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C45D4" w14:textId="77777777" w:rsidR="00DC0EBA" w:rsidRPr="00C851CE" w:rsidRDefault="00285E75" w:rsidP="000107AC">
      <w:r w:rsidRPr="00285E75">
        <w:rPr>
          <w:noProof/>
        </w:rPr>
        <w:drawing>
          <wp:anchor distT="0" distB="0" distL="114300" distR="114300" simplePos="0" relativeHeight="251648512" behindDoc="0" locked="0" layoutInCell="1" allowOverlap="1" wp14:anchorId="7C18E520" wp14:editId="621B0238">
            <wp:simplePos x="0" y="0"/>
            <wp:positionH relativeFrom="margin">
              <wp:posOffset>3970655</wp:posOffset>
            </wp:positionH>
            <wp:positionV relativeFrom="margin">
              <wp:posOffset>499745</wp:posOffset>
            </wp:positionV>
            <wp:extent cx="2257425" cy="968375"/>
            <wp:effectExtent l="0" t="0" r="0" b="3175"/>
            <wp:wrapSquare wrapText="bothSides"/>
            <wp:docPr id="53" name="Picture 53" descr="C:\subversion\projects\marketing\Logos\2017-01 spiraTest logo large with (R)_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ubversion\projects\marketing\Logos\2017-01 spiraTest logo large with (R)_no backgroun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57425" cy="968375"/>
                    </a:xfrm>
                    <a:prstGeom prst="rect">
                      <a:avLst/>
                    </a:prstGeom>
                    <a:noFill/>
                    <a:ln>
                      <a:noFill/>
                    </a:ln>
                  </pic:spPr>
                </pic:pic>
              </a:graphicData>
            </a:graphic>
          </wp:anchor>
        </w:drawing>
      </w:r>
      <w:r w:rsidRPr="00285E75">
        <w:rPr>
          <w:noProof/>
        </w:rPr>
        <w:drawing>
          <wp:anchor distT="0" distB="0" distL="114300" distR="114300" simplePos="0" relativeHeight="251668992" behindDoc="1" locked="0" layoutInCell="1" allowOverlap="1" wp14:anchorId="41311974" wp14:editId="13AA3B54">
            <wp:simplePos x="0" y="0"/>
            <wp:positionH relativeFrom="column">
              <wp:posOffset>-739140</wp:posOffset>
            </wp:positionH>
            <wp:positionV relativeFrom="paragraph">
              <wp:posOffset>-510540</wp:posOffset>
            </wp:positionV>
            <wp:extent cx="3438525" cy="1223645"/>
            <wp:effectExtent l="0" t="0" r="9525" b="0"/>
            <wp:wrapNone/>
            <wp:docPr id="56" name="Picture 56" descr="C:\subversion\projects\marketing\Logos\2017-01 spiraTeam logo large with (R)_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ubversion\projects\marketing\Logos\2017-01 spiraTeam logo large with (R)_no backgroun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8525" cy="1223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5E75">
        <w:rPr>
          <w:noProof/>
        </w:rPr>
        <w:drawing>
          <wp:anchor distT="0" distB="0" distL="114300" distR="114300" simplePos="0" relativeHeight="251689472" behindDoc="0" locked="0" layoutInCell="1" allowOverlap="1" wp14:anchorId="04B2C43C" wp14:editId="591EE68C">
            <wp:simplePos x="0" y="0"/>
            <wp:positionH relativeFrom="column">
              <wp:posOffset>4051300</wp:posOffset>
            </wp:positionH>
            <wp:positionV relativeFrom="paragraph">
              <wp:posOffset>-500380</wp:posOffset>
            </wp:positionV>
            <wp:extent cx="2163445" cy="883285"/>
            <wp:effectExtent l="0" t="0" r="0" b="0"/>
            <wp:wrapNone/>
            <wp:docPr id="67" name="Picture 67" descr="C:\subversion\projects\marketing\Logos\2017-01 spiraPlan logo large with (R)_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ubversion\projects\marketing\Logos\2017-01 spiraPlan logo large with (R)_no backgroun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3445" cy="88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F854B" w14:textId="77777777" w:rsidR="00DC0EBA" w:rsidRPr="00C851CE" w:rsidRDefault="00DC0EBA">
      <w:pPr>
        <w:jc w:val="right"/>
      </w:pPr>
    </w:p>
    <w:p w14:paraId="7A397FAF" w14:textId="77777777" w:rsidR="00DC0EBA" w:rsidRPr="00C851CE" w:rsidRDefault="00DC0EBA">
      <w:pPr>
        <w:jc w:val="right"/>
      </w:pPr>
    </w:p>
    <w:p w14:paraId="0AE45D14" w14:textId="77777777" w:rsidR="00DC0EBA" w:rsidRPr="00C851CE" w:rsidRDefault="004E6EE5">
      <w:pPr>
        <w:jc w:val="right"/>
      </w:pPr>
      <w:r>
        <w:rPr>
          <w:noProof/>
        </w:rPr>
        <mc:AlternateContent>
          <mc:Choice Requires="wps">
            <w:drawing>
              <wp:anchor distT="0" distB="0" distL="114300" distR="114300" simplePos="0" relativeHeight="251653632" behindDoc="0" locked="0" layoutInCell="1" allowOverlap="1" wp14:anchorId="117F5DE8" wp14:editId="5E4246F9">
                <wp:simplePos x="0" y="0"/>
                <wp:positionH relativeFrom="column">
                  <wp:posOffset>-838200</wp:posOffset>
                </wp:positionH>
                <wp:positionV relativeFrom="page">
                  <wp:posOffset>2885440</wp:posOffset>
                </wp:positionV>
                <wp:extent cx="7153275" cy="1676400"/>
                <wp:effectExtent l="0" t="0" r="9525" b="0"/>
                <wp:wrapNone/>
                <wp:docPr id="5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wps:spPr>
                      <wps:txbx>
                        <w:txbxContent>
                          <w:p w14:paraId="688B9A44" w14:textId="77777777" w:rsidR="006D0349" w:rsidRDefault="006D0349">
                            <w:pPr>
                              <w:ind w:firstLine="720"/>
                              <w:rPr>
                                <w:rFonts w:cs="Arial"/>
                                <w:b/>
                                <w:color w:val="FFFFFF"/>
                                <w:sz w:val="36"/>
                                <w:szCs w:val="36"/>
                              </w:rPr>
                            </w:pPr>
                            <w:r>
                              <w:rPr>
                                <w:rFonts w:cs="Arial"/>
                                <w:b/>
                                <w:color w:val="FFFFFF"/>
                                <w:sz w:val="36"/>
                                <w:szCs w:val="36"/>
                              </w:rPr>
                              <w:t>SpiraTeam</w:t>
                            </w:r>
                            <w:r w:rsidRPr="00DC1F86">
                              <w:rPr>
                                <w:rFonts w:cs="Arial"/>
                                <w:b/>
                                <w:color w:val="FFFFFF"/>
                                <w:sz w:val="36"/>
                                <w:szCs w:val="36"/>
                                <w:vertAlign w:val="superscript"/>
                              </w:rPr>
                              <w:t>®</w:t>
                            </w:r>
                            <w:r>
                              <w:rPr>
                                <w:rFonts w:cs="Arial"/>
                                <w:b/>
                                <w:color w:val="FFFFFF"/>
                                <w:sz w:val="36"/>
                                <w:szCs w:val="36"/>
                              </w:rPr>
                              <w:t xml:space="preserve"> | IDE Integration Guide</w:t>
                            </w:r>
                          </w:p>
                          <w:p w14:paraId="4EAA0EE6" w14:textId="77777777" w:rsidR="006D0349" w:rsidRDefault="006D0349">
                            <w:pPr>
                              <w:ind w:firstLine="720"/>
                              <w:rPr>
                                <w:rFonts w:cs="Arial"/>
                                <w:color w:val="FFFFFF"/>
                                <w:sz w:val="36"/>
                                <w:szCs w:val="36"/>
                              </w:rPr>
                            </w:pPr>
                            <w:r>
                              <w:rPr>
                                <w:rFonts w:cs="Arial"/>
                                <w:color w:val="FFFFFF"/>
                                <w:sz w:val="36"/>
                                <w:szCs w:val="36"/>
                              </w:rPr>
                              <w:t>Inflectra Corporation</w:t>
                            </w:r>
                          </w:p>
                          <w:p w14:paraId="6D0A727B" w14:textId="77777777" w:rsidR="006D0349" w:rsidRDefault="006D0349">
                            <w:pPr>
                              <w:ind w:firstLine="720"/>
                              <w:rPr>
                                <w:rFonts w:cs="Arial"/>
                                <w:color w:val="FFFFFF"/>
                                <w:sz w:val="36"/>
                                <w:szCs w:val="36"/>
                              </w:rPr>
                            </w:pPr>
                          </w:p>
                          <w:p w14:paraId="44D6CC39" w14:textId="77777777" w:rsidR="006D0349" w:rsidRDefault="006D0349">
                            <w:pPr>
                              <w:rPr>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7F5DE8" id="Rectangle 5" o:spid="_x0000_s1026" style="position:absolute;left:0;text-align:left;margin-left:-66pt;margin-top:227.2pt;width:563.25pt;height:132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" fillcolor="#f79910" stroked="f">
                <v:textbox inset=",18pt">
                  <w:txbxContent>
                    <w:p w14:paraId="688B9A44" w14:textId="77777777" w:rsidR="006D0349" w:rsidRDefault="006D0349">
                      <w:pPr>
                        <w:ind w:firstLine="720"/>
                        <w:rPr>
                          <w:rFonts w:cs="Arial"/>
                          <w:b/>
                          <w:color w:val="FFFFFF"/>
                          <w:sz w:val="36"/>
                          <w:szCs w:val="36"/>
                        </w:rPr>
                      </w:pPr>
                      <w:r>
                        <w:rPr>
                          <w:rFonts w:cs="Arial"/>
                          <w:b/>
                          <w:color w:val="FFFFFF"/>
                          <w:sz w:val="36"/>
                          <w:szCs w:val="36"/>
                        </w:rPr>
                        <w:t>SpiraTeam</w:t>
                      </w:r>
                      <w:r w:rsidRPr="00DC1F86">
                        <w:rPr>
                          <w:rFonts w:cs="Arial"/>
                          <w:b/>
                          <w:color w:val="FFFFFF"/>
                          <w:sz w:val="36"/>
                          <w:szCs w:val="36"/>
                          <w:vertAlign w:val="superscript"/>
                        </w:rPr>
                        <w:t>®</w:t>
                      </w:r>
                      <w:r>
                        <w:rPr>
                          <w:rFonts w:cs="Arial"/>
                          <w:b/>
                          <w:color w:val="FFFFFF"/>
                          <w:sz w:val="36"/>
                          <w:szCs w:val="36"/>
                        </w:rPr>
                        <w:t xml:space="preserve"> | IDE Integration Guide</w:t>
                      </w:r>
                    </w:p>
                    <w:p w14:paraId="4EAA0EE6" w14:textId="77777777" w:rsidR="006D0349" w:rsidRDefault="006D0349">
                      <w:pPr>
                        <w:ind w:firstLine="720"/>
                        <w:rPr>
                          <w:rFonts w:cs="Arial"/>
                          <w:color w:val="FFFFFF"/>
                          <w:sz w:val="36"/>
                          <w:szCs w:val="36"/>
                        </w:rPr>
                      </w:pPr>
                      <w:r>
                        <w:rPr>
                          <w:rFonts w:cs="Arial"/>
                          <w:color w:val="FFFFFF"/>
                          <w:sz w:val="36"/>
                          <w:szCs w:val="36"/>
                        </w:rPr>
                        <w:t>Inflectra Corporation</w:t>
                      </w:r>
                    </w:p>
                    <w:p w14:paraId="6D0A727B" w14:textId="77777777" w:rsidR="006D0349" w:rsidRDefault="006D0349">
                      <w:pPr>
                        <w:ind w:firstLine="720"/>
                        <w:rPr>
                          <w:rFonts w:cs="Arial"/>
                          <w:color w:val="FFFFFF"/>
                          <w:sz w:val="36"/>
                          <w:szCs w:val="36"/>
                        </w:rPr>
                      </w:pPr>
                    </w:p>
                    <w:p w14:paraId="44D6CC39" w14:textId="77777777" w:rsidR="006D0349" w:rsidRDefault="006D0349">
                      <w:pPr>
                        <w:rPr>
                          <w:color w:val="FFFFFF"/>
                          <w:sz w:val="36"/>
                          <w:szCs w:val="36"/>
                        </w:rPr>
                      </w:pPr>
                    </w:p>
                  </w:txbxContent>
                </v:textbox>
                <w10:wrap anchory="page"/>
              </v:rect>
            </w:pict>
          </mc:Fallback>
        </mc:AlternateContent>
      </w:r>
    </w:p>
    <w:p w14:paraId="75D38F85" w14:textId="77777777" w:rsidR="00DC0EBA" w:rsidRPr="00C851CE" w:rsidRDefault="00DC0EBA">
      <w:pPr>
        <w:jc w:val="right"/>
      </w:pPr>
    </w:p>
    <w:p w14:paraId="5035D78D" w14:textId="77777777" w:rsidR="00DC0EBA" w:rsidRPr="00C851CE" w:rsidRDefault="00DC0EBA">
      <w:pPr>
        <w:jc w:val="right"/>
        <w:rPr>
          <w:rFonts w:cs="Arial"/>
          <w:b/>
          <w:sz w:val="32"/>
          <w:szCs w:val="32"/>
        </w:rPr>
      </w:pPr>
    </w:p>
    <w:p w14:paraId="3C9B2E57" w14:textId="77777777" w:rsidR="00DC0EBA" w:rsidRPr="00C851CE" w:rsidRDefault="00DC0EBA">
      <w:pPr>
        <w:jc w:val="right"/>
        <w:rPr>
          <w:rFonts w:cs="Arial"/>
          <w:b/>
          <w:sz w:val="32"/>
          <w:szCs w:val="32"/>
        </w:rPr>
      </w:pPr>
    </w:p>
    <w:p w14:paraId="284D8B96" w14:textId="77777777" w:rsidR="00DC0EBA" w:rsidRPr="00C851CE" w:rsidRDefault="00DC0EBA">
      <w:pPr>
        <w:jc w:val="right"/>
        <w:rPr>
          <w:rFonts w:cs="Arial"/>
          <w:b/>
          <w:sz w:val="32"/>
          <w:szCs w:val="32"/>
        </w:rPr>
      </w:pPr>
    </w:p>
    <w:p w14:paraId="41F0B403" w14:textId="77777777" w:rsidR="00DC0EBA" w:rsidRPr="00C851CE" w:rsidRDefault="004E6EE5">
      <w:pPr>
        <w:jc w:val="right"/>
        <w:rPr>
          <w:rFonts w:cs="Arial"/>
          <w:b/>
          <w:sz w:val="32"/>
          <w:szCs w:val="32"/>
        </w:rPr>
      </w:pPr>
      <w:r>
        <w:rPr>
          <w:noProof/>
        </w:rPr>
        <mc:AlternateContent>
          <mc:Choice Requires="wps">
            <w:drawing>
              <wp:anchor distT="0" distB="0" distL="114300" distR="114300" simplePos="0" relativeHeight="251654656" behindDoc="0" locked="0" layoutInCell="1" allowOverlap="1" wp14:anchorId="2FA9B96A" wp14:editId="1D3AF41F">
                <wp:simplePos x="0" y="0"/>
                <wp:positionH relativeFrom="column">
                  <wp:posOffset>-833755</wp:posOffset>
                </wp:positionH>
                <wp:positionV relativeFrom="page">
                  <wp:posOffset>4591050</wp:posOffset>
                </wp:positionV>
                <wp:extent cx="7153275" cy="285750"/>
                <wp:effectExtent l="0" t="0" r="9525" b="0"/>
                <wp:wrapNone/>
                <wp:docPr id="5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wps:spPr>
                      <wps:txbx>
                        <w:txbxContent>
                          <w:p w14:paraId="748B4652" w14:textId="77777777" w:rsidR="006D0349" w:rsidRDefault="006D03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9B96A" id="Rectangle 6" o:spid="_x0000_s1027" style="position:absolute;left:0;text-align:left;margin-left:-65.65pt;margin-top:361.5pt;width:563.25pt;height:2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" fillcolor="#fdcb26" stroked="f">
                <v:textbox>
                  <w:txbxContent>
                    <w:p w14:paraId="748B4652" w14:textId="77777777" w:rsidR="006D0349" w:rsidRDefault="006D0349"/>
                  </w:txbxContent>
                </v:textbox>
                <w10:wrap anchory="page"/>
              </v:rect>
            </w:pict>
          </mc:Fallback>
        </mc:AlternateContent>
      </w:r>
    </w:p>
    <w:p w14:paraId="4A36AB9C" w14:textId="77777777" w:rsidR="00DC0EBA" w:rsidRPr="00C851CE" w:rsidRDefault="00DC0EBA">
      <w:pPr>
        <w:jc w:val="right"/>
        <w:rPr>
          <w:rFonts w:cs="Arial"/>
          <w:b/>
          <w:sz w:val="32"/>
          <w:szCs w:val="32"/>
        </w:rPr>
      </w:pPr>
    </w:p>
    <w:p w14:paraId="2E625551" w14:textId="77777777" w:rsidR="00DC0EBA" w:rsidRPr="00C851CE" w:rsidRDefault="00DC0EBA">
      <w:pPr>
        <w:jc w:val="right"/>
        <w:rPr>
          <w:rFonts w:cs="Arial"/>
          <w:b/>
          <w:sz w:val="32"/>
          <w:szCs w:val="32"/>
        </w:rPr>
      </w:pPr>
    </w:p>
    <w:p w14:paraId="0D6FCF82" w14:textId="77777777" w:rsidR="00DC0EBA" w:rsidRPr="00C851CE" w:rsidRDefault="00DC0EBA">
      <w:pPr>
        <w:jc w:val="right"/>
        <w:rPr>
          <w:rFonts w:cs="Arial"/>
          <w:b/>
          <w:sz w:val="32"/>
          <w:szCs w:val="32"/>
        </w:rPr>
      </w:pPr>
    </w:p>
    <w:p w14:paraId="157861DB" w14:textId="77777777" w:rsidR="00DC0EBA" w:rsidRPr="00C851CE" w:rsidRDefault="00DC0EBA">
      <w:pPr>
        <w:jc w:val="right"/>
        <w:rPr>
          <w:rFonts w:cs="Arial"/>
          <w:b/>
          <w:sz w:val="32"/>
          <w:szCs w:val="32"/>
        </w:rPr>
      </w:pPr>
    </w:p>
    <w:p w14:paraId="464EC7CE" w14:textId="77777777" w:rsidR="00DC0EBA" w:rsidRPr="00C851CE" w:rsidRDefault="00DC0EBA">
      <w:pPr>
        <w:jc w:val="right"/>
        <w:rPr>
          <w:rFonts w:cs="Arial"/>
          <w:b/>
          <w:sz w:val="32"/>
          <w:szCs w:val="32"/>
        </w:rPr>
      </w:pPr>
    </w:p>
    <w:p w14:paraId="5753FAFB" w14:textId="77777777" w:rsidR="00DC0EBA" w:rsidRPr="00C851CE" w:rsidRDefault="00DC0EBA">
      <w:pPr>
        <w:jc w:val="right"/>
        <w:rPr>
          <w:rFonts w:cs="Arial"/>
          <w:b/>
          <w:sz w:val="32"/>
          <w:szCs w:val="32"/>
        </w:rPr>
      </w:pPr>
    </w:p>
    <w:p w14:paraId="4BD06485" w14:textId="77777777" w:rsidR="00DC0EBA" w:rsidRPr="00C851CE" w:rsidRDefault="00DC0EBA">
      <w:pPr>
        <w:jc w:val="right"/>
        <w:rPr>
          <w:rFonts w:cs="Arial"/>
          <w:b/>
          <w:sz w:val="32"/>
          <w:szCs w:val="32"/>
        </w:rPr>
      </w:pPr>
    </w:p>
    <w:p w14:paraId="14AD2D64" w14:textId="77777777" w:rsidR="00DC0EBA" w:rsidRPr="00C851CE" w:rsidRDefault="00DC0EBA">
      <w:pPr>
        <w:jc w:val="right"/>
        <w:rPr>
          <w:rFonts w:cs="Arial"/>
          <w:b/>
          <w:sz w:val="32"/>
          <w:szCs w:val="32"/>
        </w:rPr>
      </w:pPr>
    </w:p>
    <w:p w14:paraId="52B31E75" w14:textId="77777777" w:rsidR="00DC0EBA" w:rsidRPr="00C851CE" w:rsidRDefault="00DC0EBA">
      <w:pPr>
        <w:jc w:val="right"/>
        <w:rPr>
          <w:rFonts w:cs="Arial"/>
          <w:i/>
          <w:sz w:val="28"/>
          <w:szCs w:val="28"/>
        </w:rPr>
      </w:pPr>
    </w:p>
    <w:p w14:paraId="3CA45322" w14:textId="77777777" w:rsidR="00DC0EBA" w:rsidRPr="00C851CE" w:rsidRDefault="00DC0EBA">
      <w:pPr>
        <w:rPr>
          <w:rFonts w:cs="Arial"/>
          <w:sz w:val="28"/>
          <w:szCs w:val="28"/>
        </w:rPr>
        <w:sectPr w:rsidR="00DC0EBA" w:rsidRPr="00C851CE">
          <w:headerReference w:type="even" r:id="rId10"/>
          <w:headerReference w:type="default" r:id="rId11"/>
          <w:footerReference w:type="even" r:id="rId12"/>
          <w:footerReference w:type="default" r:id="rId13"/>
          <w:headerReference w:type="first" r:id="rId14"/>
          <w:footerReference w:type="first" r:id="rId15"/>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14:paraId="07161705" w14:textId="77777777" w:rsidR="00DC0EBA" w:rsidRPr="00C851CE" w:rsidRDefault="001E38C2">
      <w:pPr>
        <w:pStyle w:val="Title"/>
      </w:pPr>
      <w:r w:rsidRPr="00C851CE">
        <w:lastRenderedPageBreak/>
        <w:t>Contents</w:t>
      </w:r>
    </w:p>
    <w:p w14:paraId="757DE238" w14:textId="77777777" w:rsidR="00DC0EBA" w:rsidRPr="00C851CE" w:rsidRDefault="00DC0EBA"/>
    <w:p w14:paraId="53413757" w14:textId="31E2CC33" w:rsidR="008B7AF5" w:rsidRDefault="00541D56">
      <w:pPr>
        <w:pStyle w:val="TOC1"/>
        <w:rPr>
          <w:rFonts w:asciiTheme="minorHAnsi" w:eastAsiaTheme="minorEastAsia" w:hAnsiTheme="minorHAnsi" w:cstheme="minorBidi"/>
          <w:noProof/>
          <w:sz w:val="22"/>
          <w:szCs w:val="22"/>
        </w:rPr>
      </w:pPr>
      <w:r w:rsidRPr="00C851CE">
        <w:fldChar w:fldCharType="begin"/>
      </w:r>
      <w:r w:rsidRPr="00C851CE">
        <w:instrText xml:space="preserve"> TOC \h \z \t "Heading 1,1" </w:instrText>
      </w:r>
      <w:r w:rsidRPr="00C851CE">
        <w:fldChar w:fldCharType="separate"/>
      </w:r>
      <w:hyperlink w:anchor="_Toc519234481" w:history="1">
        <w:r w:rsidR="008B7AF5" w:rsidRPr="00673CDA">
          <w:rPr>
            <w:rStyle w:val="Hyperlink"/>
            <w:noProof/>
          </w:rPr>
          <w:t>1. Introduction</w:t>
        </w:r>
        <w:r w:rsidR="008B7AF5">
          <w:rPr>
            <w:noProof/>
            <w:webHidden/>
          </w:rPr>
          <w:tab/>
        </w:r>
        <w:r w:rsidR="008B7AF5">
          <w:rPr>
            <w:noProof/>
            <w:webHidden/>
          </w:rPr>
          <w:fldChar w:fldCharType="begin"/>
        </w:r>
        <w:r w:rsidR="008B7AF5">
          <w:rPr>
            <w:noProof/>
            <w:webHidden/>
          </w:rPr>
          <w:instrText xml:space="preserve"> PAGEREF _Toc519234481 \h </w:instrText>
        </w:r>
        <w:r w:rsidR="008B7AF5">
          <w:rPr>
            <w:noProof/>
            <w:webHidden/>
          </w:rPr>
        </w:r>
        <w:r w:rsidR="008B7AF5">
          <w:rPr>
            <w:noProof/>
            <w:webHidden/>
          </w:rPr>
          <w:fldChar w:fldCharType="separate"/>
        </w:r>
        <w:r w:rsidR="00C143C2">
          <w:rPr>
            <w:noProof/>
            <w:webHidden/>
          </w:rPr>
          <w:t>1</w:t>
        </w:r>
        <w:r w:rsidR="008B7AF5">
          <w:rPr>
            <w:noProof/>
            <w:webHidden/>
          </w:rPr>
          <w:fldChar w:fldCharType="end"/>
        </w:r>
      </w:hyperlink>
    </w:p>
    <w:p w14:paraId="07F4D409" w14:textId="54F7AEFB" w:rsidR="008B7AF5" w:rsidRDefault="008B7AF5">
      <w:pPr>
        <w:pStyle w:val="TOC1"/>
        <w:rPr>
          <w:rFonts w:asciiTheme="minorHAnsi" w:eastAsiaTheme="minorEastAsia" w:hAnsiTheme="minorHAnsi" w:cstheme="minorBidi"/>
          <w:noProof/>
          <w:sz w:val="22"/>
          <w:szCs w:val="22"/>
        </w:rPr>
      </w:pPr>
      <w:hyperlink w:anchor="_Toc519234482" w:history="1">
        <w:r w:rsidRPr="00673CDA">
          <w:rPr>
            <w:rStyle w:val="Hyperlink"/>
            <w:noProof/>
          </w:rPr>
          <w:t>2. Jetbrains IDEs</w:t>
        </w:r>
        <w:r>
          <w:rPr>
            <w:noProof/>
            <w:webHidden/>
          </w:rPr>
          <w:tab/>
        </w:r>
        <w:r>
          <w:rPr>
            <w:noProof/>
            <w:webHidden/>
          </w:rPr>
          <w:fldChar w:fldCharType="begin"/>
        </w:r>
        <w:r>
          <w:rPr>
            <w:noProof/>
            <w:webHidden/>
          </w:rPr>
          <w:instrText xml:space="preserve"> PAGEREF _Toc519234482 \h </w:instrText>
        </w:r>
        <w:r>
          <w:rPr>
            <w:noProof/>
            <w:webHidden/>
          </w:rPr>
        </w:r>
        <w:r>
          <w:rPr>
            <w:noProof/>
            <w:webHidden/>
          </w:rPr>
          <w:fldChar w:fldCharType="separate"/>
        </w:r>
        <w:r w:rsidR="00C143C2">
          <w:rPr>
            <w:noProof/>
            <w:webHidden/>
          </w:rPr>
          <w:t>2</w:t>
        </w:r>
        <w:r>
          <w:rPr>
            <w:noProof/>
            <w:webHidden/>
          </w:rPr>
          <w:fldChar w:fldCharType="end"/>
        </w:r>
      </w:hyperlink>
    </w:p>
    <w:p w14:paraId="5676FF10" w14:textId="5E2E4E86" w:rsidR="008B7AF5" w:rsidRDefault="008B7AF5">
      <w:pPr>
        <w:pStyle w:val="TOC1"/>
        <w:rPr>
          <w:rFonts w:asciiTheme="minorHAnsi" w:eastAsiaTheme="minorEastAsia" w:hAnsiTheme="minorHAnsi" w:cstheme="minorBidi"/>
          <w:noProof/>
          <w:sz w:val="22"/>
          <w:szCs w:val="22"/>
        </w:rPr>
      </w:pPr>
      <w:hyperlink w:anchor="_Toc519234483" w:history="1">
        <w:r w:rsidRPr="00673CDA">
          <w:rPr>
            <w:rStyle w:val="Hyperlink"/>
            <w:noProof/>
          </w:rPr>
          <w:t xml:space="preserve">3. Eclipse / </w:t>
        </w:r>
        <w:bookmarkStart w:id="0" w:name="_GoBack"/>
        <w:bookmarkEnd w:id="0"/>
        <w:r w:rsidRPr="00673CDA">
          <w:rPr>
            <w:rStyle w:val="Hyperlink"/>
            <w:noProof/>
          </w:rPr>
          <w:t>Mylyn</w:t>
        </w:r>
        <w:r>
          <w:rPr>
            <w:noProof/>
            <w:webHidden/>
          </w:rPr>
          <w:tab/>
        </w:r>
        <w:r>
          <w:rPr>
            <w:noProof/>
            <w:webHidden/>
          </w:rPr>
          <w:fldChar w:fldCharType="begin"/>
        </w:r>
        <w:r>
          <w:rPr>
            <w:noProof/>
            <w:webHidden/>
          </w:rPr>
          <w:instrText xml:space="preserve"> PAGEREF _Toc519234483 \h </w:instrText>
        </w:r>
        <w:r>
          <w:rPr>
            <w:noProof/>
            <w:webHidden/>
          </w:rPr>
        </w:r>
        <w:r>
          <w:rPr>
            <w:noProof/>
            <w:webHidden/>
          </w:rPr>
          <w:fldChar w:fldCharType="separate"/>
        </w:r>
        <w:r w:rsidR="00C143C2">
          <w:rPr>
            <w:noProof/>
            <w:webHidden/>
          </w:rPr>
          <w:t>8</w:t>
        </w:r>
        <w:r>
          <w:rPr>
            <w:noProof/>
            <w:webHidden/>
          </w:rPr>
          <w:fldChar w:fldCharType="end"/>
        </w:r>
      </w:hyperlink>
    </w:p>
    <w:p w14:paraId="2E23DF95" w14:textId="2DACF05E" w:rsidR="008B7AF5" w:rsidRDefault="008B7AF5">
      <w:pPr>
        <w:pStyle w:val="TOC1"/>
        <w:rPr>
          <w:rFonts w:asciiTheme="minorHAnsi" w:eastAsiaTheme="minorEastAsia" w:hAnsiTheme="minorHAnsi" w:cstheme="minorBidi"/>
          <w:noProof/>
          <w:sz w:val="22"/>
          <w:szCs w:val="22"/>
        </w:rPr>
      </w:pPr>
      <w:hyperlink w:anchor="_Toc519234484" w:history="1">
        <w:r w:rsidRPr="00673CDA">
          <w:rPr>
            <w:rStyle w:val="Hyperlink"/>
            <w:noProof/>
          </w:rPr>
          <w:t>4. Visual Studio</w:t>
        </w:r>
        <w:r>
          <w:rPr>
            <w:noProof/>
            <w:webHidden/>
          </w:rPr>
          <w:tab/>
        </w:r>
        <w:r>
          <w:rPr>
            <w:noProof/>
            <w:webHidden/>
          </w:rPr>
          <w:fldChar w:fldCharType="begin"/>
        </w:r>
        <w:r>
          <w:rPr>
            <w:noProof/>
            <w:webHidden/>
          </w:rPr>
          <w:instrText xml:space="preserve"> PAGEREF _Toc519234484 \h </w:instrText>
        </w:r>
        <w:r>
          <w:rPr>
            <w:noProof/>
            <w:webHidden/>
          </w:rPr>
        </w:r>
        <w:r>
          <w:rPr>
            <w:noProof/>
            <w:webHidden/>
          </w:rPr>
          <w:fldChar w:fldCharType="separate"/>
        </w:r>
        <w:r w:rsidR="00C143C2">
          <w:rPr>
            <w:noProof/>
            <w:webHidden/>
          </w:rPr>
          <w:t>19</w:t>
        </w:r>
        <w:r>
          <w:rPr>
            <w:noProof/>
            <w:webHidden/>
          </w:rPr>
          <w:fldChar w:fldCharType="end"/>
        </w:r>
      </w:hyperlink>
    </w:p>
    <w:p w14:paraId="314517A5" w14:textId="0D513FE1" w:rsidR="008B7AF5" w:rsidRDefault="008B7AF5">
      <w:pPr>
        <w:pStyle w:val="TOC1"/>
        <w:rPr>
          <w:rFonts w:asciiTheme="minorHAnsi" w:eastAsiaTheme="minorEastAsia" w:hAnsiTheme="minorHAnsi" w:cstheme="minorBidi"/>
          <w:noProof/>
          <w:sz w:val="22"/>
          <w:szCs w:val="22"/>
        </w:rPr>
      </w:pPr>
      <w:hyperlink w:anchor="_Toc519234485" w:history="1">
        <w:r w:rsidRPr="00673CDA">
          <w:rPr>
            <w:rStyle w:val="Hyperlink"/>
            <w:noProof/>
          </w:rPr>
          <w:t>5. Visual Studio Code</w:t>
        </w:r>
        <w:r>
          <w:rPr>
            <w:noProof/>
            <w:webHidden/>
          </w:rPr>
          <w:tab/>
        </w:r>
        <w:r>
          <w:rPr>
            <w:noProof/>
            <w:webHidden/>
          </w:rPr>
          <w:fldChar w:fldCharType="begin"/>
        </w:r>
        <w:r>
          <w:rPr>
            <w:noProof/>
            <w:webHidden/>
          </w:rPr>
          <w:instrText xml:space="preserve"> PAGEREF _Toc519234485 \h </w:instrText>
        </w:r>
        <w:r>
          <w:rPr>
            <w:noProof/>
            <w:webHidden/>
          </w:rPr>
        </w:r>
        <w:r>
          <w:rPr>
            <w:noProof/>
            <w:webHidden/>
          </w:rPr>
          <w:fldChar w:fldCharType="separate"/>
        </w:r>
        <w:r w:rsidR="00C143C2">
          <w:rPr>
            <w:noProof/>
            <w:webHidden/>
          </w:rPr>
          <w:t>24</w:t>
        </w:r>
        <w:r>
          <w:rPr>
            <w:noProof/>
            <w:webHidden/>
          </w:rPr>
          <w:fldChar w:fldCharType="end"/>
        </w:r>
      </w:hyperlink>
    </w:p>
    <w:p w14:paraId="42A8D77A" w14:textId="507D6183" w:rsidR="008B7AF5" w:rsidRDefault="008B7AF5">
      <w:pPr>
        <w:pStyle w:val="TOC1"/>
        <w:rPr>
          <w:rFonts w:asciiTheme="minorHAnsi" w:eastAsiaTheme="minorEastAsia" w:hAnsiTheme="minorHAnsi" w:cstheme="minorBidi"/>
          <w:noProof/>
          <w:sz w:val="22"/>
          <w:szCs w:val="22"/>
        </w:rPr>
      </w:pPr>
      <w:hyperlink w:anchor="_Toc519234486" w:history="1">
        <w:r w:rsidRPr="00673CDA">
          <w:rPr>
            <w:rStyle w:val="Hyperlink"/>
            <w:noProof/>
          </w:rPr>
          <w:t>6. Visual Studio 2010</w:t>
        </w:r>
        <w:r>
          <w:rPr>
            <w:noProof/>
            <w:webHidden/>
          </w:rPr>
          <w:tab/>
        </w:r>
        <w:r>
          <w:rPr>
            <w:noProof/>
            <w:webHidden/>
          </w:rPr>
          <w:fldChar w:fldCharType="begin"/>
        </w:r>
        <w:r>
          <w:rPr>
            <w:noProof/>
            <w:webHidden/>
          </w:rPr>
          <w:instrText xml:space="preserve"> PAGEREF _Toc519234486 \h </w:instrText>
        </w:r>
        <w:r>
          <w:rPr>
            <w:noProof/>
            <w:webHidden/>
          </w:rPr>
        </w:r>
        <w:r>
          <w:rPr>
            <w:noProof/>
            <w:webHidden/>
          </w:rPr>
          <w:fldChar w:fldCharType="separate"/>
        </w:r>
        <w:r w:rsidR="00C143C2">
          <w:rPr>
            <w:noProof/>
            <w:webHidden/>
          </w:rPr>
          <w:t>29</w:t>
        </w:r>
        <w:r>
          <w:rPr>
            <w:noProof/>
            <w:webHidden/>
          </w:rPr>
          <w:fldChar w:fldCharType="end"/>
        </w:r>
      </w:hyperlink>
    </w:p>
    <w:p w14:paraId="625F488C" w14:textId="6D64CCA0" w:rsidR="008B7AF5" w:rsidRDefault="008B7AF5">
      <w:pPr>
        <w:pStyle w:val="TOC1"/>
        <w:rPr>
          <w:rFonts w:asciiTheme="minorHAnsi" w:eastAsiaTheme="minorEastAsia" w:hAnsiTheme="minorHAnsi" w:cstheme="minorBidi"/>
          <w:noProof/>
          <w:sz w:val="22"/>
          <w:szCs w:val="22"/>
        </w:rPr>
      </w:pPr>
      <w:hyperlink w:anchor="_Toc519234487" w:history="1">
        <w:r w:rsidRPr="00673CDA">
          <w:rPr>
            <w:rStyle w:val="Hyperlink"/>
            <w:noProof/>
          </w:rPr>
          <w:t>7. Visual Studio 2005 - 2008</w:t>
        </w:r>
        <w:r>
          <w:rPr>
            <w:noProof/>
            <w:webHidden/>
          </w:rPr>
          <w:tab/>
        </w:r>
        <w:r>
          <w:rPr>
            <w:noProof/>
            <w:webHidden/>
          </w:rPr>
          <w:fldChar w:fldCharType="begin"/>
        </w:r>
        <w:r>
          <w:rPr>
            <w:noProof/>
            <w:webHidden/>
          </w:rPr>
          <w:instrText xml:space="preserve"> PAGEREF _Toc519234487 \h </w:instrText>
        </w:r>
        <w:r>
          <w:rPr>
            <w:noProof/>
            <w:webHidden/>
          </w:rPr>
        </w:r>
        <w:r>
          <w:rPr>
            <w:noProof/>
            <w:webHidden/>
          </w:rPr>
          <w:fldChar w:fldCharType="separate"/>
        </w:r>
        <w:r w:rsidR="00C143C2">
          <w:rPr>
            <w:noProof/>
            <w:webHidden/>
          </w:rPr>
          <w:t>33</w:t>
        </w:r>
        <w:r>
          <w:rPr>
            <w:noProof/>
            <w:webHidden/>
          </w:rPr>
          <w:fldChar w:fldCharType="end"/>
        </w:r>
      </w:hyperlink>
    </w:p>
    <w:p w14:paraId="7C6F0BE8" w14:textId="74734825" w:rsidR="008B7AF5" w:rsidRDefault="008B7AF5">
      <w:pPr>
        <w:pStyle w:val="TOC1"/>
        <w:rPr>
          <w:rFonts w:asciiTheme="minorHAnsi" w:eastAsiaTheme="minorEastAsia" w:hAnsiTheme="minorHAnsi" w:cstheme="minorBidi"/>
          <w:noProof/>
          <w:sz w:val="22"/>
          <w:szCs w:val="22"/>
        </w:rPr>
      </w:pPr>
      <w:hyperlink w:anchor="_Toc519234488" w:history="1">
        <w:r w:rsidRPr="00673CDA">
          <w:rPr>
            <w:rStyle w:val="Hyperlink"/>
            <w:noProof/>
          </w:rPr>
          <w:t>Legal Notices</w:t>
        </w:r>
        <w:r>
          <w:rPr>
            <w:noProof/>
            <w:webHidden/>
          </w:rPr>
          <w:tab/>
        </w:r>
        <w:r>
          <w:rPr>
            <w:noProof/>
            <w:webHidden/>
          </w:rPr>
          <w:fldChar w:fldCharType="begin"/>
        </w:r>
        <w:r>
          <w:rPr>
            <w:noProof/>
            <w:webHidden/>
          </w:rPr>
          <w:instrText xml:space="preserve"> PAGEREF _Toc519234488 \h </w:instrText>
        </w:r>
        <w:r>
          <w:rPr>
            <w:noProof/>
            <w:webHidden/>
          </w:rPr>
        </w:r>
        <w:r>
          <w:rPr>
            <w:noProof/>
            <w:webHidden/>
          </w:rPr>
          <w:fldChar w:fldCharType="separate"/>
        </w:r>
        <w:r w:rsidR="00C143C2">
          <w:rPr>
            <w:noProof/>
            <w:webHidden/>
          </w:rPr>
          <w:t>37</w:t>
        </w:r>
        <w:r>
          <w:rPr>
            <w:noProof/>
            <w:webHidden/>
          </w:rPr>
          <w:fldChar w:fldCharType="end"/>
        </w:r>
      </w:hyperlink>
    </w:p>
    <w:p w14:paraId="64DC89F5" w14:textId="0D6ABF80" w:rsidR="00DC0EBA" w:rsidRPr="00C851CE" w:rsidRDefault="00541D56">
      <w:r w:rsidRPr="00C851CE">
        <w:fldChar w:fldCharType="end"/>
      </w:r>
    </w:p>
    <w:p w14:paraId="7BA57AB5" w14:textId="77777777" w:rsidR="00DC0EBA" w:rsidRPr="00C851CE" w:rsidRDefault="001E38C2">
      <w:pPr>
        <w:pStyle w:val="Heading1"/>
      </w:pPr>
      <w:r w:rsidRPr="00C851CE">
        <w:br w:type="column"/>
      </w:r>
      <w:bookmarkStart w:id="1" w:name="_Toc197506461"/>
      <w:bookmarkStart w:id="2" w:name="_Toc519234481"/>
      <w:r w:rsidRPr="00C851CE">
        <w:t>1. Introduction</w:t>
      </w:r>
      <w:bookmarkEnd w:id="1"/>
      <w:bookmarkEnd w:id="2"/>
    </w:p>
    <w:p w14:paraId="16615CFB" w14:textId="77777777" w:rsidR="001053F7" w:rsidRPr="00C851CE" w:rsidRDefault="00DC1F86" w:rsidP="001053F7">
      <w:r w:rsidRPr="00C851CE">
        <w:t>SpiraTeam®</w:t>
      </w:r>
      <w:r w:rsidR="001053F7" w:rsidRPr="00C851CE">
        <w:t xml:space="preserve"> is an integrated Application Lifecycle Management (ALM) system that manages your project's requirements, releases, test cases, issues and tasks in one unified environment:</w:t>
      </w:r>
    </w:p>
    <w:p w14:paraId="3038B9F7" w14:textId="77777777" w:rsidR="001053F7" w:rsidRPr="00C851CE" w:rsidRDefault="00DC1F86" w:rsidP="001053F7">
      <w:r w:rsidRPr="00C851CE">
        <w:rPr>
          <w:rFonts w:cs="Arial"/>
          <w:color w:val="000000"/>
        </w:rPr>
        <w:t>SpiraTeam®</w:t>
      </w:r>
      <w:r w:rsidR="001053F7" w:rsidRPr="00C851CE">
        <w:rPr>
          <w:rFonts w:cs="Arial"/>
          <w:color w:val="000000"/>
        </w:rPr>
        <w:t xml:space="preserve"> contains all of the features provided by SpiraTest</w:t>
      </w:r>
      <w:r w:rsidR="001053F7" w:rsidRPr="00C851CE">
        <w:rPr>
          <w:rFonts w:cs="Arial"/>
          <w:color w:val="000000"/>
          <w:vertAlign w:val="superscript"/>
        </w:rPr>
        <w:t>®</w:t>
      </w:r>
      <w:r w:rsidR="001053F7" w:rsidRPr="00C851CE">
        <w:rPr>
          <w:rFonts w:cs="Arial"/>
          <w:color w:val="000000"/>
        </w:rPr>
        <w:t xml:space="preserve"> - our highly acclaimed quality assurance system and </w:t>
      </w:r>
      <w:r w:rsidRPr="00C851CE">
        <w:rPr>
          <w:rFonts w:cs="Arial"/>
          <w:color w:val="000000"/>
        </w:rPr>
        <w:t>SpiraPlan®</w:t>
      </w:r>
      <w:r w:rsidR="001053F7" w:rsidRPr="00C851CE">
        <w:rPr>
          <w:rFonts w:cs="Arial"/>
          <w:color w:val="000000"/>
        </w:rPr>
        <w:t xml:space="preserve"> - our agile-enabled project management solution. With integrated customizable dashboards of key project information, </w:t>
      </w:r>
      <w:r w:rsidRPr="00C851CE">
        <w:rPr>
          <w:rFonts w:cs="Arial"/>
          <w:color w:val="000000"/>
        </w:rPr>
        <w:t>SpiraTeam®</w:t>
      </w:r>
      <w:r w:rsidR="001053F7" w:rsidRPr="00C851CE">
        <w:rPr>
          <w:rFonts w:cs="Arial"/>
          <w:color w:val="000000"/>
        </w:rPr>
        <w:t xml:space="preserve"> allows you to take control of your entire project lifecycle and synchronize the hitherto separate worlds of development and testing.</w:t>
      </w:r>
    </w:p>
    <w:p w14:paraId="0B42F5BA" w14:textId="77777777" w:rsidR="00F670F8" w:rsidRPr="00C851CE" w:rsidRDefault="00F670F8" w:rsidP="00130A52">
      <w:r w:rsidRPr="00C851CE">
        <w:t>SpiraTeam provides all this functionality in a</w:t>
      </w:r>
      <w:r w:rsidR="007A61DE">
        <w:t>n</w:t>
      </w:r>
      <w:r w:rsidRPr="00C851CE">
        <w:t xml:space="preserve"> easily accessible, highly usable web interface that can be used by managers, testers and </w:t>
      </w:r>
      <w:r w:rsidR="00C851CE" w:rsidRPr="00C851CE">
        <w:t>developers</w:t>
      </w:r>
      <w:r w:rsidRPr="00C851CE">
        <w:t xml:space="preserve"> alike. However, we recognize that developers are already comfortable working in their Integrated Development Environments (IDEs). To reduce the number of different </w:t>
      </w:r>
      <w:proofErr w:type="gramStart"/>
      <w:r w:rsidRPr="00C851CE">
        <w:t>applications developers</w:t>
      </w:r>
      <w:proofErr w:type="gramEnd"/>
      <w:r w:rsidRPr="00C851CE">
        <w:t xml:space="preserve"> need to use, SpiraPlan, SpiraTest and SpiraTeam can be integrated with such IDEs so that developers can implement requirements, complete tasks and fix incidents from within the same environment that they develop the software code.</w:t>
      </w:r>
    </w:p>
    <w:p w14:paraId="22D98E81" w14:textId="77777777" w:rsidR="00130A52" w:rsidRPr="00C851CE" w:rsidRDefault="00130A52" w:rsidP="00130A52">
      <w:r w:rsidRPr="00C851CE">
        <w:t xml:space="preserve">This guide outlines how to </w:t>
      </w:r>
      <w:r w:rsidR="00A04CFC" w:rsidRPr="00C851CE">
        <w:t>integrate and use</w:t>
      </w:r>
      <w:r w:rsidRPr="00C851CE">
        <w:t xml:space="preserve"> SpiraTest</w:t>
      </w:r>
      <w:r w:rsidR="001053F7" w:rsidRPr="00C851CE">
        <w:t>, SpiraPlan and SpiraTeam</w:t>
      </w:r>
      <w:r w:rsidRPr="00C851CE">
        <w:t xml:space="preserve"> in conjunction with </w:t>
      </w:r>
      <w:r w:rsidR="00F670F8" w:rsidRPr="00C851CE">
        <w:t>various IDEs that are commonly used in software development</w:t>
      </w:r>
      <w:r w:rsidRPr="00C851CE">
        <w:t>.</w:t>
      </w:r>
      <w:r w:rsidR="00F670F8" w:rsidRPr="00C851CE">
        <w:t xml:space="preserve"> </w:t>
      </w:r>
      <w:r w:rsidRPr="00C851CE">
        <w:t>This guide assumes that the reader</w:t>
      </w:r>
      <w:r w:rsidR="001053F7" w:rsidRPr="00C851CE">
        <w:t xml:space="preserve"> is familiar with both SpiraTeam</w:t>
      </w:r>
      <w:r w:rsidRPr="00C851CE">
        <w:t xml:space="preserve"> and the appropriate </w:t>
      </w:r>
      <w:r w:rsidR="00F670F8" w:rsidRPr="00C851CE">
        <w:t>IDE</w:t>
      </w:r>
      <w:r w:rsidRPr="00C851CE">
        <w:t xml:space="preserve"> being discussed. For informatio</w:t>
      </w:r>
      <w:r w:rsidR="001053F7" w:rsidRPr="00C851CE">
        <w:t>n regarding how to use SpiraTeam</w:t>
      </w:r>
      <w:r w:rsidRPr="00C851CE">
        <w:t xml:space="preserve">, please refer to the </w:t>
      </w:r>
      <w:r w:rsidR="001053F7" w:rsidRPr="00C851CE">
        <w:rPr>
          <w:i/>
        </w:rPr>
        <w:t>SpiraTeam</w:t>
      </w:r>
      <w:r w:rsidRPr="00C851CE">
        <w:rPr>
          <w:i/>
        </w:rPr>
        <w:t xml:space="preserve"> User Manual</w:t>
      </w:r>
      <w:r w:rsidRPr="00C851CE">
        <w:t>.</w:t>
      </w:r>
    </w:p>
    <w:p w14:paraId="0F3CAB9B" w14:textId="77777777" w:rsidR="00130A52" w:rsidRPr="00C851CE" w:rsidRDefault="00130A52" w:rsidP="00130A52">
      <w:pPr>
        <w:sectPr w:rsidR="00130A52" w:rsidRPr="00C851CE" w:rsidSect="007A61DE">
          <w:headerReference w:type="first" r:id="rId16"/>
          <w:footerReference w:type="first" r:id="rId17"/>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pgNumType w:start="1"/>
          <w:cols w:num="2" w:sep="1" w:space="720" w:equalWidth="0">
            <w:col w:w="4410" w:space="720"/>
            <w:col w:w="3510"/>
          </w:cols>
          <w:titlePg/>
          <w:docGrid w:linePitch="360"/>
        </w:sectPr>
      </w:pPr>
    </w:p>
    <w:p w14:paraId="25900A63" w14:textId="77777777" w:rsidR="0039345D" w:rsidRPr="00C851CE" w:rsidRDefault="0039345D" w:rsidP="0039345D">
      <w:pPr>
        <w:pStyle w:val="Heading1"/>
      </w:pPr>
      <w:bookmarkStart w:id="3" w:name="_Toc519234482"/>
      <w:r w:rsidRPr="00C851CE">
        <w:lastRenderedPageBreak/>
        <w:t xml:space="preserve">2. </w:t>
      </w:r>
      <w:proofErr w:type="spellStart"/>
      <w:r w:rsidR="004D4487">
        <w:t>Jetbrains</w:t>
      </w:r>
      <w:proofErr w:type="spellEnd"/>
      <w:r w:rsidR="004D4487">
        <w:t xml:space="preserve"> IDEs</w:t>
      </w:r>
      <w:bookmarkEnd w:id="3"/>
    </w:p>
    <w:p w14:paraId="21EB50D5" w14:textId="77777777" w:rsidR="0039345D" w:rsidRPr="00C851CE" w:rsidRDefault="0039345D" w:rsidP="0039345D">
      <w:r w:rsidRPr="00C851CE">
        <w:t xml:space="preserve">This section outlines how to use SpiraTest, SpiraPlan or SpiraTeam (hereafter referred to as SpiraTeam) in conjunction with </w:t>
      </w:r>
      <w:r w:rsidR="001A0E4F">
        <w:t xml:space="preserve">any </w:t>
      </w:r>
      <w:proofErr w:type="spellStart"/>
      <w:r w:rsidR="001A0E4F">
        <w:t>Jetbrains</w:t>
      </w:r>
      <w:proofErr w:type="spellEnd"/>
      <w:r w:rsidRPr="00C851CE">
        <w:t xml:space="preserve"> integrated development environment (IDE) for </w:t>
      </w:r>
      <w:r w:rsidR="001A0E4F">
        <w:t>viewing</w:t>
      </w:r>
      <w:r w:rsidRPr="00C851CE">
        <w:t xml:space="preserve"> Requirements, Tasks and Incidents. Rather than develop a new user-interface from scratch, the SpiraTeam plug-in uses the </w:t>
      </w:r>
      <w:r w:rsidR="00843D34">
        <w:t xml:space="preserve">robust tool window functionality in </w:t>
      </w:r>
      <w:proofErr w:type="spellStart"/>
      <w:r w:rsidR="00843D34">
        <w:t>Jetbrains</w:t>
      </w:r>
      <w:proofErr w:type="spellEnd"/>
      <w:r w:rsidR="00843D34">
        <w:t xml:space="preserve"> IDEs </w:t>
      </w:r>
      <w:r w:rsidR="0028115E">
        <w:t xml:space="preserve">which allows users to </w:t>
      </w:r>
      <w:r w:rsidR="00E211E6">
        <w:t>customize their experience</w:t>
      </w:r>
      <w:r w:rsidR="00E450F5">
        <w:t>.</w:t>
      </w:r>
    </w:p>
    <w:p w14:paraId="5B88BF30" w14:textId="77777777" w:rsidR="0039345D" w:rsidRPr="00C851CE" w:rsidRDefault="0039345D" w:rsidP="0039345D">
      <w:pPr>
        <w:pStyle w:val="Heading2"/>
      </w:pPr>
      <w:r w:rsidRPr="00C851CE">
        <w:t xml:space="preserve">2.1. Installing the </w:t>
      </w:r>
      <w:proofErr w:type="spellStart"/>
      <w:r w:rsidR="008066EB">
        <w:t>Jetbrains</w:t>
      </w:r>
      <w:proofErr w:type="spellEnd"/>
      <w:r w:rsidRPr="00C851CE">
        <w:t xml:space="preserve"> Plug-In</w:t>
      </w:r>
    </w:p>
    <w:p w14:paraId="281B7D0A" w14:textId="77777777" w:rsidR="0039345D" w:rsidRPr="00C851CE" w:rsidRDefault="0039345D" w:rsidP="0039345D">
      <w:r w:rsidRPr="00C851CE">
        <w:t xml:space="preserve">This section outlines how to install the SpiraTeam plug-in for </w:t>
      </w:r>
      <w:proofErr w:type="spellStart"/>
      <w:r w:rsidR="003C31FF">
        <w:t>Jetbrains</w:t>
      </w:r>
      <w:proofErr w:type="spellEnd"/>
      <w:r w:rsidRPr="00C851CE">
        <w:t>. It assumes that you already have a working installation of Spir</w:t>
      </w:r>
      <w:r>
        <w:t xml:space="preserve">aTest, SpiraPlan or SpiraTeam v5.0 </w:t>
      </w:r>
      <w:r w:rsidRPr="00C851CE">
        <w:t>or later and a</w:t>
      </w:r>
      <w:r w:rsidR="003C31FF">
        <w:t xml:space="preserve">n up-to-date version of your </w:t>
      </w:r>
      <w:proofErr w:type="spellStart"/>
      <w:r w:rsidR="003C31FF">
        <w:t>Jetbrains</w:t>
      </w:r>
      <w:proofErr w:type="spellEnd"/>
      <w:r w:rsidR="003C31FF">
        <w:t xml:space="preserve"> IDE. </w:t>
      </w:r>
      <w:r w:rsidR="00BC72BC">
        <w:t xml:space="preserve">For this tutorial we will be </w:t>
      </w:r>
      <w:r w:rsidR="00CA5575">
        <w:t>installing the plug-in in IntelliJ</w:t>
      </w:r>
      <w:r w:rsidR="0016386C">
        <w:t xml:space="preserve">, </w:t>
      </w:r>
      <w:proofErr w:type="spellStart"/>
      <w:r w:rsidR="0016386C">
        <w:t>Jetbrains</w:t>
      </w:r>
      <w:proofErr w:type="spellEnd"/>
      <w:r w:rsidR="0016386C">
        <w:t xml:space="preserve">’ Java IDE. </w:t>
      </w:r>
    </w:p>
    <w:p w14:paraId="4198B1FD" w14:textId="77777777" w:rsidR="0039345D" w:rsidRDefault="0039345D" w:rsidP="0039345D">
      <w:r w:rsidRPr="00C851CE">
        <w:t>If you have an earlier version of SpiraTeam, you wil</w:t>
      </w:r>
      <w:r>
        <w:t xml:space="preserve">l need to upgrade to at least v5.0 </w:t>
      </w:r>
      <w:r w:rsidRPr="00C851CE">
        <w:t xml:space="preserve">before trying to integrate with </w:t>
      </w:r>
      <w:proofErr w:type="spellStart"/>
      <w:r w:rsidR="004043D2">
        <w:t>Jetbrains</w:t>
      </w:r>
      <w:proofErr w:type="spellEnd"/>
      <w:r w:rsidRPr="00C851CE">
        <w:t>.</w:t>
      </w:r>
    </w:p>
    <w:p w14:paraId="19F10A15" w14:textId="77777777" w:rsidR="001E2B8C" w:rsidRDefault="0039345D" w:rsidP="001E49F3">
      <w:r>
        <w:t xml:space="preserve">To obtain the </w:t>
      </w:r>
      <w:proofErr w:type="spellStart"/>
      <w:r w:rsidR="00C04B63">
        <w:t>Jetbrains</w:t>
      </w:r>
      <w:proofErr w:type="spellEnd"/>
      <w:r>
        <w:t xml:space="preserve"> plug-in, </w:t>
      </w:r>
      <w:r w:rsidR="001E49F3">
        <w:t xml:space="preserve">open up the </w:t>
      </w:r>
      <w:proofErr w:type="spellStart"/>
      <w:r w:rsidR="001E49F3">
        <w:t>Jetbrains</w:t>
      </w:r>
      <w:proofErr w:type="spellEnd"/>
      <w:r w:rsidR="001E49F3">
        <w:t xml:space="preserve"> </w:t>
      </w:r>
      <w:r w:rsidR="00E7171A">
        <w:t xml:space="preserve">settings dialog at File &gt; Settings. This will open the settings dialog. Click on the “Plugins” section on the left. Your screen should look something like this: </w:t>
      </w:r>
    </w:p>
    <w:p w14:paraId="4F1C92EE" w14:textId="77777777" w:rsidR="00E7171A" w:rsidRDefault="00E7171A" w:rsidP="001E49F3">
      <w:r>
        <w:rPr>
          <w:noProof/>
        </w:rPr>
        <w:drawing>
          <wp:inline distT="0" distB="0" distL="0" distR="0" wp14:anchorId="79B41037" wp14:editId="0BDF0EB6">
            <wp:extent cx="5915025" cy="400907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0318" cy="4012660"/>
                    </a:xfrm>
                    <a:prstGeom prst="rect">
                      <a:avLst/>
                    </a:prstGeom>
                  </pic:spPr>
                </pic:pic>
              </a:graphicData>
            </a:graphic>
          </wp:inline>
        </w:drawing>
      </w:r>
    </w:p>
    <w:p w14:paraId="163DA35C" w14:textId="77777777" w:rsidR="003B0202" w:rsidRDefault="003B0202" w:rsidP="001E49F3"/>
    <w:p w14:paraId="55B0AD4E" w14:textId="77777777" w:rsidR="00C77255" w:rsidRDefault="00E7171A" w:rsidP="0039345D">
      <w:r>
        <w:t xml:space="preserve">Click on the “Browse repositories” button on the bottom of the screen, and enter “SpiraTeam” into the search bar. </w:t>
      </w:r>
      <w:r w:rsidR="003B0202">
        <w:t xml:space="preserve">You should see the following result: </w:t>
      </w:r>
    </w:p>
    <w:p w14:paraId="75F55B9B" w14:textId="77777777" w:rsidR="003B0202" w:rsidRDefault="003B0202" w:rsidP="0039345D">
      <w:r>
        <w:rPr>
          <w:noProof/>
        </w:rPr>
        <w:lastRenderedPageBreak/>
        <w:drawing>
          <wp:inline distT="0" distB="0" distL="0" distR="0" wp14:anchorId="074411FF" wp14:editId="597307C0">
            <wp:extent cx="5486400" cy="46228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622800"/>
                    </a:xfrm>
                    <a:prstGeom prst="rect">
                      <a:avLst/>
                    </a:prstGeom>
                  </pic:spPr>
                </pic:pic>
              </a:graphicData>
            </a:graphic>
          </wp:inline>
        </w:drawing>
      </w:r>
    </w:p>
    <w:p w14:paraId="60C83414" w14:textId="77777777" w:rsidR="00E7171A" w:rsidRDefault="00E7171A" w:rsidP="0039345D"/>
    <w:p w14:paraId="7B82DD52" w14:textId="77777777" w:rsidR="00AC09A8" w:rsidRDefault="0039345D" w:rsidP="0039345D">
      <w:r>
        <w:t>Click the Install button</w:t>
      </w:r>
      <w:r w:rsidR="001E0C50">
        <w:t xml:space="preserve">. After it has installed you will be asked to </w:t>
      </w:r>
      <w:r w:rsidR="003B0202">
        <w:t xml:space="preserve">restart your IDE. </w:t>
      </w:r>
    </w:p>
    <w:p w14:paraId="66718EDE" w14:textId="77777777" w:rsidR="0039345D" w:rsidRDefault="00AC09A8" w:rsidP="0039345D">
      <w:r>
        <w:t>After your IDE has</w:t>
      </w:r>
      <w:r w:rsidR="0039345D">
        <w:t xml:space="preserve"> </w:t>
      </w:r>
      <w:r>
        <w:t>restarted, go to View &gt; Tool Windows &gt; SpiraTeam</w:t>
      </w:r>
      <w:r w:rsidR="00956043">
        <w:t xml:space="preserve"> to open up the SpiraTeam Tool Window. </w:t>
      </w:r>
    </w:p>
    <w:p w14:paraId="2D82D30F" w14:textId="77777777" w:rsidR="00E60040" w:rsidRDefault="00E60040" w:rsidP="0039345D">
      <w:r>
        <w:rPr>
          <w:noProof/>
        </w:rPr>
        <w:drawing>
          <wp:inline distT="0" distB="0" distL="0" distR="0" wp14:anchorId="2CFD3FB8" wp14:editId="0A825010">
            <wp:extent cx="4229100" cy="1790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9100" cy="1790700"/>
                    </a:xfrm>
                    <a:prstGeom prst="rect">
                      <a:avLst/>
                    </a:prstGeom>
                  </pic:spPr>
                </pic:pic>
              </a:graphicData>
            </a:graphic>
          </wp:inline>
        </w:drawing>
      </w:r>
    </w:p>
    <w:p w14:paraId="0EE7BC52" w14:textId="77777777" w:rsidR="00D0097E" w:rsidRDefault="00D0097E" w:rsidP="0039345D"/>
    <w:p w14:paraId="6B304F68" w14:textId="77777777" w:rsidR="00D0097E" w:rsidRDefault="00D0097E" w:rsidP="0039345D"/>
    <w:p w14:paraId="37633CC5" w14:textId="77777777" w:rsidR="00D0097E" w:rsidRDefault="00D0097E" w:rsidP="0039345D"/>
    <w:p w14:paraId="751F324C" w14:textId="77777777" w:rsidR="00FA3BDA" w:rsidRDefault="00FA3BDA" w:rsidP="0039345D">
      <w:r>
        <w:lastRenderedPageBreak/>
        <w:t>Click on the “View Credentials” button and put in your log-in credentials.</w:t>
      </w:r>
      <w:r w:rsidR="001E0C50">
        <w:t xml:space="preserve"> Ple</w:t>
      </w:r>
      <w:r w:rsidR="00F556BA">
        <w:t>ase note that you can obtain the</w:t>
      </w:r>
      <w:r>
        <w:t xml:space="preserve"> </w:t>
      </w:r>
      <w:r w:rsidR="00CC7F72">
        <w:t>RSS Token by going to your user profile inside SpiraTeam. If the RSS Token is blank, make sure to enable RSS, and click Save.</w:t>
      </w:r>
    </w:p>
    <w:p w14:paraId="48D97A8E" w14:textId="77777777" w:rsidR="00D0097E" w:rsidRDefault="00FA70C4" w:rsidP="0039345D">
      <w:r>
        <w:rPr>
          <w:noProof/>
        </w:rPr>
        <w:drawing>
          <wp:inline distT="0" distB="0" distL="0" distR="0" wp14:anchorId="44461D99" wp14:editId="50EA61BB">
            <wp:extent cx="3048000" cy="2343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000" cy="2343150"/>
                    </a:xfrm>
                    <a:prstGeom prst="rect">
                      <a:avLst/>
                    </a:prstGeom>
                  </pic:spPr>
                </pic:pic>
              </a:graphicData>
            </a:graphic>
          </wp:inline>
        </w:drawing>
      </w:r>
    </w:p>
    <w:p w14:paraId="5A3F779F" w14:textId="77777777" w:rsidR="00D0097E" w:rsidRDefault="00D0097E" w:rsidP="0039345D">
      <w:r>
        <w:t xml:space="preserve">Once you press the </w:t>
      </w:r>
      <w:r w:rsidR="00972E5F">
        <w:t>OK button, wai</w:t>
      </w:r>
      <w:r w:rsidR="00087A96">
        <w:t xml:space="preserve">t for the window to close. If your log-in information is correct, you </w:t>
      </w:r>
      <w:r w:rsidR="0086274D">
        <w:t xml:space="preserve">should see the following screen in the SpiraTeam Tool Window: </w:t>
      </w:r>
    </w:p>
    <w:p w14:paraId="4FDCE707" w14:textId="77777777" w:rsidR="0086274D" w:rsidRDefault="00FA70C4" w:rsidP="0039345D">
      <w:r>
        <w:rPr>
          <w:noProof/>
        </w:rPr>
        <w:drawing>
          <wp:inline distT="0" distB="0" distL="0" distR="0" wp14:anchorId="4AB41308" wp14:editId="794AFA69">
            <wp:extent cx="3524250" cy="194125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5916" cy="1947680"/>
                    </a:xfrm>
                    <a:prstGeom prst="rect">
                      <a:avLst/>
                    </a:prstGeom>
                  </pic:spPr>
                </pic:pic>
              </a:graphicData>
            </a:graphic>
          </wp:inline>
        </w:drawing>
      </w:r>
    </w:p>
    <w:p w14:paraId="6897D055" w14:textId="77777777" w:rsidR="0039345D" w:rsidRPr="00C851CE" w:rsidRDefault="0039345D" w:rsidP="0039345D">
      <w:pPr>
        <w:pStyle w:val="Heading2"/>
      </w:pPr>
      <w:r w:rsidRPr="00C851CE">
        <w:t xml:space="preserve">2.2. </w:t>
      </w:r>
      <w:r w:rsidR="003E6DCC">
        <w:t xml:space="preserve">Viewing Requirements, Tasks and Incidents in </w:t>
      </w:r>
      <w:proofErr w:type="spellStart"/>
      <w:r w:rsidR="003E6DCC">
        <w:t>Jetbrains</w:t>
      </w:r>
      <w:proofErr w:type="spellEnd"/>
    </w:p>
    <w:p w14:paraId="23203016" w14:textId="77777777" w:rsidR="00D97F3B" w:rsidRDefault="0086274D" w:rsidP="0039345D">
      <w:r>
        <w:t xml:space="preserve">Clicking on Requirements, Tasks or Incidents will expand a list of their respective item’s that are open and are assigned to you. </w:t>
      </w:r>
      <w:r w:rsidR="00CC7F72">
        <w:t xml:space="preserve">If, for instance, you have no open requirements assigned to you, you will not see the “Requirements” title in the SpiraTeam window. </w:t>
      </w:r>
      <w:r w:rsidR="00470ACD">
        <w:t>Here is an example of all three expanded:</w:t>
      </w:r>
    </w:p>
    <w:p w14:paraId="24E1825A" w14:textId="77777777" w:rsidR="00470ACD" w:rsidRDefault="00470ACD" w:rsidP="0039345D">
      <w:r>
        <w:rPr>
          <w:noProof/>
        </w:rPr>
        <w:lastRenderedPageBreak/>
        <w:drawing>
          <wp:inline distT="0" distB="0" distL="0" distR="0" wp14:anchorId="4C758C8C" wp14:editId="549DC12F">
            <wp:extent cx="3086100" cy="287238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2356" cy="2906130"/>
                    </a:xfrm>
                    <a:prstGeom prst="rect">
                      <a:avLst/>
                    </a:prstGeom>
                  </pic:spPr>
                </pic:pic>
              </a:graphicData>
            </a:graphic>
          </wp:inline>
        </w:drawing>
      </w:r>
    </w:p>
    <w:p w14:paraId="7A527FAC" w14:textId="77777777" w:rsidR="003F72A1" w:rsidRDefault="003F72A1" w:rsidP="0039345D"/>
    <w:p w14:paraId="49F8E68A" w14:textId="77777777" w:rsidR="00D97F3B" w:rsidRDefault="00626E2F" w:rsidP="0039345D">
      <w:r>
        <w:t xml:space="preserve">Clicking on any requirement, task or incident will open up additional information in the bottom of the tool window. </w:t>
      </w:r>
      <w:r w:rsidR="003F72A1">
        <w:t>Clicking the title in this additional information panel will open the relevant item in SpiraTeam in your default browser.</w:t>
      </w:r>
    </w:p>
    <w:p w14:paraId="6CB11C1D" w14:textId="77777777" w:rsidR="00D97F3B" w:rsidRDefault="00FA70C4" w:rsidP="0039345D">
      <w:r>
        <w:rPr>
          <w:noProof/>
        </w:rPr>
        <w:lastRenderedPageBreak/>
        <w:drawing>
          <wp:inline distT="0" distB="0" distL="0" distR="0" wp14:anchorId="4308F83F" wp14:editId="4A28705D">
            <wp:extent cx="4235301" cy="510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8913" cy="5109755"/>
                    </a:xfrm>
                    <a:prstGeom prst="rect">
                      <a:avLst/>
                    </a:prstGeom>
                  </pic:spPr>
                </pic:pic>
              </a:graphicData>
            </a:graphic>
          </wp:inline>
        </w:drawing>
      </w:r>
    </w:p>
    <w:p w14:paraId="61907886" w14:textId="77777777" w:rsidR="00D97F3B" w:rsidRDefault="00D97F3B" w:rsidP="0039345D"/>
    <w:p w14:paraId="7E6C8D69" w14:textId="77777777" w:rsidR="00D97F3B" w:rsidRDefault="00FA70C4" w:rsidP="00FA70C4">
      <w:pPr>
        <w:pStyle w:val="Heading2"/>
      </w:pPr>
      <w:r>
        <w:t>2.3 Creating new Requirements, Tasks</w:t>
      </w:r>
      <w:r w:rsidR="00990060">
        <w:t>,</w:t>
      </w:r>
      <w:r>
        <w:t xml:space="preserve"> and Incidents in </w:t>
      </w:r>
      <w:proofErr w:type="spellStart"/>
      <w:r>
        <w:t>Jetbrains</w:t>
      </w:r>
      <w:proofErr w:type="spellEnd"/>
    </w:p>
    <w:p w14:paraId="2579E218" w14:textId="77777777" w:rsidR="00FA70C4" w:rsidRDefault="00FA70C4" w:rsidP="00FA70C4">
      <w:r>
        <w:t xml:space="preserve">Clicking the “New” button at the top of the SpiraTeam window or navigating to Tools &gt; SpiraTeam &gt; New Item will bring up the new item popup. </w:t>
      </w:r>
    </w:p>
    <w:p w14:paraId="4FE36A64" w14:textId="77777777" w:rsidR="00FA70C4" w:rsidRDefault="006F7F51" w:rsidP="00FA70C4">
      <w:r>
        <w:rPr>
          <w:noProof/>
        </w:rPr>
        <w:lastRenderedPageBreak/>
        <w:drawing>
          <wp:inline distT="0" distB="0" distL="0" distR="0" wp14:anchorId="0C6B73B5" wp14:editId="1142AB04">
            <wp:extent cx="44862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6275" cy="3076575"/>
                    </a:xfrm>
                    <a:prstGeom prst="rect">
                      <a:avLst/>
                    </a:prstGeom>
                  </pic:spPr>
                </pic:pic>
              </a:graphicData>
            </a:graphic>
          </wp:inline>
        </w:drawing>
      </w:r>
    </w:p>
    <w:p w14:paraId="62755698" w14:textId="77777777" w:rsidR="006F7F51" w:rsidRDefault="006F7F51" w:rsidP="00FA70C4">
      <w:r>
        <w:t>After you select your</w:t>
      </w:r>
      <w:r w:rsidR="00EB1CD8">
        <w:t xml:space="preserve"> project and item type, the type, priority and owner fields will populate appropriately. </w:t>
      </w:r>
      <w:r w:rsidR="00057C59">
        <w:t xml:space="preserve">If you do not wish to select a priority or owner, simply select “—None –” for either of them, and the field will not be populated in SpiraTeam. </w:t>
      </w:r>
    </w:p>
    <w:p w14:paraId="4A87DE02" w14:textId="77777777" w:rsidR="00CA617C" w:rsidRDefault="00CA617C" w:rsidP="00FA70C4">
      <w:r>
        <w:t xml:space="preserve">Once you press OK, your artifact will be created and you will get a notification in the SpiraTeam Tool Window like this one: </w:t>
      </w:r>
    </w:p>
    <w:p w14:paraId="595CD5EE" w14:textId="77777777" w:rsidR="00CA617C" w:rsidRDefault="00CA617C" w:rsidP="00FA70C4">
      <w:r>
        <w:rPr>
          <w:noProof/>
        </w:rPr>
        <w:drawing>
          <wp:inline distT="0" distB="0" distL="0" distR="0" wp14:anchorId="45A77E23" wp14:editId="459EDBB5">
            <wp:extent cx="2933700" cy="828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3700" cy="828675"/>
                    </a:xfrm>
                    <a:prstGeom prst="rect">
                      <a:avLst/>
                    </a:prstGeom>
                  </pic:spPr>
                </pic:pic>
              </a:graphicData>
            </a:graphic>
          </wp:inline>
        </w:drawing>
      </w:r>
    </w:p>
    <w:p w14:paraId="5987F82E" w14:textId="77777777" w:rsidR="00CA617C" w:rsidRDefault="00CA617C" w:rsidP="00FA70C4">
      <w:r>
        <w:t xml:space="preserve">Clicking on the notification label will dismiss it. </w:t>
      </w:r>
    </w:p>
    <w:p w14:paraId="5048EC0E" w14:textId="77777777" w:rsidR="00BD567A" w:rsidRDefault="00BD567A" w:rsidP="00BD567A">
      <w:pPr>
        <w:pStyle w:val="Heading2"/>
      </w:pPr>
      <w:r>
        <w:t xml:space="preserve">2.4 </w:t>
      </w:r>
      <w:r w:rsidR="00830D4E">
        <w:t>Miscellaneous</w:t>
      </w:r>
      <w:r>
        <w:t xml:space="preserve"> Functions</w:t>
      </w:r>
    </w:p>
    <w:p w14:paraId="1894ABC8" w14:textId="77777777" w:rsidR="00830D4E" w:rsidRPr="00830D4E" w:rsidRDefault="00830D4E" w:rsidP="00830D4E">
      <w:r>
        <w:t xml:space="preserve">If you want to change the user you are signed in as, you simply need to click on your username on the right of the “Signed in as” label. </w:t>
      </w:r>
    </w:p>
    <w:p w14:paraId="1A8ED134" w14:textId="77777777" w:rsidR="00830D4E" w:rsidRDefault="007F7484">
      <w:pPr>
        <w:spacing w:after="0" w:line="240" w:lineRule="auto"/>
      </w:pPr>
      <w:bookmarkStart w:id="4" w:name="_Toc197506469"/>
      <w:r>
        <w:t xml:space="preserve">Clicking the “Refresh” button will refresh your assigned items from the server, while the “Home” button will take you to your My Page in your default browser. </w:t>
      </w:r>
      <w:r w:rsidR="00BD567A">
        <w:t xml:space="preserve">Navigating to Tools &gt; SpiraTeam will bring up another way of interacting with </w:t>
      </w:r>
      <w:r w:rsidR="00830D4E">
        <w:t>SpiraTeam</w:t>
      </w:r>
    </w:p>
    <w:p w14:paraId="73FC7E8C" w14:textId="77777777" w:rsidR="00CC7F72" w:rsidRPr="00BD567A" w:rsidRDefault="00830D4E">
      <w:pPr>
        <w:spacing w:after="0" w:line="240" w:lineRule="auto"/>
      </w:pPr>
      <w:r>
        <w:rPr>
          <w:noProof/>
        </w:rPr>
        <w:drawing>
          <wp:inline distT="0" distB="0" distL="0" distR="0" wp14:anchorId="3C512358" wp14:editId="0FC5C3A9">
            <wp:extent cx="2743200" cy="1657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1657350"/>
                    </a:xfrm>
                    <a:prstGeom prst="rect">
                      <a:avLst/>
                    </a:prstGeom>
                  </pic:spPr>
                </pic:pic>
              </a:graphicData>
            </a:graphic>
          </wp:inline>
        </w:drawing>
      </w:r>
      <w:r>
        <w:t xml:space="preserve"> </w:t>
      </w:r>
      <w:r w:rsidR="00CC7F72">
        <w:br w:type="page"/>
      </w:r>
    </w:p>
    <w:p w14:paraId="388FA5B7" w14:textId="77777777" w:rsidR="00EC5C21" w:rsidRPr="00C851CE" w:rsidRDefault="00626E2F" w:rsidP="00EC5C21">
      <w:pPr>
        <w:pStyle w:val="Heading1"/>
      </w:pPr>
      <w:bookmarkStart w:id="5" w:name="_Toc519234483"/>
      <w:r>
        <w:lastRenderedPageBreak/>
        <w:t>3</w:t>
      </w:r>
      <w:r w:rsidR="002A084F" w:rsidRPr="00C851CE">
        <w:t xml:space="preserve">. </w:t>
      </w:r>
      <w:r w:rsidR="00F670F8" w:rsidRPr="00C851CE">
        <w:t>Eclipse</w:t>
      </w:r>
      <w:r w:rsidR="00A12B47">
        <w:t xml:space="preserve"> </w:t>
      </w:r>
      <w:r w:rsidR="00F670F8" w:rsidRPr="00C851CE">
        <w:t>/</w:t>
      </w:r>
      <w:r w:rsidR="00A12B47">
        <w:t xml:space="preserve"> </w:t>
      </w:r>
      <w:proofErr w:type="spellStart"/>
      <w:r w:rsidR="00F670F8" w:rsidRPr="00C851CE">
        <w:t>Mylyn</w:t>
      </w:r>
      <w:bookmarkEnd w:id="5"/>
      <w:proofErr w:type="spellEnd"/>
    </w:p>
    <w:p w14:paraId="79D523D6" w14:textId="77777777" w:rsidR="00EC5C21" w:rsidRPr="00C851CE" w:rsidRDefault="00EC5C21" w:rsidP="00EC5C21">
      <w:r w:rsidRPr="00C851CE">
        <w:t>This section outlines how to use SpiraTest, SpiraPlan or SpiraTeam (hereafter referred to as SpiraTeam) in conjunction with</w:t>
      </w:r>
      <w:r w:rsidR="002A084F" w:rsidRPr="00C851CE">
        <w:t xml:space="preserve"> the Eclipse integrated development environment (IDE)</w:t>
      </w:r>
      <w:r w:rsidR="00850694" w:rsidRPr="00C851CE">
        <w:t xml:space="preserve"> for </w:t>
      </w:r>
      <w:r w:rsidR="008B5764">
        <w:t>implementing</w:t>
      </w:r>
      <w:r w:rsidR="00850694" w:rsidRPr="00C851CE">
        <w:t xml:space="preserve"> R</w:t>
      </w:r>
      <w:r w:rsidR="002A084F" w:rsidRPr="00C851CE">
        <w:t>e</w:t>
      </w:r>
      <w:r w:rsidR="00850694" w:rsidRPr="00C851CE">
        <w:t>quirements, completing Tasks and fixing I</w:t>
      </w:r>
      <w:r w:rsidR="002A084F" w:rsidRPr="00C851CE">
        <w:t xml:space="preserve">ncidents. Rather than develop a new user-interface from scratch, the SpiraTeam plug-in uses the generic </w:t>
      </w:r>
      <w:proofErr w:type="spellStart"/>
      <w:r w:rsidR="002A084F" w:rsidRPr="00C851CE">
        <w:t>Mylyn</w:t>
      </w:r>
      <w:proofErr w:type="spellEnd"/>
      <w:r w:rsidR="002A084F" w:rsidRPr="00C851CE">
        <w:t xml:space="preserve"> task-based interface that allows Eclipse users to manage their local tasks and tasks from any compatible repository in a single interface.</w:t>
      </w:r>
    </w:p>
    <w:p w14:paraId="00CCB817" w14:textId="77777777" w:rsidR="00EC5C21" w:rsidRPr="00C851CE" w:rsidRDefault="00626E2F" w:rsidP="00EC5C21">
      <w:pPr>
        <w:pStyle w:val="Heading2"/>
      </w:pPr>
      <w:r>
        <w:t>3</w:t>
      </w:r>
      <w:r w:rsidR="00EC5C21" w:rsidRPr="00C851CE">
        <w:t xml:space="preserve">.1. </w:t>
      </w:r>
      <w:r w:rsidR="002A084F" w:rsidRPr="00C851CE">
        <w:t>Installing the Eclipse Plug-In</w:t>
      </w:r>
    </w:p>
    <w:p w14:paraId="48BEFAD5" w14:textId="77777777" w:rsidR="00850694" w:rsidRPr="00C851CE" w:rsidRDefault="005B65A0" w:rsidP="005B65A0">
      <w:r w:rsidRPr="00C851CE">
        <w:t>This section outlines how to install the SpiraTeam plug-in for Eclipse. It assumes that you already have a working installation of Spir</w:t>
      </w:r>
      <w:r w:rsidR="002B1D12">
        <w:t>aTest, SpiraPlan or SpiraTeam v5</w:t>
      </w:r>
      <w:r w:rsidR="007E2FF9">
        <w:t xml:space="preserve">.0 </w:t>
      </w:r>
      <w:r w:rsidRPr="00C851CE">
        <w:t>or later and a work</w:t>
      </w:r>
      <w:r w:rsidR="004C0AD0">
        <w:t>ing installation of Eclipse v4.6 (Neon)</w:t>
      </w:r>
      <w:r w:rsidRPr="00C851CE">
        <w:t xml:space="preserve"> or later</w:t>
      </w:r>
      <w:r w:rsidR="00850694" w:rsidRPr="00C851CE">
        <w:t xml:space="preserve"> with the </w:t>
      </w:r>
      <w:proofErr w:type="spellStart"/>
      <w:r w:rsidR="00850694" w:rsidRPr="00C851CE">
        <w:t>Mylyn</w:t>
      </w:r>
      <w:proofErr w:type="spellEnd"/>
      <w:r w:rsidR="00850694" w:rsidRPr="00C851CE">
        <w:t xml:space="preserve"> plug-in installed.</w:t>
      </w:r>
    </w:p>
    <w:p w14:paraId="61A9AB39" w14:textId="77777777" w:rsidR="005B65A0" w:rsidRDefault="005B65A0" w:rsidP="005B65A0">
      <w:r w:rsidRPr="00C851CE">
        <w:t>If you have an earlier version of SpiraTeam, you wil</w:t>
      </w:r>
      <w:r w:rsidR="00645370">
        <w:t>l need to upgrade to at least v5</w:t>
      </w:r>
      <w:r w:rsidR="007E2FF9">
        <w:t xml:space="preserve">.0 </w:t>
      </w:r>
      <w:r w:rsidRPr="00C851CE">
        <w:t>before trying to integrate with Eclipse.</w:t>
      </w:r>
    </w:p>
    <w:p w14:paraId="451A99F3" w14:textId="77777777" w:rsidR="00C823FE" w:rsidRDefault="003F6C33" w:rsidP="005B65A0">
      <w:r>
        <w:t xml:space="preserve">To obtain the Eclipse plug-in, open up the Eclipse application and </w:t>
      </w:r>
      <w:r w:rsidR="009567A0">
        <w:t xml:space="preserve">click on </w:t>
      </w:r>
      <w:r w:rsidR="00C823FE">
        <w:t>Help &gt; Eclipse Marketplace</w:t>
      </w:r>
      <w:r w:rsidR="00200031">
        <w:t>. Enter “SpiraTeam” in the ‘Find’ text box. Once you hit enter, you should see the following result:</w:t>
      </w:r>
    </w:p>
    <w:p w14:paraId="2890DCDD" w14:textId="77777777" w:rsidR="00200031" w:rsidRDefault="00200031" w:rsidP="005B65A0">
      <w:r>
        <w:rPr>
          <w:noProof/>
        </w:rPr>
        <w:drawing>
          <wp:inline distT="0" distB="0" distL="0" distR="0" wp14:anchorId="30EFD1F5" wp14:editId="7B567A3E">
            <wp:extent cx="4572000" cy="1171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1171575"/>
                    </a:xfrm>
                    <a:prstGeom prst="rect">
                      <a:avLst/>
                    </a:prstGeom>
                  </pic:spPr>
                </pic:pic>
              </a:graphicData>
            </a:graphic>
          </wp:inline>
        </w:drawing>
      </w:r>
    </w:p>
    <w:p w14:paraId="5875DF1A" w14:textId="77777777" w:rsidR="00200031" w:rsidRDefault="00200031" w:rsidP="005B65A0">
      <w:r>
        <w:t>Click the Install button</w:t>
      </w:r>
      <w:r w:rsidR="00A01787">
        <w:t>, accept the terms of the license and click “Finish”</w:t>
      </w:r>
      <w:r w:rsidR="00B56B2A">
        <w:t xml:space="preserve">. Eclipse will advise </w:t>
      </w:r>
      <w:r w:rsidR="00FB6966">
        <w:t>you that our software contains un</w:t>
      </w:r>
      <w:r w:rsidR="00087841">
        <w:t xml:space="preserve">signed content, press “OK” to continue the installation. After you restart Eclipse, </w:t>
      </w:r>
      <w:r w:rsidR="004B48E0">
        <w:t xml:space="preserve">you can start to use our plug-in. </w:t>
      </w:r>
    </w:p>
    <w:p w14:paraId="3CFCD9F6" w14:textId="77777777" w:rsidR="003F6C33" w:rsidRDefault="00C823FE" w:rsidP="005B65A0">
      <w:r>
        <w:t xml:space="preserve">Alternatively, you can click </w:t>
      </w:r>
      <w:r w:rsidR="009567A0">
        <w:t>Help &gt; Install New Software. This will display the Eclipse installation wizard:</w:t>
      </w:r>
    </w:p>
    <w:p w14:paraId="4B429353" w14:textId="77777777" w:rsidR="00654E6F" w:rsidRDefault="00654E6F" w:rsidP="005B65A0">
      <w:r>
        <w:rPr>
          <w:noProof/>
        </w:rPr>
        <w:drawing>
          <wp:inline distT="0" distB="0" distL="0" distR="0" wp14:anchorId="3F9C9F59" wp14:editId="7699F8DD">
            <wp:extent cx="4371975" cy="327898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0202" cy="3292651"/>
                    </a:xfrm>
                    <a:prstGeom prst="rect">
                      <a:avLst/>
                    </a:prstGeom>
                  </pic:spPr>
                </pic:pic>
              </a:graphicData>
            </a:graphic>
          </wp:inline>
        </w:drawing>
      </w:r>
    </w:p>
    <w:p w14:paraId="541AB2A4" w14:textId="77777777" w:rsidR="009567A0" w:rsidRDefault="009567A0" w:rsidP="005B65A0"/>
    <w:p w14:paraId="1F440F1A" w14:textId="77777777" w:rsidR="009567A0" w:rsidRPr="00C851CE" w:rsidRDefault="009567A0" w:rsidP="005B65A0">
      <w:r>
        <w:t xml:space="preserve">Enter </w:t>
      </w:r>
      <w:hyperlink r:id="rId30" w:history="1">
        <w:r w:rsidR="003D1DBD" w:rsidRPr="00A4326B">
          <w:rPr>
            <w:rStyle w:val="Hyperlink"/>
          </w:rPr>
          <w:t>https://www.inflectra.com/Downloads/Eclipse</w:t>
        </w:r>
      </w:hyperlink>
      <w:r>
        <w:t xml:space="preserve"> as the download sit</w:t>
      </w:r>
      <w:r w:rsidR="006E0476">
        <w:t xml:space="preserve">e in the “Work with:” text box and uncheck the “Group items by category” checkbox. </w:t>
      </w:r>
      <w:r>
        <w:t xml:space="preserve">Once you hit enter, the wizard should display </w:t>
      </w:r>
      <w:r w:rsidR="006E0476">
        <w:t xml:space="preserve">“SpiraTeam”. </w:t>
      </w:r>
      <w:r>
        <w:t xml:space="preserve">Select the Feature’s checkbox and click “Next” or “Finish” to tell Eclipse to download and install the feature and dependent plug-ins. During this process you may be asked to agree to our software license and to allow the installation of unsigned software. Once you have completed these steps, you should now </w:t>
      </w:r>
      <w:r w:rsidR="00095383">
        <w:t xml:space="preserve">have our SpiraTeam plug-in installed and ready to use. </w:t>
      </w:r>
    </w:p>
    <w:p w14:paraId="110423E7" w14:textId="77777777" w:rsidR="005B65A0" w:rsidRPr="00C851CE" w:rsidRDefault="005B65A0" w:rsidP="002A084F">
      <w:r w:rsidRPr="00C851CE">
        <w:t xml:space="preserve">To check that the </w:t>
      </w:r>
      <w:r w:rsidR="009567A0">
        <w:t xml:space="preserve">individual </w:t>
      </w:r>
      <w:r w:rsidRPr="00C851CE">
        <w:t>plugins have been installed, you can go to Help &gt; About Eclipse and then click on the [Installation Details] button. On the page that appears, click on the Plugins tab and you will see the two Inflectra plugins listed (Core and UI).</w:t>
      </w:r>
    </w:p>
    <w:p w14:paraId="66E20505" w14:textId="77777777" w:rsidR="00850694" w:rsidRPr="00C851CE" w:rsidRDefault="00850694" w:rsidP="002A084F">
      <w:r w:rsidRPr="00C851CE">
        <w:t>Now that you have the plug-ins installed, the next steps are:</w:t>
      </w:r>
    </w:p>
    <w:p w14:paraId="07E78230" w14:textId="77777777" w:rsidR="00850694" w:rsidRPr="00C851CE" w:rsidRDefault="00850694" w:rsidP="00850694">
      <w:pPr>
        <w:numPr>
          <w:ilvl w:val="0"/>
          <w:numId w:val="36"/>
        </w:numPr>
      </w:pPr>
      <w:r w:rsidRPr="00C851CE">
        <w:t>Connect to the appropriate SpiraTeam repository</w:t>
      </w:r>
    </w:p>
    <w:p w14:paraId="577A1818" w14:textId="77777777" w:rsidR="00850694" w:rsidRPr="00C851CE" w:rsidRDefault="00850694" w:rsidP="00850694">
      <w:pPr>
        <w:numPr>
          <w:ilvl w:val="0"/>
          <w:numId w:val="36"/>
        </w:numPr>
      </w:pPr>
      <w:r w:rsidRPr="00C851CE">
        <w:t>Download your assigned SpiraTeam artifacts (Requirements, Tasks and Incidents)</w:t>
      </w:r>
    </w:p>
    <w:p w14:paraId="01FB3474" w14:textId="77777777" w:rsidR="00850694" w:rsidRPr="00C851CE" w:rsidRDefault="00850694" w:rsidP="00850694">
      <w:pPr>
        <w:numPr>
          <w:ilvl w:val="0"/>
          <w:numId w:val="36"/>
        </w:numPr>
      </w:pPr>
      <w:r w:rsidRPr="00C851CE">
        <w:t>Work on the downloaded SpiraTeam artifacts</w:t>
      </w:r>
    </w:p>
    <w:p w14:paraId="1D17F08D" w14:textId="77777777" w:rsidR="007D2C33" w:rsidRPr="00C851CE" w:rsidRDefault="00626E2F" w:rsidP="00850694">
      <w:pPr>
        <w:pStyle w:val="Heading2"/>
      </w:pPr>
      <w:r>
        <w:t>3</w:t>
      </w:r>
      <w:r w:rsidR="00850694" w:rsidRPr="00C851CE">
        <w:t>.2. Connecting to the SpiraTeam Repository</w:t>
      </w:r>
    </w:p>
    <w:p w14:paraId="3A7423B9" w14:textId="77777777" w:rsidR="00D05E53" w:rsidRPr="00C851CE" w:rsidRDefault="00850694" w:rsidP="00850694">
      <w:r w:rsidRPr="00C851CE">
        <w:t>To connec</w:t>
      </w:r>
      <w:r w:rsidR="00D05E53" w:rsidRPr="00C851CE">
        <w:t>t to a SpiraTeam repository, you need to first display the appropriate Eclipse views. To do this, go to Window &gt; Show View &gt; “Other…” and then under the Tasks section, display both the Task Repositories view and the Task List view:</w:t>
      </w:r>
    </w:p>
    <w:p w14:paraId="148B3A2A" w14:textId="77777777" w:rsidR="00D05E53" w:rsidRPr="00C851CE" w:rsidRDefault="00AB6B1F" w:rsidP="00D05E53">
      <w:pPr>
        <w:ind w:left="720"/>
      </w:pPr>
      <w:r>
        <w:rPr>
          <w:noProof/>
        </w:rPr>
        <w:drawing>
          <wp:inline distT="0" distB="0" distL="0" distR="0" wp14:anchorId="0BED26D5" wp14:editId="23F76643">
            <wp:extent cx="1571625"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3556" cy="2288809"/>
                    </a:xfrm>
                    <a:prstGeom prst="rect">
                      <a:avLst/>
                    </a:prstGeom>
                  </pic:spPr>
                </pic:pic>
              </a:graphicData>
            </a:graphic>
          </wp:inline>
        </w:drawing>
      </w:r>
    </w:p>
    <w:p w14:paraId="3C431B73" w14:textId="77777777" w:rsidR="00D05E53" w:rsidRPr="00C851CE" w:rsidRDefault="00D05E53" w:rsidP="00850694">
      <w:r w:rsidRPr="00C851CE">
        <w:t>Once you have chosen to select the Task Repositories, the following tab will be displayed:</w:t>
      </w:r>
    </w:p>
    <w:p w14:paraId="7580DB79" w14:textId="77777777" w:rsidR="00D05E53" w:rsidRPr="00C851CE" w:rsidRDefault="00D33D87" w:rsidP="00850694">
      <w:r>
        <w:rPr>
          <w:noProof/>
        </w:rPr>
        <w:drawing>
          <wp:inline distT="0" distB="0" distL="0" distR="0" wp14:anchorId="651AEA9C" wp14:editId="54A74D72">
            <wp:extent cx="6152972" cy="6858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8579" cy="686425"/>
                    </a:xfrm>
                    <a:prstGeom prst="rect">
                      <a:avLst/>
                    </a:prstGeom>
                  </pic:spPr>
                </pic:pic>
              </a:graphicData>
            </a:graphic>
          </wp:inline>
        </w:drawing>
      </w:r>
    </w:p>
    <w:p w14:paraId="6B70A2D9" w14:textId="77777777" w:rsidR="00D05E53" w:rsidRPr="00C851CE" w:rsidRDefault="00D05E53" w:rsidP="00850694">
      <w:r w:rsidRPr="00C851CE">
        <w:t xml:space="preserve">Where any existing repositories will </w:t>
      </w:r>
      <w:proofErr w:type="gramStart"/>
      <w:r w:rsidRPr="00C851CE">
        <w:t>listed</w:t>
      </w:r>
      <w:proofErr w:type="gramEnd"/>
      <w:r w:rsidRPr="00C851CE">
        <w:t xml:space="preserve"> along with the built-in “Local” repository that is used to manage tasks created natively within Eclipse/</w:t>
      </w:r>
      <w:proofErr w:type="spellStart"/>
      <w:r w:rsidRPr="00C851CE">
        <w:t>Mylyn</w:t>
      </w:r>
      <w:proofErr w:type="spellEnd"/>
      <w:r w:rsidRPr="00C851CE">
        <w:t>.</w:t>
      </w:r>
    </w:p>
    <w:p w14:paraId="5B243C44" w14:textId="77777777" w:rsidR="00D05E53" w:rsidRPr="00C851CE" w:rsidRDefault="00D05E53" w:rsidP="00850694">
      <w:r w:rsidRPr="00C851CE">
        <w:t>To connect to a new SpiraTeam repository, right-click on the window and choose “Add Task Repository…” which will bring up the following selection box:</w:t>
      </w:r>
    </w:p>
    <w:p w14:paraId="1828EA07" w14:textId="77777777" w:rsidR="00D05E53" w:rsidRPr="00C851CE" w:rsidRDefault="00C61E88" w:rsidP="00850694">
      <w:r>
        <w:rPr>
          <w:noProof/>
        </w:rPr>
        <w:lastRenderedPageBreak/>
        <w:drawing>
          <wp:inline distT="0" distB="0" distL="0" distR="0" wp14:anchorId="3152E209" wp14:editId="53B64205">
            <wp:extent cx="3076575" cy="24475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1524" cy="2459428"/>
                    </a:xfrm>
                    <a:prstGeom prst="rect">
                      <a:avLst/>
                    </a:prstGeom>
                  </pic:spPr>
                </pic:pic>
              </a:graphicData>
            </a:graphic>
          </wp:inline>
        </w:drawing>
      </w:r>
    </w:p>
    <w:p w14:paraId="74A6C28A" w14:textId="77777777" w:rsidR="00D05E53" w:rsidRPr="00C851CE" w:rsidRDefault="00C54240" w:rsidP="00850694">
      <w:r w:rsidRPr="00C851CE">
        <w:t>Choose the “</w:t>
      </w:r>
      <w:proofErr w:type="spellStart"/>
      <w:r w:rsidRPr="00C851CE">
        <w:t>Spira</w:t>
      </w:r>
      <w:proofErr w:type="spellEnd"/>
      <w:r w:rsidRPr="00C851CE">
        <w:t xml:space="preserve">” repository entry and click </w:t>
      </w:r>
      <w:r w:rsidR="00AC5F05" w:rsidRPr="00C851CE">
        <w:t>[</w:t>
      </w:r>
      <w:r w:rsidRPr="00C851CE">
        <w:t>Next</w:t>
      </w:r>
      <w:r w:rsidR="00AC5F05" w:rsidRPr="00C851CE">
        <w:t>]</w:t>
      </w:r>
      <w:r w:rsidRPr="00C851CE">
        <w:t>. This will bring up the repository configuration dialog box:</w:t>
      </w:r>
    </w:p>
    <w:p w14:paraId="3C822A95" w14:textId="77777777" w:rsidR="00C54240" w:rsidRPr="00C851CE" w:rsidRDefault="00C61E88" w:rsidP="00850694">
      <w:r>
        <w:rPr>
          <w:noProof/>
        </w:rPr>
        <w:drawing>
          <wp:inline distT="0" distB="0" distL="0" distR="0" wp14:anchorId="120F8FFD" wp14:editId="7A138C09">
            <wp:extent cx="3352800" cy="2336989"/>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9977" cy="2341991"/>
                    </a:xfrm>
                    <a:prstGeom prst="rect">
                      <a:avLst/>
                    </a:prstGeom>
                  </pic:spPr>
                </pic:pic>
              </a:graphicData>
            </a:graphic>
          </wp:inline>
        </w:drawing>
      </w:r>
      <w:r w:rsidR="00C54240" w:rsidRPr="00C851CE">
        <w:br/>
      </w:r>
    </w:p>
    <w:p w14:paraId="68A8791B" w14:textId="77777777" w:rsidR="00C54240" w:rsidRPr="00C851CE" w:rsidRDefault="00C54240" w:rsidP="00850694">
      <w:r w:rsidRPr="00C851CE">
        <w:t>On this screen, you need to fill out the information used to connect to your SpiraTeam server:</w:t>
      </w:r>
    </w:p>
    <w:p w14:paraId="223AFEFD" w14:textId="77777777" w:rsidR="00C54240" w:rsidRPr="00C851CE" w:rsidRDefault="00667BB3" w:rsidP="00667BB3">
      <w:pPr>
        <w:numPr>
          <w:ilvl w:val="0"/>
          <w:numId w:val="37"/>
        </w:numPr>
      </w:pPr>
      <w:r w:rsidRPr="00C851CE">
        <w:rPr>
          <w:b/>
        </w:rPr>
        <w:t>Server</w:t>
      </w:r>
      <w:r w:rsidRPr="00C851CE">
        <w:t xml:space="preserve"> – This should be the URL to the SpiraTeam instance that you are accessing.</w:t>
      </w:r>
    </w:p>
    <w:p w14:paraId="4C550541" w14:textId="77777777" w:rsidR="00667BB3" w:rsidRPr="00C851CE" w:rsidRDefault="00667BB3" w:rsidP="00667BB3">
      <w:pPr>
        <w:numPr>
          <w:ilvl w:val="0"/>
          <w:numId w:val="37"/>
        </w:numPr>
      </w:pPr>
      <w:r w:rsidRPr="00C851CE">
        <w:rPr>
          <w:b/>
        </w:rPr>
        <w:t>Label</w:t>
      </w:r>
      <w:r w:rsidRPr="00C851CE">
        <w:t xml:space="preserve"> – This is a “friendly” name for that server that will be used inside Eclipse.</w:t>
      </w:r>
    </w:p>
    <w:p w14:paraId="74B7642E" w14:textId="77777777" w:rsidR="00667BB3" w:rsidRPr="00C851CE" w:rsidRDefault="00667BB3" w:rsidP="00667BB3">
      <w:pPr>
        <w:numPr>
          <w:ilvl w:val="0"/>
          <w:numId w:val="37"/>
        </w:numPr>
      </w:pPr>
      <w:r w:rsidRPr="00C851CE">
        <w:rPr>
          <w:b/>
        </w:rPr>
        <w:t>User ID</w:t>
      </w:r>
      <w:r w:rsidRPr="00C851CE">
        <w:t xml:space="preserve"> – This needs to be a valid username that has access to SpiraTeam.</w:t>
      </w:r>
    </w:p>
    <w:p w14:paraId="3A8B232F" w14:textId="77777777" w:rsidR="00667BB3" w:rsidRPr="00C851CE" w:rsidRDefault="00667BB3" w:rsidP="00667BB3">
      <w:pPr>
        <w:numPr>
          <w:ilvl w:val="0"/>
          <w:numId w:val="37"/>
        </w:numPr>
      </w:pPr>
      <w:r w:rsidRPr="00C851CE">
        <w:rPr>
          <w:b/>
        </w:rPr>
        <w:t>Password</w:t>
      </w:r>
      <w:r w:rsidRPr="00C851CE">
        <w:t xml:space="preserve"> – This needs to be the correct password for the username specified.</w:t>
      </w:r>
    </w:p>
    <w:p w14:paraId="06D1A043" w14:textId="77777777" w:rsidR="00AC5F05" w:rsidRPr="00C851CE" w:rsidRDefault="00AC5F05" w:rsidP="00AC5F05">
      <w:r w:rsidRPr="00C851CE">
        <w:t>Once you have entered the information, click [Finish] to complete the “Add Repository” wizard. Once this has been done, Eclipse will ask you if you would like to add a new query for this repository. You can choose either Yes or No. The process for adding a new query to the SpiraTeam repository is described in the next section.</w:t>
      </w:r>
    </w:p>
    <w:p w14:paraId="32FDEA2E" w14:textId="77777777" w:rsidR="00AC5F05" w:rsidRPr="00C851CE" w:rsidRDefault="00626E2F" w:rsidP="00AC5F05">
      <w:pPr>
        <w:pStyle w:val="Heading2"/>
      </w:pPr>
      <w:r>
        <w:t>3</w:t>
      </w:r>
      <w:r w:rsidR="00AC5F05" w:rsidRPr="00C851CE">
        <w:t>.3. Adding Queries to the Repository</w:t>
      </w:r>
    </w:p>
    <w:p w14:paraId="520DB742" w14:textId="77777777" w:rsidR="00AC5F05" w:rsidRPr="00C851CE" w:rsidRDefault="00AC5F05" w:rsidP="00AC5F05">
      <w:r w:rsidRPr="00C851CE">
        <w:t>Once you have added the SpiraTeam repository, the repository list view should now look something like:</w:t>
      </w:r>
    </w:p>
    <w:p w14:paraId="733C42EE" w14:textId="77777777" w:rsidR="00AC5F05" w:rsidRPr="00C851CE" w:rsidRDefault="00D33D87" w:rsidP="00AC5F05">
      <w:r>
        <w:rPr>
          <w:noProof/>
        </w:rPr>
        <w:lastRenderedPageBreak/>
        <w:drawing>
          <wp:inline distT="0" distB="0" distL="0" distR="0" wp14:anchorId="5AF03F23" wp14:editId="4DB303F2">
            <wp:extent cx="2286000" cy="12668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000" cy="1266825"/>
                    </a:xfrm>
                    <a:prstGeom prst="rect">
                      <a:avLst/>
                    </a:prstGeom>
                  </pic:spPr>
                </pic:pic>
              </a:graphicData>
            </a:graphic>
          </wp:inline>
        </w:drawing>
      </w:r>
    </w:p>
    <w:p w14:paraId="69E08A23" w14:textId="77777777" w:rsidR="00E7203B" w:rsidRPr="00C851CE" w:rsidRDefault="00E7203B" w:rsidP="00AC5F05"/>
    <w:p w14:paraId="66204D49" w14:textId="77777777" w:rsidR="00254A21" w:rsidRPr="00C851CE" w:rsidRDefault="00254A21" w:rsidP="00AC5F05">
      <w:r w:rsidRPr="00C851CE">
        <w:t>You can now add a new query by right-clicking on the SpiraTeam repository instance and choosing “New Query…”. This will bring up the new query wizard:</w:t>
      </w:r>
    </w:p>
    <w:p w14:paraId="0041CAEE" w14:textId="77777777" w:rsidR="00254A21" w:rsidRPr="00C851CE" w:rsidRDefault="00D33D87" w:rsidP="00AC5F05">
      <w:r>
        <w:rPr>
          <w:noProof/>
        </w:rPr>
        <w:drawing>
          <wp:inline distT="0" distB="0" distL="0" distR="0" wp14:anchorId="67AB39C5" wp14:editId="2ED4391F">
            <wp:extent cx="4114800" cy="24237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7583" cy="2425425"/>
                    </a:xfrm>
                    <a:prstGeom prst="rect">
                      <a:avLst/>
                    </a:prstGeom>
                  </pic:spPr>
                </pic:pic>
              </a:graphicData>
            </a:graphic>
          </wp:inline>
        </w:drawing>
      </w:r>
    </w:p>
    <w:p w14:paraId="7712C507" w14:textId="77777777" w:rsidR="00254A21" w:rsidRPr="00C851CE" w:rsidRDefault="00CD7BA2" w:rsidP="00AC5F05">
      <w:r w:rsidRPr="00C851CE">
        <w:t>Currently the SpiraTeam Eclipse/</w:t>
      </w:r>
      <w:proofErr w:type="spellStart"/>
      <w:r w:rsidRPr="00C851CE">
        <w:t>Mylyn</w:t>
      </w:r>
      <w:proofErr w:type="spellEnd"/>
      <w:r w:rsidRPr="00C851CE">
        <w:t xml:space="preserve"> plugin only supports the three predefined queries listed above. You can choose to add a list of Requirements, Incidents or Tasks that are assigned to you. Once you have added the appropriate queries (depending on which types of artifact get assigned to you), the list of Requirements, Incidents </w:t>
      </w:r>
      <w:r w:rsidR="00D33D87">
        <w:t xml:space="preserve">and </w:t>
      </w:r>
      <w:r w:rsidRPr="00C851CE">
        <w:t>or Tasks will be downloaded from the server and added to your Task List in Eclipse:</w:t>
      </w:r>
    </w:p>
    <w:p w14:paraId="261DA312" w14:textId="77777777" w:rsidR="00F155D8" w:rsidRPr="00C851CE" w:rsidRDefault="00722649" w:rsidP="00AC5F05">
      <w:r>
        <w:rPr>
          <w:noProof/>
        </w:rPr>
        <w:drawing>
          <wp:inline distT="0" distB="0" distL="0" distR="0" wp14:anchorId="1EA02C16" wp14:editId="01C808F6">
            <wp:extent cx="3448050" cy="2152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8050" cy="2152650"/>
                    </a:xfrm>
                    <a:prstGeom prst="rect">
                      <a:avLst/>
                    </a:prstGeom>
                  </pic:spPr>
                </pic:pic>
              </a:graphicData>
            </a:graphic>
          </wp:inline>
        </w:drawing>
      </w:r>
    </w:p>
    <w:p w14:paraId="5A059F43" w14:textId="77777777" w:rsidR="00F155D8" w:rsidRPr="00C851CE" w:rsidRDefault="00F155D8" w:rsidP="00AC5F05">
      <w:r w:rsidRPr="00C851CE">
        <w:t>When you hover the mouse over any of the items in the list of Requirements, Incidents or Tasks, you will see a popup tooltip that provides additional information:</w:t>
      </w:r>
    </w:p>
    <w:p w14:paraId="24BBB03F" w14:textId="77777777" w:rsidR="00CD7BA2" w:rsidRPr="00C851CE" w:rsidRDefault="00722649" w:rsidP="00AC5F05">
      <w:r>
        <w:rPr>
          <w:noProof/>
        </w:rPr>
        <w:lastRenderedPageBreak/>
        <w:drawing>
          <wp:inline distT="0" distB="0" distL="0" distR="0" wp14:anchorId="720C64FC" wp14:editId="608B0A6A">
            <wp:extent cx="3790950" cy="1924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0950" cy="1924050"/>
                    </a:xfrm>
                    <a:prstGeom prst="rect">
                      <a:avLst/>
                    </a:prstGeom>
                  </pic:spPr>
                </pic:pic>
              </a:graphicData>
            </a:graphic>
          </wp:inline>
        </w:drawing>
      </w:r>
    </w:p>
    <w:p w14:paraId="4F6531BC" w14:textId="77777777" w:rsidR="00BD32EB" w:rsidRPr="00C851CE" w:rsidRDefault="00DB1E75" w:rsidP="00DB1E75">
      <w:r w:rsidRPr="00C851CE">
        <w:t>Artifacts in the list have various states, based on your interaction with them. Unread artifacts are those with new changes, which you haven’t seen yet. These artifacts are denoted as having “incoming changes” (coming from repository). When you open and edit the artifact, it will have local modifications which haven’t been sent to SpiraTeam rep</w:t>
      </w:r>
      <w:r w:rsidR="00BD32EB" w:rsidRPr="00C851CE">
        <w:t>ository yet (outgoing changes).</w:t>
      </w:r>
    </w:p>
    <w:p w14:paraId="7831D2C2" w14:textId="77777777" w:rsidR="00DB1E75" w:rsidRPr="00C851CE" w:rsidRDefault="00DB1E75" w:rsidP="00DB1E75">
      <w:r w:rsidRPr="00C851CE">
        <w:t>The following UI Legend explains meaning of various icons which are displayed in the Eclipse/</w:t>
      </w:r>
      <w:proofErr w:type="spellStart"/>
      <w:r w:rsidRPr="00C851CE">
        <w:t>Mylyn</w:t>
      </w:r>
      <w:proofErr w:type="spellEnd"/>
      <w:r w:rsidRPr="00C851CE">
        <w:t xml:space="preserve"> Task List:</w:t>
      </w:r>
    </w:p>
    <w:p w14:paraId="2A6F5809" w14:textId="77777777" w:rsidR="00DB1E75" w:rsidRPr="00C851CE" w:rsidRDefault="004E6EE5" w:rsidP="00DB1E75">
      <w:r>
        <w:rPr>
          <w:noProof/>
        </w:rPr>
        <w:drawing>
          <wp:inline distT="0" distB="0" distL="0" distR="0" wp14:anchorId="511B6072" wp14:editId="224FCA63">
            <wp:extent cx="2662555" cy="4696460"/>
            <wp:effectExtent l="19050" t="19050" r="61595" b="6604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2555" cy="469646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0C9118FB" w14:textId="77777777" w:rsidR="00DB1E75" w:rsidRPr="00C851CE" w:rsidRDefault="00BD32EB" w:rsidP="00DB1E75">
      <w:r w:rsidRPr="00C851CE">
        <w:t>As you can see, the different SpiraTeam artifacts are represented by different graphic overlays that let you know if the Eclipse/</w:t>
      </w:r>
      <w:proofErr w:type="spellStart"/>
      <w:r w:rsidRPr="00C851CE">
        <w:t>Mylyn</w:t>
      </w:r>
      <w:proofErr w:type="spellEnd"/>
      <w:r w:rsidRPr="00C851CE">
        <w:t xml:space="preserve"> task is really a SpiraTeam Requirement, Incident or Task.</w:t>
      </w:r>
    </w:p>
    <w:p w14:paraId="35780224" w14:textId="77777777" w:rsidR="007D2C33" w:rsidRPr="00C851CE" w:rsidRDefault="00BD32EB" w:rsidP="00AC5F05">
      <w:r w:rsidRPr="00C851CE">
        <w:lastRenderedPageBreak/>
        <w:t>To refresh the list of tasks in Eclipse</w:t>
      </w:r>
      <w:r w:rsidR="00D74D18" w:rsidRPr="00C851CE">
        <w:t>, you can either right-click on the appropriate query folder and choose “Synchronize” or just press the F5 key on the keyboard.</w:t>
      </w:r>
    </w:p>
    <w:p w14:paraId="57F6F851" w14:textId="77777777" w:rsidR="00D74D18" w:rsidRPr="00C851CE" w:rsidRDefault="00D74D18" w:rsidP="00AC5F05">
      <w:r w:rsidRPr="00C851CE">
        <w:t>Each of the different artifacts (Requirements, Incidents and Tasks) works slightly differently, so please refer to the appropriate section for details on how to view and edit.</w:t>
      </w:r>
    </w:p>
    <w:p w14:paraId="38A12214" w14:textId="77777777" w:rsidR="00A94105" w:rsidRPr="00C851CE" w:rsidRDefault="00626E2F" w:rsidP="00D74D18">
      <w:pPr>
        <w:pStyle w:val="Heading2"/>
      </w:pPr>
      <w:r>
        <w:t>3</w:t>
      </w:r>
      <w:r w:rsidR="00D74D18" w:rsidRPr="00C851CE">
        <w:t xml:space="preserve">.4. Viewing </w:t>
      </w:r>
      <w:r w:rsidR="008B5764">
        <w:t xml:space="preserve">and Editing </w:t>
      </w:r>
      <w:r w:rsidR="00D74D18" w:rsidRPr="00C851CE">
        <w:t>Requirements in Eclipse</w:t>
      </w:r>
    </w:p>
    <w:p w14:paraId="18A52D43" w14:textId="77777777" w:rsidR="00D74D18" w:rsidRPr="00C851CE" w:rsidRDefault="00D74D18" w:rsidP="00D74D18">
      <w:r w:rsidRPr="00C851CE">
        <w:t>W</w:t>
      </w:r>
      <w:r w:rsidR="00A6226B" w:rsidRPr="00C851CE">
        <w:t>hen you view the list of R</w:t>
      </w:r>
      <w:r w:rsidRPr="00C851CE">
        <w:t>equirements in the Eclipse task list, it will have the following general form:</w:t>
      </w:r>
    </w:p>
    <w:p w14:paraId="13C62E92" w14:textId="77777777" w:rsidR="00D74D18" w:rsidRPr="00C851CE" w:rsidRDefault="004E6EE5" w:rsidP="00D74D18">
      <w:r>
        <w:rPr>
          <w:noProof/>
        </w:rPr>
        <w:drawing>
          <wp:inline distT="0" distB="0" distL="0" distR="0" wp14:anchorId="6A13EAB0" wp14:editId="191F6105">
            <wp:extent cx="3437890" cy="1499870"/>
            <wp:effectExtent l="19050" t="19050" r="48260" b="622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7890" cy="149987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14:paraId="34F5589A" w14:textId="77777777" w:rsidR="00D74D18" w:rsidRDefault="00D61EE4" w:rsidP="00D74D18">
      <w:r w:rsidRPr="00C851CE">
        <w:t>Each R</w:t>
      </w:r>
      <w:r w:rsidR="00D74D18" w:rsidRPr="00C851CE">
        <w:t>equirement is listed by name and number, together with its importance indicated by</w:t>
      </w:r>
      <w:r w:rsidR="00A6226B" w:rsidRPr="00C851CE">
        <w:t xml:space="preserve"> the equivalent Eclipse/</w:t>
      </w:r>
      <w:proofErr w:type="spellStart"/>
      <w:r w:rsidR="00A6226B" w:rsidRPr="00C851CE">
        <w:t>Mylyn</w:t>
      </w:r>
      <w:proofErr w:type="spellEnd"/>
      <w:r w:rsidR="00A6226B" w:rsidRPr="00C851CE">
        <w:t xml:space="preserve"> priority icon. To view the details of a specific Requirement, you should double-click on the Requirement, and the Requirement</w:t>
      </w:r>
      <w:r w:rsidR="00517A43" w:rsidRPr="00C851CE">
        <w:t>s</w:t>
      </w:r>
      <w:r w:rsidR="00A6226B" w:rsidRPr="00C851CE">
        <w:t xml:space="preserve"> editor will be opened:</w:t>
      </w:r>
    </w:p>
    <w:p w14:paraId="4354E350" w14:textId="77777777" w:rsidR="008B5764" w:rsidRPr="00C851CE" w:rsidRDefault="00104CBB" w:rsidP="00D74D18">
      <w:r>
        <w:rPr>
          <w:noProof/>
        </w:rPr>
        <w:drawing>
          <wp:inline distT="0" distB="0" distL="0" distR="0" wp14:anchorId="63D9B2B0" wp14:editId="31A8FAC8">
            <wp:extent cx="4467225" cy="459079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0122" cy="4593774"/>
                    </a:xfrm>
                    <a:prstGeom prst="rect">
                      <a:avLst/>
                    </a:prstGeom>
                  </pic:spPr>
                </pic:pic>
              </a:graphicData>
            </a:graphic>
          </wp:inline>
        </w:drawing>
      </w:r>
    </w:p>
    <w:p w14:paraId="2AA145F6" w14:textId="77777777" w:rsidR="00A6226B" w:rsidRPr="00C851CE" w:rsidRDefault="00D61EE4" w:rsidP="00D74D18">
      <w:r w:rsidRPr="00C851CE">
        <w:lastRenderedPageBreak/>
        <w:t>Th</w:t>
      </w:r>
      <w:r w:rsidR="00517A43" w:rsidRPr="00C851CE">
        <w:t>e Requirements</w:t>
      </w:r>
      <w:r w:rsidRPr="00C851CE">
        <w:t xml:space="preserve"> editor screen is divided up into several sections:</w:t>
      </w:r>
    </w:p>
    <w:p w14:paraId="0805B64D" w14:textId="77777777" w:rsidR="00D61EE4" w:rsidRPr="00C851CE" w:rsidRDefault="00D61EE4" w:rsidP="00D61EE4">
      <w:pPr>
        <w:numPr>
          <w:ilvl w:val="0"/>
          <w:numId w:val="38"/>
        </w:numPr>
      </w:pPr>
      <w:r w:rsidRPr="00C851CE">
        <w:rPr>
          <w:b/>
        </w:rPr>
        <w:t>Header</w:t>
      </w:r>
      <w:r w:rsidRPr="00C851CE">
        <w:t xml:space="preserve"> – this displays the name and ID of the Requirement, together with a graphical indication of its priority, its status, creation date and last-update date.</w:t>
      </w:r>
    </w:p>
    <w:p w14:paraId="5E2F69D5" w14:textId="77777777" w:rsidR="00D61EE4" w:rsidRPr="00C851CE" w:rsidRDefault="00D61EE4" w:rsidP="00D61EE4">
      <w:pPr>
        <w:numPr>
          <w:ilvl w:val="0"/>
          <w:numId w:val="38"/>
        </w:numPr>
      </w:pPr>
      <w:r w:rsidRPr="00C851CE">
        <w:rPr>
          <w:b/>
        </w:rPr>
        <w:t xml:space="preserve">Attributes </w:t>
      </w:r>
      <w:r w:rsidRPr="00C851CE">
        <w:t>– this displays the various SpiraTeam-specific attributes</w:t>
      </w:r>
      <w:r w:rsidR="00517A43" w:rsidRPr="00C851CE">
        <w:t xml:space="preserve"> of the R</w:t>
      </w:r>
      <w:r w:rsidRPr="00C851CE">
        <w:t>equirement, including status, importance, scheduled release</w:t>
      </w:r>
      <w:r w:rsidR="004459FD">
        <w:t>, component ID</w:t>
      </w:r>
      <w:r w:rsidRPr="00C851CE">
        <w:t xml:space="preserve"> and planned effort.</w:t>
      </w:r>
      <w:r w:rsidR="008B5764">
        <w:t xml:space="preserve"> Any custom properties defined for </w:t>
      </w:r>
      <w:r w:rsidR="00757B01">
        <w:t>the requirement</w:t>
      </w:r>
      <w:r w:rsidR="008B5764">
        <w:t xml:space="preserve"> will also be displayed.</w:t>
      </w:r>
    </w:p>
    <w:p w14:paraId="5BFC039E" w14:textId="77777777" w:rsidR="00E26FCA" w:rsidRPr="00E26FCA" w:rsidRDefault="00E26FCA" w:rsidP="00D61EE4">
      <w:pPr>
        <w:numPr>
          <w:ilvl w:val="0"/>
          <w:numId w:val="38"/>
        </w:numPr>
      </w:pPr>
      <w:r w:rsidRPr="00E26FCA">
        <w:rPr>
          <w:b/>
        </w:rPr>
        <w:t>Attachments</w:t>
      </w:r>
      <w:r>
        <w:t xml:space="preserve"> – this displays the list of documents, web-links and screenshots attached to the Requirement. You can also upload new files and screenshots to the Requirement from within Eclipse.</w:t>
      </w:r>
    </w:p>
    <w:p w14:paraId="6E23AC2C" w14:textId="77777777" w:rsidR="00D61EE4" w:rsidRPr="00C851CE" w:rsidRDefault="00D61EE4" w:rsidP="00D61EE4">
      <w:pPr>
        <w:numPr>
          <w:ilvl w:val="0"/>
          <w:numId w:val="38"/>
        </w:numPr>
      </w:pPr>
      <w:r w:rsidRPr="00C851CE">
        <w:rPr>
          <w:b/>
        </w:rPr>
        <w:t xml:space="preserve">Description </w:t>
      </w:r>
      <w:r w:rsidRPr="00C851CE">
        <w:t>– this displays t</w:t>
      </w:r>
      <w:r w:rsidR="00517A43" w:rsidRPr="00C851CE">
        <w:t>he detailed description of the R</w:t>
      </w:r>
      <w:r w:rsidRPr="00C851CE">
        <w:t>equirement.</w:t>
      </w:r>
    </w:p>
    <w:p w14:paraId="699103C6" w14:textId="77777777" w:rsidR="00E26FCA" w:rsidRPr="00C851CE" w:rsidRDefault="00E26FCA" w:rsidP="00E26FCA">
      <w:pPr>
        <w:numPr>
          <w:ilvl w:val="0"/>
          <w:numId w:val="38"/>
        </w:numPr>
      </w:pPr>
      <w:r w:rsidRPr="00C851CE">
        <w:rPr>
          <w:b/>
        </w:rPr>
        <w:t xml:space="preserve">Comments </w:t>
      </w:r>
      <w:r w:rsidRPr="00C851CE">
        <w:t xml:space="preserve">– this displays a threaded list of all the comments that have been added to the </w:t>
      </w:r>
      <w:r>
        <w:t>Requirement</w:t>
      </w:r>
      <w:r w:rsidRPr="00C851CE">
        <w:t xml:space="preserve"> in SpiraTeam.</w:t>
      </w:r>
    </w:p>
    <w:p w14:paraId="7B4AC36E" w14:textId="77777777" w:rsidR="00E26FCA" w:rsidRPr="00C851CE" w:rsidRDefault="00E26FCA" w:rsidP="00E26FCA">
      <w:pPr>
        <w:numPr>
          <w:ilvl w:val="0"/>
          <w:numId w:val="38"/>
        </w:numPr>
      </w:pPr>
      <w:r w:rsidRPr="00C851CE">
        <w:rPr>
          <w:b/>
        </w:rPr>
        <w:t xml:space="preserve">New Comment </w:t>
      </w:r>
      <w:r w:rsidRPr="00C851CE">
        <w:t xml:space="preserve">– this allows you to add a new comment to the </w:t>
      </w:r>
      <w:r>
        <w:t>Requirement</w:t>
      </w:r>
      <w:r w:rsidRPr="00C851CE">
        <w:t>. The new comments will be sent to the SpiraTeam server when [Submit] is clicked.</w:t>
      </w:r>
    </w:p>
    <w:p w14:paraId="7E384081" w14:textId="77777777" w:rsidR="00D61EE4" w:rsidRDefault="00D61EE4" w:rsidP="00D61EE4">
      <w:pPr>
        <w:numPr>
          <w:ilvl w:val="0"/>
          <w:numId w:val="38"/>
        </w:numPr>
      </w:pPr>
      <w:r w:rsidRPr="00C851CE">
        <w:rPr>
          <w:b/>
        </w:rPr>
        <w:t xml:space="preserve">People </w:t>
      </w:r>
      <w:r w:rsidRPr="00C851CE">
        <w:t>– this displays the name and email addre</w:t>
      </w:r>
      <w:r w:rsidR="00517A43" w:rsidRPr="00C851CE">
        <w:t>ss of the person who wrote the R</w:t>
      </w:r>
      <w:r w:rsidRPr="00C851CE">
        <w:t>equirement (author) and the person who it’s currently assigned-to (owner).</w:t>
      </w:r>
    </w:p>
    <w:p w14:paraId="4F0F8448" w14:textId="77777777" w:rsidR="008B5764" w:rsidRDefault="00104CBB" w:rsidP="00D61EE4">
      <w:pPr>
        <w:numPr>
          <w:ilvl w:val="0"/>
          <w:numId w:val="38"/>
        </w:numPr>
      </w:pPr>
      <w:r>
        <w:rPr>
          <w:b/>
        </w:rPr>
        <w:t>Operations</w:t>
      </w:r>
      <w:r w:rsidR="008B5764" w:rsidRPr="00C851CE">
        <w:rPr>
          <w:b/>
        </w:rPr>
        <w:t xml:space="preserve"> </w:t>
      </w:r>
      <w:r w:rsidR="008B5764" w:rsidRPr="00C851CE">
        <w:t>–</w:t>
      </w:r>
      <w:r w:rsidR="009D6D35">
        <w:t xml:space="preserve"> t</w:t>
      </w:r>
      <w:r>
        <w:t xml:space="preserve">his contains the list of operations that can be performed on the Requirement. </w:t>
      </w:r>
      <w:r w:rsidR="00650F3E">
        <w:t>More information on</w:t>
      </w:r>
      <w:r w:rsidR="009D6D35">
        <w:t xml:space="preserve"> operations can be found below. </w:t>
      </w:r>
      <w:r w:rsidR="00650F3E">
        <w:t xml:space="preserve"> </w:t>
      </w:r>
    </w:p>
    <w:p w14:paraId="21529BE5" w14:textId="77777777" w:rsidR="00E26FCA" w:rsidRPr="00C851CE" w:rsidRDefault="00E26FCA" w:rsidP="00E26FCA">
      <w:r w:rsidRPr="00C851CE">
        <w:t xml:space="preserve">You can make changes to the </w:t>
      </w:r>
      <w:r>
        <w:t>Requirement</w:t>
      </w:r>
      <w:r w:rsidRPr="00C851CE">
        <w:t xml:space="preserve"> by simply changing the values in the appropriate dropdown list or editing the information in any of the text boxes. Once you have happy with the changes, you can update the version on the SpiraTeam server by clicking the [Submit] button. If there are any data validation errors, they will be displayed. Once you have corrected them, the </w:t>
      </w:r>
      <w:r>
        <w:t>Requirement</w:t>
      </w:r>
      <w:r w:rsidRPr="00C851CE">
        <w:t xml:space="preserve"> changes will be accepted by the system.</w:t>
      </w:r>
    </w:p>
    <w:p w14:paraId="79335C95" w14:textId="77777777" w:rsidR="00E26FCA" w:rsidRPr="00C851CE" w:rsidRDefault="00E26FCA" w:rsidP="00E26FCA">
      <w:r w:rsidRPr="00C851CE">
        <w:t xml:space="preserve">In addition to making updates, you can perform the following actions on the </w:t>
      </w:r>
      <w:r>
        <w:t>Requirement</w:t>
      </w:r>
      <w:r w:rsidRPr="00C851CE">
        <w:t>:</w:t>
      </w:r>
    </w:p>
    <w:p w14:paraId="4273A967" w14:textId="77777777" w:rsidR="007213FA" w:rsidRDefault="007213FA" w:rsidP="007213FA">
      <w:pPr>
        <w:numPr>
          <w:ilvl w:val="0"/>
          <w:numId w:val="39"/>
        </w:numPr>
      </w:pPr>
      <w:r w:rsidRPr="00C851CE">
        <w:rPr>
          <w:b/>
        </w:rPr>
        <w:t xml:space="preserve">Workflow Transitions </w:t>
      </w:r>
      <w:r w:rsidRPr="00C851CE">
        <w:t>– these are the blue hyperlinks displayed directly above the [Submit] button</w:t>
      </w:r>
      <w:r>
        <w:t xml:space="preserve"> in the actions tab</w:t>
      </w:r>
      <w:r w:rsidRPr="00C851CE">
        <w:t xml:space="preserve">. These allow you to </w:t>
      </w:r>
      <w:r w:rsidRPr="00C851CE">
        <w:rPr>
          <w:b/>
          <w:i/>
        </w:rPr>
        <w:t xml:space="preserve">change the status of the </w:t>
      </w:r>
      <w:r w:rsidR="002764C6">
        <w:rPr>
          <w:b/>
          <w:i/>
        </w:rPr>
        <w:t>Requirement</w:t>
      </w:r>
      <w:r w:rsidRPr="00C851CE">
        <w:rPr>
          <w:b/>
          <w:i/>
        </w:rPr>
        <w:t xml:space="preserve"> </w:t>
      </w:r>
      <w:r w:rsidRPr="00C851CE">
        <w:t>and when clicked, the fields in the Attributes section will change based on the new status.</w:t>
      </w:r>
      <w:r w:rsidRPr="00C851CE">
        <w:br/>
      </w:r>
      <w:r w:rsidRPr="00C851CE">
        <w:rPr>
          <w:i/>
        </w:rPr>
        <w:t xml:space="preserve">Note: changing the Type of the </w:t>
      </w:r>
      <w:r w:rsidR="00C709C9">
        <w:rPr>
          <w:i/>
        </w:rPr>
        <w:t>Requirement</w:t>
      </w:r>
      <w:r w:rsidRPr="00C851CE">
        <w:rPr>
          <w:i/>
        </w:rPr>
        <w:t xml:space="preserve"> will disable the workflow transition hyperlinks until [Submit] is clicked.</w:t>
      </w:r>
    </w:p>
    <w:p w14:paraId="6A36B632" w14:textId="77777777" w:rsidR="000B4C51" w:rsidRPr="00C851CE" w:rsidRDefault="000B4C51" w:rsidP="000B4C51">
      <w:pPr>
        <w:numPr>
          <w:ilvl w:val="0"/>
          <w:numId w:val="39"/>
        </w:numPr>
      </w:pPr>
      <w:r w:rsidRPr="00C851CE">
        <w:t>Refresh the Requirement from the version on the server. This will update the local copy of the Requirement with the latest changes made on the SpiraTeam server.</w:t>
      </w:r>
    </w:p>
    <w:p w14:paraId="4FF89DF0" w14:textId="77777777" w:rsidR="000B4C51" w:rsidRPr="00C851CE" w:rsidRDefault="000B4C51" w:rsidP="000B4C51">
      <w:pPr>
        <w:numPr>
          <w:ilvl w:val="0"/>
          <w:numId w:val="39"/>
        </w:numPr>
      </w:pPr>
      <w:r w:rsidRPr="00C851CE">
        <w:t>Browse the version of the Requirement on the server. Clicking the “globe” icon will open up a browser and display the Requirement directly in SpiraTeam.</w:t>
      </w:r>
    </w:p>
    <w:p w14:paraId="0FCFF11C" w14:textId="77777777" w:rsidR="00D74D18" w:rsidRPr="00C851CE" w:rsidRDefault="00626E2F" w:rsidP="00D74D18">
      <w:pPr>
        <w:pStyle w:val="Heading2"/>
      </w:pPr>
      <w:r>
        <w:lastRenderedPageBreak/>
        <w:t>3</w:t>
      </w:r>
      <w:r w:rsidR="00D74D18" w:rsidRPr="00C851CE">
        <w:t>.5. Viewing and Editing Tasks in Eclipse</w:t>
      </w:r>
    </w:p>
    <w:p w14:paraId="37616862" w14:textId="77777777" w:rsidR="00D61EE4" w:rsidRPr="00C851CE" w:rsidRDefault="00D61EE4" w:rsidP="00D61EE4">
      <w:pPr>
        <w:keepNext/>
        <w:keepLines/>
      </w:pPr>
      <w:r w:rsidRPr="00C851CE">
        <w:t>When you view the list of Tasks in the Eclipse task list, it will have the following general form:</w:t>
      </w:r>
    </w:p>
    <w:p w14:paraId="2EEE4DB2" w14:textId="77777777" w:rsidR="00A6226B" w:rsidRPr="00C851CE" w:rsidRDefault="009D6D35" w:rsidP="00D61EE4">
      <w:pPr>
        <w:keepNext/>
        <w:keepLines/>
      </w:pPr>
      <w:r>
        <w:rPr>
          <w:noProof/>
        </w:rPr>
        <w:drawing>
          <wp:inline distT="0" distB="0" distL="0" distR="0" wp14:anchorId="3AA99343" wp14:editId="16834B8E">
            <wp:extent cx="3790950" cy="1981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1981200"/>
                    </a:xfrm>
                    <a:prstGeom prst="rect">
                      <a:avLst/>
                    </a:prstGeom>
                  </pic:spPr>
                </pic:pic>
              </a:graphicData>
            </a:graphic>
          </wp:inline>
        </w:drawing>
      </w:r>
    </w:p>
    <w:p w14:paraId="07277431" w14:textId="77777777" w:rsidR="00D61EE4" w:rsidRPr="00C851CE" w:rsidRDefault="00D61EE4" w:rsidP="00D61EE4">
      <w:r w:rsidRPr="00C851CE">
        <w:t>Each T</w:t>
      </w:r>
      <w:r w:rsidR="001309FA" w:rsidRPr="00C851CE">
        <w:t>ask</w:t>
      </w:r>
      <w:r w:rsidRPr="00C851CE">
        <w:t xml:space="preserve"> is listed by name and number, together with its </w:t>
      </w:r>
      <w:r w:rsidR="001309FA" w:rsidRPr="00C851CE">
        <w:t>priority</w:t>
      </w:r>
      <w:r w:rsidRPr="00C851CE">
        <w:t xml:space="preserve"> indicated by the equivalent Eclipse/</w:t>
      </w:r>
      <w:proofErr w:type="spellStart"/>
      <w:r w:rsidRPr="00C851CE">
        <w:t>Mylyn</w:t>
      </w:r>
      <w:proofErr w:type="spellEnd"/>
      <w:r w:rsidRPr="00C851CE">
        <w:t xml:space="preserve"> priority icon. To view the details of a specific </w:t>
      </w:r>
      <w:r w:rsidR="001309FA" w:rsidRPr="00C851CE">
        <w:t>Task</w:t>
      </w:r>
      <w:r w:rsidRPr="00C851CE">
        <w:t xml:space="preserve">, you should double-click on the </w:t>
      </w:r>
      <w:r w:rsidR="001309FA" w:rsidRPr="00C851CE">
        <w:t>Task</w:t>
      </w:r>
      <w:r w:rsidRPr="00C851CE">
        <w:t xml:space="preserve">, and the </w:t>
      </w:r>
      <w:r w:rsidR="001309FA" w:rsidRPr="00C851CE">
        <w:t>Task</w:t>
      </w:r>
      <w:r w:rsidR="00517A43" w:rsidRPr="00C851CE">
        <w:t>s</w:t>
      </w:r>
      <w:r w:rsidRPr="00C851CE">
        <w:t xml:space="preserve"> editor will be opened:</w:t>
      </w:r>
    </w:p>
    <w:p w14:paraId="0FA13D11" w14:textId="77777777" w:rsidR="00A6226B" w:rsidRPr="00C851CE" w:rsidRDefault="00722649" w:rsidP="00D74D18">
      <w:r>
        <w:rPr>
          <w:noProof/>
        </w:rPr>
        <w:drawing>
          <wp:inline distT="0" distB="0" distL="0" distR="0" wp14:anchorId="45F654BC" wp14:editId="161D9B72">
            <wp:extent cx="5486400" cy="38188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818890"/>
                    </a:xfrm>
                    <a:prstGeom prst="rect">
                      <a:avLst/>
                    </a:prstGeom>
                  </pic:spPr>
                </pic:pic>
              </a:graphicData>
            </a:graphic>
          </wp:inline>
        </w:drawing>
      </w:r>
    </w:p>
    <w:p w14:paraId="37B070AB" w14:textId="77777777" w:rsidR="001309FA" w:rsidRPr="00C851CE" w:rsidRDefault="001309FA" w:rsidP="001309FA">
      <w:r w:rsidRPr="00C851CE">
        <w:t xml:space="preserve">The </w:t>
      </w:r>
      <w:r w:rsidR="00517A43" w:rsidRPr="00C851CE">
        <w:t>Tasks</w:t>
      </w:r>
      <w:r w:rsidRPr="00C851CE">
        <w:t xml:space="preserve"> editor screen is divided up into several sections:</w:t>
      </w:r>
    </w:p>
    <w:p w14:paraId="06DF3281" w14:textId="77777777" w:rsidR="001309FA" w:rsidRPr="00C851CE" w:rsidRDefault="001309FA" w:rsidP="001309FA">
      <w:pPr>
        <w:numPr>
          <w:ilvl w:val="0"/>
          <w:numId w:val="38"/>
        </w:numPr>
      </w:pPr>
      <w:r w:rsidRPr="00C851CE">
        <w:rPr>
          <w:b/>
        </w:rPr>
        <w:t>Header</w:t>
      </w:r>
      <w:r w:rsidRPr="00C851CE">
        <w:t xml:space="preserve"> – this displays the name and ID of the </w:t>
      </w:r>
      <w:r w:rsidR="00517A43" w:rsidRPr="00C851CE">
        <w:t>Task</w:t>
      </w:r>
      <w:r w:rsidRPr="00C851CE">
        <w:t>, together with a graphical indication of its priority, its status, creation date and last-update date.</w:t>
      </w:r>
    </w:p>
    <w:p w14:paraId="3BA1454C" w14:textId="77777777" w:rsidR="00757B01" w:rsidRPr="00C851CE" w:rsidRDefault="001309FA" w:rsidP="00757B01">
      <w:pPr>
        <w:numPr>
          <w:ilvl w:val="0"/>
          <w:numId w:val="38"/>
        </w:numPr>
      </w:pPr>
      <w:r w:rsidRPr="00C851CE">
        <w:rPr>
          <w:b/>
        </w:rPr>
        <w:t xml:space="preserve">Attributes </w:t>
      </w:r>
      <w:r w:rsidRPr="00C851CE">
        <w:t xml:space="preserve">– this displays the various SpiraTeam-specific attributes of the </w:t>
      </w:r>
      <w:r w:rsidR="00517A43" w:rsidRPr="00C851CE">
        <w:t>Task</w:t>
      </w:r>
      <w:r w:rsidRPr="00C851CE">
        <w:t>, including status, scheduled release</w:t>
      </w:r>
      <w:r w:rsidR="00517A43" w:rsidRPr="00C851CE">
        <w:t>, priority, start-date, end-date, % complete, estimated effort, actual effort</w:t>
      </w:r>
      <w:r w:rsidR="00BE6A05">
        <w:t>,</w:t>
      </w:r>
      <w:r w:rsidR="00517A43" w:rsidRPr="00C851CE">
        <w:t xml:space="preserve"> the name/id of the Requirement it belongs to</w:t>
      </w:r>
      <w:r w:rsidR="00BE6A05">
        <w:t xml:space="preserve"> and its component</w:t>
      </w:r>
      <w:r w:rsidR="00517A43" w:rsidRPr="00C851CE">
        <w:t>.</w:t>
      </w:r>
      <w:r w:rsidR="00757B01">
        <w:t xml:space="preserve"> Any custom properties defined for the task will also be displayed.</w:t>
      </w:r>
    </w:p>
    <w:p w14:paraId="34EC448F" w14:textId="77777777" w:rsidR="00757B01" w:rsidRPr="00E26FCA" w:rsidRDefault="00757B01" w:rsidP="00757B01">
      <w:pPr>
        <w:numPr>
          <w:ilvl w:val="0"/>
          <w:numId w:val="38"/>
        </w:numPr>
      </w:pPr>
      <w:r w:rsidRPr="00E26FCA">
        <w:rPr>
          <w:b/>
        </w:rPr>
        <w:lastRenderedPageBreak/>
        <w:t>Attachments</w:t>
      </w:r>
      <w:r>
        <w:t xml:space="preserve"> – this displays the list of documents, web-links and screenshots attached to the Task. You can also upload new files and screenshots to the Task from within Eclipse.</w:t>
      </w:r>
    </w:p>
    <w:p w14:paraId="670EF485" w14:textId="77777777" w:rsidR="001309FA" w:rsidRDefault="001309FA" w:rsidP="001309FA">
      <w:pPr>
        <w:numPr>
          <w:ilvl w:val="0"/>
          <w:numId w:val="38"/>
        </w:numPr>
      </w:pPr>
      <w:r w:rsidRPr="00C851CE">
        <w:rPr>
          <w:b/>
        </w:rPr>
        <w:t xml:space="preserve">Description </w:t>
      </w:r>
      <w:r w:rsidRPr="00C851CE">
        <w:t xml:space="preserve">– this displays the detailed description of the </w:t>
      </w:r>
      <w:r w:rsidR="00517A43" w:rsidRPr="00C851CE">
        <w:t>Task</w:t>
      </w:r>
      <w:r w:rsidRPr="00C851CE">
        <w:t>.</w:t>
      </w:r>
    </w:p>
    <w:p w14:paraId="43C77299" w14:textId="77777777" w:rsidR="005B59B4" w:rsidRPr="00C851CE" w:rsidRDefault="005B59B4" w:rsidP="005B59B4">
      <w:pPr>
        <w:numPr>
          <w:ilvl w:val="0"/>
          <w:numId w:val="38"/>
        </w:numPr>
      </w:pPr>
      <w:r w:rsidRPr="00C851CE">
        <w:rPr>
          <w:b/>
        </w:rPr>
        <w:t xml:space="preserve">Comments </w:t>
      </w:r>
      <w:r w:rsidRPr="00C851CE">
        <w:t xml:space="preserve">– this displays a threaded list of all the comments that have been added to the </w:t>
      </w:r>
      <w:r>
        <w:t>Task</w:t>
      </w:r>
      <w:r w:rsidRPr="00C851CE">
        <w:t xml:space="preserve"> in SpiraTeam.</w:t>
      </w:r>
    </w:p>
    <w:p w14:paraId="55844114" w14:textId="77777777" w:rsidR="005B59B4" w:rsidRPr="00C851CE" w:rsidRDefault="005B59B4" w:rsidP="005B59B4">
      <w:pPr>
        <w:numPr>
          <w:ilvl w:val="0"/>
          <w:numId w:val="38"/>
        </w:numPr>
      </w:pPr>
      <w:r w:rsidRPr="00C851CE">
        <w:rPr>
          <w:b/>
        </w:rPr>
        <w:t xml:space="preserve">New Comment </w:t>
      </w:r>
      <w:r w:rsidRPr="00C851CE">
        <w:t xml:space="preserve">– this allows you to add a new comment to the </w:t>
      </w:r>
      <w:r>
        <w:t>Task</w:t>
      </w:r>
      <w:r w:rsidRPr="00C851CE">
        <w:t>. The new comments will be sent to the SpiraTeam server when [Submit] is clicked.</w:t>
      </w:r>
    </w:p>
    <w:p w14:paraId="4DC192E0" w14:textId="77777777" w:rsidR="001309FA" w:rsidRPr="00C851CE" w:rsidRDefault="001309FA" w:rsidP="001309FA">
      <w:pPr>
        <w:numPr>
          <w:ilvl w:val="0"/>
          <w:numId w:val="38"/>
        </w:numPr>
      </w:pPr>
      <w:r w:rsidRPr="00C851CE">
        <w:rPr>
          <w:b/>
        </w:rPr>
        <w:t xml:space="preserve">People </w:t>
      </w:r>
      <w:r w:rsidRPr="00C851CE">
        <w:t xml:space="preserve">– </w:t>
      </w:r>
      <w:r w:rsidR="00757B01" w:rsidRPr="00C851CE">
        <w:t xml:space="preserve">this displays the name and email address of the person who </w:t>
      </w:r>
      <w:r w:rsidR="00757B01">
        <w:t>created</w:t>
      </w:r>
      <w:r w:rsidR="00757B01" w:rsidRPr="00C851CE">
        <w:t xml:space="preserve"> the </w:t>
      </w:r>
      <w:r w:rsidR="00757B01">
        <w:t>Task (creator</w:t>
      </w:r>
      <w:r w:rsidR="00757B01" w:rsidRPr="00C851CE">
        <w:t>) and the person who it’s currently assigned-to (owner).</w:t>
      </w:r>
    </w:p>
    <w:p w14:paraId="162C89D2" w14:textId="77777777" w:rsidR="00517A43" w:rsidRPr="00C851CE" w:rsidRDefault="009D6D35" w:rsidP="001309FA">
      <w:pPr>
        <w:numPr>
          <w:ilvl w:val="0"/>
          <w:numId w:val="38"/>
        </w:numPr>
      </w:pPr>
      <w:r>
        <w:rPr>
          <w:b/>
        </w:rPr>
        <w:t>Operations</w:t>
      </w:r>
      <w:r w:rsidR="00517A43" w:rsidRPr="00C851CE">
        <w:rPr>
          <w:b/>
        </w:rPr>
        <w:t xml:space="preserve"> </w:t>
      </w:r>
      <w:r w:rsidR="00517A43" w:rsidRPr="00C851CE">
        <w:t xml:space="preserve">– </w:t>
      </w:r>
      <w:r>
        <w:t xml:space="preserve">this contains the list of operations that can be performed on the Task. More information on operations can be found below.  </w:t>
      </w:r>
    </w:p>
    <w:p w14:paraId="45B00D16" w14:textId="77777777" w:rsidR="00517A43" w:rsidRPr="00C851CE" w:rsidRDefault="00517A43" w:rsidP="00517A43">
      <w:r w:rsidRPr="00C851CE">
        <w:t>You can make changes to the task by simply changing the values in the appropriate dropdown list or editing the information in any of the text boxes. Once you have happy with the changes, you can update the version on the SpiraTeam server by clicking the [Submit] button. If there are any data validation errors (e.g. you have to enter a start-date to make the Task In-Progress), they will be displayed. Once you have corrected them, the Task changes will be accepted by the system.</w:t>
      </w:r>
    </w:p>
    <w:p w14:paraId="0DF2EFFE" w14:textId="77777777" w:rsidR="00517A43" w:rsidRPr="00C851CE" w:rsidRDefault="00517A43" w:rsidP="00517A43">
      <w:r w:rsidRPr="00C851CE">
        <w:t>In addition to making updates, you can perform the following actions on the Task:</w:t>
      </w:r>
    </w:p>
    <w:p w14:paraId="3BEDA570" w14:textId="77777777" w:rsidR="00FB7DFA" w:rsidRDefault="00FB7DFA" w:rsidP="00FB7DFA">
      <w:pPr>
        <w:numPr>
          <w:ilvl w:val="0"/>
          <w:numId w:val="39"/>
        </w:numPr>
      </w:pPr>
      <w:r w:rsidRPr="00C851CE">
        <w:rPr>
          <w:b/>
        </w:rPr>
        <w:t xml:space="preserve">Workflow Transitions </w:t>
      </w:r>
      <w:r w:rsidRPr="00C851CE">
        <w:t>– these are the blue hyperlinks displayed directly above the [Submit] button</w:t>
      </w:r>
      <w:r w:rsidR="00DE159B">
        <w:t xml:space="preserve"> in the actions tab</w:t>
      </w:r>
      <w:r w:rsidRPr="00C851CE">
        <w:t xml:space="preserve">. These allow you to </w:t>
      </w:r>
      <w:r w:rsidRPr="00C851CE">
        <w:rPr>
          <w:b/>
          <w:i/>
        </w:rPr>
        <w:t xml:space="preserve">change the status of the </w:t>
      </w:r>
      <w:r w:rsidR="004B2F00">
        <w:rPr>
          <w:b/>
          <w:i/>
        </w:rPr>
        <w:t>Task</w:t>
      </w:r>
      <w:r w:rsidRPr="00C851CE">
        <w:rPr>
          <w:b/>
          <w:i/>
        </w:rPr>
        <w:t xml:space="preserve"> </w:t>
      </w:r>
      <w:r w:rsidRPr="00C851CE">
        <w:t>and when clicked, the fields in the Attributes section will change based on the new status.</w:t>
      </w:r>
      <w:r w:rsidRPr="00C851CE">
        <w:br/>
      </w:r>
      <w:r w:rsidRPr="00C851CE">
        <w:rPr>
          <w:i/>
        </w:rPr>
        <w:t xml:space="preserve">Note: changing the Type of the </w:t>
      </w:r>
      <w:r w:rsidR="008D7EA9">
        <w:rPr>
          <w:i/>
        </w:rPr>
        <w:t>Task</w:t>
      </w:r>
      <w:r w:rsidRPr="00C851CE">
        <w:rPr>
          <w:i/>
        </w:rPr>
        <w:t xml:space="preserve"> will disable the workflow transition hyperlinks until [Submit] is clicked.</w:t>
      </w:r>
    </w:p>
    <w:p w14:paraId="26F07C13" w14:textId="77777777" w:rsidR="00517A43" w:rsidRPr="00C851CE" w:rsidRDefault="00517A43" w:rsidP="00517A43">
      <w:pPr>
        <w:numPr>
          <w:ilvl w:val="0"/>
          <w:numId w:val="39"/>
        </w:numPr>
      </w:pPr>
      <w:r w:rsidRPr="00C851CE">
        <w:t>Refresh the Task from the version on the server. This will update the local copy of the Task with the latest changes made on the SpiraTeam server.</w:t>
      </w:r>
    </w:p>
    <w:p w14:paraId="72D4BC31" w14:textId="77777777" w:rsidR="00517A43" w:rsidRDefault="00517A43" w:rsidP="00517A43">
      <w:pPr>
        <w:numPr>
          <w:ilvl w:val="0"/>
          <w:numId w:val="39"/>
        </w:numPr>
      </w:pPr>
      <w:r w:rsidRPr="00C851CE">
        <w:t>Browse the version of the Task on the server. Clicking the “globe” icon will open up a browser and display the Task directly in SpiraTeam.</w:t>
      </w:r>
    </w:p>
    <w:p w14:paraId="66449517" w14:textId="77777777" w:rsidR="009D6D35" w:rsidRDefault="009D6D35" w:rsidP="009D6D35"/>
    <w:p w14:paraId="701885C5" w14:textId="77777777" w:rsidR="009D6D35" w:rsidRPr="00C851CE" w:rsidRDefault="009D6D35" w:rsidP="009D6D35"/>
    <w:p w14:paraId="77D0BE6A" w14:textId="77777777" w:rsidR="00D74D18" w:rsidRPr="00C851CE" w:rsidRDefault="00626E2F" w:rsidP="00D61EE4">
      <w:pPr>
        <w:pStyle w:val="Heading2"/>
        <w:keepLines/>
      </w:pPr>
      <w:r>
        <w:lastRenderedPageBreak/>
        <w:t>3</w:t>
      </w:r>
      <w:r w:rsidR="00D74D18" w:rsidRPr="00C851CE">
        <w:t>.6. Viewing and Editing Incidents in Eclipse</w:t>
      </w:r>
    </w:p>
    <w:p w14:paraId="1E25DF6C" w14:textId="77777777" w:rsidR="00D61EE4" w:rsidRPr="00C851CE" w:rsidRDefault="00D61EE4" w:rsidP="00D61EE4">
      <w:pPr>
        <w:keepNext/>
        <w:keepLines/>
      </w:pPr>
      <w:r w:rsidRPr="00C851CE">
        <w:t>When you view the list of Incidents in the Eclipse task list, it will have the following general form:</w:t>
      </w:r>
    </w:p>
    <w:p w14:paraId="2DF8EFE7" w14:textId="77777777" w:rsidR="00914737" w:rsidRPr="00C851CE" w:rsidRDefault="009D6D35" w:rsidP="00D61EE4">
      <w:pPr>
        <w:keepNext/>
        <w:keepLines/>
      </w:pPr>
      <w:r>
        <w:rPr>
          <w:noProof/>
        </w:rPr>
        <w:drawing>
          <wp:inline distT="0" distB="0" distL="0" distR="0" wp14:anchorId="08E13484" wp14:editId="42A86619">
            <wp:extent cx="3752850" cy="1924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2850" cy="1924050"/>
                    </a:xfrm>
                    <a:prstGeom prst="rect">
                      <a:avLst/>
                    </a:prstGeom>
                  </pic:spPr>
                </pic:pic>
              </a:graphicData>
            </a:graphic>
          </wp:inline>
        </w:drawing>
      </w:r>
    </w:p>
    <w:p w14:paraId="42183733" w14:textId="77777777" w:rsidR="001309FA" w:rsidRPr="00C851CE" w:rsidRDefault="001309FA" w:rsidP="001309FA">
      <w:r w:rsidRPr="00C851CE">
        <w:t>Each Incident is listed by name and number, together with its priority indicated by the equivalent Eclipse/</w:t>
      </w:r>
      <w:proofErr w:type="spellStart"/>
      <w:r w:rsidRPr="00C851CE">
        <w:t>Mylyn</w:t>
      </w:r>
      <w:proofErr w:type="spellEnd"/>
      <w:r w:rsidRPr="00C851CE">
        <w:t xml:space="preserve"> priority icon. To view the details of a specific Incident, you should double-click on the Incident, and the Incident</w:t>
      </w:r>
      <w:r w:rsidR="00517A43" w:rsidRPr="00C851CE">
        <w:t>s</w:t>
      </w:r>
      <w:r w:rsidRPr="00C851CE">
        <w:t xml:space="preserve"> editor will be opened:</w:t>
      </w:r>
    </w:p>
    <w:p w14:paraId="360A87E7" w14:textId="77777777" w:rsidR="00914737" w:rsidRPr="00C851CE" w:rsidRDefault="005502AC" w:rsidP="00D74D18">
      <w:r>
        <w:rPr>
          <w:noProof/>
        </w:rPr>
        <w:drawing>
          <wp:inline distT="0" distB="0" distL="0" distR="0" wp14:anchorId="5161A51F" wp14:editId="2A088083">
            <wp:extent cx="4924425" cy="50703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9607" cy="5075670"/>
                    </a:xfrm>
                    <a:prstGeom prst="rect">
                      <a:avLst/>
                    </a:prstGeom>
                  </pic:spPr>
                </pic:pic>
              </a:graphicData>
            </a:graphic>
          </wp:inline>
        </w:drawing>
      </w:r>
    </w:p>
    <w:p w14:paraId="4D0C83BB" w14:textId="77777777" w:rsidR="00517A43" w:rsidRPr="00C851CE" w:rsidRDefault="00517A43" w:rsidP="00517A43">
      <w:r w:rsidRPr="00C851CE">
        <w:lastRenderedPageBreak/>
        <w:t>The Incidents editor screen is divided up into several sections:</w:t>
      </w:r>
    </w:p>
    <w:p w14:paraId="74267C77" w14:textId="77777777" w:rsidR="00517A43" w:rsidRPr="00C851CE" w:rsidRDefault="00517A43" w:rsidP="00517A43">
      <w:pPr>
        <w:numPr>
          <w:ilvl w:val="0"/>
          <w:numId w:val="38"/>
        </w:numPr>
      </w:pPr>
      <w:r w:rsidRPr="00C851CE">
        <w:rPr>
          <w:b/>
        </w:rPr>
        <w:t>Header</w:t>
      </w:r>
      <w:r w:rsidRPr="00C851CE">
        <w:t xml:space="preserve"> – this displays the name and ID of the </w:t>
      </w:r>
      <w:r w:rsidR="00E909C9" w:rsidRPr="00C851CE">
        <w:t>Incident</w:t>
      </w:r>
      <w:r w:rsidRPr="00C851CE">
        <w:t>, together with a graphical indication of its priority, its status, creation date and last-update date.</w:t>
      </w:r>
    </w:p>
    <w:p w14:paraId="0381D1C7" w14:textId="77777777" w:rsidR="005B59B4" w:rsidRPr="00C851CE" w:rsidRDefault="00517A43" w:rsidP="005B59B4">
      <w:pPr>
        <w:numPr>
          <w:ilvl w:val="0"/>
          <w:numId w:val="38"/>
        </w:numPr>
      </w:pPr>
      <w:r w:rsidRPr="00C851CE">
        <w:rPr>
          <w:b/>
        </w:rPr>
        <w:t xml:space="preserve">Attributes </w:t>
      </w:r>
      <w:r w:rsidRPr="00C851CE">
        <w:t xml:space="preserve">– this displays the various SpiraTeam-specific attributes of the </w:t>
      </w:r>
      <w:r w:rsidR="00E909C9" w:rsidRPr="00C851CE">
        <w:t>Incident</w:t>
      </w:r>
      <w:r w:rsidRPr="00C851CE">
        <w:t xml:space="preserve">, including </w:t>
      </w:r>
      <w:r w:rsidR="00E909C9" w:rsidRPr="00C851CE">
        <w:t>priority, severity, status, type, detected release, resolved release, verified release, start-date, closed-date, % complete, estimated effort, actual effort</w:t>
      </w:r>
      <w:r w:rsidR="009C51B2">
        <w:t xml:space="preserve"> and</w:t>
      </w:r>
      <w:r w:rsidR="00617BF1">
        <w:t xml:space="preserve"> component Id’s</w:t>
      </w:r>
      <w:r w:rsidR="00E909C9" w:rsidRPr="00C851CE">
        <w:t>.</w:t>
      </w:r>
      <w:r w:rsidR="005B59B4">
        <w:t xml:space="preserve"> Any custom properties defined for the incident will also be displayed.</w:t>
      </w:r>
    </w:p>
    <w:p w14:paraId="26596C2D" w14:textId="77777777" w:rsidR="005B59B4" w:rsidRPr="00E26FCA" w:rsidRDefault="005B59B4" w:rsidP="005B59B4">
      <w:pPr>
        <w:numPr>
          <w:ilvl w:val="0"/>
          <w:numId w:val="38"/>
        </w:numPr>
      </w:pPr>
      <w:r w:rsidRPr="00E26FCA">
        <w:rPr>
          <w:b/>
        </w:rPr>
        <w:t>Attachments</w:t>
      </w:r>
      <w:r>
        <w:t xml:space="preserve"> – this displays the list of documents, web-links and screenshots attached to the Incident. You can also upload new files and screenshots to the Task from within Eclipse.</w:t>
      </w:r>
    </w:p>
    <w:p w14:paraId="4F97CC9E" w14:textId="77777777" w:rsidR="00517A43" w:rsidRPr="00C851CE" w:rsidRDefault="00517A43" w:rsidP="00517A43">
      <w:pPr>
        <w:numPr>
          <w:ilvl w:val="0"/>
          <w:numId w:val="38"/>
        </w:numPr>
      </w:pPr>
      <w:r w:rsidRPr="00C851CE">
        <w:rPr>
          <w:b/>
        </w:rPr>
        <w:t xml:space="preserve">Description </w:t>
      </w:r>
      <w:r w:rsidRPr="00C851CE">
        <w:t xml:space="preserve">– this displays the detailed description of the </w:t>
      </w:r>
      <w:r w:rsidR="00E909C9" w:rsidRPr="00C851CE">
        <w:t>Incident.</w:t>
      </w:r>
    </w:p>
    <w:p w14:paraId="0D91B42D" w14:textId="77777777" w:rsidR="00E909C9" w:rsidRPr="00C851CE" w:rsidRDefault="00E909C9" w:rsidP="00517A43">
      <w:pPr>
        <w:numPr>
          <w:ilvl w:val="0"/>
          <w:numId w:val="38"/>
        </w:numPr>
      </w:pPr>
      <w:r w:rsidRPr="00C851CE">
        <w:rPr>
          <w:b/>
        </w:rPr>
        <w:t xml:space="preserve">Comments </w:t>
      </w:r>
      <w:r w:rsidRPr="00C851CE">
        <w:t>– this displays a threaded list of all the comments that have been added to the Incident in SpiraTeam.</w:t>
      </w:r>
    </w:p>
    <w:p w14:paraId="29B9CF9B" w14:textId="77777777" w:rsidR="00E909C9" w:rsidRPr="00C851CE" w:rsidRDefault="00E909C9" w:rsidP="00517A43">
      <w:pPr>
        <w:numPr>
          <w:ilvl w:val="0"/>
          <w:numId w:val="38"/>
        </w:numPr>
      </w:pPr>
      <w:r w:rsidRPr="00C851CE">
        <w:rPr>
          <w:b/>
        </w:rPr>
        <w:t xml:space="preserve">New Comment </w:t>
      </w:r>
      <w:r w:rsidRPr="00C851CE">
        <w:t>– this allows you to add a new comment to the Incident. The new comments will be sent to the SpiraTeam server when [Submit] is clicked.</w:t>
      </w:r>
    </w:p>
    <w:p w14:paraId="585E3C0F" w14:textId="77777777" w:rsidR="00E909C9" w:rsidRPr="00C851CE" w:rsidRDefault="00E909C9" w:rsidP="00E909C9">
      <w:pPr>
        <w:numPr>
          <w:ilvl w:val="0"/>
          <w:numId w:val="38"/>
        </w:numPr>
      </w:pPr>
      <w:r w:rsidRPr="00C851CE">
        <w:rPr>
          <w:b/>
        </w:rPr>
        <w:t xml:space="preserve">People </w:t>
      </w:r>
      <w:r w:rsidRPr="00C851CE">
        <w:t>– this displays the name and email address of the person who found the Incident (detector) and the person who it’s currently assigned-to (owner).</w:t>
      </w:r>
    </w:p>
    <w:p w14:paraId="3232E19E" w14:textId="77777777" w:rsidR="00517A43" w:rsidRPr="00C851CE" w:rsidRDefault="005502AC" w:rsidP="00517A43">
      <w:pPr>
        <w:numPr>
          <w:ilvl w:val="0"/>
          <w:numId w:val="38"/>
        </w:numPr>
      </w:pPr>
      <w:r>
        <w:rPr>
          <w:b/>
        </w:rPr>
        <w:t>Operations</w:t>
      </w:r>
      <w:r w:rsidR="00517A43" w:rsidRPr="00C851CE">
        <w:rPr>
          <w:b/>
        </w:rPr>
        <w:t xml:space="preserve"> </w:t>
      </w:r>
      <w:r w:rsidR="00517A43" w:rsidRPr="00C851CE">
        <w:t xml:space="preserve">– this contains the list of operations that can be performed on the </w:t>
      </w:r>
      <w:r w:rsidR="00E909C9" w:rsidRPr="00C851CE">
        <w:t>Incident</w:t>
      </w:r>
      <w:r w:rsidR="00517A43" w:rsidRPr="00C851CE">
        <w:t xml:space="preserve">. </w:t>
      </w:r>
      <w:r w:rsidR="00E909C9" w:rsidRPr="00C851CE">
        <w:t>See below for more information on how to use this section.</w:t>
      </w:r>
    </w:p>
    <w:p w14:paraId="65063FE4" w14:textId="77777777" w:rsidR="00517A43" w:rsidRPr="00C851CE" w:rsidRDefault="00517A43" w:rsidP="00517A43">
      <w:r w:rsidRPr="00C851CE">
        <w:t xml:space="preserve">You can make changes to the </w:t>
      </w:r>
      <w:r w:rsidR="00E909C9" w:rsidRPr="00C851CE">
        <w:t>Incident</w:t>
      </w:r>
      <w:r w:rsidRPr="00C851CE">
        <w:t xml:space="preserve"> by simply changing the values in the appropriate dropdown list or editing the information in any of the text boxes. Once you have happy with the changes, you can update the version on the SpiraTeam server by clicking the [Submit] button. If there are any data validation errors (e.g. you have to enter a start-date to make the </w:t>
      </w:r>
      <w:r w:rsidR="00E909C9" w:rsidRPr="00C851CE">
        <w:t>Incident</w:t>
      </w:r>
      <w:r w:rsidRPr="00C851CE">
        <w:t xml:space="preserve"> In-Progress), they will be displayed. Once you have corrected them, the </w:t>
      </w:r>
      <w:r w:rsidR="00E909C9" w:rsidRPr="00C851CE">
        <w:t>Incident</w:t>
      </w:r>
      <w:r w:rsidRPr="00C851CE">
        <w:t xml:space="preserve"> changes will be accepted by the system.</w:t>
      </w:r>
    </w:p>
    <w:p w14:paraId="3BCDF155" w14:textId="77777777" w:rsidR="00E909C9" w:rsidRPr="00C851CE" w:rsidRDefault="00517A43" w:rsidP="00517A43">
      <w:r w:rsidRPr="00C851CE">
        <w:t xml:space="preserve">In addition to making </w:t>
      </w:r>
      <w:r w:rsidR="00E909C9" w:rsidRPr="00C851CE">
        <w:t xml:space="preserve">simple </w:t>
      </w:r>
      <w:r w:rsidRPr="00C851CE">
        <w:t xml:space="preserve">updates, you can perform the following actions on the </w:t>
      </w:r>
      <w:r w:rsidR="00E909C9" w:rsidRPr="00C851CE">
        <w:t>Incident</w:t>
      </w:r>
      <w:r w:rsidRPr="00C851CE">
        <w:t>:</w:t>
      </w:r>
    </w:p>
    <w:p w14:paraId="66B02C1C" w14:textId="77777777" w:rsidR="00E909C9" w:rsidRPr="00C851CE" w:rsidRDefault="00E909C9" w:rsidP="00517A43">
      <w:pPr>
        <w:numPr>
          <w:ilvl w:val="0"/>
          <w:numId w:val="39"/>
        </w:numPr>
      </w:pPr>
      <w:r w:rsidRPr="00C851CE">
        <w:rPr>
          <w:b/>
        </w:rPr>
        <w:t>Submit</w:t>
      </w:r>
      <w:r w:rsidRPr="00C851CE">
        <w:t xml:space="preserve"> – clicking the submit button will commit the changes made on the Incident to the SpiraTeam Server.</w:t>
      </w:r>
    </w:p>
    <w:p w14:paraId="0F990D09" w14:textId="77777777" w:rsidR="00803783" w:rsidRDefault="00803783" w:rsidP="00803783">
      <w:pPr>
        <w:numPr>
          <w:ilvl w:val="0"/>
          <w:numId w:val="39"/>
        </w:numPr>
      </w:pPr>
      <w:r w:rsidRPr="00C851CE">
        <w:rPr>
          <w:b/>
        </w:rPr>
        <w:t xml:space="preserve">Workflow Transitions </w:t>
      </w:r>
      <w:r w:rsidRPr="00C851CE">
        <w:t>– these are the blue hyperlinks displayed directly above the [Submit] button</w:t>
      </w:r>
      <w:r>
        <w:t xml:space="preserve"> in the actions tab</w:t>
      </w:r>
      <w:r w:rsidRPr="00C851CE">
        <w:t xml:space="preserve">. These allow you to </w:t>
      </w:r>
      <w:r w:rsidRPr="00C851CE">
        <w:rPr>
          <w:b/>
          <w:i/>
        </w:rPr>
        <w:t xml:space="preserve">change the status of the </w:t>
      </w:r>
      <w:r w:rsidR="003016D8">
        <w:rPr>
          <w:b/>
          <w:i/>
        </w:rPr>
        <w:t>Incident</w:t>
      </w:r>
      <w:r w:rsidRPr="00C851CE">
        <w:rPr>
          <w:b/>
          <w:i/>
        </w:rPr>
        <w:t xml:space="preserve"> </w:t>
      </w:r>
      <w:r w:rsidRPr="00C851CE">
        <w:t>and when clicked, the fields in the Attributes section will change based on the new status.</w:t>
      </w:r>
      <w:r w:rsidRPr="00C851CE">
        <w:br/>
      </w:r>
      <w:r w:rsidRPr="00C851CE">
        <w:rPr>
          <w:i/>
        </w:rPr>
        <w:t xml:space="preserve">Note: changing the Type of the </w:t>
      </w:r>
      <w:r>
        <w:rPr>
          <w:i/>
        </w:rPr>
        <w:t>Incident</w:t>
      </w:r>
      <w:r w:rsidRPr="00C851CE">
        <w:rPr>
          <w:i/>
        </w:rPr>
        <w:t xml:space="preserve"> will disable the workflow transition hyperlinks until [Submit] is clicked.</w:t>
      </w:r>
    </w:p>
    <w:p w14:paraId="7D95C418" w14:textId="77777777" w:rsidR="00517A43" w:rsidRPr="00C851CE" w:rsidRDefault="00517A43" w:rsidP="00517A43">
      <w:pPr>
        <w:numPr>
          <w:ilvl w:val="0"/>
          <w:numId w:val="39"/>
        </w:numPr>
      </w:pPr>
      <w:r w:rsidRPr="00C851CE">
        <w:t xml:space="preserve">Refresh the </w:t>
      </w:r>
      <w:r w:rsidR="00E909C9" w:rsidRPr="00C851CE">
        <w:t>Incident</w:t>
      </w:r>
      <w:r w:rsidRPr="00C851CE">
        <w:t xml:space="preserve"> from the version on the server. This will update the local copy of the </w:t>
      </w:r>
      <w:r w:rsidR="00E909C9" w:rsidRPr="00C851CE">
        <w:t>Incident</w:t>
      </w:r>
      <w:r w:rsidRPr="00C851CE">
        <w:t xml:space="preserve"> with the latest changes made on the SpiraTeam server.</w:t>
      </w:r>
    </w:p>
    <w:p w14:paraId="7590C4E7" w14:textId="77777777" w:rsidR="008552B5" w:rsidRPr="00AA63B9" w:rsidRDefault="00517A43" w:rsidP="008552B5">
      <w:pPr>
        <w:numPr>
          <w:ilvl w:val="0"/>
          <w:numId w:val="39"/>
        </w:numPr>
      </w:pPr>
      <w:r w:rsidRPr="00C851CE">
        <w:t xml:space="preserve">Browse the version of the </w:t>
      </w:r>
      <w:r w:rsidR="00E909C9" w:rsidRPr="00C851CE">
        <w:t>Incident</w:t>
      </w:r>
      <w:r w:rsidRPr="00C851CE">
        <w:t xml:space="preserve"> on the server. Clicking the “globe” icon will open up a browser and display the </w:t>
      </w:r>
      <w:r w:rsidR="00E909C9" w:rsidRPr="00C851CE">
        <w:t>Incident</w:t>
      </w:r>
      <w:r w:rsidRPr="00C851CE">
        <w:t xml:space="preserve"> directly in SpiraTeam.</w:t>
      </w:r>
    </w:p>
    <w:p w14:paraId="4DDEB93E" w14:textId="77777777" w:rsidR="008552B5" w:rsidRDefault="008552B5">
      <w:pPr>
        <w:spacing w:after="0" w:line="240" w:lineRule="auto"/>
        <w:rPr>
          <w:rFonts w:cs="Arial"/>
          <w:b/>
          <w:bCs/>
          <w:kern w:val="32"/>
          <w:sz w:val="28"/>
        </w:rPr>
      </w:pPr>
      <w:r>
        <w:br w:type="page"/>
      </w:r>
    </w:p>
    <w:p w14:paraId="74756BF1" w14:textId="7B633CD0" w:rsidR="00AC4168" w:rsidRPr="00C851CE" w:rsidRDefault="00AC4168" w:rsidP="00AC4168">
      <w:pPr>
        <w:pStyle w:val="Heading1"/>
      </w:pPr>
      <w:bookmarkStart w:id="6" w:name="_Toc519234484"/>
      <w:r>
        <w:lastRenderedPageBreak/>
        <w:t>4</w:t>
      </w:r>
      <w:r w:rsidRPr="00C851CE">
        <w:t xml:space="preserve">. </w:t>
      </w:r>
      <w:r>
        <w:t>Visual Studio</w:t>
      </w:r>
      <w:bookmarkEnd w:id="6"/>
    </w:p>
    <w:p w14:paraId="57BAF662" w14:textId="77777777" w:rsidR="00AC4168" w:rsidRDefault="00AC4168" w:rsidP="00AC4168">
      <w:r w:rsidRPr="00C851CE">
        <w:t>This section outlines how to use SpiraTest, SpiraPlan or SpiraTeam (hereafter referred to as SpiraTeam) in conjunction with the</w:t>
      </w:r>
      <w:r>
        <w:t xml:space="preserve"> Visual Studio (VS) </w:t>
      </w:r>
      <w:r w:rsidRPr="00C851CE">
        <w:t>integrated development environment (IDE)</w:t>
      </w:r>
      <w:r>
        <w:t xml:space="preserve"> for </w:t>
      </w:r>
      <w:r w:rsidRPr="00C851CE">
        <w:t xml:space="preserve">viewing Requirements, completing Tasks and fixing Incidents. </w:t>
      </w:r>
    </w:p>
    <w:p w14:paraId="3A8AF4EE" w14:textId="77777777" w:rsidR="00AC4168" w:rsidRDefault="00AC4168" w:rsidP="00AC4168">
      <w:r>
        <w:t>This add-in is meant</w:t>
      </w:r>
      <w:r w:rsidR="00AA16BE">
        <w:t xml:space="preserve"> for use with Visual Studio 2012</w:t>
      </w:r>
      <w:r>
        <w:t xml:space="preserve"> or later and </w:t>
      </w:r>
      <w:r w:rsidRPr="00C851CE">
        <w:t>SpiraTest, SpiraPlan or SpiraTeam (hereafter referred to as SpiraTeam)</w:t>
      </w:r>
      <w:r w:rsidR="00AA16BE">
        <w:t xml:space="preserve"> version v5</w:t>
      </w:r>
      <w:r>
        <w:t>.0 or later</w:t>
      </w:r>
      <w:r w:rsidR="00AA16BE">
        <w:t>. It does require that .NET v4.5 be</w:t>
      </w:r>
      <w:r>
        <w:t xml:space="preserve"> installed; </w:t>
      </w:r>
      <w:proofErr w:type="gramStart"/>
      <w:r>
        <w:t>however</w:t>
      </w:r>
      <w:proofErr w:type="gramEnd"/>
      <w:r>
        <w:t xml:space="preserve"> this i</w:t>
      </w:r>
      <w:r w:rsidR="00AA16BE">
        <w:t>s required by Visual Studio 2012</w:t>
      </w:r>
      <w:r>
        <w:t xml:space="preserve"> by default.</w:t>
      </w:r>
    </w:p>
    <w:p w14:paraId="7FE31471" w14:textId="77777777" w:rsidR="00AC4168" w:rsidRDefault="00AA16BE" w:rsidP="00AC4168">
      <w:pPr>
        <w:pStyle w:val="Heading2"/>
      </w:pPr>
      <w:r>
        <w:t>4</w:t>
      </w:r>
      <w:r w:rsidR="00AC4168" w:rsidRPr="00C851CE">
        <w:t xml:space="preserve">.1. Installing the </w:t>
      </w:r>
      <w:r w:rsidR="00AC4168">
        <w:t>Visual Studio Add-In</w:t>
      </w:r>
    </w:p>
    <w:p w14:paraId="459425EA" w14:textId="77777777" w:rsidR="00AC4168" w:rsidRDefault="00AC4168" w:rsidP="00AC4168">
      <w:r>
        <w:t xml:space="preserve">The </w:t>
      </w:r>
      <w:proofErr w:type="spellStart"/>
      <w:r>
        <w:t>addin</w:t>
      </w:r>
      <w:proofErr w:type="spellEnd"/>
      <w:r>
        <w:t xml:space="preserve"> is downloadable from </w:t>
      </w:r>
      <w:hyperlink r:id="rId46" w:history="1">
        <w:r w:rsidRPr="00037EF0">
          <w:rPr>
            <w:rStyle w:val="Hyperlink"/>
          </w:rPr>
          <w:t>Microsoft’s Visual Studio Gallery</w:t>
        </w:r>
      </w:hyperlink>
      <w:r>
        <w:t xml:space="preserve">, or from within Visual Studio by going to </w:t>
      </w:r>
      <w:r w:rsidRPr="00A935A0">
        <w:rPr>
          <w:i/>
        </w:rPr>
        <w:t>Tools</w:t>
      </w:r>
      <w:r>
        <w:t xml:space="preserve"> -&gt; </w:t>
      </w:r>
      <w:r w:rsidRPr="00A935A0">
        <w:rPr>
          <w:i/>
        </w:rPr>
        <w:t>Extension Manager</w:t>
      </w:r>
      <w:r>
        <w:t xml:space="preserve"> and searching for “SpiraTeam”. If downloaded from within Visual Studio, after installation the IDE will need to be restarted. If downloaded from the browser, double-click on the VSIP file and it will walk you through the installation process.</w:t>
      </w:r>
    </w:p>
    <w:p w14:paraId="5F7F6D61" w14:textId="77777777" w:rsidR="00AC4168" w:rsidRDefault="00F31F29" w:rsidP="00AC4168">
      <w:pPr>
        <w:pStyle w:val="Heading2"/>
      </w:pPr>
      <w:r>
        <w:t>4</w:t>
      </w:r>
      <w:r w:rsidR="00AC4168" w:rsidRPr="00C851CE">
        <w:t xml:space="preserve">.2. </w:t>
      </w:r>
      <w:r w:rsidR="00AC4168">
        <w:t>Adding and Assigning SpiraTeam Projects</w:t>
      </w:r>
    </w:p>
    <w:p w14:paraId="3694073E" w14:textId="77777777" w:rsidR="007A4BDA" w:rsidRPr="007A4BDA" w:rsidRDefault="007A4BDA" w:rsidP="007A4BDA">
      <w:r>
        <w:t>After installing, a new menu item will appear under the “View” menu:</w:t>
      </w:r>
    </w:p>
    <w:p w14:paraId="67E6A9AA" w14:textId="3D33B03D" w:rsidR="00AC4168" w:rsidRDefault="00912F4F" w:rsidP="00AC4168">
      <w:r w:rsidRPr="00912F4F">
        <w:drawing>
          <wp:inline distT="0" distB="0" distL="0" distR="0" wp14:anchorId="02FCE35D" wp14:editId="551BCDCB">
            <wp:extent cx="3942857" cy="657143"/>
            <wp:effectExtent l="19050" t="19050" r="19685"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2857" cy="657143"/>
                    </a:xfrm>
                    <a:prstGeom prst="rect">
                      <a:avLst/>
                    </a:prstGeom>
                    <a:ln>
                      <a:solidFill>
                        <a:schemeClr val="bg1">
                          <a:lumMod val="50000"/>
                        </a:schemeClr>
                      </a:solidFill>
                    </a:ln>
                  </pic:spPr>
                </pic:pic>
              </a:graphicData>
            </a:graphic>
          </wp:inline>
        </w:drawing>
      </w:r>
      <w:r w:rsidR="00AC4168">
        <w:t xml:space="preserve"> </w:t>
      </w:r>
    </w:p>
    <w:p w14:paraId="1707DE4A" w14:textId="77777777" w:rsidR="007A4BDA" w:rsidRDefault="00AC4168" w:rsidP="00AC4168">
      <w:r>
        <w:t xml:space="preserve">To view the Project Explorer, select “SpiraTeam Project Explorer” from the View menu. The tool window will open, and may be docked like any other tool window. When a solution is loaded that hasn’t </w:t>
      </w:r>
      <w:r w:rsidR="007A4BDA">
        <w:t>a SpiraTeam project</w:t>
      </w:r>
      <w:r>
        <w:t xml:space="preserve"> assigned to it – or if no solution is open – the tool window</w:t>
      </w:r>
      <w:r w:rsidR="007A4BDA">
        <w:t xml:space="preserve"> will give a message saying so:</w:t>
      </w:r>
    </w:p>
    <w:p w14:paraId="23E77634" w14:textId="7A069764" w:rsidR="007A4BDA" w:rsidRDefault="00D17411" w:rsidP="00AC4168">
      <w:r w:rsidRPr="00D17411">
        <w:drawing>
          <wp:inline distT="0" distB="0" distL="0" distR="0" wp14:anchorId="69EAD222" wp14:editId="708C5776">
            <wp:extent cx="4019048" cy="2028571"/>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9048" cy="2028571"/>
                    </a:xfrm>
                    <a:prstGeom prst="rect">
                      <a:avLst/>
                    </a:prstGeom>
                  </pic:spPr>
                </pic:pic>
              </a:graphicData>
            </a:graphic>
          </wp:inline>
        </w:drawing>
      </w:r>
    </w:p>
    <w:p w14:paraId="01AE8103" w14:textId="77777777" w:rsidR="00AC4168" w:rsidRDefault="00AC4168" w:rsidP="00AC4168">
      <w:r>
        <w:t>Once a project is loaded that contains linked SpiraTeam projects, or a SpiraTeam project is added to the current open solution, then the tool window will load in the SpiraTeam projects and display them.</w:t>
      </w:r>
    </w:p>
    <w:p w14:paraId="1E97F495" w14:textId="206A5244" w:rsidR="00AC4168" w:rsidRDefault="00AC4168" w:rsidP="00AC4168">
      <w:r>
        <w:t xml:space="preserve">To add, remove, and assign a SpiraTeam project to the open solution, click the </w:t>
      </w:r>
      <w:r w:rsidR="007A4BDA">
        <w:t xml:space="preserve">SpiraTeam </w:t>
      </w:r>
      <w:r>
        <w:t>Configuration Button in the Tool Window</w:t>
      </w:r>
      <w:r w:rsidR="00F22481">
        <w:t xml:space="preserve"> (looks like a cog)</w:t>
      </w:r>
      <w:r>
        <w:t>, which will open the configuration dialog:</w:t>
      </w:r>
      <w:r w:rsidRPr="006D4AD0">
        <w:t xml:space="preserve"> </w:t>
      </w:r>
    </w:p>
    <w:p w14:paraId="468EBD37" w14:textId="53C0ECA1" w:rsidR="00AC4168" w:rsidRDefault="00F22481" w:rsidP="007A4BDA">
      <w:r w:rsidRPr="00F22481">
        <w:lastRenderedPageBreak/>
        <w:drawing>
          <wp:inline distT="0" distB="0" distL="0" distR="0" wp14:anchorId="2B42BA9A" wp14:editId="516D6B87">
            <wp:extent cx="3589020" cy="2513797"/>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1029" cy="2522209"/>
                    </a:xfrm>
                    <a:prstGeom prst="rect">
                      <a:avLst/>
                    </a:prstGeom>
                  </pic:spPr>
                </pic:pic>
              </a:graphicData>
            </a:graphic>
          </wp:inline>
        </w:drawing>
      </w:r>
    </w:p>
    <w:p w14:paraId="6CFDC397" w14:textId="77777777" w:rsidR="00AC4168" w:rsidRDefault="00AC4168" w:rsidP="00AC4168">
      <w:r>
        <w:t>In the fields, enter in the following:</w:t>
      </w:r>
      <w:r>
        <w:rPr>
          <w:noProof/>
        </w:rPr>
        <w:t xml:space="preserve"> </w:t>
      </w:r>
    </w:p>
    <w:p w14:paraId="5E45652D" w14:textId="77777777" w:rsidR="00AC4168" w:rsidRPr="006D4AD0" w:rsidRDefault="00AC4168" w:rsidP="00AC4168">
      <w:pPr>
        <w:numPr>
          <w:ilvl w:val="0"/>
          <w:numId w:val="40"/>
        </w:numPr>
        <w:ind w:left="270" w:hanging="180"/>
      </w:pPr>
      <w:r w:rsidRPr="006D4AD0">
        <w:rPr>
          <w:b/>
        </w:rPr>
        <w:t>Server URL</w:t>
      </w:r>
      <w:r>
        <w:t>: The root address of your SpiraTeam installation. For example:</w:t>
      </w:r>
      <w:r>
        <w:br/>
      </w:r>
      <w:hyperlink r:id="rId50" w:history="1">
        <w:r w:rsidRPr="00C346F7">
          <w:rPr>
            <w:rStyle w:val="Hyperlink"/>
            <w:rFonts w:ascii="Lucida Console" w:hAnsi="Lucida Console"/>
          </w:rPr>
          <w:t>https://server1/SpiraTeam/</w:t>
        </w:r>
      </w:hyperlink>
      <w:r>
        <w:rPr>
          <w:rFonts w:ascii="Lucida Console" w:hAnsi="Lucida Console"/>
        </w:rPr>
        <w:br/>
      </w:r>
      <w:r w:rsidRPr="006D4AD0">
        <w:rPr>
          <w:rFonts w:cs="Arial"/>
        </w:rPr>
        <w:t>Do not put</w:t>
      </w:r>
      <w:r>
        <w:rPr>
          <w:rFonts w:cs="Arial"/>
        </w:rPr>
        <w:t xml:space="preserve"> “login.aspx” or any other page address in this field.</w:t>
      </w:r>
    </w:p>
    <w:p w14:paraId="274749CA" w14:textId="77777777" w:rsidR="00AC4168" w:rsidRDefault="00AC4168" w:rsidP="00AC4168">
      <w:pPr>
        <w:numPr>
          <w:ilvl w:val="0"/>
          <w:numId w:val="40"/>
        </w:numPr>
        <w:ind w:left="270" w:hanging="180"/>
      </w:pPr>
      <w:r w:rsidRPr="006D4AD0">
        <w:rPr>
          <w:b/>
        </w:rPr>
        <w:t>User ID</w:t>
      </w:r>
      <w:r>
        <w:t>: Your user ID you use to log into the SpiraTeam application.</w:t>
      </w:r>
    </w:p>
    <w:p w14:paraId="74E68712" w14:textId="77777777" w:rsidR="00AC4168" w:rsidRDefault="00AC4168" w:rsidP="00AC4168">
      <w:pPr>
        <w:numPr>
          <w:ilvl w:val="0"/>
          <w:numId w:val="40"/>
        </w:numPr>
        <w:ind w:left="270" w:hanging="180"/>
      </w:pPr>
      <w:r w:rsidRPr="006D4AD0">
        <w:rPr>
          <w:b/>
        </w:rPr>
        <w:t>Password</w:t>
      </w:r>
      <w:r>
        <w:t>: Your password you use to log into the SpiraTeam application.</w:t>
      </w:r>
    </w:p>
    <w:p w14:paraId="4AD8C2B0" w14:textId="77777777" w:rsidR="007A4BDA" w:rsidRDefault="00AC4168" w:rsidP="00AC4168">
      <w:r>
        <w:t>Once entered, click the “Get Projects” button. The add-in will connect to the server and get a list of pro</w:t>
      </w:r>
      <w:r w:rsidR="007A4BDA">
        <w:t>jects that you are assigned to.</w:t>
      </w:r>
    </w:p>
    <w:p w14:paraId="78B1AB3B" w14:textId="46ACA817" w:rsidR="00315CA0" w:rsidRDefault="008D5424" w:rsidP="00AC4168">
      <w:r w:rsidRPr="008D5424">
        <w:drawing>
          <wp:inline distT="0" distB="0" distL="0" distR="0" wp14:anchorId="68B95AF0" wp14:editId="7AA32C88">
            <wp:extent cx="3672840" cy="257250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4214" cy="2580471"/>
                    </a:xfrm>
                    <a:prstGeom prst="rect">
                      <a:avLst/>
                    </a:prstGeom>
                  </pic:spPr>
                </pic:pic>
              </a:graphicData>
            </a:graphic>
          </wp:inline>
        </w:drawing>
      </w:r>
    </w:p>
    <w:p w14:paraId="5302F9B5" w14:textId="77777777" w:rsidR="00AC4168" w:rsidRDefault="00AC4168" w:rsidP="00742EC5">
      <w:r>
        <w:t xml:space="preserve">Select the SpiraTeam project that you want to </w:t>
      </w:r>
      <w:proofErr w:type="gramStart"/>
      <w:r>
        <w:t>add, and</w:t>
      </w:r>
      <w:proofErr w:type="gramEnd"/>
      <w:r>
        <w:t xml:space="preserve"> click the “Save” button. </w:t>
      </w:r>
    </w:p>
    <w:p w14:paraId="34327796" w14:textId="77777777" w:rsidR="00AC4168" w:rsidRDefault="00AC4168" w:rsidP="00AC4168">
      <w:r>
        <w:t>Clicking “Save” will return you to the IDE, and if you made any changes in the configuration, the Project Explorer will refresh and update its display.</w:t>
      </w:r>
    </w:p>
    <w:p w14:paraId="0F227F60" w14:textId="77777777" w:rsidR="00AC4168" w:rsidRDefault="00E24224" w:rsidP="00AC4168">
      <w:pPr>
        <w:pStyle w:val="Heading2"/>
      </w:pPr>
      <w:r>
        <w:t>4</w:t>
      </w:r>
      <w:r w:rsidR="00AC4168" w:rsidRPr="00C851CE">
        <w:t xml:space="preserve">.3. </w:t>
      </w:r>
      <w:r w:rsidR="00AC4168">
        <w:t>Viewing SpiraTeam Project Artifacts</w:t>
      </w:r>
    </w:p>
    <w:p w14:paraId="397D3D19" w14:textId="77777777" w:rsidR="00AC4168" w:rsidRDefault="00AC4168" w:rsidP="00AC4168">
      <w:r>
        <w:t>Once a solution is opened and there is a SpiraTeam project assigned, you can view the project’s contents. At this time, the add-in will display the following items:</w:t>
      </w:r>
    </w:p>
    <w:p w14:paraId="01C72CA2" w14:textId="77777777" w:rsidR="00FB610C" w:rsidRDefault="00FB610C" w:rsidP="00FB610C">
      <w:pPr>
        <w:pStyle w:val="ListParagraph"/>
        <w:numPr>
          <w:ilvl w:val="0"/>
          <w:numId w:val="45"/>
        </w:numPr>
      </w:pPr>
      <w:r w:rsidRPr="00FB610C">
        <w:rPr>
          <w:b/>
        </w:rPr>
        <w:lastRenderedPageBreak/>
        <w:t>Users:</w:t>
      </w:r>
      <w:r>
        <w:t xml:space="preserve"> Users in your </w:t>
      </w:r>
      <w:proofErr w:type="spellStart"/>
      <w:r>
        <w:t>Spira</w:t>
      </w:r>
      <w:proofErr w:type="spellEnd"/>
      <w:r>
        <w:t xml:space="preserve"> contacts list</w:t>
      </w:r>
    </w:p>
    <w:p w14:paraId="149DBCE7" w14:textId="70F15354" w:rsidR="00AC4168" w:rsidRDefault="00AC4168" w:rsidP="00FB610C">
      <w:pPr>
        <w:pStyle w:val="ListParagraph"/>
        <w:numPr>
          <w:ilvl w:val="0"/>
          <w:numId w:val="45"/>
        </w:numPr>
      </w:pPr>
      <w:r w:rsidRPr="00FB610C">
        <w:rPr>
          <w:b/>
        </w:rPr>
        <w:t>Incidents</w:t>
      </w:r>
      <w:r>
        <w:t xml:space="preserve">: Assigned to you and </w:t>
      </w:r>
      <w:r w:rsidR="00266211">
        <w:t>open</w:t>
      </w:r>
      <w:r>
        <w:t>.</w:t>
      </w:r>
    </w:p>
    <w:p w14:paraId="0264B513" w14:textId="00790FCA" w:rsidR="00AC4168" w:rsidRDefault="00AC4168" w:rsidP="00FB610C">
      <w:pPr>
        <w:pStyle w:val="ListParagraph"/>
        <w:numPr>
          <w:ilvl w:val="0"/>
          <w:numId w:val="45"/>
        </w:numPr>
      </w:pPr>
      <w:r w:rsidRPr="00FB610C">
        <w:rPr>
          <w:b/>
        </w:rPr>
        <w:t>Tasks</w:t>
      </w:r>
      <w:r>
        <w:t xml:space="preserve">: Assigned to you and </w:t>
      </w:r>
      <w:r w:rsidR="00266211">
        <w:t>not completed</w:t>
      </w:r>
      <w:r>
        <w:t>.</w:t>
      </w:r>
    </w:p>
    <w:p w14:paraId="6C83547E" w14:textId="3855ABFC" w:rsidR="00AC4168" w:rsidRDefault="00AC4168" w:rsidP="00FB610C">
      <w:pPr>
        <w:pStyle w:val="ListParagraph"/>
        <w:numPr>
          <w:ilvl w:val="0"/>
          <w:numId w:val="45"/>
        </w:numPr>
      </w:pPr>
      <w:r w:rsidRPr="00FB610C">
        <w:rPr>
          <w:b/>
        </w:rPr>
        <w:t>Requirements</w:t>
      </w:r>
      <w:r>
        <w:t xml:space="preserve">: Assigned to you and </w:t>
      </w:r>
      <w:r w:rsidR="00266211">
        <w:t>not developed yet</w:t>
      </w:r>
      <w:r>
        <w:t>.</w:t>
      </w:r>
    </w:p>
    <w:p w14:paraId="058D4DA7" w14:textId="77777777" w:rsidR="00AC4168" w:rsidRDefault="00AC4168" w:rsidP="00AC4168">
      <w:r>
        <w:t>Double-clicking on a node (or clicking on the item’s arrow) will open that item up and show all the sub-items:</w:t>
      </w:r>
    </w:p>
    <w:p w14:paraId="18E8C20F" w14:textId="4D1690FB" w:rsidR="00AC4168" w:rsidRDefault="00D17411" w:rsidP="008420D5">
      <w:r w:rsidRPr="00D17411">
        <w:drawing>
          <wp:inline distT="0" distB="0" distL="0" distR="0" wp14:anchorId="75C4D2A2" wp14:editId="67999D9E">
            <wp:extent cx="2712720" cy="35007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9562" cy="3509529"/>
                    </a:xfrm>
                    <a:prstGeom prst="rect">
                      <a:avLst/>
                    </a:prstGeom>
                  </pic:spPr>
                </pic:pic>
              </a:graphicData>
            </a:graphic>
          </wp:inline>
        </w:drawing>
      </w:r>
    </w:p>
    <w:p w14:paraId="34696A61" w14:textId="47923676" w:rsidR="00AC4168" w:rsidRDefault="00AC4168" w:rsidP="00AC4168">
      <w:r>
        <w:t xml:space="preserve">Clicking the Refresh button on the toolbar will refresh the highlighted item in the tree, and all sub-items contained within it. SpiraTeam projects in the Project Explorer. </w:t>
      </w:r>
    </w:p>
    <w:p w14:paraId="4B22D62B" w14:textId="77777777" w:rsidR="00AC4168" w:rsidRDefault="00AC4168" w:rsidP="00AC4168">
      <w:r>
        <w:t>All items have a right-click menu, and the options available for items are as follows:</w:t>
      </w:r>
    </w:p>
    <w:p w14:paraId="127EFBAD" w14:textId="77777777" w:rsidR="00AC4168" w:rsidRDefault="00AC4168" w:rsidP="00AC4168">
      <w:pPr>
        <w:numPr>
          <w:ilvl w:val="0"/>
          <w:numId w:val="43"/>
        </w:numPr>
      </w:pPr>
      <w:r w:rsidRPr="00120B82">
        <w:rPr>
          <w:b/>
        </w:rPr>
        <w:t>View in Browser</w:t>
      </w:r>
      <w:r>
        <w:t xml:space="preserve">: Opens the details of the item in </w:t>
      </w:r>
      <w:r w:rsidR="00D30132">
        <w:t>your current web</w:t>
      </w:r>
      <w:r>
        <w:t xml:space="preserve"> browser.</w:t>
      </w:r>
    </w:p>
    <w:p w14:paraId="2C89DD56" w14:textId="77777777" w:rsidR="00AC4168" w:rsidRDefault="00AC4168" w:rsidP="00AC4168">
      <w:pPr>
        <w:numPr>
          <w:ilvl w:val="0"/>
          <w:numId w:val="43"/>
        </w:numPr>
      </w:pPr>
      <w:r>
        <w:rPr>
          <w:b/>
        </w:rPr>
        <w:t>Refresh List</w:t>
      </w:r>
      <w:r w:rsidRPr="00120B82">
        <w:t>:</w:t>
      </w:r>
      <w:r>
        <w:t xml:space="preserve"> For folders and project only. Refreshes the folder or project’s contents.</w:t>
      </w:r>
    </w:p>
    <w:p w14:paraId="3FFCFCA4" w14:textId="77777777" w:rsidR="00AC4168" w:rsidRDefault="00AC4168" w:rsidP="00AC4168">
      <w:pPr>
        <w:numPr>
          <w:ilvl w:val="0"/>
          <w:numId w:val="43"/>
        </w:numPr>
      </w:pPr>
      <w:r w:rsidRPr="00120B82">
        <w:rPr>
          <w:b/>
        </w:rPr>
        <w:t>Copy to Clipboard</w:t>
      </w:r>
      <w:r>
        <w:t>: Copies the artifact’s token into the clipboard, for easy pasting into Version Control commits or descriptions.</w:t>
      </w:r>
    </w:p>
    <w:p w14:paraId="6774F598" w14:textId="77777777" w:rsidR="00AC4168" w:rsidRDefault="00186CD1" w:rsidP="00AC4168">
      <w:pPr>
        <w:pStyle w:val="Heading2"/>
      </w:pPr>
      <w:r>
        <w:t>4</w:t>
      </w:r>
      <w:r w:rsidR="00AC4168" w:rsidRPr="00C851CE">
        <w:t xml:space="preserve">.4. Viewing </w:t>
      </w:r>
      <w:r w:rsidR="00AC4168">
        <w:t>Artifact Details</w:t>
      </w:r>
    </w:p>
    <w:p w14:paraId="0CFEB624" w14:textId="77777777" w:rsidR="00AC4168" w:rsidRDefault="00AC4168" w:rsidP="00AC4168">
      <w:r>
        <w:t>By double-clicking an artifact in the Project Explorer</w:t>
      </w:r>
      <w:r w:rsidR="007234D9">
        <w:t xml:space="preserve"> (or choosing View in Browser)</w:t>
      </w:r>
      <w:r>
        <w:t xml:space="preserve">, you can open the details for the item in the </w:t>
      </w:r>
      <w:r w:rsidR="007234D9">
        <w:t>current tab of your web browser:</w:t>
      </w:r>
    </w:p>
    <w:p w14:paraId="229E4877" w14:textId="77777777" w:rsidR="002655F2" w:rsidRDefault="002655F2" w:rsidP="00AC4168">
      <w:r w:rsidRPr="002655F2">
        <w:rPr>
          <w:noProof/>
        </w:rPr>
        <w:lastRenderedPageBreak/>
        <w:drawing>
          <wp:inline distT="0" distB="0" distL="0" distR="0" wp14:anchorId="4A7AA728" wp14:editId="5E6B7B47">
            <wp:extent cx="5486400" cy="294576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945765"/>
                    </a:xfrm>
                    <a:prstGeom prst="rect">
                      <a:avLst/>
                    </a:prstGeom>
                  </pic:spPr>
                </pic:pic>
              </a:graphicData>
            </a:graphic>
          </wp:inline>
        </w:drawing>
      </w:r>
    </w:p>
    <w:p w14:paraId="2D4EB85A" w14:textId="77777777" w:rsidR="002655F2" w:rsidRDefault="002655F2" w:rsidP="00AC4168">
      <w:r>
        <w:t xml:space="preserve">In addition, when you select one of the items in the add-in </w:t>
      </w:r>
      <w:proofErr w:type="spellStart"/>
      <w:r>
        <w:t>treeview</w:t>
      </w:r>
      <w:proofErr w:type="spellEnd"/>
      <w:r>
        <w:t>, the add-in will display the properties for that item in the standard Visual Studio properties window:</w:t>
      </w:r>
    </w:p>
    <w:p w14:paraId="4003143C" w14:textId="77777777" w:rsidR="002655F2" w:rsidRDefault="002655F2" w:rsidP="00AC4168">
      <w:r w:rsidRPr="002655F2">
        <w:rPr>
          <w:noProof/>
        </w:rPr>
        <w:drawing>
          <wp:inline distT="0" distB="0" distL="0" distR="0" wp14:anchorId="5C653326" wp14:editId="31682946">
            <wp:extent cx="4373880" cy="2988818"/>
            <wp:effectExtent l="0" t="0" r="762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4117" cy="2995813"/>
                    </a:xfrm>
                    <a:prstGeom prst="rect">
                      <a:avLst/>
                    </a:prstGeom>
                  </pic:spPr>
                </pic:pic>
              </a:graphicData>
            </a:graphic>
          </wp:inline>
        </w:drawing>
      </w:r>
    </w:p>
    <w:p w14:paraId="512C1CD6" w14:textId="77777777" w:rsidR="002655F2" w:rsidRDefault="002655F2" w:rsidP="00AC4168">
      <w:r>
        <w:t>This lets you decide whether you want to open the item in SpiraTeam before actually doing so. In a similar vein, there is a helpful tooltip displayed for all items in the tree:</w:t>
      </w:r>
    </w:p>
    <w:p w14:paraId="245B0BD2" w14:textId="1945A9C0" w:rsidR="002655F2" w:rsidRDefault="00AA5909" w:rsidP="00AC4168">
      <w:r w:rsidRPr="00AA5909">
        <w:lastRenderedPageBreak/>
        <w:drawing>
          <wp:inline distT="0" distB="0" distL="0" distR="0" wp14:anchorId="208DFC93" wp14:editId="1AA8EB09">
            <wp:extent cx="3368040" cy="3478669"/>
            <wp:effectExtent l="19050" t="19050" r="2286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3284" cy="3484085"/>
                    </a:xfrm>
                    <a:prstGeom prst="rect">
                      <a:avLst/>
                    </a:prstGeom>
                    <a:ln>
                      <a:solidFill>
                        <a:schemeClr val="bg1">
                          <a:lumMod val="50000"/>
                        </a:schemeClr>
                      </a:solidFill>
                    </a:ln>
                  </pic:spPr>
                </pic:pic>
              </a:graphicData>
            </a:graphic>
          </wp:inline>
        </w:drawing>
      </w:r>
    </w:p>
    <w:p w14:paraId="377FCBF7" w14:textId="5F5BB7A4" w:rsidR="006D0349" w:rsidRDefault="006D0349" w:rsidP="00AC4168">
      <w:pPr>
        <w:pStyle w:val="Heading2"/>
      </w:pPr>
      <w:r>
        <w:t>4.5. Creating a Task</w:t>
      </w:r>
    </w:p>
    <w:p w14:paraId="096E9367" w14:textId="1CB4AADB" w:rsidR="006D0349" w:rsidRDefault="0010248E" w:rsidP="006D0349">
      <w:r>
        <w:t xml:space="preserve">If you click on the (+) icon in the extension toolbar you will be able to </w:t>
      </w:r>
      <w:r w:rsidR="007B1DBE">
        <w:t>quickly log a new task in SpiraTeam or SpiraPlan, making it easier to track new developer tasks and have them sync across machines:</w:t>
      </w:r>
    </w:p>
    <w:p w14:paraId="3E93FDCA" w14:textId="33C09D66" w:rsidR="006D0349" w:rsidRDefault="006D0349" w:rsidP="006D0349">
      <w:r w:rsidRPr="006D0349">
        <w:drawing>
          <wp:inline distT="0" distB="0" distL="0" distR="0" wp14:anchorId="7F631509" wp14:editId="172B094F">
            <wp:extent cx="3419048" cy="1476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9048" cy="1476190"/>
                    </a:xfrm>
                    <a:prstGeom prst="rect">
                      <a:avLst/>
                    </a:prstGeom>
                  </pic:spPr>
                </pic:pic>
              </a:graphicData>
            </a:graphic>
          </wp:inline>
        </w:drawing>
      </w:r>
    </w:p>
    <w:p w14:paraId="092F1790" w14:textId="1CCB7B5D" w:rsidR="006D0349" w:rsidRDefault="007B1DBE" w:rsidP="006D0349">
      <w:r>
        <w:t>Just enter the name of the new task and it will be created in SpiraTeam, then displayed in the task list:</w:t>
      </w:r>
    </w:p>
    <w:p w14:paraId="45484DEA" w14:textId="77777777" w:rsidR="007B1DBE" w:rsidRPr="006D0349" w:rsidRDefault="007B1DBE" w:rsidP="006D0349"/>
    <w:p w14:paraId="53E1351B" w14:textId="50790208" w:rsidR="00AC4168" w:rsidRDefault="002655F2" w:rsidP="00AC4168">
      <w:pPr>
        <w:pStyle w:val="Heading2"/>
      </w:pPr>
      <w:r>
        <w:t>4.</w:t>
      </w:r>
      <w:r w:rsidR="006D0349">
        <w:t>6.</w:t>
      </w:r>
      <w:r w:rsidR="00AC4168">
        <w:t xml:space="preserve"> Troubleshooting</w:t>
      </w:r>
    </w:p>
    <w:p w14:paraId="01BF2108" w14:textId="77777777" w:rsidR="002655F2" w:rsidRDefault="00AC4168" w:rsidP="00AC4168">
      <w:r>
        <w:t>The add-in is designed to capture all errors so that when something unexpected happens, work isn’t lost. In most situations where an error occurs, a notification will be displayed of the error. In the Project Explorer, hover the mouse over the error node to get a</w:t>
      </w:r>
      <w:r w:rsidR="002655F2">
        <w:t xml:space="preserve"> full description of the error.</w:t>
      </w:r>
    </w:p>
    <w:p w14:paraId="1C62E9AE" w14:textId="77777777" w:rsidR="00AC4168" w:rsidRDefault="00AC4168" w:rsidP="00AC4168">
      <w:r>
        <w:t>Errors will also be logged to the desktop’s Application Event Log or a text file in case there was a problem connecting to the Event Log on the local computer.</w:t>
      </w:r>
      <w:r w:rsidR="002655F2">
        <w:t xml:space="preserve"> </w:t>
      </w:r>
      <w:r>
        <w:t>Contact support with the Application Event Log and inform them of the issue.</w:t>
      </w:r>
    </w:p>
    <w:p w14:paraId="19AB6D6A" w14:textId="77777777" w:rsidR="00AC4168" w:rsidRDefault="00AC4168">
      <w:pPr>
        <w:spacing w:after="0" w:line="240" w:lineRule="auto"/>
        <w:rPr>
          <w:rFonts w:cs="Arial"/>
          <w:b/>
          <w:bCs/>
          <w:kern w:val="32"/>
          <w:sz w:val="28"/>
        </w:rPr>
      </w:pPr>
      <w:r>
        <w:br w:type="page"/>
      </w:r>
    </w:p>
    <w:p w14:paraId="63FF511B" w14:textId="3DE078F3" w:rsidR="00227E6F" w:rsidRDefault="00227E6F" w:rsidP="00227E6F">
      <w:pPr>
        <w:pStyle w:val="Heading1"/>
        <w:rPr>
          <w:rFonts w:ascii="Times New Roman" w:hAnsi="Times New Roman"/>
        </w:rPr>
      </w:pPr>
      <w:bookmarkStart w:id="7" w:name="_Toc519234485"/>
      <w:r>
        <w:lastRenderedPageBreak/>
        <w:t>5. Visual Studio Code</w:t>
      </w:r>
      <w:bookmarkEnd w:id="7"/>
    </w:p>
    <w:p w14:paraId="54D75F89" w14:textId="77777777" w:rsidR="00227E6F" w:rsidRDefault="00227E6F" w:rsidP="00227E6F">
      <w:r>
        <w:t xml:space="preserve">This plugin creates a new custom view which allows you to seamlessly view your assigned </w:t>
      </w:r>
      <w:proofErr w:type="spellStart"/>
      <w:r>
        <w:t>Spira</w:t>
      </w:r>
      <w:proofErr w:type="spellEnd"/>
      <w:r>
        <w:t xml:space="preserve"> Tasks, Requirements, and Incidents as well as create brand new Tasks right from Visual Studio Code.</w:t>
      </w:r>
    </w:p>
    <w:p w14:paraId="6578E5BB" w14:textId="77777777" w:rsidR="00227E6F" w:rsidRDefault="00227E6F" w:rsidP="00227E6F">
      <w:pPr>
        <w:pStyle w:val="Heading2"/>
      </w:pPr>
      <w:r>
        <w:t>Guide Basics</w:t>
      </w:r>
    </w:p>
    <w:p w14:paraId="6A122467" w14:textId="77777777" w:rsidR="00227E6F" w:rsidRDefault="00227E6F" w:rsidP="00227E6F">
      <w:r>
        <w:t xml:space="preserve">Unfortunately, this plugin only works with version 5.3 and above of the </w:t>
      </w:r>
      <w:proofErr w:type="spellStart"/>
      <w:r>
        <w:t>Spira</w:t>
      </w:r>
      <w:proofErr w:type="spellEnd"/>
      <w:r>
        <w:t xml:space="preserve"> ALM suite. If you have an older version, you need to update to use this plugin.</w:t>
      </w:r>
    </w:p>
    <w:p w14:paraId="550B6BB8" w14:textId="77777777" w:rsidR="00227E6F" w:rsidRDefault="00227E6F" w:rsidP="00227E6F">
      <w:r>
        <w:t>This guide assumes you are familiar with Visual Studio Code and have already installed our plugin from the store.</w:t>
      </w:r>
    </w:p>
    <w:p w14:paraId="323045B1" w14:textId="77777777" w:rsidR="00227E6F" w:rsidRDefault="00227E6F" w:rsidP="00227E6F">
      <w:pPr>
        <w:pStyle w:val="Heading2"/>
      </w:pPr>
      <w:r>
        <w:t>Logging in</w:t>
      </w:r>
    </w:p>
    <w:p w14:paraId="00EE5499" w14:textId="77777777" w:rsidR="00227E6F" w:rsidRDefault="00227E6F" w:rsidP="00227E6F">
      <w:r>
        <w:t>Open the command palette and type in 'credentials' as shown:</w:t>
      </w:r>
    </w:p>
    <w:p w14:paraId="52301506" w14:textId="77777777" w:rsidR="00227E6F" w:rsidRDefault="00227E6F" w:rsidP="00227E6F">
      <w:pPr>
        <w:pStyle w:val="NormalWeb"/>
      </w:pPr>
      <w:r>
        <w:rPr>
          <w:noProof/>
        </w:rPr>
        <w:drawing>
          <wp:inline distT="0" distB="0" distL="0" distR="0" wp14:anchorId="2214D0AF" wp14:editId="13969D6C">
            <wp:extent cx="5730240" cy="601980"/>
            <wp:effectExtent l="0" t="0" r="3810" b="7620"/>
            <wp:docPr id="109" name="Picture 109" descr="Command Palette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and Palette Credential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601980"/>
                    </a:xfrm>
                    <a:prstGeom prst="rect">
                      <a:avLst/>
                    </a:prstGeom>
                    <a:noFill/>
                    <a:ln>
                      <a:noFill/>
                    </a:ln>
                  </pic:spPr>
                </pic:pic>
              </a:graphicData>
            </a:graphic>
          </wp:inline>
        </w:drawing>
      </w:r>
    </w:p>
    <w:p w14:paraId="19A35DCD" w14:textId="77777777" w:rsidR="00227E6F" w:rsidRDefault="00227E6F" w:rsidP="00227E6F">
      <w:r>
        <w:t xml:space="preserve">Hit return to begin the </w:t>
      </w:r>
      <w:proofErr w:type="spellStart"/>
      <w:r>
        <w:t>Spira</w:t>
      </w:r>
      <w:proofErr w:type="spellEnd"/>
      <w:r>
        <w:t xml:space="preserve"> authentication process. You should see an input box that asks you to type the base URL of your </w:t>
      </w:r>
      <w:proofErr w:type="spellStart"/>
      <w:r>
        <w:t>Spira</w:t>
      </w:r>
      <w:proofErr w:type="spellEnd"/>
      <w:r>
        <w:t xml:space="preserve"> service. This should access the 'root' directory of your </w:t>
      </w:r>
      <w:proofErr w:type="spellStart"/>
      <w:r>
        <w:t>Spira</w:t>
      </w:r>
      <w:proofErr w:type="spellEnd"/>
      <w:r>
        <w:t>, not including the ending slash. An example is provided below:</w:t>
      </w:r>
    </w:p>
    <w:p w14:paraId="2B523F84" w14:textId="77777777" w:rsidR="00227E6F" w:rsidRDefault="00227E6F" w:rsidP="00227E6F">
      <w:pPr>
        <w:pStyle w:val="NormalWeb"/>
      </w:pPr>
      <w:r>
        <w:rPr>
          <w:noProof/>
        </w:rPr>
        <w:drawing>
          <wp:inline distT="0" distB="0" distL="0" distR="0" wp14:anchorId="1421F587" wp14:editId="75D505D8">
            <wp:extent cx="5707380" cy="716280"/>
            <wp:effectExtent l="0" t="0" r="7620" b="7620"/>
            <wp:docPr id="108" name="Picture 108" descr="Spira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ira UR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7380" cy="716280"/>
                    </a:xfrm>
                    <a:prstGeom prst="rect">
                      <a:avLst/>
                    </a:prstGeom>
                    <a:noFill/>
                    <a:ln>
                      <a:noFill/>
                    </a:ln>
                  </pic:spPr>
                </pic:pic>
              </a:graphicData>
            </a:graphic>
          </wp:inline>
        </w:drawing>
      </w:r>
    </w:p>
    <w:p w14:paraId="0D5B6DB8" w14:textId="77777777" w:rsidR="00227E6F" w:rsidRDefault="00227E6F" w:rsidP="00227E6F">
      <w:r>
        <w:t xml:space="preserve">Hit return when you typed in your URL to move on to the next step. You will be prompted to enter your </w:t>
      </w:r>
      <w:proofErr w:type="spellStart"/>
      <w:r>
        <w:t>Spira</w:t>
      </w:r>
      <w:proofErr w:type="spellEnd"/>
      <w:r>
        <w:t xml:space="preserve"> username, which you use when signing into your </w:t>
      </w:r>
      <w:proofErr w:type="spellStart"/>
      <w:r>
        <w:t>Spira</w:t>
      </w:r>
      <w:proofErr w:type="spellEnd"/>
      <w:r>
        <w:t xml:space="preserve"> subscription. See the example below for assistance.</w:t>
      </w:r>
    </w:p>
    <w:p w14:paraId="078CD941" w14:textId="77777777" w:rsidR="00227E6F" w:rsidRDefault="00227E6F" w:rsidP="00227E6F">
      <w:pPr>
        <w:pStyle w:val="NormalWeb"/>
      </w:pPr>
      <w:r>
        <w:rPr>
          <w:noProof/>
        </w:rPr>
        <w:drawing>
          <wp:inline distT="0" distB="0" distL="0" distR="0" wp14:anchorId="084E2C74" wp14:editId="3A0C10B8">
            <wp:extent cx="5715000" cy="518160"/>
            <wp:effectExtent l="0" t="0" r="0" b="0"/>
            <wp:docPr id="107" name="Picture 107" descr="Spira Use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ira Userna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518160"/>
                    </a:xfrm>
                    <a:prstGeom prst="rect">
                      <a:avLst/>
                    </a:prstGeom>
                    <a:noFill/>
                    <a:ln>
                      <a:noFill/>
                    </a:ln>
                  </pic:spPr>
                </pic:pic>
              </a:graphicData>
            </a:graphic>
          </wp:inline>
        </w:drawing>
      </w:r>
    </w:p>
    <w:p w14:paraId="417748F0" w14:textId="77777777" w:rsidR="00227E6F" w:rsidRDefault="00227E6F" w:rsidP="00227E6F">
      <w:r>
        <w:t>After you entered your username, hit return to move onto your final step. You will be prompted to enter your RSS Token, which must be enabled in your user profile to work.</w:t>
      </w:r>
    </w:p>
    <w:p w14:paraId="1835ED1E" w14:textId="77777777" w:rsidR="00227E6F" w:rsidRDefault="00227E6F" w:rsidP="00227E6F">
      <w:r>
        <w:t>Here is the location of the RSS Token in your profile:</w:t>
      </w:r>
    </w:p>
    <w:p w14:paraId="67D647C7" w14:textId="77777777" w:rsidR="00227E6F" w:rsidRDefault="00227E6F" w:rsidP="00227E6F">
      <w:pPr>
        <w:pStyle w:val="NormalWeb"/>
      </w:pPr>
      <w:r>
        <w:rPr>
          <w:noProof/>
        </w:rPr>
        <w:lastRenderedPageBreak/>
        <w:drawing>
          <wp:inline distT="0" distB="0" distL="0" distR="0" wp14:anchorId="7BEA2D9E" wp14:editId="61E5113D">
            <wp:extent cx="12199620" cy="5806440"/>
            <wp:effectExtent l="0" t="0" r="0" b="3810"/>
            <wp:docPr id="106" name="Picture 106" descr="Spira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ira Profi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99620" cy="5806440"/>
                    </a:xfrm>
                    <a:prstGeom prst="rect">
                      <a:avLst/>
                    </a:prstGeom>
                    <a:noFill/>
                    <a:ln>
                      <a:noFill/>
                    </a:ln>
                  </pic:spPr>
                </pic:pic>
              </a:graphicData>
            </a:graphic>
          </wp:inline>
        </w:drawing>
      </w:r>
    </w:p>
    <w:p w14:paraId="228C79C2" w14:textId="77777777" w:rsidR="00227E6F" w:rsidRDefault="00227E6F" w:rsidP="00227E6F">
      <w:pPr>
        <w:pStyle w:val="NormalWeb"/>
      </w:pPr>
      <w:r>
        <w:t>Here is a sample image of a (fake) RSS Token:</w:t>
      </w:r>
    </w:p>
    <w:p w14:paraId="0227C080" w14:textId="77777777" w:rsidR="00227E6F" w:rsidRDefault="00227E6F" w:rsidP="00227E6F">
      <w:pPr>
        <w:pStyle w:val="NormalWeb"/>
      </w:pPr>
      <w:r>
        <w:rPr>
          <w:noProof/>
        </w:rPr>
        <w:drawing>
          <wp:inline distT="0" distB="0" distL="0" distR="0" wp14:anchorId="2BD34154" wp14:editId="627E0A22">
            <wp:extent cx="5676900" cy="716280"/>
            <wp:effectExtent l="0" t="0" r="0" b="7620"/>
            <wp:docPr id="96" name="Picture 96" descr="Spira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ira Tok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6900" cy="716280"/>
                    </a:xfrm>
                    <a:prstGeom prst="rect">
                      <a:avLst/>
                    </a:prstGeom>
                    <a:noFill/>
                    <a:ln>
                      <a:noFill/>
                    </a:ln>
                  </pic:spPr>
                </pic:pic>
              </a:graphicData>
            </a:graphic>
          </wp:inline>
        </w:drawing>
      </w:r>
    </w:p>
    <w:p w14:paraId="4A10AABE" w14:textId="77777777" w:rsidR="00227E6F" w:rsidRDefault="00227E6F" w:rsidP="00227E6F">
      <w:pPr>
        <w:pStyle w:val="Heading2"/>
      </w:pPr>
      <w:r>
        <w:t>Viewing your Assigned Requirements, Tasks, and Incidents</w:t>
      </w:r>
    </w:p>
    <w:p w14:paraId="7C73165C" w14:textId="77777777" w:rsidR="00227E6F" w:rsidRDefault="00227E6F" w:rsidP="00227E6F">
      <w:r>
        <w:t xml:space="preserve">You should see a new icon on the left menu where the explorer, search bar, version control, </w:t>
      </w:r>
      <w:proofErr w:type="spellStart"/>
      <w:r>
        <w:t>etc</w:t>
      </w:r>
      <w:proofErr w:type="spellEnd"/>
      <w:r>
        <w:t xml:space="preserve"> are expanded from. Alternatively, you can expand the view by pressing </w:t>
      </w:r>
      <w:proofErr w:type="spellStart"/>
      <w:r>
        <w:rPr>
          <w:rStyle w:val="HTMLCode"/>
        </w:rPr>
        <w:t>alt+s</w:t>
      </w:r>
      <w:proofErr w:type="spellEnd"/>
      <w:r>
        <w:t xml:space="preserve"> Here is an image of the </w:t>
      </w:r>
      <w:proofErr w:type="spellStart"/>
      <w:r>
        <w:t>Spira</w:t>
      </w:r>
      <w:proofErr w:type="spellEnd"/>
      <w:r>
        <w:t xml:space="preserve"> icon:</w:t>
      </w:r>
    </w:p>
    <w:p w14:paraId="662DC85F" w14:textId="77777777" w:rsidR="00227E6F" w:rsidRDefault="00227E6F" w:rsidP="00227E6F">
      <w:pPr>
        <w:pStyle w:val="NormalWeb"/>
      </w:pPr>
      <w:r>
        <w:rPr>
          <w:noProof/>
        </w:rPr>
        <w:lastRenderedPageBreak/>
        <w:drawing>
          <wp:inline distT="0" distB="0" distL="0" distR="0" wp14:anchorId="1857934B" wp14:editId="72BA6F06">
            <wp:extent cx="480060" cy="2933700"/>
            <wp:effectExtent l="0" t="0" r="0" b="0"/>
            <wp:docPr id="94" name="Picture 94" descr="Spira Pane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ira Panel 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 cy="2933700"/>
                    </a:xfrm>
                    <a:prstGeom prst="rect">
                      <a:avLst/>
                    </a:prstGeom>
                    <a:noFill/>
                    <a:ln>
                      <a:noFill/>
                    </a:ln>
                  </pic:spPr>
                </pic:pic>
              </a:graphicData>
            </a:graphic>
          </wp:inline>
        </w:drawing>
      </w:r>
    </w:p>
    <w:p w14:paraId="056CD595" w14:textId="77777777" w:rsidR="00227E6F" w:rsidRDefault="00227E6F" w:rsidP="00227E6F">
      <w:r>
        <w:t xml:space="preserve">Click on the new icon to open the </w:t>
      </w:r>
      <w:proofErr w:type="spellStart"/>
      <w:r>
        <w:t>Spira</w:t>
      </w:r>
      <w:proofErr w:type="spellEnd"/>
      <w:r>
        <w:t xml:space="preserve"> panel where you can see all of the Tasks, Requirements, and Incidents that are assigned to you. You can expand/collapse any of the different types of items. You should now see a view similar to this:</w:t>
      </w:r>
    </w:p>
    <w:p w14:paraId="3B4A6C47" w14:textId="77777777" w:rsidR="00227E6F" w:rsidRDefault="00227E6F" w:rsidP="00227E6F">
      <w:pPr>
        <w:pStyle w:val="NormalWeb"/>
      </w:pPr>
      <w:r>
        <w:rPr>
          <w:noProof/>
        </w:rPr>
        <w:drawing>
          <wp:inline distT="0" distB="0" distL="0" distR="0" wp14:anchorId="75421DA8" wp14:editId="0478A634">
            <wp:extent cx="3329940" cy="2407920"/>
            <wp:effectExtent l="0" t="0" r="3810" b="0"/>
            <wp:docPr id="92" name="Picture 92" descr="Spira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ira Pa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9940" cy="2407920"/>
                    </a:xfrm>
                    <a:prstGeom prst="rect">
                      <a:avLst/>
                    </a:prstGeom>
                    <a:noFill/>
                    <a:ln>
                      <a:noFill/>
                    </a:ln>
                  </pic:spPr>
                </pic:pic>
              </a:graphicData>
            </a:graphic>
          </wp:inline>
        </w:drawing>
      </w:r>
    </w:p>
    <w:p w14:paraId="3128ADA5" w14:textId="77777777" w:rsidR="00227E6F" w:rsidRDefault="00227E6F" w:rsidP="00227E6F">
      <w:r>
        <w:t>Clicking on one of the different items, 'Cannot log into the application' for instance will bring up a view similar to this:</w:t>
      </w:r>
    </w:p>
    <w:p w14:paraId="009A6238" w14:textId="77777777" w:rsidR="00227E6F" w:rsidRDefault="00227E6F" w:rsidP="00227E6F">
      <w:pPr>
        <w:pStyle w:val="NormalWeb"/>
      </w:pPr>
      <w:r>
        <w:rPr>
          <w:noProof/>
        </w:rPr>
        <w:lastRenderedPageBreak/>
        <w:drawing>
          <wp:inline distT="0" distB="0" distL="0" distR="0" wp14:anchorId="238CC939" wp14:editId="6B104940">
            <wp:extent cx="7208520" cy="3710940"/>
            <wp:effectExtent l="0" t="0" r="0" b="3810"/>
            <wp:docPr id="77" name="Picture 77" descr="Spira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ira Inform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08520" cy="3710940"/>
                    </a:xfrm>
                    <a:prstGeom prst="rect">
                      <a:avLst/>
                    </a:prstGeom>
                    <a:noFill/>
                    <a:ln>
                      <a:noFill/>
                    </a:ln>
                  </pic:spPr>
                </pic:pic>
              </a:graphicData>
            </a:graphic>
          </wp:inline>
        </w:drawing>
      </w:r>
    </w:p>
    <w:p w14:paraId="3DB6B890" w14:textId="77777777" w:rsidR="00227E6F" w:rsidRDefault="00227E6F" w:rsidP="00227E6F">
      <w:pPr>
        <w:pStyle w:val="NormalWeb"/>
      </w:pPr>
      <w:r>
        <w:t>Clicking on the name of the artifact highlighted in blue will conveniently open the selected item in your default browser.</w:t>
      </w:r>
    </w:p>
    <w:p w14:paraId="25D34B53" w14:textId="77777777" w:rsidR="00227E6F" w:rsidRDefault="00227E6F" w:rsidP="00227E6F">
      <w:pPr>
        <w:pStyle w:val="Heading2"/>
      </w:pPr>
      <w:r>
        <w:t xml:space="preserve">Refreshing your Assigned Items from </w:t>
      </w:r>
      <w:proofErr w:type="spellStart"/>
      <w:r>
        <w:t>Spira</w:t>
      </w:r>
      <w:proofErr w:type="spellEnd"/>
    </w:p>
    <w:p w14:paraId="35FD7A62" w14:textId="77777777" w:rsidR="00227E6F" w:rsidRDefault="00227E6F" w:rsidP="00227E6F">
      <w:pPr>
        <w:pStyle w:val="Heading3"/>
      </w:pPr>
      <w:r>
        <w:t>Refreshing Automatically</w:t>
      </w:r>
    </w:p>
    <w:p w14:paraId="584CC32A" w14:textId="77777777" w:rsidR="00227E6F" w:rsidRDefault="00227E6F" w:rsidP="00227E6F">
      <w:r>
        <w:t xml:space="preserve">By default, your assigned items are refreshed every 60 seconds. If you would like to change this, see </w:t>
      </w:r>
      <w:hyperlink r:id="rId65" w:anchor="changing-auto-refresh-time" w:history="1">
        <w:r>
          <w:rPr>
            <w:rStyle w:val="Hyperlink"/>
          </w:rPr>
          <w:t>Changing Auto-Refresh Time</w:t>
        </w:r>
      </w:hyperlink>
    </w:p>
    <w:p w14:paraId="13E7F9A1" w14:textId="77777777" w:rsidR="00227E6F" w:rsidRDefault="00227E6F" w:rsidP="00227E6F">
      <w:r>
        <w:t>Changing the setting will affect how often the server is pinged to refresh the list. If you put in 0 or below, the list will never automatically refresh, and a value between 1 and 5 will default to 5 seconds. If you changed the setting from 0 or below to above 0, please refresh manually as shown below:</w:t>
      </w:r>
    </w:p>
    <w:p w14:paraId="45604106" w14:textId="77777777" w:rsidR="00227E6F" w:rsidRDefault="00227E6F" w:rsidP="00227E6F">
      <w:pPr>
        <w:pStyle w:val="Heading3"/>
      </w:pPr>
      <w:r>
        <w:t>Refreshing Manually</w:t>
      </w:r>
    </w:p>
    <w:p w14:paraId="18AB4B1D" w14:textId="77777777" w:rsidR="00227E6F" w:rsidRDefault="00227E6F" w:rsidP="00227E6F">
      <w:r>
        <w:t>Running '</w:t>
      </w:r>
      <w:proofErr w:type="spellStart"/>
      <w:r>
        <w:t>Spira</w:t>
      </w:r>
      <w:proofErr w:type="spellEnd"/>
      <w:r>
        <w:t xml:space="preserve"> - Refresh' in the command palette or hitting </w:t>
      </w:r>
      <w:proofErr w:type="spellStart"/>
      <w:r>
        <w:rPr>
          <w:rStyle w:val="HTMLCode"/>
        </w:rPr>
        <w:t>alt+s</w:t>
      </w:r>
      <w:proofErr w:type="spellEnd"/>
      <w:r>
        <w:rPr>
          <w:rStyle w:val="HTMLCode"/>
        </w:rPr>
        <w:t xml:space="preserve">, </w:t>
      </w:r>
      <w:proofErr w:type="spellStart"/>
      <w:r>
        <w:rPr>
          <w:rStyle w:val="HTMLCode"/>
        </w:rPr>
        <w:t>alt+r</w:t>
      </w:r>
      <w:proofErr w:type="spellEnd"/>
      <w:r>
        <w:t xml:space="preserve"> by default on windows will refresh manually.</w:t>
      </w:r>
    </w:p>
    <w:p w14:paraId="7E6D5965" w14:textId="77777777" w:rsidR="00227E6F" w:rsidRDefault="00227E6F" w:rsidP="00227E6F">
      <w:pPr>
        <w:pStyle w:val="Heading2"/>
      </w:pPr>
      <w:r>
        <w:t>Creating a new Task</w:t>
      </w:r>
    </w:p>
    <w:p w14:paraId="440B6AEE" w14:textId="77777777" w:rsidR="00227E6F" w:rsidRDefault="00227E6F" w:rsidP="00227E6F">
      <w:r>
        <w:t>You can easily create a new task in VS Code by running '</w:t>
      </w:r>
      <w:proofErr w:type="spellStart"/>
      <w:r>
        <w:t>Spira</w:t>
      </w:r>
      <w:proofErr w:type="spellEnd"/>
      <w:r>
        <w:t xml:space="preserve"> - Create New Task' in the command palette or by hitting </w:t>
      </w:r>
      <w:proofErr w:type="spellStart"/>
      <w:r>
        <w:rPr>
          <w:rStyle w:val="HTMLCode"/>
        </w:rPr>
        <w:t>alt+s</w:t>
      </w:r>
      <w:proofErr w:type="spellEnd"/>
      <w:r>
        <w:rPr>
          <w:rStyle w:val="HTMLCode"/>
        </w:rPr>
        <w:t xml:space="preserve">, </w:t>
      </w:r>
      <w:proofErr w:type="spellStart"/>
      <w:r>
        <w:rPr>
          <w:rStyle w:val="HTMLCode"/>
        </w:rPr>
        <w:t>alt+t</w:t>
      </w:r>
      <w:proofErr w:type="spellEnd"/>
      <w:r>
        <w:t xml:space="preserve"> on windows. This will take any highlighted text and dump it into the name prompt. Feel free to change the name if you like.</w:t>
      </w:r>
    </w:p>
    <w:p w14:paraId="05121464" w14:textId="77777777" w:rsidR="00227E6F" w:rsidRDefault="00227E6F" w:rsidP="00227E6F">
      <w:pPr>
        <w:pStyle w:val="NormalWeb"/>
      </w:pPr>
      <w:r>
        <w:rPr>
          <w:noProof/>
        </w:rPr>
        <w:drawing>
          <wp:inline distT="0" distB="0" distL="0" distR="0" wp14:anchorId="6AD70945" wp14:editId="568B80FE">
            <wp:extent cx="5730240" cy="563880"/>
            <wp:effectExtent l="0" t="0" r="3810" b="7620"/>
            <wp:docPr id="74" name="Picture 74" descr="Task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sk Nam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563880"/>
                    </a:xfrm>
                    <a:prstGeom prst="rect">
                      <a:avLst/>
                    </a:prstGeom>
                    <a:noFill/>
                    <a:ln>
                      <a:noFill/>
                    </a:ln>
                  </pic:spPr>
                </pic:pic>
              </a:graphicData>
            </a:graphic>
          </wp:inline>
        </w:drawing>
      </w:r>
    </w:p>
    <w:p w14:paraId="21A4F155" w14:textId="77777777" w:rsidR="00227E6F" w:rsidRDefault="00227E6F" w:rsidP="00227E6F">
      <w:r>
        <w:lastRenderedPageBreak/>
        <w:t>Hit return and select a project from the dropdown as shown below:</w:t>
      </w:r>
    </w:p>
    <w:p w14:paraId="4FCB1BC6" w14:textId="77777777" w:rsidR="00227E6F" w:rsidRDefault="00227E6F" w:rsidP="00227E6F">
      <w:pPr>
        <w:pStyle w:val="NormalWeb"/>
      </w:pPr>
      <w:r>
        <w:rPr>
          <w:noProof/>
        </w:rPr>
        <w:drawing>
          <wp:inline distT="0" distB="0" distL="0" distR="0" wp14:anchorId="40E083E3" wp14:editId="00307FB9">
            <wp:extent cx="5715000" cy="601980"/>
            <wp:effectExtent l="0" t="0" r="0" b="7620"/>
            <wp:docPr id="62" name="Picture 62" descr="Projec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 Selec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601980"/>
                    </a:xfrm>
                    <a:prstGeom prst="rect">
                      <a:avLst/>
                    </a:prstGeom>
                    <a:noFill/>
                    <a:ln>
                      <a:noFill/>
                    </a:ln>
                  </pic:spPr>
                </pic:pic>
              </a:graphicData>
            </a:graphic>
          </wp:inline>
        </w:drawing>
      </w:r>
    </w:p>
    <w:p w14:paraId="3DF56939" w14:textId="77777777" w:rsidR="00227E6F" w:rsidRDefault="00227E6F" w:rsidP="00227E6F">
      <w:r>
        <w:t xml:space="preserve">Hit return and you should see it in the </w:t>
      </w:r>
      <w:proofErr w:type="spellStart"/>
      <w:r>
        <w:t>Spira</w:t>
      </w:r>
      <w:proofErr w:type="spellEnd"/>
      <w:r>
        <w:t xml:space="preserve"> panel on the left and get a popup in the bottom right telling you it was a success!</w:t>
      </w:r>
    </w:p>
    <w:p w14:paraId="0AD297F0" w14:textId="77777777" w:rsidR="00227E6F" w:rsidRDefault="00227E6F" w:rsidP="00227E6F">
      <w:pPr>
        <w:pStyle w:val="Heading2"/>
      </w:pPr>
      <w:r>
        <w:t>Settings</w:t>
      </w:r>
    </w:p>
    <w:p w14:paraId="4C1B78B3" w14:textId="77777777" w:rsidR="00227E6F" w:rsidRDefault="00227E6F" w:rsidP="00227E6F">
      <w:pPr>
        <w:pStyle w:val="Heading3"/>
      </w:pPr>
      <w:r>
        <w:t>Changing Auto-Refresh Time</w:t>
      </w:r>
    </w:p>
    <w:p w14:paraId="54F252CD" w14:textId="77777777" w:rsidR="00227E6F" w:rsidRDefault="00227E6F" w:rsidP="00227E6F">
      <w:r>
        <w:t>By default, the panel will refresh every 60 seconds, but this can easily be changed or disabled altogether through settings. To change this, open up your settings and search for '</w:t>
      </w:r>
      <w:proofErr w:type="spellStart"/>
      <w:r>
        <w:t>spira</w:t>
      </w:r>
      <w:proofErr w:type="spellEnd"/>
      <w:r>
        <w:t>' as shown below:</w:t>
      </w:r>
    </w:p>
    <w:p w14:paraId="6F5F7243" w14:textId="77777777" w:rsidR="00227E6F" w:rsidRDefault="00227E6F" w:rsidP="00227E6F">
      <w:pPr>
        <w:pStyle w:val="NormalWeb"/>
      </w:pPr>
      <w:r>
        <w:rPr>
          <w:noProof/>
        </w:rPr>
        <w:drawing>
          <wp:inline distT="0" distB="0" distL="0" distR="0" wp14:anchorId="5FA09108" wp14:editId="2DE8BBEC">
            <wp:extent cx="6073140" cy="1590914"/>
            <wp:effectExtent l="0" t="0" r="3810" b="9525"/>
            <wp:docPr id="61" name="Picture 61" descr="Spira Refresh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ira Refresh Sett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32494" cy="1606462"/>
                    </a:xfrm>
                    <a:prstGeom prst="rect">
                      <a:avLst/>
                    </a:prstGeom>
                    <a:noFill/>
                    <a:ln>
                      <a:noFill/>
                    </a:ln>
                  </pic:spPr>
                </pic:pic>
              </a:graphicData>
            </a:graphic>
          </wp:inline>
        </w:drawing>
      </w:r>
    </w:p>
    <w:p w14:paraId="3BAF74D8" w14:textId="77777777" w:rsidR="00227E6F" w:rsidRDefault="00227E6F" w:rsidP="00227E6F">
      <w:pPr>
        <w:pStyle w:val="Heading3"/>
      </w:pPr>
      <w:r>
        <w:t>Disabling an Item Type</w:t>
      </w:r>
    </w:p>
    <w:p w14:paraId="552249B9" w14:textId="77777777" w:rsidR="00227E6F" w:rsidRDefault="00227E6F" w:rsidP="00227E6F">
      <w:r>
        <w:t>If you like, you can prevent displaying a particular item type. This can be particularly useful if you only want to view your assigned tasks, which should also decrease load times. To accomplish this, simply search '</w:t>
      </w:r>
      <w:proofErr w:type="spellStart"/>
      <w:r>
        <w:t>spira</w:t>
      </w:r>
      <w:proofErr w:type="spellEnd"/>
      <w:r>
        <w:t>' in settings and switch any of the '</w:t>
      </w:r>
      <w:proofErr w:type="spellStart"/>
      <w:r>
        <w:t>showType</w:t>
      </w:r>
      <w:proofErr w:type="spellEnd"/>
      <w:r>
        <w:t>' settings to false. See the image below for an example:</w:t>
      </w:r>
    </w:p>
    <w:p w14:paraId="1F733472" w14:textId="77777777" w:rsidR="00227E6F" w:rsidRDefault="00227E6F" w:rsidP="00227E6F">
      <w:pPr>
        <w:pStyle w:val="NormalWeb"/>
      </w:pPr>
      <w:r>
        <w:rPr>
          <w:noProof/>
        </w:rPr>
        <w:drawing>
          <wp:inline distT="0" distB="0" distL="0" distR="0" wp14:anchorId="547E10B2" wp14:editId="03534CD7">
            <wp:extent cx="3162300" cy="563880"/>
            <wp:effectExtent l="0" t="0" r="0" b="7620"/>
            <wp:docPr id="60" name="Picture 60" descr="Disable Arti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able Artifac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2300" cy="563880"/>
                    </a:xfrm>
                    <a:prstGeom prst="rect">
                      <a:avLst/>
                    </a:prstGeom>
                    <a:noFill/>
                    <a:ln>
                      <a:noFill/>
                    </a:ln>
                  </pic:spPr>
                </pic:pic>
              </a:graphicData>
            </a:graphic>
          </wp:inline>
        </w:drawing>
      </w:r>
    </w:p>
    <w:p w14:paraId="21AFC505" w14:textId="77777777" w:rsidR="00227E6F" w:rsidRDefault="00227E6F" w:rsidP="00227E6F"/>
    <w:p w14:paraId="18CF4E66" w14:textId="6F260EDB" w:rsidR="00227E6F" w:rsidRDefault="00227E6F" w:rsidP="00227E6F">
      <w:pPr>
        <w:pStyle w:val="Heading1"/>
      </w:pPr>
      <w:r>
        <w:br w:type="page"/>
      </w:r>
    </w:p>
    <w:p w14:paraId="609144A3" w14:textId="21610285" w:rsidR="008552B5" w:rsidRPr="00C851CE" w:rsidRDefault="00227E6F" w:rsidP="008552B5">
      <w:pPr>
        <w:pStyle w:val="Heading1"/>
      </w:pPr>
      <w:bookmarkStart w:id="8" w:name="_Toc519234486"/>
      <w:r>
        <w:lastRenderedPageBreak/>
        <w:t>6</w:t>
      </w:r>
      <w:r w:rsidR="008552B5" w:rsidRPr="00C851CE">
        <w:t xml:space="preserve">. </w:t>
      </w:r>
      <w:r w:rsidR="00B52C25">
        <w:t xml:space="preserve">Visual Studio </w:t>
      </w:r>
      <w:r w:rsidR="008552B5">
        <w:t>201</w:t>
      </w:r>
      <w:r w:rsidR="00B52C25">
        <w:t>0</w:t>
      </w:r>
      <w:bookmarkEnd w:id="8"/>
    </w:p>
    <w:p w14:paraId="400305D8" w14:textId="77777777" w:rsidR="008552B5" w:rsidRDefault="008552B5" w:rsidP="008552B5">
      <w:r w:rsidRPr="00C851CE">
        <w:t>This section outlines how to use SpiraTest, SpiraPlan or SpiraTeam (hereafter referred to as SpiraTeam) in conjunction with the</w:t>
      </w:r>
      <w:r>
        <w:t xml:space="preserve"> Visual Studio (VS) </w:t>
      </w:r>
      <w:r w:rsidRPr="00C851CE">
        <w:t>integrated development environment (IDE)</w:t>
      </w:r>
      <w:r>
        <w:t xml:space="preserve"> for </w:t>
      </w:r>
      <w:r w:rsidRPr="00C851CE">
        <w:t xml:space="preserve">viewing Requirements, completing Tasks and fixing Incidents. </w:t>
      </w:r>
    </w:p>
    <w:p w14:paraId="4F040722" w14:textId="77777777" w:rsidR="008552B5" w:rsidRDefault="008552B5" w:rsidP="008552B5">
      <w:r>
        <w:t xml:space="preserve">This add-in is meant for use with Visual Studio 2010 or later and </w:t>
      </w:r>
      <w:r w:rsidRPr="00C851CE">
        <w:t>SpiraTest, SpiraPlan or SpiraTeam (hereafter referred to as SpiraTeam)</w:t>
      </w:r>
      <w:r>
        <w:t xml:space="preserve"> version v4.0 or later. It does require that .NET v4.0 is installed; </w:t>
      </w:r>
      <w:proofErr w:type="gramStart"/>
      <w:r>
        <w:t>however</w:t>
      </w:r>
      <w:proofErr w:type="gramEnd"/>
      <w:r>
        <w:t xml:space="preserve"> this is required by Visual Studio 2010 by default.</w:t>
      </w:r>
    </w:p>
    <w:p w14:paraId="6892911F" w14:textId="24E88EDC" w:rsidR="008552B5" w:rsidRDefault="00227E6F" w:rsidP="008552B5">
      <w:pPr>
        <w:pStyle w:val="Heading2"/>
      </w:pPr>
      <w:r>
        <w:t>6</w:t>
      </w:r>
      <w:r w:rsidR="008552B5" w:rsidRPr="00C851CE">
        <w:t xml:space="preserve">.1. Installing the </w:t>
      </w:r>
      <w:r w:rsidR="008552B5">
        <w:t>Visual Studio Add-In</w:t>
      </w:r>
    </w:p>
    <w:p w14:paraId="59D63012" w14:textId="77777777" w:rsidR="008552B5" w:rsidRDefault="008552B5" w:rsidP="008552B5">
      <w:r>
        <w:t xml:space="preserve">The </w:t>
      </w:r>
      <w:r w:rsidR="0057581D">
        <w:t>Visual Studio 2010 version can</w:t>
      </w:r>
      <w:r>
        <w:t xml:space="preserve"> </w:t>
      </w:r>
      <w:r w:rsidR="0057581D">
        <w:t>be downloaded</w:t>
      </w:r>
      <w:r>
        <w:t xml:space="preserve"> from </w:t>
      </w:r>
      <w:r w:rsidR="00D776D1">
        <w:t>the Inf</w:t>
      </w:r>
      <w:r w:rsidR="0057581D">
        <w:t>lectra SpiraTeam add-ons webpage</w:t>
      </w:r>
      <w:r w:rsidR="00D776D1">
        <w:t>:</w:t>
      </w:r>
    </w:p>
    <w:p w14:paraId="08FF0C44" w14:textId="77777777" w:rsidR="00D776D1" w:rsidRDefault="00D776D1" w:rsidP="008552B5">
      <w:r w:rsidRPr="00D776D1">
        <w:rPr>
          <w:noProof/>
        </w:rPr>
        <w:drawing>
          <wp:inline distT="0" distB="0" distL="0" distR="0" wp14:anchorId="19CC1E10" wp14:editId="46A9FBD7">
            <wp:extent cx="5486400" cy="1616710"/>
            <wp:effectExtent l="19050" t="19050" r="19050" b="215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616710"/>
                    </a:xfrm>
                    <a:prstGeom prst="rect">
                      <a:avLst/>
                    </a:prstGeom>
                    <a:ln>
                      <a:solidFill>
                        <a:schemeClr val="bg1">
                          <a:lumMod val="50000"/>
                        </a:schemeClr>
                      </a:solidFill>
                    </a:ln>
                  </pic:spPr>
                </pic:pic>
              </a:graphicData>
            </a:graphic>
          </wp:inline>
        </w:drawing>
      </w:r>
    </w:p>
    <w:p w14:paraId="3B864B7E" w14:textId="77777777" w:rsidR="00D776D1" w:rsidRDefault="00D776D1" w:rsidP="008552B5">
      <w:r>
        <w:t xml:space="preserve">Please do not use the version in the Visual Studio gallery, that is the newer Visual Studio 2012 extension </w:t>
      </w:r>
      <w:r w:rsidR="00004F76">
        <w:t xml:space="preserve">(described in section 4) </w:t>
      </w:r>
      <w:r>
        <w:t>which is not compatible with Visual Studio 2010.</w:t>
      </w:r>
    </w:p>
    <w:p w14:paraId="2A0B02DB" w14:textId="646DBF14" w:rsidR="008552B5" w:rsidRDefault="00227E6F" w:rsidP="008552B5">
      <w:pPr>
        <w:pStyle w:val="Heading2"/>
      </w:pPr>
      <w:r>
        <w:t>6</w:t>
      </w:r>
      <w:r w:rsidR="008552B5" w:rsidRPr="00C851CE">
        <w:t xml:space="preserve">.2. </w:t>
      </w:r>
      <w:r w:rsidR="008552B5">
        <w:t>Adding and Assigning SpiraTeam Projects</w:t>
      </w:r>
    </w:p>
    <w:p w14:paraId="03795C7C" w14:textId="77777777" w:rsidR="008552B5" w:rsidRDefault="008552B5" w:rsidP="008552B5">
      <w:r>
        <w:rPr>
          <w:noProof/>
        </w:rPr>
        <w:drawing>
          <wp:anchor distT="0" distB="0" distL="114300" distR="114300" simplePos="0" relativeHeight="251663360" behindDoc="0" locked="0" layoutInCell="1" allowOverlap="1" wp14:anchorId="022F5182" wp14:editId="6C569901">
            <wp:simplePos x="0" y="0"/>
            <wp:positionH relativeFrom="column">
              <wp:align>right</wp:align>
            </wp:positionH>
            <wp:positionV relativeFrom="paragraph">
              <wp:posOffset>0</wp:posOffset>
            </wp:positionV>
            <wp:extent cx="3060065" cy="1077595"/>
            <wp:effectExtent l="0" t="0" r="6985" b="825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0065" cy="10775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installing, a new menu item will appear under the “View” menu. </w:t>
      </w:r>
    </w:p>
    <w:p w14:paraId="61DDBB1D" w14:textId="77777777" w:rsidR="008552B5" w:rsidRDefault="008552B5" w:rsidP="008552B5">
      <w:r>
        <w:t>To view the Project Explorer, select “SpiraTeam Project Explorer” from the View menu. The tool window will open, and may be docked like any other tool window. When a solution is loaded that hasn’t had any SpiraTeam projects assigned to it – or if no solution is open – the tool window will give a message saying so. Once a project is loaded that contains linked SpiraTeam projects, or a SpiraTeam project is added to the current open solution, then the tool window will load in the SpiraTeam projects and display them.</w:t>
      </w:r>
    </w:p>
    <w:p w14:paraId="12603EF9" w14:textId="77777777" w:rsidR="008552B5" w:rsidRDefault="008552B5" w:rsidP="008552B5">
      <w:r>
        <w:t>To add, remove, and assign a SpiraTeam project to the open solution, click the Configuration Button in the Tool Window (</w:t>
      </w:r>
      <w:r>
        <w:rPr>
          <w:noProof/>
        </w:rPr>
        <w:drawing>
          <wp:inline distT="0" distB="0" distL="0" distR="0" wp14:anchorId="51389EB8" wp14:editId="042DE438">
            <wp:extent cx="116840" cy="116840"/>
            <wp:effectExtent l="0" t="0" r="0" b="0"/>
            <wp:docPr id="33" name="Picture 33" descr="img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Proj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t>), which will open the configuration dialog:</w:t>
      </w:r>
      <w:r w:rsidRPr="006D4AD0">
        <w:t xml:space="preserve"> </w:t>
      </w:r>
    </w:p>
    <w:p w14:paraId="115C9E77" w14:textId="77777777" w:rsidR="008552B5" w:rsidRDefault="008552B5" w:rsidP="008552B5">
      <w:pPr>
        <w:jc w:val="center"/>
      </w:pPr>
      <w:r>
        <w:rPr>
          <w:noProof/>
        </w:rPr>
        <w:lastRenderedPageBreak/>
        <w:drawing>
          <wp:inline distT="0" distB="0" distL="0" distR="0" wp14:anchorId="6F98F6FB" wp14:editId="5A47F5B1">
            <wp:extent cx="3576955" cy="2143125"/>
            <wp:effectExtent l="0" t="0" r="444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76955" cy="2143125"/>
                    </a:xfrm>
                    <a:prstGeom prst="rect">
                      <a:avLst/>
                    </a:prstGeom>
                    <a:noFill/>
                    <a:ln>
                      <a:noFill/>
                    </a:ln>
                  </pic:spPr>
                </pic:pic>
              </a:graphicData>
            </a:graphic>
          </wp:inline>
        </w:drawing>
      </w:r>
    </w:p>
    <w:p w14:paraId="29380410" w14:textId="77777777" w:rsidR="008552B5" w:rsidRDefault="008552B5" w:rsidP="008552B5">
      <w:r>
        <w:t>Click the New button (</w:t>
      </w:r>
      <w:r>
        <w:rPr>
          <w:noProof/>
        </w:rPr>
        <w:drawing>
          <wp:inline distT="0" distB="0" distL="0" distR="0" wp14:anchorId="15A9608B" wp14:editId="1DE974C9">
            <wp:extent cx="116840" cy="116840"/>
            <wp:effectExtent l="0" t="0" r="0" b="0"/>
            <wp:docPr id="35" name="Picture 35" descr="img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Ad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t>) to link to a new SpiraTeam project. The “new SpiraTeam Project” dialog will open. In the fields, enter in the following:</w:t>
      </w:r>
      <w:r>
        <w:rPr>
          <w:noProof/>
        </w:rPr>
        <w:t xml:space="preserve"> </w:t>
      </w:r>
    </w:p>
    <w:p w14:paraId="6500A291" w14:textId="77777777" w:rsidR="008552B5" w:rsidRPr="006D4AD0" w:rsidRDefault="008552B5" w:rsidP="008552B5">
      <w:pPr>
        <w:numPr>
          <w:ilvl w:val="0"/>
          <w:numId w:val="40"/>
        </w:numPr>
        <w:ind w:left="270" w:hanging="180"/>
      </w:pPr>
      <w:r w:rsidRPr="006D4AD0">
        <w:rPr>
          <w:b/>
        </w:rPr>
        <w:t>Server URL</w:t>
      </w:r>
      <w:r>
        <w:t>: The root address of your SpiraTeam installation. For example:</w:t>
      </w:r>
      <w:r>
        <w:br/>
      </w:r>
      <w:hyperlink r:id="rId75" w:history="1">
        <w:r w:rsidRPr="00C346F7">
          <w:rPr>
            <w:rStyle w:val="Hyperlink"/>
            <w:rFonts w:ascii="Lucida Console" w:hAnsi="Lucida Console"/>
          </w:rPr>
          <w:t>https://server1/SpiraTeam/</w:t>
        </w:r>
      </w:hyperlink>
      <w:r>
        <w:rPr>
          <w:rFonts w:ascii="Lucida Console" w:hAnsi="Lucida Console"/>
        </w:rPr>
        <w:br/>
      </w:r>
      <w:r w:rsidRPr="006D4AD0">
        <w:rPr>
          <w:rFonts w:cs="Arial"/>
        </w:rPr>
        <w:t>Do not put</w:t>
      </w:r>
      <w:r>
        <w:rPr>
          <w:rFonts w:cs="Arial"/>
        </w:rPr>
        <w:t xml:space="preserve"> “login.aspx” or any other page address in this field.</w:t>
      </w:r>
    </w:p>
    <w:p w14:paraId="64697CD3" w14:textId="77777777" w:rsidR="008552B5" w:rsidRDefault="008552B5" w:rsidP="008552B5">
      <w:pPr>
        <w:numPr>
          <w:ilvl w:val="0"/>
          <w:numId w:val="40"/>
        </w:numPr>
        <w:ind w:left="270" w:hanging="180"/>
      </w:pPr>
      <w:r w:rsidRPr="006D4AD0">
        <w:rPr>
          <w:b/>
        </w:rPr>
        <w:t>User ID</w:t>
      </w:r>
      <w:r>
        <w:t>: Your user ID you use to log into the SpiraTeam application.</w:t>
      </w:r>
    </w:p>
    <w:p w14:paraId="3DE696ED" w14:textId="77777777" w:rsidR="008552B5" w:rsidRDefault="008552B5" w:rsidP="008552B5">
      <w:pPr>
        <w:numPr>
          <w:ilvl w:val="0"/>
          <w:numId w:val="40"/>
        </w:numPr>
        <w:ind w:left="270" w:hanging="180"/>
      </w:pPr>
      <w:r w:rsidRPr="006D4AD0">
        <w:rPr>
          <w:b/>
        </w:rPr>
        <w:t>Password</w:t>
      </w:r>
      <w:r>
        <w:t>: Your password you use to log into the SpiraTeam application.</w:t>
      </w:r>
    </w:p>
    <w:p w14:paraId="5238C7A1" w14:textId="77777777" w:rsidR="008552B5" w:rsidRDefault="008552B5" w:rsidP="008552B5">
      <w:r>
        <w:t>Once entered, click the “Get Projects” button. The add-in will connect to the server and get a list of projects that you are assigned to. Select the SpiraTeam project that you want to add, and click the “Save” button. Your project will appear in the dialog in the format of “Project Name [Server]”.  With a project selected in the left box, you can also Edit (</w:t>
      </w:r>
      <w:r>
        <w:rPr>
          <w:noProof/>
        </w:rPr>
        <w:drawing>
          <wp:inline distT="0" distB="0" distL="0" distR="0" wp14:anchorId="20321704" wp14:editId="3CA9BFAF">
            <wp:extent cx="116840" cy="116840"/>
            <wp:effectExtent l="0" t="0" r="0" b="0"/>
            <wp:docPr id="36" name="Picture 36" descr="img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Edi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t>) and Delete (</w:t>
      </w:r>
      <w:r>
        <w:rPr>
          <w:noProof/>
        </w:rPr>
        <w:drawing>
          <wp:inline distT="0" distB="0" distL="0" distR="0" wp14:anchorId="572B5E23" wp14:editId="35C73C15">
            <wp:extent cx="116840" cy="116840"/>
            <wp:effectExtent l="0" t="0" r="0" b="0"/>
            <wp:docPr id="37" name="Picture 37" descr="img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Dele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t>) the project.</w:t>
      </w:r>
    </w:p>
    <w:p w14:paraId="674F5AE8" w14:textId="77777777" w:rsidR="008552B5" w:rsidRDefault="008552B5" w:rsidP="008552B5">
      <w:r>
        <w:t>With a solution loaded, you can select any number of SpiraTeam projects and assign them to the open Solution, by highlighting them, and clicking the “Add &gt;” button. All projects assigned to the open solution will appear in the right side.</w:t>
      </w:r>
    </w:p>
    <w:p w14:paraId="6A5F53F0" w14:textId="77777777" w:rsidR="008552B5" w:rsidRDefault="008552B5" w:rsidP="008552B5">
      <w:r>
        <w:t>Clicking “Save” will return you to the IDE, and if you made any changes in the configuration, the Project Explorer will refresh and update its display.</w:t>
      </w:r>
    </w:p>
    <w:p w14:paraId="66242056" w14:textId="309A6B68" w:rsidR="008552B5" w:rsidRDefault="00227E6F" w:rsidP="008552B5">
      <w:pPr>
        <w:pStyle w:val="Heading2"/>
      </w:pPr>
      <w:r>
        <w:t>6</w:t>
      </w:r>
      <w:r w:rsidR="008552B5" w:rsidRPr="00C851CE">
        <w:t xml:space="preserve">.3. </w:t>
      </w:r>
      <w:r w:rsidR="008552B5">
        <w:t>Viewing SpiraTeam Project Artifacts</w:t>
      </w:r>
    </w:p>
    <w:p w14:paraId="12F970A4" w14:textId="77777777" w:rsidR="008552B5" w:rsidRDefault="008552B5" w:rsidP="008552B5">
      <w:r>
        <w:t>Once a solution is opened and there is a SpiraTeam project assigned, you can view the project’s contents. At this time, the add-in will display the following items:</w:t>
      </w:r>
    </w:p>
    <w:p w14:paraId="0662FE8D" w14:textId="77777777" w:rsidR="008552B5" w:rsidRDefault="008552B5" w:rsidP="008552B5">
      <w:r>
        <w:rPr>
          <w:b/>
          <w:noProof/>
        </w:rPr>
        <w:drawing>
          <wp:inline distT="0" distB="0" distL="0" distR="0" wp14:anchorId="3758C387" wp14:editId="6351D9F9">
            <wp:extent cx="116840" cy="116840"/>
            <wp:effectExtent l="0" t="0" r="0" b="0"/>
            <wp:docPr id="38" name="Picture 38" descr="imgFolderInci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FolderIncid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b/>
          <w:noProof/>
        </w:rPr>
        <w:drawing>
          <wp:inline distT="0" distB="0" distL="0" distR="0" wp14:anchorId="56240DAE" wp14:editId="402DBF73">
            <wp:extent cx="116840" cy="116840"/>
            <wp:effectExtent l="0" t="0" r="0" b="0"/>
            <wp:docPr id="39" name="Picture 39" descr="imgInci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Incid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b/>
        </w:rPr>
        <w:t xml:space="preserve"> </w:t>
      </w:r>
      <w:r w:rsidRPr="00E40C92">
        <w:rPr>
          <w:b/>
        </w:rPr>
        <w:t>Incidents</w:t>
      </w:r>
      <w:r>
        <w:t>: Assigned to you and unassigned.</w:t>
      </w:r>
    </w:p>
    <w:p w14:paraId="1ECC18D4" w14:textId="77777777" w:rsidR="008552B5" w:rsidRDefault="008552B5" w:rsidP="008552B5">
      <w:r>
        <w:rPr>
          <w:b/>
          <w:noProof/>
        </w:rPr>
        <w:drawing>
          <wp:inline distT="0" distB="0" distL="0" distR="0" wp14:anchorId="3616868E" wp14:editId="1934BF05">
            <wp:extent cx="116840" cy="116840"/>
            <wp:effectExtent l="0" t="0" r="0" b="0"/>
            <wp:docPr id="40" name="Picture 40" descr="imgFolde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FolderTas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b/>
          <w:noProof/>
        </w:rPr>
        <w:drawing>
          <wp:inline distT="0" distB="0" distL="0" distR="0" wp14:anchorId="1790D698" wp14:editId="2A854C67">
            <wp:extent cx="116840" cy="116840"/>
            <wp:effectExtent l="0" t="0" r="0" b="0"/>
            <wp:docPr id="41" name="Picture 41" descr="img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Tas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b/>
        </w:rPr>
        <w:t xml:space="preserve"> </w:t>
      </w:r>
      <w:r w:rsidRPr="00E40C92">
        <w:rPr>
          <w:b/>
        </w:rPr>
        <w:t>Tasks</w:t>
      </w:r>
      <w:r>
        <w:t>: Assigned to you and unassigned.</w:t>
      </w:r>
    </w:p>
    <w:p w14:paraId="16E139EF" w14:textId="77777777" w:rsidR="008552B5" w:rsidRDefault="008552B5" w:rsidP="008552B5">
      <w:r>
        <w:rPr>
          <w:b/>
          <w:noProof/>
        </w:rPr>
        <w:drawing>
          <wp:inline distT="0" distB="0" distL="0" distR="0" wp14:anchorId="56D0D452" wp14:editId="246E43E1">
            <wp:extent cx="116840" cy="116840"/>
            <wp:effectExtent l="0" t="0" r="0" b="0"/>
            <wp:docPr id="42" name="Picture 42" descr="imgFolder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FolderRequir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b/>
          <w:noProof/>
        </w:rPr>
        <w:drawing>
          <wp:inline distT="0" distB="0" distL="0" distR="0" wp14:anchorId="352ECC68" wp14:editId="5F647810">
            <wp:extent cx="116840" cy="116840"/>
            <wp:effectExtent l="0" t="0" r="0" b="0"/>
            <wp:docPr id="43" name="Picture 43" descr="img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Requir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b/>
        </w:rPr>
        <w:t xml:space="preserve"> </w:t>
      </w:r>
      <w:r w:rsidRPr="00E40C92">
        <w:rPr>
          <w:b/>
        </w:rPr>
        <w:t>Requirements</w:t>
      </w:r>
      <w:r>
        <w:t>: Assigned to you and unassigned.</w:t>
      </w:r>
    </w:p>
    <w:p w14:paraId="59785326" w14:textId="77777777" w:rsidR="008552B5" w:rsidRDefault="008552B5" w:rsidP="008552B5">
      <w:r>
        <w:t>By default, the Project Explorer will not show closed and completed items. However, by clicking the ‘View Closed’ (</w:t>
      </w:r>
      <w:r>
        <w:rPr>
          <w:noProof/>
        </w:rPr>
        <w:drawing>
          <wp:inline distT="0" distB="0" distL="0" distR="0" wp14:anchorId="2C5EE630" wp14:editId="4FB19A40">
            <wp:extent cx="116840" cy="116840"/>
            <wp:effectExtent l="0" t="0" r="0" b="0"/>
            <wp:docPr id="44" name="Picture 44" descr="imgShow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ShowComple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t>) button in the toolbar, the Project Explorer will be updated to show closed and completed items as well.</w:t>
      </w:r>
    </w:p>
    <w:p w14:paraId="781AC406" w14:textId="77777777" w:rsidR="008552B5" w:rsidRDefault="008552B5" w:rsidP="008552B5">
      <w:r>
        <w:t>Double-clicking on a node (or clicking on the item’s arrow) will open that item up and show all the sub-items:</w:t>
      </w:r>
    </w:p>
    <w:p w14:paraId="35DF179C" w14:textId="77777777" w:rsidR="008552B5" w:rsidRDefault="008552B5" w:rsidP="008552B5">
      <w:pPr>
        <w:jc w:val="center"/>
      </w:pPr>
      <w:r>
        <w:rPr>
          <w:noProof/>
        </w:rPr>
        <w:lastRenderedPageBreak/>
        <w:drawing>
          <wp:inline distT="0" distB="0" distL="0" distR="0" wp14:anchorId="6B7768C8" wp14:editId="5EFBB132">
            <wp:extent cx="3123565" cy="1865630"/>
            <wp:effectExtent l="0" t="0" r="635" b="1270"/>
            <wp:docPr id="45" name="Picture 45" descr="sh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hot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3565" cy="1865630"/>
                    </a:xfrm>
                    <a:prstGeom prst="rect">
                      <a:avLst/>
                    </a:prstGeom>
                    <a:noFill/>
                    <a:ln>
                      <a:noFill/>
                    </a:ln>
                  </pic:spPr>
                </pic:pic>
              </a:graphicData>
            </a:graphic>
          </wp:inline>
        </w:drawing>
      </w:r>
    </w:p>
    <w:p w14:paraId="4A999835" w14:textId="77777777" w:rsidR="008552B5" w:rsidRDefault="008552B5" w:rsidP="008552B5">
      <w:r>
        <w:t>Clicking the Refresh (</w:t>
      </w:r>
      <w:r>
        <w:rPr>
          <w:noProof/>
        </w:rPr>
        <w:drawing>
          <wp:inline distT="0" distB="0" distL="0" distR="0" wp14:anchorId="78C9C4C5" wp14:editId="6F8EB233">
            <wp:extent cx="116840" cy="116840"/>
            <wp:effectExtent l="0" t="0" r="0" b="0"/>
            <wp:docPr id="46" name="Picture 46" descr="img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Refres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t xml:space="preserve">) button on the toolbar will refresh the highlighted item in the tree, and all sub-items contained within it. SpiraTeam projects in the Project Explorer. </w:t>
      </w:r>
    </w:p>
    <w:p w14:paraId="01710F9C" w14:textId="77777777" w:rsidR="008552B5" w:rsidRDefault="008552B5" w:rsidP="008552B5">
      <w:r>
        <w:t>All items have a right-click menu, and the options available for items are as follows:</w:t>
      </w:r>
    </w:p>
    <w:p w14:paraId="69708BCA" w14:textId="77777777" w:rsidR="008552B5" w:rsidRDefault="008552B5" w:rsidP="008552B5">
      <w:pPr>
        <w:numPr>
          <w:ilvl w:val="0"/>
          <w:numId w:val="43"/>
        </w:numPr>
      </w:pPr>
      <w:r w:rsidRPr="00120B82">
        <w:rPr>
          <w:b/>
        </w:rPr>
        <w:t>View Details</w:t>
      </w:r>
      <w:r>
        <w:t>: Opens the details of the item in a tool window inside the IDE.</w:t>
      </w:r>
    </w:p>
    <w:p w14:paraId="1DAFC676" w14:textId="77777777" w:rsidR="008552B5" w:rsidRDefault="008552B5" w:rsidP="008552B5">
      <w:pPr>
        <w:numPr>
          <w:ilvl w:val="0"/>
          <w:numId w:val="43"/>
        </w:numPr>
      </w:pPr>
      <w:r w:rsidRPr="00120B82">
        <w:rPr>
          <w:b/>
        </w:rPr>
        <w:t>View in Browser</w:t>
      </w:r>
      <w:r>
        <w:t>: Opens the details of the item in a browser.</w:t>
      </w:r>
    </w:p>
    <w:p w14:paraId="7B5D6864" w14:textId="77777777" w:rsidR="008552B5" w:rsidRDefault="008552B5" w:rsidP="008552B5">
      <w:pPr>
        <w:numPr>
          <w:ilvl w:val="0"/>
          <w:numId w:val="43"/>
        </w:numPr>
      </w:pPr>
      <w:r>
        <w:rPr>
          <w:b/>
        </w:rPr>
        <w:t>Start/Stop Timer</w:t>
      </w:r>
      <w:r w:rsidRPr="00120B82">
        <w:t>:</w:t>
      </w:r>
      <w:r>
        <w:t xml:space="preserve"> For Tasks and Incidents only. Starts or Stops a work timer for that item.</w:t>
      </w:r>
    </w:p>
    <w:p w14:paraId="497AC820" w14:textId="77777777" w:rsidR="008552B5" w:rsidRDefault="008552B5" w:rsidP="008552B5">
      <w:pPr>
        <w:numPr>
          <w:ilvl w:val="0"/>
          <w:numId w:val="43"/>
        </w:numPr>
      </w:pPr>
      <w:r>
        <w:rPr>
          <w:b/>
        </w:rPr>
        <w:t>Refresh List</w:t>
      </w:r>
      <w:r w:rsidRPr="00120B82">
        <w:t>:</w:t>
      </w:r>
      <w:r>
        <w:t xml:space="preserve"> For folders and project only. Refreshes the folder or project’s contents.</w:t>
      </w:r>
    </w:p>
    <w:p w14:paraId="065C60F3" w14:textId="77777777" w:rsidR="008552B5" w:rsidRDefault="008552B5" w:rsidP="008552B5">
      <w:pPr>
        <w:numPr>
          <w:ilvl w:val="0"/>
          <w:numId w:val="43"/>
        </w:numPr>
      </w:pPr>
      <w:r w:rsidRPr="00120B82">
        <w:rPr>
          <w:b/>
        </w:rPr>
        <w:t>Copy to Clipboard</w:t>
      </w:r>
      <w:r>
        <w:t>: Copies the artifact’s token into the clipboard, for easy pasting into Version Control commits or descriptions.</w:t>
      </w:r>
    </w:p>
    <w:p w14:paraId="20FFFE48" w14:textId="28E2E175" w:rsidR="008552B5" w:rsidRDefault="00227E6F" w:rsidP="008552B5">
      <w:pPr>
        <w:pStyle w:val="Heading2"/>
      </w:pPr>
      <w:r>
        <w:t>6</w:t>
      </w:r>
      <w:r w:rsidR="008552B5" w:rsidRPr="00C851CE">
        <w:t xml:space="preserve">.4. Viewing </w:t>
      </w:r>
      <w:r w:rsidR="008552B5">
        <w:t>Artifact Details</w:t>
      </w:r>
    </w:p>
    <w:p w14:paraId="17CAC5E2" w14:textId="77777777" w:rsidR="008552B5" w:rsidRDefault="008552B5" w:rsidP="008552B5">
      <w:r>
        <w:t>By double-clicking an artifact in the Project Explorer, you can open the details for the item in the main tabbed-document view. All the details screens are very similar.</w:t>
      </w:r>
    </w:p>
    <w:p w14:paraId="59162BA4" w14:textId="77777777" w:rsidR="008552B5" w:rsidRDefault="008552B5" w:rsidP="008552B5">
      <w:r>
        <w:t xml:space="preserve">All of the fields closely match the fields as they appear in </w:t>
      </w:r>
      <w:proofErr w:type="spellStart"/>
      <w:r>
        <w:t>SpiraTeam’s</w:t>
      </w:r>
      <w:proofErr w:type="spellEnd"/>
      <w:r>
        <w:t xml:space="preserve"> interface. The toolbar at top lets you Save the item, Refresh the details, and view the item in the browser if you so wish. Tasks and Incidents also have a Work Timer button on the toolbar, which lets a developer mark an item as being worked on, and when the developer stops working, it will update the fields with any time worked. Incident screens also have the Workflow steps up in the toolbar under the “Change Status” dropdown.</w:t>
      </w:r>
    </w:p>
    <w:p w14:paraId="429529CA" w14:textId="77777777" w:rsidR="008552B5" w:rsidRDefault="008552B5" w:rsidP="008552B5">
      <w:r>
        <w:t>Once you make changes to the artifact, changes are saved to the server when the “Save” button is clicked.</w:t>
      </w:r>
    </w:p>
    <w:p w14:paraId="6F7103D8" w14:textId="77777777" w:rsidR="008552B5" w:rsidRPr="008205B4" w:rsidRDefault="008552B5" w:rsidP="008552B5">
      <w:pPr>
        <w:rPr>
          <w:i/>
        </w:rPr>
      </w:pPr>
      <w:r w:rsidRPr="00120B82">
        <w:rPr>
          <w:b/>
          <w:i/>
        </w:rPr>
        <w:t>Note</w:t>
      </w:r>
      <w:r>
        <w:rPr>
          <w:b/>
          <w:i/>
        </w:rPr>
        <w:t>:</w:t>
      </w:r>
      <w:r w:rsidRPr="008205B4">
        <w:rPr>
          <w:i/>
        </w:rPr>
        <w:t xml:space="preserve"> </w:t>
      </w:r>
      <w:r>
        <w:rPr>
          <w:i/>
        </w:rPr>
        <w:t>D</w:t>
      </w:r>
      <w:r w:rsidRPr="008205B4">
        <w:rPr>
          <w:i/>
        </w:rPr>
        <w:t xml:space="preserve">ue to platform architecture differences, the HTML description may not appear and save exactly as entered, and there is no ‘Source HTML’ view. If visual integrity/layout is important, then we recommend editing the description and resolution fields in </w:t>
      </w:r>
      <w:proofErr w:type="spellStart"/>
      <w:r w:rsidRPr="008205B4">
        <w:rPr>
          <w:i/>
        </w:rPr>
        <w:t>SpiraTeam’s</w:t>
      </w:r>
      <w:proofErr w:type="spellEnd"/>
      <w:r w:rsidRPr="008205B4">
        <w:rPr>
          <w:i/>
        </w:rPr>
        <w:t xml:space="preserve"> Web user interface instead.</w:t>
      </w:r>
    </w:p>
    <w:p w14:paraId="5DAD7106" w14:textId="6E76E117" w:rsidR="008552B5" w:rsidRDefault="00227E6F" w:rsidP="008552B5">
      <w:pPr>
        <w:pStyle w:val="Heading3"/>
      </w:pPr>
      <w:r>
        <w:t>6</w:t>
      </w:r>
      <w:r w:rsidR="008552B5">
        <w:t>.4.1 Data Concurrency and Errors while Saving</w:t>
      </w:r>
    </w:p>
    <w:p w14:paraId="61D5E13F" w14:textId="77777777" w:rsidR="008552B5" w:rsidRDefault="008552B5" w:rsidP="008552B5">
      <w:r>
        <w:t>In the case an item was changed by someone else while the details screen was open, you will get an error indicating that the item was changed. There are two possible options at this point:</w:t>
      </w:r>
    </w:p>
    <w:p w14:paraId="652F2791" w14:textId="77777777" w:rsidR="008552B5" w:rsidRDefault="008552B5" w:rsidP="008552B5">
      <w:pPr>
        <w:numPr>
          <w:ilvl w:val="0"/>
          <w:numId w:val="44"/>
        </w:numPr>
      </w:pPr>
      <w:r>
        <w:t>If the data that was changed locally does not conflict with any changes made by the other user, then you will be given the option to Merge or Reload the data.</w:t>
      </w:r>
    </w:p>
    <w:p w14:paraId="5D0DE547" w14:textId="77777777" w:rsidR="008552B5" w:rsidRDefault="008552B5" w:rsidP="008552B5">
      <w:pPr>
        <w:numPr>
          <w:ilvl w:val="0"/>
          <w:numId w:val="44"/>
        </w:numPr>
      </w:pPr>
      <w:r>
        <w:t>If a field was changed locally that was also changed by another user, the only option that will be given will be to reload the data.</w:t>
      </w:r>
    </w:p>
    <w:p w14:paraId="7921BB71" w14:textId="77777777" w:rsidR="008552B5" w:rsidRDefault="008552B5" w:rsidP="008552B5">
      <w:r>
        <w:lastRenderedPageBreak/>
        <w:t>If you opt to merge, then changes taken from the other user will be merged with your changes, and the item will be saved to the server. However, if you choose to reload, then your changes will be lost and you will need to make your changes again.</w:t>
      </w:r>
    </w:p>
    <w:p w14:paraId="1E20D869" w14:textId="77777777" w:rsidR="008552B5" w:rsidRDefault="008552B5" w:rsidP="008552B5">
      <w:r>
        <w:t>For incidents, some fields may be marked as being required by the current workflow. In this case, the labels will be highlighted in bold. If you try to save an item without all required fields, an error will be displayed, and the field in error will be highlighted in red.</w:t>
      </w:r>
    </w:p>
    <w:p w14:paraId="6D1AFF72" w14:textId="77777777" w:rsidR="008552B5" w:rsidRDefault="008552B5" w:rsidP="008552B5">
      <w:pPr>
        <w:pStyle w:val="Caption"/>
        <w:jc w:val="center"/>
        <w:rPr>
          <w:b w:val="0"/>
          <w:bCs w:val="0"/>
          <w:noProof/>
        </w:rPr>
      </w:pPr>
      <w:r>
        <w:rPr>
          <w:b w:val="0"/>
          <w:bCs w:val="0"/>
          <w:noProof/>
        </w:rPr>
        <w:drawing>
          <wp:inline distT="0" distB="0" distL="0" distR="0" wp14:anchorId="50573973" wp14:editId="3D43D269">
            <wp:extent cx="5486400" cy="3767455"/>
            <wp:effectExtent l="0" t="0" r="0" b="4445"/>
            <wp:docPr id="47" name="Picture 47" descr="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hot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767455"/>
                    </a:xfrm>
                    <a:prstGeom prst="rect">
                      <a:avLst/>
                    </a:prstGeom>
                    <a:noFill/>
                    <a:ln>
                      <a:noFill/>
                    </a:ln>
                  </pic:spPr>
                </pic:pic>
              </a:graphicData>
            </a:graphic>
          </wp:inline>
        </w:drawing>
      </w:r>
    </w:p>
    <w:p w14:paraId="3FC6A74F" w14:textId="77777777" w:rsidR="008552B5" w:rsidRDefault="008552B5" w:rsidP="008552B5">
      <w:pPr>
        <w:pStyle w:val="Caption"/>
        <w:jc w:val="center"/>
      </w:pPr>
      <w:r>
        <w:t>Details screen for an Incident</w:t>
      </w:r>
    </w:p>
    <w:p w14:paraId="430D54F2" w14:textId="3D4DABC9" w:rsidR="008552B5" w:rsidRDefault="00227E6F" w:rsidP="008552B5">
      <w:pPr>
        <w:pStyle w:val="Heading2"/>
      </w:pPr>
      <w:r>
        <w:t>6</w:t>
      </w:r>
      <w:r w:rsidR="008552B5">
        <w:t>.6 Troubleshooting</w:t>
      </w:r>
    </w:p>
    <w:p w14:paraId="71809A2F" w14:textId="77777777" w:rsidR="008552B5" w:rsidRDefault="008552B5" w:rsidP="008552B5">
      <w:r>
        <w:t>The add-in is designed to capture all errors so that when something unexpected happens, work isn’t lost. In most situations where an error occurs, a notification will be displayed of the error. In the Project Explorer, hover the mouse over the error node to get a full description of the error. Errors will also be logged to the desktop’s Application Event Log or a text file in case there was a problem connecting to the Event Log on the local computer.</w:t>
      </w:r>
    </w:p>
    <w:p w14:paraId="6DA7E7D8" w14:textId="77777777" w:rsidR="008552B5" w:rsidRDefault="008552B5" w:rsidP="008552B5">
      <w:r>
        <w:t>A common symptom of an internal error is a blank or empty Details screen – if this occurs when opening an artifact, save all your open work and restart Visual Studio. Contact support with the Application Event Log and inform them of the issue.</w:t>
      </w:r>
    </w:p>
    <w:p w14:paraId="5D764387" w14:textId="77777777" w:rsidR="008552B5" w:rsidRDefault="00B07BB1" w:rsidP="00B07BB1">
      <w:pPr>
        <w:pStyle w:val="Heading1"/>
      </w:pPr>
      <w:r>
        <w:br w:type="page"/>
      </w:r>
    </w:p>
    <w:p w14:paraId="1D0967D7" w14:textId="0821223C" w:rsidR="00B07BB1" w:rsidRPr="00C851CE" w:rsidRDefault="00227E6F" w:rsidP="00B07BB1">
      <w:pPr>
        <w:pStyle w:val="Heading1"/>
      </w:pPr>
      <w:bookmarkStart w:id="9" w:name="_Toc519234487"/>
      <w:r>
        <w:lastRenderedPageBreak/>
        <w:t>7</w:t>
      </w:r>
      <w:r w:rsidR="00B07BB1" w:rsidRPr="00C851CE">
        <w:t xml:space="preserve">. </w:t>
      </w:r>
      <w:r w:rsidR="00B07BB1">
        <w:t>Visual Studio</w:t>
      </w:r>
      <w:r w:rsidR="007A61DE">
        <w:t xml:space="preserve"> 2005</w:t>
      </w:r>
      <w:r w:rsidR="00620D36">
        <w:t xml:space="preserve"> - </w:t>
      </w:r>
      <w:r w:rsidR="007A61DE">
        <w:t>2008</w:t>
      </w:r>
      <w:bookmarkEnd w:id="9"/>
    </w:p>
    <w:p w14:paraId="0CE155C3" w14:textId="77777777" w:rsidR="00B07BB1" w:rsidRDefault="00B07BB1" w:rsidP="00874165">
      <w:r w:rsidRPr="00C851CE">
        <w:t>This section outlines how to use SpiraTest, SpiraPlan or SpiraTeam (hereafter referred to as SpiraTeam) in conjunction with the</w:t>
      </w:r>
      <w:r>
        <w:t xml:space="preserve"> Visual Studio (VS) </w:t>
      </w:r>
      <w:r w:rsidRPr="00C851CE">
        <w:t>integrated development environment (IDE)</w:t>
      </w:r>
      <w:r>
        <w:t xml:space="preserve"> for </w:t>
      </w:r>
      <w:r w:rsidRPr="00C851CE">
        <w:t xml:space="preserve">viewing Requirements, completing Tasks and fixing Incidents. </w:t>
      </w:r>
    </w:p>
    <w:p w14:paraId="3BA3C539" w14:textId="77777777" w:rsidR="00B07BB1" w:rsidRPr="000F3008" w:rsidRDefault="00B07BB1" w:rsidP="00874165">
      <w:r>
        <w:t>The Add-In wil</w:t>
      </w:r>
      <w:r w:rsidR="000F3008">
        <w:t>l</w:t>
      </w:r>
      <w:r w:rsidR="00773667">
        <w:t xml:space="preserve"> operate in Visual Studio 2005 and 2008 </w:t>
      </w:r>
      <w:r>
        <w:t xml:space="preserve">but does require </w:t>
      </w:r>
      <w:r w:rsidR="000F3008">
        <w:t xml:space="preserve">that </w:t>
      </w:r>
      <w:r>
        <w:t xml:space="preserve">the .NET framework </w:t>
      </w:r>
      <w:r w:rsidR="000F3008">
        <w:t>version 3.5 SP1 is</w:t>
      </w:r>
      <w:r>
        <w:t xml:space="preserve"> installed. It is normally installed with Visual Studio 2008 SP1</w:t>
      </w:r>
      <w:r w:rsidR="000F3008">
        <w:t xml:space="preserve"> and Visual Studio 2010</w:t>
      </w:r>
      <w:r>
        <w:t xml:space="preserve">, but can be </w:t>
      </w:r>
      <w:r w:rsidR="000F3008">
        <w:t xml:space="preserve">separately </w:t>
      </w:r>
      <w:r>
        <w:t>installed on a system with Visual Studio 2005 by downloading the installation file from Microsoft</w:t>
      </w:r>
      <w:r w:rsidR="000F3008">
        <w:t xml:space="preserve">: </w:t>
      </w:r>
      <w:hyperlink r:id="rId88" w:history="1">
        <w:r w:rsidR="000F3008" w:rsidRPr="007644D8">
          <w:rPr>
            <w:rStyle w:val="Hyperlink"/>
          </w:rPr>
          <w:t>http://www.microsoft.com/downloads/details.aspx?FamilyID=ab99342f-5d1a-413d-8319-81da479ab0d7</w:t>
        </w:r>
      </w:hyperlink>
      <w:r w:rsidR="000F3008">
        <w:t xml:space="preserve"> </w:t>
      </w:r>
    </w:p>
    <w:p w14:paraId="14D1FC11" w14:textId="77777777" w:rsidR="00B07BB1" w:rsidRDefault="00B07BB1" w:rsidP="00874165">
      <w:r>
        <w:t xml:space="preserve">Visual Studio Express versions cannot support Add-Ins, you must at least have the standard version of the IDE for the Add-In to appear in the menu bar.  </w:t>
      </w:r>
    </w:p>
    <w:p w14:paraId="56BFE247" w14:textId="6CF2EA35" w:rsidR="00B07BB1" w:rsidRDefault="004E6EE5" w:rsidP="00B07BB1">
      <w:pPr>
        <w:pStyle w:val="Heading2"/>
      </w:pPr>
      <w:r>
        <w:rPr>
          <w:noProof/>
        </w:rPr>
        <w:drawing>
          <wp:anchor distT="0" distB="0" distL="114300" distR="114300" simplePos="0" relativeHeight="251654144" behindDoc="0" locked="0" layoutInCell="1" allowOverlap="1" wp14:anchorId="6DEBD39E" wp14:editId="0B224D90">
            <wp:simplePos x="0" y="0"/>
            <wp:positionH relativeFrom="column">
              <wp:posOffset>3860800</wp:posOffset>
            </wp:positionH>
            <wp:positionV relativeFrom="paragraph">
              <wp:posOffset>140335</wp:posOffset>
            </wp:positionV>
            <wp:extent cx="2082165" cy="2353945"/>
            <wp:effectExtent l="0" t="0" r="0" b="8255"/>
            <wp:wrapSquare wrapText="bothSides"/>
            <wp:docPr id="68" name="Picture 68" descr="View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iewMen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165" cy="235394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E6F">
        <w:t>7</w:t>
      </w:r>
      <w:r w:rsidR="00B07BB1" w:rsidRPr="00C851CE">
        <w:t xml:space="preserve">.1. Installing the </w:t>
      </w:r>
      <w:r w:rsidR="00B07BB1">
        <w:t>Visual Studio Add-In</w:t>
      </w:r>
    </w:p>
    <w:p w14:paraId="1A58B049" w14:textId="77777777" w:rsidR="00B07BB1" w:rsidRDefault="00B07BB1" w:rsidP="00874165">
      <w:r>
        <w:t>Download and execute the Add-In installation file from the Inflectra website. The add-in will be automatically added to VS’s menu bar.</w:t>
      </w:r>
    </w:p>
    <w:p w14:paraId="576FA8F9" w14:textId="01B16739" w:rsidR="00B07BB1" w:rsidRPr="00C851CE" w:rsidRDefault="00227E6F" w:rsidP="00B07BB1">
      <w:pPr>
        <w:pStyle w:val="Heading2"/>
      </w:pPr>
      <w:r>
        <w:t>7</w:t>
      </w:r>
      <w:r w:rsidR="00B07BB1" w:rsidRPr="00C851CE">
        <w:t xml:space="preserve">.2. </w:t>
      </w:r>
      <w:r w:rsidR="00B07BB1">
        <w:t>Adding and Assigning SpiraTeam Projects</w:t>
      </w:r>
    </w:p>
    <w:p w14:paraId="71B24B18" w14:textId="77777777" w:rsidR="00AE5D2F" w:rsidRDefault="00AE5D2F" w:rsidP="00874165">
      <w:r>
        <w:t xml:space="preserve">To view the Project Explorer, select “SpiraTeam Project Explorer” from the View menu. The tool window will open, and can be docked with any existing tool windows. When a solution is loaded that hasn’t had any SpiraTeam projects assigned to it – or if no solution is open – the dialog will report so. If you have already assigned SpiraTeam projects to the open solution, they will </w:t>
      </w:r>
      <w:r w:rsidR="00CA0262">
        <w:t xml:space="preserve">each </w:t>
      </w:r>
      <w:r>
        <w:t xml:space="preserve">be loaded in a tree format in the tool window. </w:t>
      </w:r>
    </w:p>
    <w:p w14:paraId="5FF7D479" w14:textId="77777777" w:rsidR="00CA0262" w:rsidRDefault="00CA0262" w:rsidP="00874165">
      <w:r>
        <w:t>Visual Studio will remember the docking and location of the window, so that if you close it you can re-open it by selecting the menu option a second time. The window will re-open in the last position before it was closed.</w:t>
      </w:r>
    </w:p>
    <w:p w14:paraId="419F106E" w14:textId="77777777" w:rsidR="006D4AD0" w:rsidRDefault="00CA0262" w:rsidP="00874165">
      <w:r>
        <w:t>Once the Project Explorer is open, click the “Configuration” button (</w:t>
      </w:r>
      <w:r w:rsidR="004E6EE5">
        <w:rPr>
          <w:noProof/>
        </w:rPr>
        <w:drawing>
          <wp:inline distT="0" distB="0" distL="0" distR="0" wp14:anchorId="3E0635D9" wp14:editId="0F4CA9F1">
            <wp:extent cx="116840" cy="116840"/>
            <wp:effectExtent l="0" t="0" r="0" b="0"/>
            <wp:docPr id="19" name="Picture 19" descr="img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Setting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t>)</w:t>
      </w:r>
      <w:r w:rsidR="009717F1">
        <w:t xml:space="preserve"> in the Project Explorer’s toolbar to open the SpiraTeam project dialog. Note that if you have no solution open, you can add, remove, and edit SpiraTeam projects, but you can only assign them to a solution when that solution is open:</w:t>
      </w:r>
      <w:r w:rsidR="006D4AD0" w:rsidRPr="006D4AD0">
        <w:t xml:space="preserve"> </w:t>
      </w:r>
    </w:p>
    <w:p w14:paraId="0E462A13" w14:textId="77777777" w:rsidR="00CA0262" w:rsidRDefault="004E6EE5" w:rsidP="006D4AD0">
      <w:pPr>
        <w:jc w:val="center"/>
      </w:pPr>
      <w:r>
        <w:rPr>
          <w:noProof/>
        </w:rPr>
        <w:drawing>
          <wp:inline distT="0" distB="0" distL="0" distR="0" wp14:anchorId="0B202971" wp14:editId="6BE291F0">
            <wp:extent cx="3482340" cy="2150745"/>
            <wp:effectExtent l="0" t="0" r="3810" b="1905"/>
            <wp:docPr id="11" name="Picture 20" descr="Assign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ignProject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82340" cy="2150745"/>
                    </a:xfrm>
                    <a:prstGeom prst="rect">
                      <a:avLst/>
                    </a:prstGeom>
                    <a:noFill/>
                    <a:ln>
                      <a:noFill/>
                    </a:ln>
                  </pic:spPr>
                </pic:pic>
              </a:graphicData>
            </a:graphic>
          </wp:inline>
        </w:drawing>
      </w:r>
    </w:p>
    <w:p w14:paraId="34C8D3C6" w14:textId="77777777" w:rsidR="006D4AD0" w:rsidRDefault="004E6EE5" w:rsidP="00874165">
      <w:r>
        <w:rPr>
          <w:noProof/>
        </w:rPr>
        <w:drawing>
          <wp:anchor distT="0" distB="0" distL="114300" distR="114300" simplePos="0" relativeHeight="251656192" behindDoc="0" locked="0" layoutInCell="1" allowOverlap="1" wp14:anchorId="6E05A5BC" wp14:editId="69B41FBF">
            <wp:simplePos x="0" y="0"/>
            <wp:positionH relativeFrom="column">
              <wp:posOffset>2974340</wp:posOffset>
            </wp:positionH>
            <wp:positionV relativeFrom="paragraph">
              <wp:posOffset>302260</wp:posOffset>
            </wp:positionV>
            <wp:extent cx="2969260" cy="1937385"/>
            <wp:effectExtent l="0" t="0" r="2540" b="5715"/>
            <wp:wrapSquare wrapText="bothSides"/>
            <wp:docPr id="70" name="Picture 70" descr="Add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ddProj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9260" cy="1937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D4AD0">
        <w:t>Click the New button (</w:t>
      </w:r>
      <w:r>
        <w:rPr>
          <w:noProof/>
        </w:rPr>
        <w:drawing>
          <wp:inline distT="0" distB="0" distL="0" distR="0" wp14:anchorId="3E32C55E" wp14:editId="3CCA7EF7">
            <wp:extent cx="116840" cy="116840"/>
            <wp:effectExtent l="0" t="0" r="0" b="0"/>
            <wp:docPr id="21" name="Picture 21" descr="img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Ad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006D4AD0">
        <w:t>) to link to a new SpiraTeam project. The “new SpiraTeam Project” dialog will open. In the fields, enter in the following:</w:t>
      </w:r>
      <w:r w:rsidR="006D4AD0">
        <w:rPr>
          <w:noProof/>
        </w:rPr>
        <w:t xml:space="preserve"> </w:t>
      </w:r>
    </w:p>
    <w:p w14:paraId="1771279A" w14:textId="77777777" w:rsidR="006D4AD0" w:rsidRPr="006D4AD0" w:rsidRDefault="006D4AD0" w:rsidP="00874165">
      <w:pPr>
        <w:numPr>
          <w:ilvl w:val="0"/>
          <w:numId w:val="40"/>
        </w:numPr>
        <w:ind w:left="270" w:hanging="180"/>
      </w:pPr>
      <w:r w:rsidRPr="006D4AD0">
        <w:rPr>
          <w:b/>
        </w:rPr>
        <w:lastRenderedPageBreak/>
        <w:t>Server URL</w:t>
      </w:r>
      <w:r>
        <w:t>: The root address of your SpiraTe</w:t>
      </w:r>
      <w:r w:rsidR="00874165">
        <w:t>am</w:t>
      </w:r>
      <w:r>
        <w:t xml:space="preserve"> installation. For example:</w:t>
      </w:r>
      <w:r w:rsidR="00874165">
        <w:br/>
      </w:r>
      <w:hyperlink r:id="rId93" w:history="1">
        <w:r w:rsidRPr="00C346F7">
          <w:rPr>
            <w:rStyle w:val="Hyperlink"/>
            <w:rFonts w:ascii="Lucida Console" w:hAnsi="Lucida Console"/>
          </w:rPr>
          <w:t>https://server1/SpiraTeam/</w:t>
        </w:r>
      </w:hyperlink>
      <w:r w:rsidR="00874165">
        <w:rPr>
          <w:rFonts w:ascii="Lucida Console" w:hAnsi="Lucida Console"/>
        </w:rPr>
        <w:br/>
      </w:r>
      <w:r w:rsidRPr="006D4AD0">
        <w:rPr>
          <w:rFonts w:cs="Arial"/>
        </w:rPr>
        <w:t>Do not put</w:t>
      </w:r>
      <w:r>
        <w:rPr>
          <w:rFonts w:cs="Arial"/>
        </w:rPr>
        <w:t xml:space="preserve"> “login.aspx” or any other page address in this field.</w:t>
      </w:r>
    </w:p>
    <w:p w14:paraId="6B08FC29" w14:textId="77777777" w:rsidR="006D4AD0" w:rsidRDefault="006D4AD0" w:rsidP="00874165">
      <w:pPr>
        <w:numPr>
          <w:ilvl w:val="0"/>
          <w:numId w:val="40"/>
        </w:numPr>
        <w:ind w:left="270" w:hanging="180"/>
      </w:pPr>
      <w:r w:rsidRPr="006D4AD0">
        <w:rPr>
          <w:b/>
        </w:rPr>
        <w:t>User ID</w:t>
      </w:r>
      <w:r>
        <w:t xml:space="preserve">: Your user ID </w:t>
      </w:r>
      <w:r w:rsidR="00874165">
        <w:t>you</w:t>
      </w:r>
      <w:r>
        <w:t xml:space="preserve"> use to log into the SpiraTe</w:t>
      </w:r>
      <w:r w:rsidR="00874165">
        <w:t>am</w:t>
      </w:r>
      <w:r>
        <w:t xml:space="preserve"> application.</w:t>
      </w:r>
    </w:p>
    <w:p w14:paraId="52BE9A18" w14:textId="77777777" w:rsidR="006D4AD0" w:rsidRDefault="006D4AD0" w:rsidP="00874165">
      <w:pPr>
        <w:numPr>
          <w:ilvl w:val="0"/>
          <w:numId w:val="40"/>
        </w:numPr>
        <w:ind w:left="270" w:hanging="180"/>
      </w:pPr>
      <w:r w:rsidRPr="006D4AD0">
        <w:rPr>
          <w:b/>
        </w:rPr>
        <w:t>Password</w:t>
      </w:r>
      <w:r>
        <w:t>: Your password you use to log into the SpiraTe</w:t>
      </w:r>
      <w:r w:rsidR="00874165">
        <w:t>am</w:t>
      </w:r>
      <w:r>
        <w:t xml:space="preserve"> application.</w:t>
      </w:r>
    </w:p>
    <w:p w14:paraId="752A6574" w14:textId="77777777" w:rsidR="00874165" w:rsidRDefault="006D4AD0" w:rsidP="00874165">
      <w:r>
        <w:t xml:space="preserve">Once entered, click the “Get Projects” button. The add-in will connect to the server and get a list of projects that you are assigned to. </w:t>
      </w:r>
      <w:r w:rsidR="00874165">
        <w:t>Select the SpiraTeam project that you want to add, and click the “Save” button. Your project will appear in the dialog in the format of “Project Name [Server]”.  With a project selected in the left box, you can also Edit (</w:t>
      </w:r>
      <w:r w:rsidR="004E6EE5">
        <w:rPr>
          <w:noProof/>
        </w:rPr>
        <w:drawing>
          <wp:inline distT="0" distB="0" distL="0" distR="0" wp14:anchorId="3F759F13" wp14:editId="1E647179">
            <wp:extent cx="116840" cy="116840"/>
            <wp:effectExtent l="0" t="0" r="0" b="0"/>
            <wp:docPr id="22" name="Picture 22" descr="img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Edi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00874165">
        <w:t>) and Delete (</w:t>
      </w:r>
      <w:r w:rsidR="004E6EE5">
        <w:rPr>
          <w:noProof/>
        </w:rPr>
        <w:drawing>
          <wp:inline distT="0" distB="0" distL="0" distR="0" wp14:anchorId="0E61F312" wp14:editId="5EB6B149">
            <wp:extent cx="116840" cy="116840"/>
            <wp:effectExtent l="0" t="0" r="0" b="0"/>
            <wp:docPr id="23" name="Picture 23" descr="img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Dele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00874165">
        <w:t>) the project.</w:t>
      </w:r>
    </w:p>
    <w:p w14:paraId="76831211" w14:textId="77777777" w:rsidR="00874165" w:rsidRDefault="00874165" w:rsidP="006D4AD0">
      <w:r>
        <w:t xml:space="preserve">With a solution loaded, you can select any number of SpiraTeam projects and assign them to the open Solution, by highlighting them, and clicking the “Add &gt;” button. All projects assigned to the open solution will appear in the right </w:t>
      </w:r>
      <w:r w:rsidR="00E40C92">
        <w:t>side</w:t>
      </w:r>
      <w:r>
        <w:t>.</w:t>
      </w:r>
    </w:p>
    <w:p w14:paraId="1D590AFE" w14:textId="77777777" w:rsidR="00874165" w:rsidRDefault="00874165" w:rsidP="006D4AD0">
      <w:r>
        <w:t>Clicking “Save” will return you to the IDE, and if you made any changes in the configuration, the Project Explorer will refresh and update its display.</w:t>
      </w:r>
    </w:p>
    <w:p w14:paraId="7C076CA4" w14:textId="3E546D42" w:rsidR="00B07BB1" w:rsidRDefault="00227E6F" w:rsidP="00B07BB1">
      <w:pPr>
        <w:pStyle w:val="Heading2"/>
      </w:pPr>
      <w:r>
        <w:t>7</w:t>
      </w:r>
      <w:r w:rsidR="00B07BB1" w:rsidRPr="00C851CE">
        <w:t xml:space="preserve">.3. </w:t>
      </w:r>
      <w:r w:rsidR="00874165">
        <w:t xml:space="preserve">Viewing </w:t>
      </w:r>
      <w:r w:rsidR="00EE1895">
        <w:t xml:space="preserve">SpiraTeam </w:t>
      </w:r>
      <w:r w:rsidR="00874165">
        <w:t>Project Artifacts</w:t>
      </w:r>
    </w:p>
    <w:p w14:paraId="43DFBC86" w14:textId="77777777" w:rsidR="00874165" w:rsidRDefault="004E6EE5" w:rsidP="00874165">
      <w:r>
        <w:rPr>
          <w:noProof/>
        </w:rPr>
        <w:drawing>
          <wp:anchor distT="0" distB="0" distL="114300" distR="114300" simplePos="0" relativeHeight="251660288" behindDoc="0" locked="0" layoutInCell="1" allowOverlap="1" wp14:anchorId="21BC1CC1" wp14:editId="48A7ECC8">
            <wp:simplePos x="0" y="0"/>
            <wp:positionH relativeFrom="margin">
              <wp:posOffset>0</wp:posOffset>
            </wp:positionH>
            <wp:positionV relativeFrom="paragraph">
              <wp:posOffset>7620</wp:posOffset>
            </wp:positionV>
            <wp:extent cx="2616200" cy="2851785"/>
            <wp:effectExtent l="0" t="0" r="0" b="5715"/>
            <wp:wrapSquare wrapText="bothSides"/>
            <wp:docPr id="71" name="Picture 71" descr="tre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re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16200" cy="285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4165">
        <w:t xml:space="preserve">Once </w:t>
      </w:r>
      <w:r w:rsidR="00E40C92">
        <w:t>a solution is opened and there is a SpiraTeam project assigned, you can view the project’s contents. At this time, the add-in will display the following items:</w:t>
      </w:r>
    </w:p>
    <w:p w14:paraId="79503EB6" w14:textId="77777777" w:rsidR="00E40C92" w:rsidRDefault="004E6EE5" w:rsidP="00951334">
      <w:r>
        <w:rPr>
          <w:b/>
          <w:noProof/>
        </w:rPr>
        <w:drawing>
          <wp:inline distT="0" distB="0" distL="0" distR="0" wp14:anchorId="6D33983C" wp14:editId="6F641EFE">
            <wp:extent cx="116840" cy="116840"/>
            <wp:effectExtent l="0" t="0" r="0" b="0"/>
            <wp:docPr id="24" name="Picture 24" descr="imgFolderInci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FolderIncid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b/>
          <w:noProof/>
        </w:rPr>
        <w:drawing>
          <wp:inline distT="0" distB="0" distL="0" distR="0" wp14:anchorId="6F05F75F" wp14:editId="52EFF684">
            <wp:extent cx="116840" cy="116840"/>
            <wp:effectExtent l="0" t="0" r="0" b="0"/>
            <wp:docPr id="25" name="Picture 25" descr="imgInci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Incid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00E40C92">
        <w:rPr>
          <w:b/>
        </w:rPr>
        <w:t xml:space="preserve"> </w:t>
      </w:r>
      <w:r w:rsidR="00E40C92" w:rsidRPr="00E40C92">
        <w:rPr>
          <w:b/>
        </w:rPr>
        <w:t>Incidents</w:t>
      </w:r>
      <w:r w:rsidR="00E40C92">
        <w:t>: Assigned to you, unassigned.</w:t>
      </w:r>
    </w:p>
    <w:p w14:paraId="1682CAC0" w14:textId="77777777" w:rsidR="00E40C92" w:rsidRDefault="004E6EE5" w:rsidP="00951334">
      <w:r>
        <w:rPr>
          <w:b/>
          <w:noProof/>
        </w:rPr>
        <w:drawing>
          <wp:inline distT="0" distB="0" distL="0" distR="0" wp14:anchorId="5AD0FB4C" wp14:editId="1E45682E">
            <wp:extent cx="116840" cy="116840"/>
            <wp:effectExtent l="0" t="0" r="0" b="0"/>
            <wp:docPr id="26" name="Picture 26" descr="imgFolde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FolderTas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b/>
          <w:noProof/>
        </w:rPr>
        <w:drawing>
          <wp:inline distT="0" distB="0" distL="0" distR="0" wp14:anchorId="67BA70D2" wp14:editId="76870665">
            <wp:extent cx="116840" cy="116840"/>
            <wp:effectExtent l="0" t="0" r="0" b="0"/>
            <wp:docPr id="27" name="Picture 27" descr="img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Tas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00E40C92">
        <w:rPr>
          <w:b/>
        </w:rPr>
        <w:t xml:space="preserve"> </w:t>
      </w:r>
      <w:r w:rsidR="00E40C92" w:rsidRPr="00E40C92">
        <w:rPr>
          <w:b/>
        </w:rPr>
        <w:t>Tasks</w:t>
      </w:r>
      <w:r w:rsidR="00E40C92">
        <w:t>: Assigned to you, unassigned.</w:t>
      </w:r>
    </w:p>
    <w:p w14:paraId="32A8DA54" w14:textId="77777777" w:rsidR="00E40C92" w:rsidRDefault="004E6EE5" w:rsidP="00951334">
      <w:r>
        <w:rPr>
          <w:b/>
          <w:noProof/>
        </w:rPr>
        <w:drawing>
          <wp:inline distT="0" distB="0" distL="0" distR="0" wp14:anchorId="350D564A" wp14:editId="5BB429A0">
            <wp:extent cx="116840" cy="116840"/>
            <wp:effectExtent l="0" t="0" r="0" b="0"/>
            <wp:docPr id="28" name="Picture 28" descr="imgFolder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FolderRequir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b/>
          <w:noProof/>
        </w:rPr>
        <w:drawing>
          <wp:inline distT="0" distB="0" distL="0" distR="0" wp14:anchorId="29ADC9AD" wp14:editId="0B1EB091">
            <wp:extent cx="116840" cy="116840"/>
            <wp:effectExtent l="0" t="0" r="0" b="0"/>
            <wp:docPr id="29" name="Picture 29" descr="img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Requir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00E40C92">
        <w:rPr>
          <w:b/>
        </w:rPr>
        <w:t xml:space="preserve"> </w:t>
      </w:r>
      <w:r w:rsidR="00E40C92" w:rsidRPr="00E40C92">
        <w:rPr>
          <w:b/>
        </w:rPr>
        <w:t>Requirements</w:t>
      </w:r>
      <w:r w:rsidR="00E40C92">
        <w:t>: Assigned to you.</w:t>
      </w:r>
    </w:p>
    <w:p w14:paraId="12CC934C" w14:textId="77777777" w:rsidR="00E40C92" w:rsidRDefault="00E40C92" w:rsidP="00E40C92">
      <w:r>
        <w:t>By default, the Project Explorer will not show closed and completed items. However, by clicking the ‘View Closed’ (</w:t>
      </w:r>
      <w:r w:rsidR="004E6EE5">
        <w:rPr>
          <w:noProof/>
        </w:rPr>
        <w:drawing>
          <wp:inline distT="0" distB="0" distL="0" distR="0" wp14:anchorId="33685F6D" wp14:editId="4621ADA4">
            <wp:extent cx="116840" cy="116840"/>
            <wp:effectExtent l="0" t="0" r="0" b="0"/>
            <wp:docPr id="30" name="Picture 30" descr="imgShow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ShowComple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t>) button in the toolbar, the Project Explorer will be updated to show closed and completed items as well.</w:t>
      </w:r>
    </w:p>
    <w:p w14:paraId="4D3B88B9" w14:textId="77777777" w:rsidR="00E40C92" w:rsidRDefault="00E40C92" w:rsidP="00E40C92">
      <w:r>
        <w:t xml:space="preserve">Double-clicking on a node (or clicking on the item’s arrow) will open that item up and show all the sub-items. </w:t>
      </w:r>
      <w:r w:rsidR="008205B4">
        <w:br/>
      </w:r>
    </w:p>
    <w:p w14:paraId="7FF9114C" w14:textId="77777777" w:rsidR="00356540" w:rsidRDefault="00EE1895" w:rsidP="00E40C92">
      <w:r>
        <w:t>Clicking the Refresh (</w:t>
      </w:r>
      <w:r w:rsidR="004E6EE5">
        <w:rPr>
          <w:noProof/>
        </w:rPr>
        <w:drawing>
          <wp:inline distT="0" distB="0" distL="0" distR="0" wp14:anchorId="150F4CA4" wp14:editId="06FBDDD0">
            <wp:extent cx="116840" cy="116840"/>
            <wp:effectExtent l="0" t="0" r="0" b="0"/>
            <wp:docPr id="31" name="Picture 31" descr="img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Refres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t>) button on the toolbar will refresh the SpiraTeam projects in the Project Explorer.</w:t>
      </w:r>
      <w:r w:rsidR="008205B4">
        <w:t xml:space="preserve"> </w:t>
      </w:r>
      <w:r w:rsidR="00356540">
        <w:t>Double-clicking an artifact will open its details in the main tabbed document area</w:t>
      </w:r>
      <w:r w:rsidR="00E5002F">
        <w:t xml:space="preserve"> for viewing and editing</w:t>
      </w:r>
      <w:r w:rsidR="00356540">
        <w:t>.</w:t>
      </w:r>
    </w:p>
    <w:p w14:paraId="111986A0" w14:textId="6B19D7C4" w:rsidR="00B07BB1" w:rsidRDefault="00227E6F" w:rsidP="00B07BB1">
      <w:pPr>
        <w:pStyle w:val="Heading2"/>
      </w:pPr>
      <w:r>
        <w:t>7</w:t>
      </w:r>
      <w:r w:rsidR="00B07BB1" w:rsidRPr="00C851CE">
        <w:t xml:space="preserve">.4. Viewing </w:t>
      </w:r>
      <w:r w:rsidR="00E5002F">
        <w:t>Artifact Details</w:t>
      </w:r>
    </w:p>
    <w:p w14:paraId="1B4E5EE6" w14:textId="77777777" w:rsidR="00E5002F" w:rsidRDefault="00E5002F" w:rsidP="00E5002F">
      <w:pPr>
        <w:jc w:val="center"/>
      </w:pPr>
      <w:r>
        <w:t>By double-clicking an artifact in the Project Explorer, you can open the details for the item in the main tabbed-document view. All the details screens are very similar, here is the Incident Details view for reference:</w:t>
      </w:r>
    </w:p>
    <w:p w14:paraId="289B6EEE" w14:textId="77777777" w:rsidR="00E5002F" w:rsidRDefault="004E6EE5" w:rsidP="00E5002F">
      <w:pPr>
        <w:jc w:val="center"/>
      </w:pPr>
      <w:r>
        <w:rPr>
          <w:noProof/>
        </w:rPr>
        <w:lastRenderedPageBreak/>
        <w:drawing>
          <wp:inline distT="0" distB="0" distL="0" distR="0" wp14:anchorId="07792AD0" wp14:editId="4E6C3485">
            <wp:extent cx="5486400" cy="3928110"/>
            <wp:effectExtent l="0" t="0" r="0" b="0"/>
            <wp:docPr id="32" name="Picture 32"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tail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928110"/>
                    </a:xfrm>
                    <a:prstGeom prst="rect">
                      <a:avLst/>
                    </a:prstGeom>
                    <a:noFill/>
                    <a:ln>
                      <a:noFill/>
                    </a:ln>
                  </pic:spPr>
                </pic:pic>
              </a:graphicData>
            </a:graphic>
          </wp:inline>
        </w:drawing>
      </w:r>
    </w:p>
    <w:p w14:paraId="6DFB5DF9" w14:textId="77777777" w:rsidR="0039791B" w:rsidRDefault="0039791B" w:rsidP="0039791B">
      <w:r>
        <w:t>The top of the window has the “Save” button, and any informational or warning messages will appear to the right of the Save button. The rest of the window has detail fields relating to the item, and depending on the current workflow, some fields may be required or disabled. (Note that at this time, Requirements are read-only.)</w:t>
      </w:r>
    </w:p>
    <w:p w14:paraId="5F511E87" w14:textId="77777777" w:rsidR="00265A54" w:rsidRDefault="0039791B" w:rsidP="0039791B">
      <w:r>
        <w:t>Once you make changes to the artifact, changes are saved to the server when the “Save” button is</w:t>
      </w:r>
      <w:r w:rsidR="00265A54">
        <w:t xml:space="preserve"> clicked.</w:t>
      </w:r>
    </w:p>
    <w:p w14:paraId="460D11A9" w14:textId="77777777" w:rsidR="0039791B" w:rsidRPr="008205B4" w:rsidRDefault="00265A54" w:rsidP="0039791B">
      <w:pPr>
        <w:rPr>
          <w:i/>
        </w:rPr>
      </w:pPr>
      <w:r w:rsidRPr="008205B4">
        <w:rPr>
          <w:i/>
        </w:rPr>
        <w:t>Note that due to platform architecture differences, the HTML description may not appear and save exactly as entered, and there is no ‘Source HTML’ view. If visual integrity/layout is important, then we recommend editing the description and resoluti</w:t>
      </w:r>
      <w:r w:rsidR="008205B4" w:rsidRPr="008205B4">
        <w:rPr>
          <w:i/>
        </w:rPr>
        <w:t xml:space="preserve">on fields in </w:t>
      </w:r>
      <w:proofErr w:type="spellStart"/>
      <w:r w:rsidR="008205B4" w:rsidRPr="008205B4">
        <w:rPr>
          <w:i/>
        </w:rPr>
        <w:t>SpiraTeam’s</w:t>
      </w:r>
      <w:proofErr w:type="spellEnd"/>
      <w:r w:rsidR="008205B4" w:rsidRPr="008205B4">
        <w:rPr>
          <w:i/>
        </w:rPr>
        <w:t xml:space="preserve"> Web user interface instead.</w:t>
      </w:r>
    </w:p>
    <w:p w14:paraId="7E6B5A74" w14:textId="569D052B" w:rsidR="00B07BB1" w:rsidRDefault="00227E6F" w:rsidP="00B07BB1">
      <w:pPr>
        <w:pStyle w:val="Heading2"/>
      </w:pPr>
      <w:r>
        <w:t>7</w:t>
      </w:r>
      <w:r w:rsidR="00B07BB1" w:rsidRPr="00C851CE">
        <w:t xml:space="preserve">.5. </w:t>
      </w:r>
      <w:r w:rsidR="00082E93">
        <w:t xml:space="preserve">Data </w:t>
      </w:r>
      <w:r w:rsidR="0039791B">
        <w:t>Concurrency Warnings</w:t>
      </w:r>
    </w:p>
    <w:p w14:paraId="777A2114" w14:textId="77777777" w:rsidR="0039791B" w:rsidRDefault="0039791B" w:rsidP="0039791B">
      <w:r>
        <w:t xml:space="preserve">When trying to save an artifact, you may get a warning at the top of the window stating that the item was modified by another user. This error is telling you that changes were made to the item after the data on your screen was </w:t>
      </w:r>
      <w:r w:rsidR="00082E93">
        <w:t>pulled from the server</w:t>
      </w:r>
      <w:r>
        <w:t xml:space="preserve">. </w:t>
      </w:r>
    </w:p>
    <w:p w14:paraId="2353EFBB" w14:textId="77777777" w:rsidR="0039791B" w:rsidRDefault="0039791B" w:rsidP="0039791B">
      <w:r>
        <w:t>When this happens, you may see some fields highlighted in yellow or red. The colors represent data collisions:</w:t>
      </w:r>
    </w:p>
    <w:p w14:paraId="6620AF53" w14:textId="77777777" w:rsidR="0039791B" w:rsidRDefault="0039791B" w:rsidP="0039791B">
      <w:pPr>
        <w:numPr>
          <w:ilvl w:val="0"/>
          <w:numId w:val="42"/>
        </w:numPr>
      </w:pPr>
      <w:r w:rsidRPr="00082E93">
        <w:rPr>
          <w:highlight w:val="yellow"/>
        </w:rPr>
        <w:t>Yellow</w:t>
      </w:r>
      <w:r>
        <w:t xml:space="preserve"> – Any field highlighted yellow is a field that you tried to change that wasn’t changed by the other user.</w:t>
      </w:r>
    </w:p>
    <w:p w14:paraId="0EF2ED8E" w14:textId="77777777" w:rsidR="0039791B" w:rsidRDefault="0039791B" w:rsidP="0039791B">
      <w:pPr>
        <w:numPr>
          <w:ilvl w:val="0"/>
          <w:numId w:val="42"/>
        </w:numPr>
      </w:pPr>
      <w:r w:rsidRPr="00082E93">
        <w:rPr>
          <w:highlight w:val="red"/>
        </w:rPr>
        <w:t>Red</w:t>
      </w:r>
      <w:r>
        <w:t xml:space="preserve"> – Any field highlighted in red is a field that both you and the other user tried to change.</w:t>
      </w:r>
    </w:p>
    <w:p w14:paraId="1890115E" w14:textId="77777777" w:rsidR="00082E93" w:rsidRDefault="00082E93" w:rsidP="0039791B">
      <w:pPr>
        <w:numPr>
          <w:ilvl w:val="0"/>
          <w:numId w:val="42"/>
        </w:numPr>
      </w:pPr>
      <w:r>
        <w:t>No Highlight – Fields without a highlight were possibly changed by the other user, but you did not make any changes to those fields.</w:t>
      </w:r>
    </w:p>
    <w:p w14:paraId="69F70023" w14:textId="77777777" w:rsidR="00265A54" w:rsidRDefault="00082E93" w:rsidP="00265A54">
      <w:r>
        <w:t xml:space="preserve">When a concurrency issue occurs, the new data is loaded from the server, losing your changes due to possible workflow collisions. </w:t>
      </w:r>
      <w:r w:rsidR="00265A54">
        <w:t>Simply review the changed data and make your changes accordingly.</w:t>
      </w:r>
    </w:p>
    <w:p w14:paraId="43CD395F" w14:textId="764E1745" w:rsidR="00265A54" w:rsidRDefault="00227E6F" w:rsidP="00265A54">
      <w:pPr>
        <w:pStyle w:val="Heading2"/>
      </w:pPr>
      <w:r>
        <w:lastRenderedPageBreak/>
        <w:t>7</w:t>
      </w:r>
      <w:r w:rsidR="00265A54">
        <w:t>.6 Troubleshooting</w:t>
      </w:r>
    </w:p>
    <w:p w14:paraId="331ED89D" w14:textId="77777777" w:rsidR="003A0194" w:rsidRDefault="00265A54" w:rsidP="00265A54">
      <w:r>
        <w:t xml:space="preserve">The add-in is designed to capture all errors so that when something unexpected happens, work isn’t lost. </w:t>
      </w:r>
      <w:r w:rsidR="003A0194">
        <w:t>In most situations where an error occurs, a notification will be displayed of the error. In the Project Explorer, hover the mouse over the error node to get a full description of the error. Errors will also be logged to the desktop’s Application Event Log.</w:t>
      </w:r>
    </w:p>
    <w:p w14:paraId="4168D67A" w14:textId="77777777" w:rsidR="008205B4" w:rsidRDefault="003A0194" w:rsidP="00265A54">
      <w:r>
        <w:t>A common symptom of an internal error is a blank or empty Details screen – if this occurs when opening an artifact, save all your open work and restart Visual Studio. Contact support with the Application Event Log and inform them of the issue.</w:t>
      </w:r>
    </w:p>
    <w:p w14:paraId="6DF8DF2F" w14:textId="77777777" w:rsidR="00B715E0" w:rsidRDefault="00B715E0">
      <w:pPr>
        <w:spacing w:after="0" w:line="240" w:lineRule="auto"/>
        <w:rPr>
          <w:rFonts w:cs="Arial"/>
          <w:b/>
          <w:bCs/>
          <w:kern w:val="32"/>
          <w:sz w:val="28"/>
        </w:rPr>
      </w:pPr>
      <w:r>
        <w:br w:type="page"/>
      </w:r>
    </w:p>
    <w:p w14:paraId="115D5700" w14:textId="52513AAD" w:rsidR="00DC0EBA" w:rsidRPr="00C851CE" w:rsidRDefault="001E38C2" w:rsidP="00773667">
      <w:pPr>
        <w:pStyle w:val="Heading1"/>
      </w:pPr>
      <w:bookmarkStart w:id="10" w:name="_Toc519234488"/>
      <w:bookmarkEnd w:id="4"/>
      <w:r w:rsidRPr="00C851CE">
        <w:lastRenderedPageBreak/>
        <w:t>Legal Notices</w:t>
      </w:r>
      <w:bookmarkEnd w:id="10"/>
    </w:p>
    <w:p w14:paraId="44DF64A8" w14:textId="77777777" w:rsidR="00DC0EBA" w:rsidRPr="00C851CE" w:rsidRDefault="001E38C2">
      <w:r w:rsidRPr="00C851CE">
        <w:t>This publication is provided as is without warranty of any kind, either express or implied, including, but not limited to, the implied warranties of merchantability, fitness for a particular purpose, or non-infringement.</w:t>
      </w:r>
    </w:p>
    <w:p w14:paraId="492549B6" w14:textId="77777777" w:rsidR="00DC0EBA" w:rsidRPr="00C851CE" w:rsidRDefault="001E38C2">
      <w:r w:rsidRPr="00C851CE">
        <w:t>This publication could include technical inaccuracies or typographical errors. Changes are periodically added to the information contained herein; these changes will be incorporated in new editions of the publication. Inflectra Corporation may make improvements and/or changes in the product(s) and/or program(s) and/or service(s) described in this publication at any time.</w:t>
      </w:r>
    </w:p>
    <w:p w14:paraId="3689AC4D" w14:textId="77777777" w:rsidR="00DC0EBA" w:rsidRPr="00C851CE" w:rsidRDefault="001E38C2">
      <w:r w:rsidRPr="00C851CE">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 cannot be held liable for any losses due to breaches of security, compromise of data or other cyber-attacks that may result from following our recommendations.</w:t>
      </w:r>
    </w:p>
    <w:p w14:paraId="5AA3D000" w14:textId="77777777" w:rsidR="00DC0EBA" w:rsidRPr="00C851CE" w:rsidRDefault="001E38C2">
      <w:r w:rsidRPr="00C851CE">
        <w:t>SpiraTes</w:t>
      </w:r>
      <w:r w:rsidR="006B1173" w:rsidRPr="00C851CE">
        <w:t>t®, SpiraPlan®, SpiraTeam® and Inflectra®</w:t>
      </w:r>
      <w:r w:rsidRPr="00C851CE">
        <w:t xml:space="preserve"> are </w:t>
      </w:r>
      <w:r w:rsidR="004B235E" w:rsidRPr="00C851CE">
        <w:t xml:space="preserve">registered </w:t>
      </w:r>
      <w:r w:rsidRPr="00C851CE">
        <w:t xml:space="preserve">trademarks of Inflectra Corporation in the </w:t>
      </w:r>
      <w:smartTag w:uri="urn:schemas-microsoft-com:office:smarttags" w:element="place">
        <w:smartTag w:uri="urn:schemas-microsoft-com:office:smarttags" w:element="country-region">
          <w:r w:rsidRPr="00C851CE">
            <w:t>United States of America</w:t>
          </w:r>
        </w:smartTag>
      </w:smartTag>
      <w:r w:rsidRPr="00C851CE">
        <w:t xml:space="preserve"> and other countries. Microsoft</w:t>
      </w:r>
      <w:r w:rsidR="004B235E" w:rsidRPr="00C851CE">
        <w:rPr>
          <w:vertAlign w:val="superscript"/>
        </w:rPr>
        <w:t>®</w:t>
      </w:r>
      <w:r w:rsidRPr="00C851CE">
        <w:t>, Windows</w:t>
      </w:r>
      <w:r w:rsidR="004B235E" w:rsidRPr="00C851CE">
        <w:rPr>
          <w:vertAlign w:val="superscript"/>
        </w:rPr>
        <w:t>®</w:t>
      </w:r>
      <w:r w:rsidRPr="00C851CE">
        <w:t>, Explorer</w:t>
      </w:r>
      <w:r w:rsidR="004B235E" w:rsidRPr="00C851CE">
        <w:rPr>
          <w:vertAlign w:val="superscript"/>
        </w:rPr>
        <w:t>®</w:t>
      </w:r>
      <w:r w:rsidRPr="00C851CE">
        <w:t xml:space="preserve"> and Microsof</w:t>
      </w:r>
      <w:r w:rsidR="004B235E" w:rsidRPr="00C851CE">
        <w:t>t Project</w:t>
      </w:r>
      <w:r w:rsidR="004B235E" w:rsidRPr="00C851CE">
        <w:rPr>
          <w:vertAlign w:val="superscript"/>
        </w:rPr>
        <w:t>®</w:t>
      </w:r>
      <w:r w:rsidRPr="00C851CE">
        <w:t xml:space="preserve"> are registered trademarks of Microsoft Corporation. All other trademarks and product names are property of their respective holders.</w:t>
      </w:r>
    </w:p>
    <w:p w14:paraId="596F7B85" w14:textId="77777777" w:rsidR="00DC0EBA" w:rsidRPr="00C851CE" w:rsidRDefault="001E38C2">
      <w:r w:rsidRPr="00C851CE">
        <w:t>Please send comments and questions to:</w:t>
      </w:r>
    </w:p>
    <w:p w14:paraId="24E29042" w14:textId="77777777" w:rsidR="00DC0EBA" w:rsidRPr="00C851CE" w:rsidRDefault="001E38C2">
      <w:pPr>
        <w:ind w:left="720"/>
      </w:pPr>
      <w:r w:rsidRPr="00C851CE">
        <w:t>Technical Publications</w:t>
      </w:r>
    </w:p>
    <w:p w14:paraId="22C4FFE2" w14:textId="77777777" w:rsidR="00DC0EBA" w:rsidRPr="00C851CE" w:rsidRDefault="001E38C2">
      <w:pPr>
        <w:ind w:left="720"/>
      </w:pPr>
      <w:r w:rsidRPr="00C851CE">
        <w:t>Inflectra Corporation</w:t>
      </w:r>
    </w:p>
    <w:p w14:paraId="7A9934A6" w14:textId="77777777" w:rsidR="00DC0EBA" w:rsidRPr="00C851CE" w:rsidRDefault="000C35B5">
      <w:pPr>
        <w:ind w:left="720"/>
      </w:pPr>
      <w:smartTag w:uri="urn:schemas-microsoft-com:office:smarttags" w:element="Street">
        <w:smartTag w:uri="urn:schemas-microsoft-com:office:smarttags" w:element="address">
          <w:r w:rsidRPr="00C851CE">
            <w:t>8121 Georgia Ave, Suite 504</w:t>
          </w:r>
        </w:smartTag>
      </w:smartTag>
    </w:p>
    <w:p w14:paraId="6285C34E" w14:textId="77777777" w:rsidR="00DC0EBA" w:rsidRPr="00C851CE" w:rsidRDefault="000C35B5">
      <w:pPr>
        <w:ind w:left="720"/>
      </w:pPr>
      <w:smartTag w:uri="urn:schemas-microsoft-com:office:smarttags" w:element="place">
        <w:smartTag w:uri="urn:schemas-microsoft-com:office:smarttags" w:element="City">
          <w:r w:rsidRPr="00C851CE">
            <w:t>Silver Spring</w:t>
          </w:r>
        </w:smartTag>
        <w:r w:rsidRPr="00C851CE">
          <w:t xml:space="preserve">, </w:t>
        </w:r>
        <w:smartTag w:uri="urn:schemas-microsoft-com:office:smarttags" w:element="State">
          <w:r w:rsidRPr="00C851CE">
            <w:t>MD</w:t>
          </w:r>
        </w:smartTag>
        <w:r w:rsidRPr="00C851CE">
          <w:t xml:space="preserve"> </w:t>
        </w:r>
        <w:smartTag w:uri="urn:schemas-microsoft-com:office:smarttags" w:element="PostalCode">
          <w:r w:rsidRPr="00C851CE">
            <w:t>20910-4957</w:t>
          </w:r>
        </w:smartTag>
      </w:smartTag>
    </w:p>
    <w:p w14:paraId="40A2830B" w14:textId="77777777" w:rsidR="00DC0EBA" w:rsidRPr="00C851CE" w:rsidRDefault="001E38C2">
      <w:pPr>
        <w:ind w:left="720"/>
      </w:pPr>
      <w:smartTag w:uri="urn:schemas-microsoft-com:office:smarttags" w:element="place">
        <w:smartTag w:uri="urn:schemas-microsoft-com:office:smarttags" w:element="country-region">
          <w:r w:rsidRPr="00C851CE">
            <w:t>U.S.A.</w:t>
          </w:r>
        </w:smartTag>
      </w:smartTag>
    </w:p>
    <w:p w14:paraId="358A1291" w14:textId="77777777" w:rsidR="00DC0EBA" w:rsidRPr="00C851CE" w:rsidRDefault="006D0349">
      <w:pPr>
        <w:ind w:left="720"/>
        <w:rPr>
          <w:rFonts w:ascii="PalatinoLinotype-Italic" w:hAnsi="PalatinoLinotype-Italic" w:cs="PalatinoLinotype-Italic"/>
          <w:i/>
          <w:iCs/>
        </w:rPr>
      </w:pPr>
      <w:hyperlink r:id="rId96" w:history="1">
        <w:r w:rsidR="001E38C2" w:rsidRPr="00C851CE">
          <w:rPr>
            <w:rStyle w:val="Hyperlink"/>
            <w:rFonts w:ascii="PalatinoLinotype-Italic" w:hAnsi="PalatinoLinotype-Italic" w:cs="PalatinoLinotype-Italic"/>
            <w:i/>
            <w:iCs/>
          </w:rPr>
          <w:t>support@inflectra.com</w:t>
        </w:r>
      </w:hyperlink>
    </w:p>
    <w:p w14:paraId="0CF708CA" w14:textId="663C0AF8" w:rsidR="00DC0EBA" w:rsidRPr="00C851CE" w:rsidRDefault="00DC0EBA">
      <w:pPr>
        <w:ind w:left="720"/>
        <w:rPr>
          <w:rFonts w:ascii="PalatinoLinotype-Italic" w:hAnsi="PalatinoLinotype-Italic" w:cs="PalatinoLinotype-Italic"/>
          <w:i/>
          <w:iCs/>
        </w:rPr>
      </w:pPr>
    </w:p>
    <w:sectPr w:rsidR="00DC0EBA" w:rsidRPr="00C851CE" w:rsidSect="00DC0EBA">
      <w:headerReference w:type="first" r:id="rId97"/>
      <w:footerReference w:type="first" r:id="rId98"/>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FB5DF" w14:textId="77777777" w:rsidR="00E26E0F" w:rsidRDefault="00E26E0F">
      <w:r>
        <w:separator/>
      </w:r>
    </w:p>
  </w:endnote>
  <w:endnote w:type="continuationSeparator" w:id="0">
    <w:p w14:paraId="7D1EB993" w14:textId="77777777" w:rsidR="00E26E0F" w:rsidRDefault="00E26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14C56" w14:textId="77777777" w:rsidR="006D0349" w:rsidRDefault="006D03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CA67B2" w14:textId="77777777" w:rsidR="006D0349" w:rsidRDefault="006D03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6A80B" w14:textId="77777777" w:rsidR="006D0349" w:rsidRDefault="006D0349">
    <w:pPr>
      <w:pStyle w:val="Footer"/>
      <w:ind w:right="360"/>
    </w:pPr>
    <w:r>
      <w:rPr>
        <w:noProof/>
      </w:rPr>
      <mc:AlternateContent>
        <mc:Choice Requires="wps">
          <w:drawing>
            <wp:anchor distT="0" distB="0" distL="114300" distR="114300" simplePos="0" relativeHeight="251658240" behindDoc="0" locked="0" layoutInCell="1" allowOverlap="1" wp14:anchorId="79B2EB1D" wp14:editId="29BB7A7C">
              <wp:simplePos x="0" y="0"/>
              <wp:positionH relativeFrom="column">
                <wp:posOffset>-826135</wp:posOffset>
              </wp:positionH>
              <wp:positionV relativeFrom="paragraph">
                <wp:posOffset>-347345</wp:posOffset>
              </wp:positionV>
              <wp:extent cx="7148195" cy="457200"/>
              <wp:effectExtent l="2540" t="0" r="2540" b="4445"/>
              <wp:wrapNone/>
              <wp:docPr id="1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22AA5D" w14:textId="77777777" w:rsidR="006D0349" w:rsidRDefault="006D0349">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3</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33</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2EB1D" id="Rectangle 12" o:spid="_x0000_s1028" style="position:absolute;margin-left:-65.05pt;margin-top:-27.35pt;width:562.85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" fillcolor="#f79910" stroked="f">
              <v:textbox inset="0,12.96pt,0,0">
                <w:txbxContent>
                  <w:p w14:paraId="0B22AA5D" w14:textId="77777777" w:rsidR="006D0349" w:rsidRDefault="006D0349">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3</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33</w:t>
                    </w:r>
                    <w:r>
                      <w:rPr>
                        <w:rStyle w:val="PageNumber"/>
                        <w:sz w:val="16"/>
                        <w:szCs w:val="16"/>
                      </w:rPr>
                      <w:fldChar w:fldCharType="end"/>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7E6B54CC" wp14:editId="2DA09894">
              <wp:simplePos x="0" y="0"/>
              <wp:positionH relativeFrom="column">
                <wp:posOffset>2976245</wp:posOffset>
              </wp:positionH>
              <wp:positionV relativeFrom="paragraph">
                <wp:posOffset>-156845</wp:posOffset>
              </wp:positionV>
              <wp:extent cx="3324225" cy="161925"/>
              <wp:effectExtent l="4445" t="0" r="0" b="4445"/>
              <wp:wrapNone/>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C5C46" w14:textId="77777777" w:rsidR="006D0349" w:rsidRDefault="006D0349">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B54CC" id="_x0000_t202" coordsize="21600,21600" o:spt="202" path="m,l,21600r21600,l21600,xe">
              <v:stroke joinstyle="miter"/>
              <v:path gradientshapeok="t" o:connecttype="rect"/>
            </v:shapetype>
            <v:shape id="Text Box 14" o:spid="_x0000_s1029" type="#_x0000_t202" style="position:absolute;margin-left:234.35pt;margin-top:-12.35pt;width:261.75pt;height:1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wgtA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" filled="f" stroked="f">
              <v:textbox inset=",0,,0">
                <w:txbxContent>
                  <w:p w14:paraId="125C5C46" w14:textId="77777777" w:rsidR="006D0349" w:rsidRDefault="006D0349">
                    <w:pPr>
                      <w:jc w:val="right"/>
                      <w:rPr>
                        <w:sz w:val="16"/>
                        <w:szCs w:val="16"/>
                      </w:rPr>
                    </w:pPr>
                    <w:r>
                      <w:rPr>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EF594D0" wp14:editId="050A37D1">
              <wp:simplePos x="0" y="0"/>
              <wp:positionH relativeFrom="column">
                <wp:posOffset>-800100</wp:posOffset>
              </wp:positionH>
              <wp:positionV relativeFrom="paragraph">
                <wp:posOffset>-161290</wp:posOffset>
              </wp:positionV>
              <wp:extent cx="3324225" cy="161925"/>
              <wp:effectExtent l="0" t="635"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D95FC" w14:textId="77777777" w:rsidR="006D0349" w:rsidRDefault="006D0349">
                          <w:pPr>
                            <w:rPr>
                              <w:sz w:val="16"/>
                              <w:szCs w:val="16"/>
                            </w:rPr>
                          </w:pPr>
                          <w:r>
                            <w:rPr>
                              <w:sz w:val="16"/>
                              <w:szCs w:val="16"/>
                            </w:rPr>
                            <w:t>© Copyright 2006-2018,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594D0" id="Text Box 13" o:spid="_x0000_s1030" type="#_x0000_t202" style="position:absolute;margin-left:-63pt;margin-top:-12.7pt;width:261.7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" filled="f" stroked="f">
              <v:textbox inset=",0,,0">
                <w:txbxContent>
                  <w:p w14:paraId="25FD95FC" w14:textId="77777777" w:rsidR="006D0349" w:rsidRDefault="006D0349">
                    <w:pPr>
                      <w:rPr>
                        <w:sz w:val="16"/>
                        <w:szCs w:val="16"/>
                      </w:rPr>
                    </w:pPr>
                    <w:r>
                      <w:rPr>
                        <w:sz w:val="16"/>
                        <w:szCs w:val="16"/>
                      </w:rPr>
                      <w:t>© Copyright 2006-2018,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68D36" w14:textId="0A5EF228" w:rsidR="006D0349" w:rsidRDefault="006D0349">
    <w:pPr>
      <w:pStyle w:val="Footer"/>
      <w:ind w:left="-540"/>
      <w:rPr>
        <w:rFonts w:cs="Arial"/>
        <w:b/>
      </w:rPr>
    </w:pPr>
    <w:r w:rsidRPr="00EE70F6">
      <w:rPr>
        <w:rFonts w:cs="Arial"/>
        <w:b/>
        <w:noProof/>
      </w:rPr>
      <w:drawing>
        <wp:anchor distT="0" distB="0" distL="114300" distR="114300" simplePos="0" relativeHeight="251653120" behindDoc="0" locked="0" layoutInCell="1" allowOverlap="1" wp14:anchorId="06DA008D" wp14:editId="740BFC6D">
          <wp:simplePos x="0" y="0"/>
          <wp:positionH relativeFrom="margin">
            <wp:posOffset>3471999</wp:posOffset>
          </wp:positionH>
          <wp:positionV relativeFrom="margin">
            <wp:posOffset>7830185</wp:posOffset>
          </wp:positionV>
          <wp:extent cx="2756359" cy="935665"/>
          <wp:effectExtent l="0" t="0" r="6350" b="0"/>
          <wp:wrapSquare wrapText="bothSides"/>
          <wp:docPr id="52" name="Picture 52" descr="C:\subversion\projects\marketing\Logos\2017 inflectra logo large_white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ubversion\projects\marketing\Logos\2017 inflectra logo large_white background.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56359" cy="935665"/>
                  </a:xfrm>
                  <a:prstGeom prst="rect">
                    <a:avLst/>
                  </a:prstGeom>
                  <a:noFill/>
                  <a:ln>
                    <a:noFill/>
                  </a:ln>
                </pic:spPr>
              </pic:pic>
            </a:graphicData>
          </a:graphic>
        </wp:anchor>
      </w:drawing>
    </w:r>
    <w:r>
      <w:rPr>
        <w:rFonts w:cs="Arial"/>
        <w:b/>
      </w:rPr>
      <w:t>Date: July 13th, 2018</w:t>
    </w:r>
  </w:p>
  <w:p w14:paraId="2CE40CA3" w14:textId="77777777" w:rsidR="006D0349" w:rsidRDefault="006D0349">
    <w:pPr>
      <w:pStyle w:val="Footer"/>
      <w:ind w:left="-540"/>
      <w:rPr>
        <w:rFonts w:cs="Arial"/>
        <w:b/>
      </w:rPr>
    </w:pPr>
  </w:p>
  <w:p w14:paraId="43C58FA6" w14:textId="77777777" w:rsidR="006D0349" w:rsidRDefault="006D0349">
    <w:pPr>
      <w:pStyle w:val="Footer"/>
      <w:ind w:left="-540"/>
      <w:rPr>
        <w:rFonts w:cs="Arial"/>
        <w:b/>
      </w:rPr>
    </w:pPr>
  </w:p>
  <w:p w14:paraId="0D24A342" w14:textId="77777777" w:rsidR="006D0349" w:rsidRDefault="006D0349">
    <w:pPr>
      <w:pStyle w:val="Footer"/>
      <w:ind w:left="-540"/>
      <w:rPr>
        <w:rFonts w:cs="Arial"/>
        <w:b/>
      </w:rPr>
    </w:pPr>
  </w:p>
  <w:p w14:paraId="5197C72F" w14:textId="77777777" w:rsidR="006D0349" w:rsidRDefault="006D0349">
    <w:pPr>
      <w:pStyle w:val="Footer"/>
      <w:ind w:left="-540"/>
      <w:rPr>
        <w:rFont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2ECAF" w14:textId="77777777" w:rsidR="006D0349" w:rsidRDefault="006D0349">
    <w:pPr>
      <w:pStyle w:val="Footer"/>
      <w:rPr>
        <w:rFonts w:cs="Arial"/>
        <w:b/>
      </w:rPr>
    </w:pPr>
  </w:p>
  <w:p w14:paraId="3A9ECC58" w14:textId="77777777" w:rsidR="006D0349" w:rsidRDefault="006D0349">
    <w:pPr>
      <w:pStyle w:val="Footer"/>
      <w:rPr>
        <w:rFonts w:cs="Arial"/>
        <w:b/>
      </w:rPr>
    </w:pPr>
    <w:r>
      <w:rPr>
        <w:rFonts w:cs="Arial"/>
        <w:b/>
        <w:noProof/>
      </w:rPr>
      <mc:AlternateContent>
        <mc:Choice Requires="wps">
          <w:drawing>
            <wp:anchor distT="0" distB="0" distL="114300" distR="114300" simplePos="0" relativeHeight="251656192" behindDoc="0" locked="0" layoutInCell="1" allowOverlap="1" wp14:anchorId="4C7306F6" wp14:editId="1E15AECE">
              <wp:simplePos x="0" y="0"/>
              <wp:positionH relativeFrom="column">
                <wp:posOffset>-835660</wp:posOffset>
              </wp:positionH>
              <wp:positionV relativeFrom="paragraph">
                <wp:posOffset>126365</wp:posOffset>
              </wp:positionV>
              <wp:extent cx="7148195" cy="457200"/>
              <wp:effectExtent l="2540" t="2540" r="2540" b="0"/>
              <wp:wrapNone/>
              <wp:docPr id="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9D0D0" w14:textId="77777777" w:rsidR="006D0349" w:rsidRDefault="006D0349">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33</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306F6" id="Rectangle 17" o:spid="_x0000_s1031" style="position:absolute;margin-left:-65.8pt;margin-top:9.95pt;width:562.85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" fillcolor="#f79910" stroked="f">
              <v:textbox inset="0,12.96pt,0,0">
                <w:txbxContent>
                  <w:p w14:paraId="32D9D0D0" w14:textId="77777777" w:rsidR="006D0349" w:rsidRDefault="006D0349">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33</w:t>
                    </w:r>
                    <w:r>
                      <w:rPr>
                        <w:rStyle w:val="PageNumber"/>
                        <w:sz w:val="16"/>
                        <w:szCs w:val="16"/>
                      </w:rPr>
                      <w:fldChar w:fldCharType="end"/>
                    </w:r>
                  </w:p>
                </w:txbxContent>
              </v:textbox>
            </v:rect>
          </w:pict>
        </mc:Fallback>
      </mc:AlternateContent>
    </w:r>
  </w:p>
  <w:p w14:paraId="79120C7B" w14:textId="77777777" w:rsidR="006D0349" w:rsidRDefault="006D0349">
    <w:pPr>
      <w:pStyle w:val="Footer"/>
      <w:rPr>
        <w:rFonts w:cs="Arial"/>
        <w:b/>
      </w:rPr>
    </w:pPr>
    <w:r>
      <w:rPr>
        <w:rFonts w:cs="Arial"/>
        <w:b/>
        <w:noProof/>
      </w:rPr>
      <mc:AlternateContent>
        <mc:Choice Requires="wps">
          <w:drawing>
            <wp:anchor distT="0" distB="0" distL="114300" distR="114300" simplePos="0" relativeHeight="251660288" behindDoc="0" locked="0" layoutInCell="1" allowOverlap="1" wp14:anchorId="49C3EBA6" wp14:editId="40DFD0A1">
              <wp:simplePos x="0" y="0"/>
              <wp:positionH relativeFrom="column">
                <wp:posOffset>2966720</wp:posOffset>
              </wp:positionH>
              <wp:positionV relativeFrom="paragraph">
                <wp:posOffset>80010</wp:posOffset>
              </wp:positionV>
              <wp:extent cx="3324225" cy="161925"/>
              <wp:effectExtent l="4445" t="3810" r="0" b="0"/>
              <wp:wrapNone/>
              <wp:docPr id="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D1461" w14:textId="77777777" w:rsidR="006D0349" w:rsidRDefault="006D0349">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3EBA6" id="_x0000_t202" coordsize="21600,21600" o:spt="202" path="m,l,21600r21600,l21600,xe">
              <v:stroke joinstyle="miter"/>
              <v:path gradientshapeok="t" o:connecttype="rect"/>
            </v:shapetype>
            <v:shape id="Text Box 19" o:spid="_x0000_s1032" type="#_x0000_t202" style="position:absolute;margin-left:233.6pt;margin-top:6.3pt;width:261.7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C6lIjMtQIAALkF&#10;AAAOAAAAAAAAAAAAAAAAAC4CAABkcnMvZTJvRG9jLnhtbFBLAQItABQABgAIAAAAIQCVdw/b3gAA&#10;AAkBAAAPAAAAAAAAAAAAAAAAAA8FAABkcnMvZG93bnJldi54bWxQSwUGAAAAAAQABADzAAAAGgYA&#10;AAAA&#10;" filled="f" stroked="f">
              <v:textbox inset=",0,,0">
                <w:txbxContent>
                  <w:p w14:paraId="6F9D1461" w14:textId="77777777" w:rsidR="006D0349" w:rsidRDefault="006D0349">
                    <w:pPr>
                      <w:jc w:val="right"/>
                      <w:rPr>
                        <w:sz w:val="16"/>
                        <w:szCs w:val="16"/>
                      </w:rPr>
                    </w:pPr>
                    <w:r>
                      <w:rPr>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8240" behindDoc="0" locked="0" layoutInCell="1" allowOverlap="1" wp14:anchorId="7661EA5A" wp14:editId="65538861">
              <wp:simplePos x="0" y="0"/>
              <wp:positionH relativeFrom="column">
                <wp:posOffset>-809625</wp:posOffset>
              </wp:positionH>
              <wp:positionV relativeFrom="paragraph">
                <wp:posOffset>75565</wp:posOffset>
              </wp:positionV>
              <wp:extent cx="3324225" cy="161925"/>
              <wp:effectExtent l="0" t="0" r="0" b="635"/>
              <wp:wrapNone/>
              <wp:docPr id="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2D42F" w14:textId="77777777" w:rsidR="006D0349" w:rsidRDefault="006D0349">
                          <w:pPr>
                            <w:rPr>
                              <w:sz w:val="16"/>
                              <w:szCs w:val="16"/>
                            </w:rPr>
                          </w:pPr>
                          <w:r>
                            <w:rPr>
                              <w:sz w:val="16"/>
                              <w:szCs w:val="16"/>
                            </w:rPr>
                            <w:t>© Copyright 2006-2018,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1EA5A" id="Text Box 18" o:spid="_x0000_s1033" type="#_x0000_t202" style="position:absolute;margin-left:-63.75pt;margin-top:5.95pt;width:261.75pt;height:1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vTtA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DVlJvTtAIAALkF&#10;AAAOAAAAAAAAAAAAAAAAAC4CAABkcnMvZTJvRG9jLnhtbFBLAQItABQABgAIAAAAIQDk7gNS3wAA&#10;AAoBAAAPAAAAAAAAAAAAAAAAAA4FAABkcnMvZG93bnJldi54bWxQSwUGAAAAAAQABADzAAAAGgYA&#10;AAAA&#10;" filled="f" stroked="f">
              <v:textbox inset=",0,,0">
                <w:txbxContent>
                  <w:p w14:paraId="0E42D42F" w14:textId="77777777" w:rsidR="006D0349" w:rsidRDefault="006D0349">
                    <w:pPr>
                      <w:rPr>
                        <w:sz w:val="16"/>
                        <w:szCs w:val="16"/>
                      </w:rPr>
                    </w:pPr>
                    <w:r>
                      <w:rPr>
                        <w:sz w:val="16"/>
                        <w:szCs w:val="16"/>
                      </w:rPr>
                      <w:t>© Copyright 2006-2018, Inflectra Corporation</w:t>
                    </w:r>
                  </w:p>
                </w:txbxContent>
              </v:textbox>
            </v:shape>
          </w:pict>
        </mc:Fallback>
      </mc:AlternateContent>
    </w:r>
  </w:p>
  <w:p w14:paraId="4475B395" w14:textId="77777777" w:rsidR="006D0349" w:rsidRDefault="006D0349">
    <w:pPr>
      <w:pStyle w:val="Footer"/>
      <w:rPr>
        <w:rFonts w:cs="Arial"/>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06301" w14:textId="77777777" w:rsidR="006D0349" w:rsidRDefault="006D0349">
    <w:pPr>
      <w:pStyle w:val="Footer"/>
      <w:rPr>
        <w:rFonts w:cs="Arial"/>
        <w:b/>
      </w:rPr>
    </w:pPr>
  </w:p>
  <w:p w14:paraId="31030909" w14:textId="77777777" w:rsidR="006D0349" w:rsidRDefault="006D0349">
    <w:pPr>
      <w:pStyle w:val="Footer"/>
      <w:rPr>
        <w:rFonts w:cs="Arial"/>
        <w:b/>
      </w:rPr>
    </w:pPr>
    <w:r>
      <w:rPr>
        <w:rFonts w:cs="Arial"/>
        <w:b/>
        <w:noProof/>
      </w:rPr>
      <mc:AlternateContent>
        <mc:Choice Requires="wps">
          <w:drawing>
            <wp:anchor distT="0" distB="0" distL="114300" distR="114300" simplePos="0" relativeHeight="251654144" behindDoc="0" locked="0" layoutInCell="1" allowOverlap="1" wp14:anchorId="323E2D4E" wp14:editId="29A3E720">
              <wp:simplePos x="0" y="0"/>
              <wp:positionH relativeFrom="column">
                <wp:posOffset>-835660</wp:posOffset>
              </wp:positionH>
              <wp:positionV relativeFrom="paragraph">
                <wp:posOffset>126365</wp:posOffset>
              </wp:positionV>
              <wp:extent cx="7148195" cy="457200"/>
              <wp:effectExtent l="2540" t="2540" r="254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FCE735" w14:textId="77777777" w:rsidR="006D0349" w:rsidRDefault="006D0349">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2</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33</w:t>
                          </w:r>
                          <w:r>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E2D4E" id="Rectangle 9" o:spid="_x0000_s1034" style="position:absolute;margin-left:-65.8pt;margin-top:9.95pt;width:562.85pt;height:3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" fillcolor="#f79910" stroked="f">
              <v:textbox inset="0,12.96pt,0,0">
                <w:txbxContent>
                  <w:p w14:paraId="14FCE735" w14:textId="77777777" w:rsidR="006D0349" w:rsidRDefault="006D0349">
                    <w:pPr>
                      <w:jc w:val="center"/>
                      <w:rPr>
                        <w:color w:val="FFFFFF"/>
                        <w:sz w:val="16"/>
                        <w:szCs w:val="16"/>
                      </w:rPr>
                    </w:pPr>
                    <w:r>
                      <w:rPr>
                        <w:rStyle w:val="PageNumbe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2</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33</w:t>
                    </w:r>
                    <w:r>
                      <w:rPr>
                        <w:rStyle w:val="PageNumber"/>
                        <w:sz w:val="16"/>
                        <w:szCs w:val="16"/>
                      </w:rPr>
                      <w:fldChar w:fldCharType="end"/>
                    </w:r>
                  </w:p>
                </w:txbxContent>
              </v:textbox>
            </v:rect>
          </w:pict>
        </mc:Fallback>
      </mc:AlternateContent>
    </w:r>
  </w:p>
  <w:p w14:paraId="5C7E78DB" w14:textId="77777777" w:rsidR="006D0349" w:rsidRDefault="006D0349">
    <w:pPr>
      <w:pStyle w:val="Footer"/>
      <w:rPr>
        <w:rFonts w:cs="Arial"/>
        <w:b/>
      </w:rPr>
    </w:pPr>
    <w:r>
      <w:rPr>
        <w:rFonts w:cs="Arial"/>
        <w:b/>
        <w:noProof/>
      </w:rPr>
      <mc:AlternateContent>
        <mc:Choice Requires="wps">
          <w:drawing>
            <wp:anchor distT="0" distB="0" distL="114300" distR="114300" simplePos="0" relativeHeight="251657216" behindDoc="0" locked="0" layoutInCell="1" allowOverlap="1" wp14:anchorId="050B20F2" wp14:editId="0FE66E9A">
              <wp:simplePos x="0" y="0"/>
              <wp:positionH relativeFrom="column">
                <wp:posOffset>2966720</wp:posOffset>
              </wp:positionH>
              <wp:positionV relativeFrom="paragraph">
                <wp:posOffset>80010</wp:posOffset>
              </wp:positionV>
              <wp:extent cx="3324225" cy="161925"/>
              <wp:effectExtent l="4445" t="3810" r="0" b="0"/>
              <wp:wrapNone/>
              <wp:docPr id="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DF947" w14:textId="77777777" w:rsidR="006D0349" w:rsidRDefault="006D0349">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0B20F2" id="_x0000_t202" coordsize="21600,21600" o:spt="202" path="m,l,21600r21600,l21600,xe">
              <v:stroke joinstyle="miter"/>
              <v:path gradientshapeok="t" o:connecttype="rect"/>
            </v:shapetype>
            <v:shape id="Text Box 11" o:spid="_x0000_s1035" type="#_x0000_t202" style="position:absolute;margin-left:233.6pt;margin-top:6.3pt;width:261.75pt;height:1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B0r4XLtQIAALkF&#10;AAAOAAAAAAAAAAAAAAAAAC4CAABkcnMvZTJvRG9jLnhtbFBLAQItABQABgAIAAAAIQCVdw/b3gAA&#10;AAkBAAAPAAAAAAAAAAAAAAAAAA8FAABkcnMvZG93bnJldi54bWxQSwUGAAAAAAQABADzAAAAGgYA&#10;AAAA&#10;" filled="f" stroked="f">
              <v:textbox inset=",0,,0">
                <w:txbxContent>
                  <w:p w14:paraId="0D9DF947" w14:textId="77777777" w:rsidR="006D0349" w:rsidRDefault="006D0349">
                    <w:pPr>
                      <w:jc w:val="right"/>
                      <w:rPr>
                        <w:sz w:val="16"/>
                        <w:szCs w:val="16"/>
                      </w:rPr>
                    </w:pPr>
                    <w:r>
                      <w:rPr>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6192" behindDoc="0" locked="0" layoutInCell="1" allowOverlap="1" wp14:anchorId="4C928D02" wp14:editId="162DB15C">
              <wp:simplePos x="0" y="0"/>
              <wp:positionH relativeFrom="column">
                <wp:posOffset>-809625</wp:posOffset>
              </wp:positionH>
              <wp:positionV relativeFrom="paragraph">
                <wp:posOffset>75565</wp:posOffset>
              </wp:positionV>
              <wp:extent cx="3324225" cy="161925"/>
              <wp:effectExtent l="0" t="0" r="0" b="635"/>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31D6D" w14:textId="77777777" w:rsidR="006D0349" w:rsidRDefault="006D0349">
                          <w:pPr>
                            <w:rPr>
                              <w:sz w:val="16"/>
                              <w:szCs w:val="16"/>
                            </w:rPr>
                          </w:pPr>
                          <w:r>
                            <w:rPr>
                              <w:sz w:val="16"/>
                              <w:szCs w:val="16"/>
                            </w:rPr>
                            <w:t>© Copyright 2006-2018,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28D02" id="Text Box 10" o:spid="_x0000_s1036" type="#_x0000_t202" style="position:absolute;margin-left:-63.75pt;margin-top:5.95pt;width:261.75pt;height:12.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2rYtQ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" filled="f" stroked="f">
              <v:textbox inset=",0,,0">
                <w:txbxContent>
                  <w:p w14:paraId="05C31D6D" w14:textId="77777777" w:rsidR="006D0349" w:rsidRDefault="006D0349">
                    <w:pPr>
                      <w:rPr>
                        <w:sz w:val="16"/>
                        <w:szCs w:val="16"/>
                      </w:rPr>
                    </w:pPr>
                    <w:r>
                      <w:rPr>
                        <w:sz w:val="16"/>
                        <w:szCs w:val="16"/>
                      </w:rPr>
                      <w:t>© Copyright 2006-2018, Inflectra Corporation</w:t>
                    </w:r>
                  </w:p>
                </w:txbxContent>
              </v:textbox>
            </v:shape>
          </w:pict>
        </mc:Fallback>
      </mc:AlternateContent>
    </w:r>
  </w:p>
  <w:p w14:paraId="7AEF5A8C" w14:textId="77777777" w:rsidR="006D0349" w:rsidRDefault="006D0349">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53FB69" w14:textId="77777777" w:rsidR="00E26E0F" w:rsidRDefault="00E26E0F">
      <w:r>
        <w:separator/>
      </w:r>
    </w:p>
  </w:footnote>
  <w:footnote w:type="continuationSeparator" w:id="0">
    <w:p w14:paraId="455D5502" w14:textId="77777777" w:rsidR="00E26E0F" w:rsidRDefault="00E26E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F1AE0B" w14:textId="77777777" w:rsidR="006D0349" w:rsidRDefault="006D03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EAE6D" w14:textId="77777777" w:rsidR="006D0349" w:rsidRDefault="006D0349">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288CC" w14:textId="77777777" w:rsidR="006D0349" w:rsidRDefault="006D0349">
    <w:pPr>
      <w:pStyle w:val="Header"/>
      <w:tabs>
        <w:tab w:val="clear" w:pos="8640"/>
        <w:tab w:val="right" w:pos="9180"/>
      </w:tabs>
      <w:ind w:right="-540"/>
      <w:jc w:val="right"/>
    </w:pPr>
  </w:p>
  <w:p w14:paraId="2F46D034" w14:textId="77777777" w:rsidR="006D0349" w:rsidRDefault="006D0349">
    <w:pPr>
      <w:pStyle w:val="Header"/>
      <w:tabs>
        <w:tab w:val="clear" w:pos="8640"/>
        <w:tab w:val="right" w:pos="9180"/>
      </w:tabs>
      <w:ind w:right="-540"/>
      <w:jc w:val="right"/>
    </w:pPr>
  </w:p>
  <w:p w14:paraId="4AAE296A" w14:textId="77777777" w:rsidR="006D0349" w:rsidRDefault="006D0349">
    <w:pPr>
      <w:pStyle w:val="Header"/>
      <w:tabs>
        <w:tab w:val="clear" w:pos="8640"/>
        <w:tab w:val="right" w:pos="9180"/>
      </w:tabs>
      <w:ind w:right="-54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F2A8E" w14:textId="77777777" w:rsidR="006D0349" w:rsidRDefault="006D0349">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CCC1B" w14:textId="77777777" w:rsidR="006D0349" w:rsidRDefault="006D03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13119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2pt;height:12pt" o:bullet="t">
        <v:imagedata r:id="rId1" o:title="imgFolderRequirement"/>
      </v:shape>
    </w:pict>
  </w:numPicBullet>
  <w:abstractNum w:abstractNumId="0" w15:restartNumberingAfterBreak="0">
    <w:nsid w:val="FFFFFF7C"/>
    <w:multiLevelType w:val="singleLevel"/>
    <w:tmpl w:val="DF16CD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7B61A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847F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A437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58D3B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66E3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E4E6DD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D869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F188BF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520D65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C2588"/>
    <w:multiLevelType w:val="multilevel"/>
    <w:tmpl w:val="039E482C"/>
    <w:numStyleLink w:val="Bullets"/>
  </w:abstractNum>
  <w:abstractNum w:abstractNumId="11" w15:restartNumberingAfterBreak="0">
    <w:nsid w:val="0D9C4A88"/>
    <w:multiLevelType w:val="multilevel"/>
    <w:tmpl w:val="039E482C"/>
    <w:numStyleLink w:val="Bullets"/>
  </w:abstractNum>
  <w:abstractNum w:abstractNumId="12" w15:restartNumberingAfterBreak="0">
    <w:nsid w:val="185B0F34"/>
    <w:multiLevelType w:val="multilevel"/>
    <w:tmpl w:val="039E482C"/>
    <w:numStyleLink w:val="Bullets"/>
  </w:abstractNum>
  <w:abstractNum w:abstractNumId="13" w15:restartNumberingAfterBreak="0">
    <w:nsid w:val="23F348C0"/>
    <w:multiLevelType w:val="hybridMultilevel"/>
    <w:tmpl w:val="45D2FA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9D4528A"/>
    <w:multiLevelType w:val="hybridMultilevel"/>
    <w:tmpl w:val="94669DA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9DE751F"/>
    <w:multiLevelType w:val="multilevel"/>
    <w:tmpl w:val="039E482C"/>
    <w:numStyleLink w:val="Bullets"/>
  </w:abstractNum>
  <w:abstractNum w:abstractNumId="16" w15:restartNumberingAfterBreak="0">
    <w:nsid w:val="2CA871F4"/>
    <w:multiLevelType w:val="multilevel"/>
    <w:tmpl w:val="039E482C"/>
    <w:numStyleLink w:val="Bullets"/>
  </w:abstractNum>
  <w:abstractNum w:abstractNumId="17" w15:restartNumberingAfterBreak="0">
    <w:nsid w:val="32F21EC7"/>
    <w:multiLevelType w:val="multilevel"/>
    <w:tmpl w:val="039E482C"/>
    <w:numStyleLink w:val="Bullets"/>
  </w:abstractNum>
  <w:abstractNum w:abstractNumId="18" w15:restartNumberingAfterBreak="0">
    <w:nsid w:val="35332C9E"/>
    <w:multiLevelType w:val="multilevel"/>
    <w:tmpl w:val="039E482C"/>
    <w:numStyleLink w:val="Bullets"/>
  </w:abstractNum>
  <w:abstractNum w:abstractNumId="19" w15:restartNumberingAfterBreak="0">
    <w:nsid w:val="3827655B"/>
    <w:multiLevelType w:val="multilevel"/>
    <w:tmpl w:val="039E482C"/>
    <w:numStyleLink w:val="Bullets"/>
  </w:abstractNum>
  <w:abstractNum w:abstractNumId="20" w15:restartNumberingAfterBreak="0">
    <w:nsid w:val="3A936816"/>
    <w:multiLevelType w:val="multilevel"/>
    <w:tmpl w:val="039E482C"/>
    <w:numStyleLink w:val="Bullets"/>
  </w:abstractNum>
  <w:abstractNum w:abstractNumId="21" w15:restartNumberingAfterBreak="0">
    <w:nsid w:val="4082090D"/>
    <w:multiLevelType w:val="multilevel"/>
    <w:tmpl w:val="039E482C"/>
    <w:numStyleLink w:val="Bullets"/>
  </w:abstractNum>
  <w:abstractNum w:abstractNumId="22" w15:restartNumberingAfterBreak="0">
    <w:nsid w:val="467B12A2"/>
    <w:multiLevelType w:val="multilevel"/>
    <w:tmpl w:val="039E482C"/>
    <w:numStyleLink w:val="Bullets"/>
  </w:abstractNum>
  <w:abstractNum w:abstractNumId="23" w15:restartNumberingAfterBreak="0">
    <w:nsid w:val="4B6F1E44"/>
    <w:multiLevelType w:val="multilevel"/>
    <w:tmpl w:val="039E482C"/>
    <w:numStyleLink w:val="Bullets"/>
  </w:abstractNum>
  <w:abstractNum w:abstractNumId="24" w15:restartNumberingAfterBreak="0">
    <w:nsid w:val="4DA03AAE"/>
    <w:multiLevelType w:val="multilevel"/>
    <w:tmpl w:val="039E482C"/>
    <w:numStyleLink w:val="Bullets"/>
  </w:abstractNum>
  <w:abstractNum w:abstractNumId="25" w15:restartNumberingAfterBreak="0">
    <w:nsid w:val="4EDF185F"/>
    <w:multiLevelType w:val="multilevel"/>
    <w:tmpl w:val="039E482C"/>
    <w:numStyleLink w:val="Bullets"/>
  </w:abstractNum>
  <w:abstractNum w:abstractNumId="26" w15:restartNumberingAfterBreak="0">
    <w:nsid w:val="51F614F0"/>
    <w:multiLevelType w:val="multilevel"/>
    <w:tmpl w:val="039E482C"/>
    <w:numStyleLink w:val="Bullets"/>
  </w:abstractNum>
  <w:abstractNum w:abstractNumId="27" w15:restartNumberingAfterBreak="0">
    <w:nsid w:val="56B0532B"/>
    <w:multiLevelType w:val="multilevel"/>
    <w:tmpl w:val="1E60C46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1E3798"/>
    <w:multiLevelType w:val="multilevel"/>
    <w:tmpl w:val="039E482C"/>
    <w:numStyleLink w:val="Bullets"/>
  </w:abstractNum>
  <w:abstractNum w:abstractNumId="29" w15:restartNumberingAfterBreak="0">
    <w:nsid w:val="5CF90732"/>
    <w:multiLevelType w:val="multilevel"/>
    <w:tmpl w:val="039E482C"/>
    <w:numStyleLink w:val="Bullets"/>
  </w:abstractNum>
  <w:abstractNum w:abstractNumId="30" w15:restartNumberingAfterBreak="0">
    <w:nsid w:val="60B13598"/>
    <w:multiLevelType w:val="hybridMultilevel"/>
    <w:tmpl w:val="AC62D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0C1510"/>
    <w:multiLevelType w:val="multilevel"/>
    <w:tmpl w:val="039E482C"/>
    <w:numStyleLink w:val="Bullets"/>
  </w:abstractNum>
  <w:abstractNum w:abstractNumId="32" w15:restartNumberingAfterBreak="0">
    <w:nsid w:val="642702A9"/>
    <w:multiLevelType w:val="hybridMultilevel"/>
    <w:tmpl w:val="8616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4556D7"/>
    <w:multiLevelType w:val="hybridMultilevel"/>
    <w:tmpl w:val="68785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E321B9"/>
    <w:multiLevelType w:val="multilevel"/>
    <w:tmpl w:val="039E482C"/>
    <w:numStyleLink w:val="Bullets"/>
  </w:abstractNum>
  <w:abstractNum w:abstractNumId="35" w15:restartNumberingAfterBreak="0">
    <w:nsid w:val="6F722D02"/>
    <w:multiLevelType w:val="multilevel"/>
    <w:tmpl w:val="039E482C"/>
    <w:numStyleLink w:val="Bullets"/>
  </w:abstractNum>
  <w:abstractNum w:abstractNumId="36" w15:restartNumberingAfterBreak="0">
    <w:nsid w:val="745524E7"/>
    <w:multiLevelType w:val="hybridMultilevel"/>
    <w:tmpl w:val="BC52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9BD1EC9"/>
    <w:multiLevelType w:val="hybridMultilevel"/>
    <w:tmpl w:val="6B74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5675D9"/>
    <w:multiLevelType w:val="multilevel"/>
    <w:tmpl w:val="039E482C"/>
    <w:numStyleLink w:val="Bullets"/>
  </w:abstractNum>
  <w:abstractNum w:abstractNumId="40" w15:restartNumberingAfterBreak="0">
    <w:nsid w:val="7B7C144A"/>
    <w:multiLevelType w:val="multilevel"/>
    <w:tmpl w:val="039E482C"/>
    <w:numStyleLink w:val="Bullets"/>
  </w:abstractNum>
  <w:abstractNum w:abstractNumId="41" w15:restartNumberingAfterBreak="0">
    <w:nsid w:val="7CA343AC"/>
    <w:multiLevelType w:val="multilevel"/>
    <w:tmpl w:val="039E482C"/>
    <w:numStyleLink w:val="Bullets"/>
  </w:abstractNum>
  <w:abstractNum w:abstractNumId="42" w15:restartNumberingAfterBreak="0">
    <w:nsid w:val="7D0E4E66"/>
    <w:multiLevelType w:val="multilevel"/>
    <w:tmpl w:val="039E482C"/>
    <w:numStyleLink w:val="Bullets"/>
  </w:abstractNum>
  <w:abstractNum w:abstractNumId="43" w15:restartNumberingAfterBreak="0">
    <w:nsid w:val="7DAA2A38"/>
    <w:multiLevelType w:val="hybridMultilevel"/>
    <w:tmpl w:val="00529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5F46EF"/>
    <w:multiLevelType w:val="hybridMultilevel"/>
    <w:tmpl w:val="1E60C4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0"/>
  </w:num>
  <w:num w:numId="9">
    <w:abstractNumId w:val="2"/>
  </w:num>
  <w:num w:numId="10">
    <w:abstractNumId w:val="1"/>
  </w:num>
  <w:num w:numId="11">
    <w:abstractNumId w:val="44"/>
  </w:num>
  <w:num w:numId="12">
    <w:abstractNumId w:val="27"/>
  </w:num>
  <w:num w:numId="13">
    <w:abstractNumId w:val="37"/>
  </w:num>
  <w:num w:numId="14">
    <w:abstractNumId w:val="23"/>
  </w:num>
  <w:num w:numId="15">
    <w:abstractNumId w:val="15"/>
  </w:num>
  <w:num w:numId="16">
    <w:abstractNumId w:val="18"/>
  </w:num>
  <w:num w:numId="17">
    <w:abstractNumId w:val="28"/>
  </w:num>
  <w:num w:numId="18">
    <w:abstractNumId w:val="13"/>
  </w:num>
  <w:num w:numId="19">
    <w:abstractNumId w:val="10"/>
  </w:num>
  <w:num w:numId="20">
    <w:abstractNumId w:val="41"/>
  </w:num>
  <w:num w:numId="21">
    <w:abstractNumId w:val="16"/>
  </w:num>
  <w:num w:numId="22">
    <w:abstractNumId w:val="34"/>
  </w:num>
  <w:num w:numId="23">
    <w:abstractNumId w:val="26"/>
  </w:num>
  <w:num w:numId="24">
    <w:abstractNumId w:val="39"/>
  </w:num>
  <w:num w:numId="25">
    <w:abstractNumId w:val="19"/>
  </w:num>
  <w:num w:numId="26">
    <w:abstractNumId w:val="35"/>
  </w:num>
  <w:num w:numId="27">
    <w:abstractNumId w:val="25"/>
  </w:num>
  <w:num w:numId="28">
    <w:abstractNumId w:val="20"/>
  </w:num>
  <w:num w:numId="29">
    <w:abstractNumId w:val="12"/>
  </w:num>
  <w:num w:numId="30">
    <w:abstractNumId w:val="21"/>
  </w:num>
  <w:num w:numId="31">
    <w:abstractNumId w:val="17"/>
  </w:num>
  <w:num w:numId="32">
    <w:abstractNumId w:val="22"/>
  </w:num>
  <w:num w:numId="33">
    <w:abstractNumId w:val="42"/>
  </w:num>
  <w:num w:numId="34">
    <w:abstractNumId w:val="40"/>
  </w:num>
  <w:num w:numId="35">
    <w:abstractNumId w:val="24"/>
  </w:num>
  <w:num w:numId="36">
    <w:abstractNumId w:val="14"/>
  </w:num>
  <w:num w:numId="37">
    <w:abstractNumId w:val="31"/>
  </w:num>
  <w:num w:numId="38">
    <w:abstractNumId w:val="11"/>
  </w:num>
  <w:num w:numId="39">
    <w:abstractNumId w:val="29"/>
  </w:num>
  <w:num w:numId="40">
    <w:abstractNumId w:val="38"/>
  </w:num>
  <w:num w:numId="41">
    <w:abstractNumId w:val="36"/>
  </w:num>
  <w:num w:numId="42">
    <w:abstractNumId w:val="32"/>
  </w:num>
  <w:num w:numId="43">
    <w:abstractNumId w:val="33"/>
  </w:num>
  <w:num w:numId="44">
    <w:abstractNumId w:val="43"/>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style="mso-position-horizontal-relative:right-margin-area;mso-left-percent:0" fill="f" fillcolor="white" stroke="f">
      <v:fill color="white" on="f"/>
      <v:stroke on="f"/>
      <o:colormru v:ext="edit" colors="#f96611,#f7991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0EBA"/>
    <w:rsid w:val="000005B6"/>
    <w:rsid w:val="000006E3"/>
    <w:rsid w:val="00004F76"/>
    <w:rsid w:val="0000604D"/>
    <w:rsid w:val="000107AC"/>
    <w:rsid w:val="000112A9"/>
    <w:rsid w:val="00015043"/>
    <w:rsid w:val="00024E31"/>
    <w:rsid w:val="00025CD0"/>
    <w:rsid w:val="00034EE5"/>
    <w:rsid w:val="00035233"/>
    <w:rsid w:val="00037EF0"/>
    <w:rsid w:val="000408A6"/>
    <w:rsid w:val="000455C6"/>
    <w:rsid w:val="00046E37"/>
    <w:rsid w:val="000477EF"/>
    <w:rsid w:val="00051BB0"/>
    <w:rsid w:val="00057C59"/>
    <w:rsid w:val="00081BC1"/>
    <w:rsid w:val="000825B4"/>
    <w:rsid w:val="00082E93"/>
    <w:rsid w:val="00086168"/>
    <w:rsid w:val="00087841"/>
    <w:rsid w:val="00087A96"/>
    <w:rsid w:val="00094618"/>
    <w:rsid w:val="00095383"/>
    <w:rsid w:val="00095F60"/>
    <w:rsid w:val="000963C0"/>
    <w:rsid w:val="000B4C51"/>
    <w:rsid w:val="000C35B5"/>
    <w:rsid w:val="000C57DD"/>
    <w:rsid w:val="000D70A0"/>
    <w:rsid w:val="000E51C8"/>
    <w:rsid w:val="000E540B"/>
    <w:rsid w:val="000F3008"/>
    <w:rsid w:val="0010248E"/>
    <w:rsid w:val="00104CBB"/>
    <w:rsid w:val="001051F5"/>
    <w:rsid w:val="001053F7"/>
    <w:rsid w:val="0011135A"/>
    <w:rsid w:val="00112FCC"/>
    <w:rsid w:val="00113CF4"/>
    <w:rsid w:val="00114DA6"/>
    <w:rsid w:val="00120B82"/>
    <w:rsid w:val="00124022"/>
    <w:rsid w:val="001249CB"/>
    <w:rsid w:val="001309FA"/>
    <w:rsid w:val="00130A52"/>
    <w:rsid w:val="00131D8C"/>
    <w:rsid w:val="001322A9"/>
    <w:rsid w:val="001335E2"/>
    <w:rsid w:val="001412AB"/>
    <w:rsid w:val="0015210E"/>
    <w:rsid w:val="00157149"/>
    <w:rsid w:val="00161732"/>
    <w:rsid w:val="0016386C"/>
    <w:rsid w:val="00166171"/>
    <w:rsid w:val="0017429E"/>
    <w:rsid w:val="001762B7"/>
    <w:rsid w:val="001803FD"/>
    <w:rsid w:val="00183D2B"/>
    <w:rsid w:val="00186CD1"/>
    <w:rsid w:val="00191878"/>
    <w:rsid w:val="0019678E"/>
    <w:rsid w:val="00197740"/>
    <w:rsid w:val="001A0E4F"/>
    <w:rsid w:val="001A12EC"/>
    <w:rsid w:val="001A4975"/>
    <w:rsid w:val="001A68CE"/>
    <w:rsid w:val="001B2ACD"/>
    <w:rsid w:val="001B32A9"/>
    <w:rsid w:val="001B3845"/>
    <w:rsid w:val="001B3BB7"/>
    <w:rsid w:val="001C35AE"/>
    <w:rsid w:val="001C4965"/>
    <w:rsid w:val="001C6161"/>
    <w:rsid w:val="001C6AA8"/>
    <w:rsid w:val="001D7A4D"/>
    <w:rsid w:val="001E0C50"/>
    <w:rsid w:val="001E2B8C"/>
    <w:rsid w:val="001E38C2"/>
    <w:rsid w:val="001E49F3"/>
    <w:rsid w:val="001E655E"/>
    <w:rsid w:val="001F06E9"/>
    <w:rsid w:val="001F2F14"/>
    <w:rsid w:val="00200031"/>
    <w:rsid w:val="002135DC"/>
    <w:rsid w:val="00217444"/>
    <w:rsid w:val="00217CD1"/>
    <w:rsid w:val="00222846"/>
    <w:rsid w:val="00227E6F"/>
    <w:rsid w:val="00253AE0"/>
    <w:rsid w:val="00254A21"/>
    <w:rsid w:val="002562B0"/>
    <w:rsid w:val="00263315"/>
    <w:rsid w:val="00263B6A"/>
    <w:rsid w:val="002655F2"/>
    <w:rsid w:val="00265A54"/>
    <w:rsid w:val="00266211"/>
    <w:rsid w:val="002672F2"/>
    <w:rsid w:val="002764C6"/>
    <w:rsid w:val="00277E19"/>
    <w:rsid w:val="0028115E"/>
    <w:rsid w:val="002842B8"/>
    <w:rsid w:val="00285E75"/>
    <w:rsid w:val="00286D02"/>
    <w:rsid w:val="0029327F"/>
    <w:rsid w:val="00294399"/>
    <w:rsid w:val="002A084F"/>
    <w:rsid w:val="002A33EF"/>
    <w:rsid w:val="002A7454"/>
    <w:rsid w:val="002B1D12"/>
    <w:rsid w:val="002C0D83"/>
    <w:rsid w:val="002C440F"/>
    <w:rsid w:val="002C44E4"/>
    <w:rsid w:val="002D0981"/>
    <w:rsid w:val="002D3F20"/>
    <w:rsid w:val="002D6268"/>
    <w:rsid w:val="002D6D25"/>
    <w:rsid w:val="002E1E60"/>
    <w:rsid w:val="002F012F"/>
    <w:rsid w:val="002F2313"/>
    <w:rsid w:val="002F2A67"/>
    <w:rsid w:val="003016D8"/>
    <w:rsid w:val="00313B4C"/>
    <w:rsid w:val="00315CA0"/>
    <w:rsid w:val="0033310D"/>
    <w:rsid w:val="00346A44"/>
    <w:rsid w:val="00356540"/>
    <w:rsid w:val="0036150D"/>
    <w:rsid w:val="00366FBE"/>
    <w:rsid w:val="003670B4"/>
    <w:rsid w:val="00367BC9"/>
    <w:rsid w:val="003772D2"/>
    <w:rsid w:val="003838A0"/>
    <w:rsid w:val="00391615"/>
    <w:rsid w:val="0039345D"/>
    <w:rsid w:val="003945CB"/>
    <w:rsid w:val="0039791B"/>
    <w:rsid w:val="003A010D"/>
    <w:rsid w:val="003A0194"/>
    <w:rsid w:val="003A2183"/>
    <w:rsid w:val="003A5EF8"/>
    <w:rsid w:val="003B0202"/>
    <w:rsid w:val="003B6202"/>
    <w:rsid w:val="003C2EB8"/>
    <w:rsid w:val="003C31FF"/>
    <w:rsid w:val="003C6C90"/>
    <w:rsid w:val="003D088B"/>
    <w:rsid w:val="003D1A2A"/>
    <w:rsid w:val="003D1DBD"/>
    <w:rsid w:val="003E08D1"/>
    <w:rsid w:val="003E21D4"/>
    <w:rsid w:val="003E5CF2"/>
    <w:rsid w:val="003E64F5"/>
    <w:rsid w:val="003E6DCC"/>
    <w:rsid w:val="003F6761"/>
    <w:rsid w:val="003F6C33"/>
    <w:rsid w:val="003F72A1"/>
    <w:rsid w:val="004012BE"/>
    <w:rsid w:val="00401EC9"/>
    <w:rsid w:val="004043D2"/>
    <w:rsid w:val="004078FB"/>
    <w:rsid w:val="004119F3"/>
    <w:rsid w:val="004120A2"/>
    <w:rsid w:val="00416978"/>
    <w:rsid w:val="00417D80"/>
    <w:rsid w:val="00422746"/>
    <w:rsid w:val="00422993"/>
    <w:rsid w:val="00436E1C"/>
    <w:rsid w:val="0044029B"/>
    <w:rsid w:val="004421DB"/>
    <w:rsid w:val="004459FD"/>
    <w:rsid w:val="0044735F"/>
    <w:rsid w:val="004566D5"/>
    <w:rsid w:val="004577A0"/>
    <w:rsid w:val="00470ACD"/>
    <w:rsid w:val="004717C9"/>
    <w:rsid w:val="00474450"/>
    <w:rsid w:val="00476971"/>
    <w:rsid w:val="00477348"/>
    <w:rsid w:val="0048137C"/>
    <w:rsid w:val="0048718C"/>
    <w:rsid w:val="0049113E"/>
    <w:rsid w:val="0049218B"/>
    <w:rsid w:val="00493504"/>
    <w:rsid w:val="00494E15"/>
    <w:rsid w:val="0049507C"/>
    <w:rsid w:val="004A224D"/>
    <w:rsid w:val="004A2868"/>
    <w:rsid w:val="004A51B5"/>
    <w:rsid w:val="004B0E94"/>
    <w:rsid w:val="004B15D3"/>
    <w:rsid w:val="004B2126"/>
    <w:rsid w:val="004B235E"/>
    <w:rsid w:val="004B2F00"/>
    <w:rsid w:val="004B48E0"/>
    <w:rsid w:val="004C0AD0"/>
    <w:rsid w:val="004C197B"/>
    <w:rsid w:val="004C4476"/>
    <w:rsid w:val="004D4487"/>
    <w:rsid w:val="004D5011"/>
    <w:rsid w:val="004E6EE5"/>
    <w:rsid w:val="004F026F"/>
    <w:rsid w:val="004F0E98"/>
    <w:rsid w:val="004F5387"/>
    <w:rsid w:val="004F54FC"/>
    <w:rsid w:val="005010A2"/>
    <w:rsid w:val="00504C67"/>
    <w:rsid w:val="00511E4D"/>
    <w:rsid w:val="00512A6A"/>
    <w:rsid w:val="0051460F"/>
    <w:rsid w:val="00517A43"/>
    <w:rsid w:val="00522909"/>
    <w:rsid w:val="00525AE5"/>
    <w:rsid w:val="00531B33"/>
    <w:rsid w:val="00536BF2"/>
    <w:rsid w:val="00541D56"/>
    <w:rsid w:val="005502AC"/>
    <w:rsid w:val="00550C15"/>
    <w:rsid w:val="00552B48"/>
    <w:rsid w:val="00554FF5"/>
    <w:rsid w:val="00573787"/>
    <w:rsid w:val="00573CD8"/>
    <w:rsid w:val="0057581D"/>
    <w:rsid w:val="00580C90"/>
    <w:rsid w:val="00581FE2"/>
    <w:rsid w:val="00597082"/>
    <w:rsid w:val="005A2D08"/>
    <w:rsid w:val="005A5BD3"/>
    <w:rsid w:val="005A6696"/>
    <w:rsid w:val="005B59B4"/>
    <w:rsid w:val="005B65A0"/>
    <w:rsid w:val="005B6A90"/>
    <w:rsid w:val="005C4630"/>
    <w:rsid w:val="005C6084"/>
    <w:rsid w:val="005D2BA3"/>
    <w:rsid w:val="005D7364"/>
    <w:rsid w:val="005E29E0"/>
    <w:rsid w:val="005E40BD"/>
    <w:rsid w:val="005E6901"/>
    <w:rsid w:val="005E7A81"/>
    <w:rsid w:val="005F044F"/>
    <w:rsid w:val="005F37AD"/>
    <w:rsid w:val="0060399B"/>
    <w:rsid w:val="00604269"/>
    <w:rsid w:val="00604481"/>
    <w:rsid w:val="00612D4A"/>
    <w:rsid w:val="00614E2E"/>
    <w:rsid w:val="0061735C"/>
    <w:rsid w:val="00617BF1"/>
    <w:rsid w:val="00620D36"/>
    <w:rsid w:val="00626E2F"/>
    <w:rsid w:val="00631B82"/>
    <w:rsid w:val="00632ACD"/>
    <w:rsid w:val="00640575"/>
    <w:rsid w:val="00645370"/>
    <w:rsid w:val="00650F3E"/>
    <w:rsid w:val="0065454B"/>
    <w:rsid w:val="00654E6F"/>
    <w:rsid w:val="0066055B"/>
    <w:rsid w:val="00662343"/>
    <w:rsid w:val="00663527"/>
    <w:rsid w:val="00667BB3"/>
    <w:rsid w:val="00686694"/>
    <w:rsid w:val="00687CD3"/>
    <w:rsid w:val="00691818"/>
    <w:rsid w:val="006A6EDE"/>
    <w:rsid w:val="006B1173"/>
    <w:rsid w:val="006B1EC8"/>
    <w:rsid w:val="006B38B3"/>
    <w:rsid w:val="006B3A6C"/>
    <w:rsid w:val="006C3EBE"/>
    <w:rsid w:val="006D0349"/>
    <w:rsid w:val="006D2659"/>
    <w:rsid w:val="006D4AD0"/>
    <w:rsid w:val="006E0476"/>
    <w:rsid w:val="006E22F2"/>
    <w:rsid w:val="006E5CF2"/>
    <w:rsid w:val="006F178C"/>
    <w:rsid w:val="006F256E"/>
    <w:rsid w:val="006F3A01"/>
    <w:rsid w:val="006F7F51"/>
    <w:rsid w:val="00706C6D"/>
    <w:rsid w:val="0072117E"/>
    <w:rsid w:val="007212CC"/>
    <w:rsid w:val="007213FA"/>
    <w:rsid w:val="00722649"/>
    <w:rsid w:val="00723135"/>
    <w:rsid w:val="007234D9"/>
    <w:rsid w:val="0073027E"/>
    <w:rsid w:val="0073102B"/>
    <w:rsid w:val="00735D0D"/>
    <w:rsid w:val="00736A18"/>
    <w:rsid w:val="00737B22"/>
    <w:rsid w:val="00742EC5"/>
    <w:rsid w:val="007443CC"/>
    <w:rsid w:val="00745FFA"/>
    <w:rsid w:val="00746711"/>
    <w:rsid w:val="007527D5"/>
    <w:rsid w:val="0075579B"/>
    <w:rsid w:val="00757B01"/>
    <w:rsid w:val="0076371C"/>
    <w:rsid w:val="00766845"/>
    <w:rsid w:val="00773667"/>
    <w:rsid w:val="007743C2"/>
    <w:rsid w:val="007803BD"/>
    <w:rsid w:val="0078666F"/>
    <w:rsid w:val="00787493"/>
    <w:rsid w:val="00790F24"/>
    <w:rsid w:val="00791AD3"/>
    <w:rsid w:val="00796BB5"/>
    <w:rsid w:val="007A37E2"/>
    <w:rsid w:val="007A3DFF"/>
    <w:rsid w:val="007A4BDA"/>
    <w:rsid w:val="007A61DE"/>
    <w:rsid w:val="007A7E3E"/>
    <w:rsid w:val="007B1B03"/>
    <w:rsid w:val="007B1DBE"/>
    <w:rsid w:val="007B363B"/>
    <w:rsid w:val="007B6400"/>
    <w:rsid w:val="007B6AA1"/>
    <w:rsid w:val="007C02F6"/>
    <w:rsid w:val="007C2CC1"/>
    <w:rsid w:val="007C540A"/>
    <w:rsid w:val="007D2C33"/>
    <w:rsid w:val="007D3C2A"/>
    <w:rsid w:val="007E2FF9"/>
    <w:rsid w:val="007E4996"/>
    <w:rsid w:val="007F0633"/>
    <w:rsid w:val="007F736D"/>
    <w:rsid w:val="007F7484"/>
    <w:rsid w:val="00801A70"/>
    <w:rsid w:val="00802A34"/>
    <w:rsid w:val="00803783"/>
    <w:rsid w:val="008066EB"/>
    <w:rsid w:val="0080749C"/>
    <w:rsid w:val="00814047"/>
    <w:rsid w:val="008205B4"/>
    <w:rsid w:val="00822B51"/>
    <w:rsid w:val="00822E72"/>
    <w:rsid w:val="00825FA6"/>
    <w:rsid w:val="008274C9"/>
    <w:rsid w:val="00830D4E"/>
    <w:rsid w:val="00840299"/>
    <w:rsid w:val="008420D5"/>
    <w:rsid w:val="00843D34"/>
    <w:rsid w:val="00850694"/>
    <w:rsid w:val="00852F1D"/>
    <w:rsid w:val="008552B5"/>
    <w:rsid w:val="0086274D"/>
    <w:rsid w:val="00874165"/>
    <w:rsid w:val="00880F36"/>
    <w:rsid w:val="00881C04"/>
    <w:rsid w:val="008A7F1D"/>
    <w:rsid w:val="008B3534"/>
    <w:rsid w:val="008B5764"/>
    <w:rsid w:val="008B7AF5"/>
    <w:rsid w:val="008C1B98"/>
    <w:rsid w:val="008D5424"/>
    <w:rsid w:val="008D7EA9"/>
    <w:rsid w:val="008F28B8"/>
    <w:rsid w:val="00912F4F"/>
    <w:rsid w:val="00914737"/>
    <w:rsid w:val="00924A4C"/>
    <w:rsid w:val="00932247"/>
    <w:rsid w:val="00933E16"/>
    <w:rsid w:val="00951334"/>
    <w:rsid w:val="00956043"/>
    <w:rsid w:val="009567A0"/>
    <w:rsid w:val="009607B9"/>
    <w:rsid w:val="00962A59"/>
    <w:rsid w:val="0097097F"/>
    <w:rsid w:val="009717F1"/>
    <w:rsid w:val="00972E5F"/>
    <w:rsid w:val="0097490A"/>
    <w:rsid w:val="009805FB"/>
    <w:rsid w:val="00983A46"/>
    <w:rsid w:val="00985A8E"/>
    <w:rsid w:val="00990060"/>
    <w:rsid w:val="009901FB"/>
    <w:rsid w:val="00991319"/>
    <w:rsid w:val="009928D0"/>
    <w:rsid w:val="00995A4D"/>
    <w:rsid w:val="009A0DD1"/>
    <w:rsid w:val="009A7D80"/>
    <w:rsid w:val="009B0291"/>
    <w:rsid w:val="009B2C0B"/>
    <w:rsid w:val="009B2E7A"/>
    <w:rsid w:val="009C51B2"/>
    <w:rsid w:val="009C7948"/>
    <w:rsid w:val="009D119B"/>
    <w:rsid w:val="009D3CEA"/>
    <w:rsid w:val="009D3D0D"/>
    <w:rsid w:val="009D6D35"/>
    <w:rsid w:val="009F024F"/>
    <w:rsid w:val="00A004B8"/>
    <w:rsid w:val="00A01787"/>
    <w:rsid w:val="00A04CFC"/>
    <w:rsid w:val="00A0640D"/>
    <w:rsid w:val="00A0723A"/>
    <w:rsid w:val="00A12B47"/>
    <w:rsid w:val="00A276EF"/>
    <w:rsid w:val="00A30197"/>
    <w:rsid w:val="00A32355"/>
    <w:rsid w:val="00A33FC9"/>
    <w:rsid w:val="00A350E0"/>
    <w:rsid w:val="00A6226B"/>
    <w:rsid w:val="00A82B2E"/>
    <w:rsid w:val="00A87C55"/>
    <w:rsid w:val="00A921C4"/>
    <w:rsid w:val="00A935A0"/>
    <w:rsid w:val="00A93E2F"/>
    <w:rsid w:val="00A94105"/>
    <w:rsid w:val="00AA16BE"/>
    <w:rsid w:val="00AA5909"/>
    <w:rsid w:val="00AA63B9"/>
    <w:rsid w:val="00AB30F9"/>
    <w:rsid w:val="00AB6B1F"/>
    <w:rsid w:val="00AC09A8"/>
    <w:rsid w:val="00AC4168"/>
    <w:rsid w:val="00AC5F05"/>
    <w:rsid w:val="00AD030A"/>
    <w:rsid w:val="00AD064A"/>
    <w:rsid w:val="00AE3494"/>
    <w:rsid w:val="00AE5D2F"/>
    <w:rsid w:val="00AE6065"/>
    <w:rsid w:val="00AE6106"/>
    <w:rsid w:val="00AE7296"/>
    <w:rsid w:val="00B07BB1"/>
    <w:rsid w:val="00B16C9B"/>
    <w:rsid w:val="00B223F0"/>
    <w:rsid w:val="00B224AB"/>
    <w:rsid w:val="00B4514A"/>
    <w:rsid w:val="00B527A8"/>
    <w:rsid w:val="00B52C25"/>
    <w:rsid w:val="00B56B2A"/>
    <w:rsid w:val="00B576D4"/>
    <w:rsid w:val="00B715E0"/>
    <w:rsid w:val="00B8401B"/>
    <w:rsid w:val="00B867D7"/>
    <w:rsid w:val="00B92FDC"/>
    <w:rsid w:val="00BB23AB"/>
    <w:rsid w:val="00BB770F"/>
    <w:rsid w:val="00BC540D"/>
    <w:rsid w:val="00BC72BC"/>
    <w:rsid w:val="00BD32EB"/>
    <w:rsid w:val="00BD4D12"/>
    <w:rsid w:val="00BD567A"/>
    <w:rsid w:val="00BE1977"/>
    <w:rsid w:val="00BE3777"/>
    <w:rsid w:val="00BE67C8"/>
    <w:rsid w:val="00BE6A05"/>
    <w:rsid w:val="00C03318"/>
    <w:rsid w:val="00C04B63"/>
    <w:rsid w:val="00C05903"/>
    <w:rsid w:val="00C1305D"/>
    <w:rsid w:val="00C143C2"/>
    <w:rsid w:val="00C22F4F"/>
    <w:rsid w:val="00C24D28"/>
    <w:rsid w:val="00C27377"/>
    <w:rsid w:val="00C27B09"/>
    <w:rsid w:val="00C357D5"/>
    <w:rsid w:val="00C4372F"/>
    <w:rsid w:val="00C51317"/>
    <w:rsid w:val="00C54240"/>
    <w:rsid w:val="00C61E88"/>
    <w:rsid w:val="00C65EBA"/>
    <w:rsid w:val="00C709C9"/>
    <w:rsid w:val="00C70F19"/>
    <w:rsid w:val="00C7721E"/>
    <w:rsid w:val="00C77255"/>
    <w:rsid w:val="00C823FE"/>
    <w:rsid w:val="00C8382C"/>
    <w:rsid w:val="00C84B8D"/>
    <w:rsid w:val="00C851CE"/>
    <w:rsid w:val="00C8659D"/>
    <w:rsid w:val="00C95CFB"/>
    <w:rsid w:val="00CA0262"/>
    <w:rsid w:val="00CA3963"/>
    <w:rsid w:val="00CA5575"/>
    <w:rsid w:val="00CA617C"/>
    <w:rsid w:val="00CA73F7"/>
    <w:rsid w:val="00CB5E6B"/>
    <w:rsid w:val="00CC31B8"/>
    <w:rsid w:val="00CC4A2D"/>
    <w:rsid w:val="00CC7F72"/>
    <w:rsid w:val="00CD712E"/>
    <w:rsid w:val="00CD757F"/>
    <w:rsid w:val="00CD7BA2"/>
    <w:rsid w:val="00CE554A"/>
    <w:rsid w:val="00CF4392"/>
    <w:rsid w:val="00CF47AE"/>
    <w:rsid w:val="00D0097E"/>
    <w:rsid w:val="00D03F36"/>
    <w:rsid w:val="00D04E79"/>
    <w:rsid w:val="00D05E53"/>
    <w:rsid w:val="00D11973"/>
    <w:rsid w:val="00D16552"/>
    <w:rsid w:val="00D17411"/>
    <w:rsid w:val="00D24F3A"/>
    <w:rsid w:val="00D30132"/>
    <w:rsid w:val="00D31B31"/>
    <w:rsid w:val="00D33D87"/>
    <w:rsid w:val="00D443F0"/>
    <w:rsid w:val="00D54B4C"/>
    <w:rsid w:val="00D57D90"/>
    <w:rsid w:val="00D61EE4"/>
    <w:rsid w:val="00D671F0"/>
    <w:rsid w:val="00D725D7"/>
    <w:rsid w:val="00D744D6"/>
    <w:rsid w:val="00D74D18"/>
    <w:rsid w:val="00D776D1"/>
    <w:rsid w:val="00D83896"/>
    <w:rsid w:val="00D97F3B"/>
    <w:rsid w:val="00DA6EB2"/>
    <w:rsid w:val="00DB1E75"/>
    <w:rsid w:val="00DC0EBA"/>
    <w:rsid w:val="00DC1982"/>
    <w:rsid w:val="00DC1F86"/>
    <w:rsid w:val="00DC5772"/>
    <w:rsid w:val="00DE07B5"/>
    <w:rsid w:val="00DE159B"/>
    <w:rsid w:val="00E00D60"/>
    <w:rsid w:val="00E04A7F"/>
    <w:rsid w:val="00E144A5"/>
    <w:rsid w:val="00E20A0E"/>
    <w:rsid w:val="00E211E6"/>
    <w:rsid w:val="00E24224"/>
    <w:rsid w:val="00E26E0F"/>
    <w:rsid w:val="00E26FCA"/>
    <w:rsid w:val="00E30B43"/>
    <w:rsid w:val="00E34EA2"/>
    <w:rsid w:val="00E36872"/>
    <w:rsid w:val="00E40C92"/>
    <w:rsid w:val="00E42DDA"/>
    <w:rsid w:val="00E43EDE"/>
    <w:rsid w:val="00E450F5"/>
    <w:rsid w:val="00E5002F"/>
    <w:rsid w:val="00E57C30"/>
    <w:rsid w:val="00E60040"/>
    <w:rsid w:val="00E647B9"/>
    <w:rsid w:val="00E7008B"/>
    <w:rsid w:val="00E7171A"/>
    <w:rsid w:val="00E7203B"/>
    <w:rsid w:val="00E7594A"/>
    <w:rsid w:val="00E76451"/>
    <w:rsid w:val="00E8325D"/>
    <w:rsid w:val="00E841F5"/>
    <w:rsid w:val="00E909C9"/>
    <w:rsid w:val="00E9256C"/>
    <w:rsid w:val="00E971E8"/>
    <w:rsid w:val="00EA39C2"/>
    <w:rsid w:val="00EA3F29"/>
    <w:rsid w:val="00EA5DCC"/>
    <w:rsid w:val="00EB1C27"/>
    <w:rsid w:val="00EB1CD8"/>
    <w:rsid w:val="00EC5C21"/>
    <w:rsid w:val="00EC5D5D"/>
    <w:rsid w:val="00EC79B3"/>
    <w:rsid w:val="00ED23ED"/>
    <w:rsid w:val="00ED6092"/>
    <w:rsid w:val="00EE1722"/>
    <w:rsid w:val="00EE1895"/>
    <w:rsid w:val="00EF5F4B"/>
    <w:rsid w:val="00F05945"/>
    <w:rsid w:val="00F11A89"/>
    <w:rsid w:val="00F155D8"/>
    <w:rsid w:val="00F168BF"/>
    <w:rsid w:val="00F22481"/>
    <w:rsid w:val="00F31F29"/>
    <w:rsid w:val="00F34D20"/>
    <w:rsid w:val="00F438F3"/>
    <w:rsid w:val="00F526D3"/>
    <w:rsid w:val="00F556BA"/>
    <w:rsid w:val="00F57060"/>
    <w:rsid w:val="00F605C2"/>
    <w:rsid w:val="00F66937"/>
    <w:rsid w:val="00F670F8"/>
    <w:rsid w:val="00F80FCB"/>
    <w:rsid w:val="00F82CB2"/>
    <w:rsid w:val="00F858C6"/>
    <w:rsid w:val="00F940B6"/>
    <w:rsid w:val="00FA3BDA"/>
    <w:rsid w:val="00FA69AD"/>
    <w:rsid w:val="00FA70C4"/>
    <w:rsid w:val="00FB3884"/>
    <w:rsid w:val="00FB397D"/>
    <w:rsid w:val="00FB610C"/>
    <w:rsid w:val="00FB6538"/>
    <w:rsid w:val="00FB6966"/>
    <w:rsid w:val="00FB7694"/>
    <w:rsid w:val="00FB7DFA"/>
    <w:rsid w:val="00FC14ED"/>
    <w:rsid w:val="00FC65AE"/>
    <w:rsid w:val="00FD43AC"/>
    <w:rsid w:val="00FD7AB3"/>
    <w:rsid w:val="00FE2CC1"/>
    <w:rsid w:val="00FE3D5B"/>
    <w:rsid w:val="00FE437E"/>
    <w:rsid w:val="00FF3EA7"/>
    <w:rsid w:val="00FF4B95"/>
    <w:rsid w:val="00FF5CF4"/>
    <w:rsid w:val="00FF7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country-region"/>
  <w:smartTagType w:namespaceuri="urn:schemas-microsoft-com:office:smarttags" w:name="place"/>
  <w:shapeDefaults>
    <o:shapedefaults v:ext="edit" spidmax="2049" style="mso-position-horizontal-relative:right-margin-area;mso-left-percent:0" fill="f" fillcolor="white" stroke="f">
      <v:fill color="white" on="f"/>
      <v:stroke on="f"/>
      <o:colormru v:ext="edit" colors="#f96611,#f79910"/>
    </o:shapedefaults>
    <o:shapelayout v:ext="edit">
      <o:idmap v:ext="edit" data="1"/>
    </o:shapelayout>
  </w:shapeDefaults>
  <w:decimalSymbol w:val="."/>
  <w:listSeparator w:val=","/>
  <w14:docId w14:val="3A29F82B"/>
  <w15:docId w15:val="{649282A7-4B55-4C19-8FB7-AD6A72BF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C0EBA"/>
    <w:pPr>
      <w:spacing w:after="120" w:line="264" w:lineRule="auto"/>
    </w:pPr>
    <w:rPr>
      <w:rFonts w:ascii="Arial" w:hAnsi="Arial"/>
    </w:rPr>
  </w:style>
  <w:style w:type="paragraph" w:styleId="Heading1">
    <w:name w:val="heading 1"/>
    <w:basedOn w:val="Normal"/>
    <w:next w:val="Normal"/>
    <w:qFormat/>
    <w:rsid w:val="00DC0EBA"/>
    <w:pPr>
      <w:keepNext/>
      <w:spacing w:before="240" w:after="60"/>
      <w:outlineLvl w:val="0"/>
    </w:pPr>
    <w:rPr>
      <w:rFonts w:cs="Arial"/>
      <w:b/>
      <w:bCs/>
      <w:kern w:val="32"/>
      <w:sz w:val="28"/>
    </w:rPr>
  </w:style>
  <w:style w:type="paragraph" w:styleId="Heading2">
    <w:name w:val="heading 2"/>
    <w:basedOn w:val="Normal"/>
    <w:next w:val="Normal"/>
    <w:link w:val="Heading2Char"/>
    <w:qFormat/>
    <w:rsid w:val="00DC0EBA"/>
    <w:pPr>
      <w:keepNext/>
      <w:spacing w:before="240" w:after="60"/>
      <w:outlineLvl w:val="1"/>
    </w:pPr>
    <w:rPr>
      <w:rFonts w:cs="Arial"/>
      <w:bCs/>
      <w:i/>
      <w:iCs/>
      <w:sz w:val="24"/>
    </w:rPr>
  </w:style>
  <w:style w:type="paragraph" w:styleId="Heading3">
    <w:name w:val="heading 3"/>
    <w:basedOn w:val="Normal"/>
    <w:next w:val="Normal"/>
    <w:qFormat/>
    <w:rsid w:val="00DC0EBA"/>
    <w:pPr>
      <w:keepNext/>
      <w:spacing w:before="240" w:after="60"/>
      <w:outlineLvl w:val="2"/>
    </w:pPr>
    <w:rPr>
      <w:rFonts w:cs="Arial"/>
      <w:b/>
      <w:bCs/>
    </w:rPr>
  </w:style>
  <w:style w:type="paragraph" w:styleId="Heading4">
    <w:name w:val="heading 4"/>
    <w:basedOn w:val="Normal"/>
    <w:next w:val="Normal"/>
    <w:qFormat/>
    <w:rsid w:val="00DC0EBA"/>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C0EBA"/>
    <w:pPr>
      <w:tabs>
        <w:tab w:val="center" w:pos="4320"/>
        <w:tab w:val="right" w:pos="8640"/>
      </w:tabs>
    </w:pPr>
  </w:style>
  <w:style w:type="paragraph" w:styleId="Footer">
    <w:name w:val="footer"/>
    <w:basedOn w:val="Normal"/>
    <w:rsid w:val="00DC0EBA"/>
    <w:pPr>
      <w:tabs>
        <w:tab w:val="center" w:pos="4320"/>
        <w:tab w:val="right" w:pos="8640"/>
      </w:tabs>
    </w:pPr>
  </w:style>
  <w:style w:type="paragraph" w:styleId="Title">
    <w:name w:val="Title"/>
    <w:basedOn w:val="Normal"/>
    <w:next w:val="Normal"/>
    <w:qFormat/>
    <w:rsid w:val="00DC0EBA"/>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DC0EBA"/>
    <w:rPr>
      <w:rFonts w:ascii="Arial" w:hAnsi="Arial" w:cs="Arial"/>
      <w:bCs/>
      <w:i/>
      <w:iCs/>
      <w:sz w:val="24"/>
      <w:lang w:val="en-US" w:eastAsia="en-US" w:bidi="ar-SA"/>
    </w:rPr>
  </w:style>
  <w:style w:type="character" w:styleId="Hyperlink">
    <w:name w:val="Hyperlink"/>
    <w:uiPriority w:val="99"/>
    <w:rsid w:val="00DC0EBA"/>
    <w:rPr>
      <w:color w:val="0000FF"/>
      <w:u w:val="single"/>
    </w:rPr>
  </w:style>
  <w:style w:type="paragraph" w:styleId="TOC1">
    <w:name w:val="toc 1"/>
    <w:basedOn w:val="Normal"/>
    <w:next w:val="Normal"/>
    <w:autoRedefine/>
    <w:uiPriority w:val="39"/>
    <w:rsid w:val="007A61DE"/>
    <w:pPr>
      <w:tabs>
        <w:tab w:val="right" w:leader="dot" w:pos="4410"/>
      </w:tabs>
      <w:spacing w:line="360" w:lineRule="auto"/>
    </w:pPr>
  </w:style>
  <w:style w:type="paragraph" w:styleId="TOC2">
    <w:name w:val="toc 2"/>
    <w:basedOn w:val="Normal"/>
    <w:next w:val="Normal"/>
    <w:autoRedefine/>
    <w:semiHidden/>
    <w:rsid w:val="00DC0EBA"/>
    <w:pPr>
      <w:ind w:left="200"/>
    </w:pPr>
  </w:style>
  <w:style w:type="numbering" w:customStyle="1" w:styleId="Bullets">
    <w:name w:val="Bullets"/>
    <w:basedOn w:val="NoList"/>
    <w:rsid w:val="00DC0EBA"/>
    <w:pPr>
      <w:numPr>
        <w:numId w:val="13"/>
      </w:numPr>
    </w:pPr>
  </w:style>
  <w:style w:type="character" w:styleId="PageNumber">
    <w:name w:val="page number"/>
    <w:basedOn w:val="DefaultParagraphFont"/>
    <w:rsid w:val="00DC0EBA"/>
  </w:style>
  <w:style w:type="paragraph" w:styleId="DocumentMap">
    <w:name w:val="Document Map"/>
    <w:basedOn w:val="Normal"/>
    <w:semiHidden/>
    <w:rsid w:val="00DC0EBA"/>
    <w:pPr>
      <w:shd w:val="clear" w:color="auto" w:fill="000080"/>
    </w:pPr>
    <w:rPr>
      <w:rFonts w:ascii="Tahoma" w:hAnsi="Tahoma" w:cs="Tahoma"/>
    </w:rPr>
  </w:style>
  <w:style w:type="table" w:styleId="TableGrid">
    <w:name w:val="Table Grid"/>
    <w:basedOn w:val="TableNormal"/>
    <w:rsid w:val="00DC0EBA"/>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DC0EBA"/>
    <w:rPr>
      <w:rFonts w:ascii="Courier New" w:hAnsi="Courier New" w:cs="Courier New"/>
    </w:rPr>
  </w:style>
  <w:style w:type="character" w:customStyle="1" w:styleId="PlainTextChar">
    <w:name w:val="Plain Text Char"/>
    <w:link w:val="PlainText"/>
    <w:rsid w:val="00DC0EBA"/>
    <w:rPr>
      <w:rFonts w:ascii="Courier New" w:hAnsi="Courier New" w:cs="Courier New"/>
      <w:lang w:val="en-US" w:eastAsia="en-US" w:bidi="ar-SA"/>
    </w:rPr>
  </w:style>
  <w:style w:type="paragraph" w:customStyle="1" w:styleId="Code">
    <w:name w:val="Code"/>
    <w:basedOn w:val="Normal"/>
    <w:rsid w:val="002D0981"/>
    <w:pPr>
      <w:pBdr>
        <w:left w:val="thinThickSmallGap" w:sz="24" w:space="4" w:color="F79910"/>
      </w:pBdr>
      <w:spacing w:after="0"/>
      <w:ind w:left="144"/>
    </w:pPr>
    <w:rPr>
      <w:rFonts w:ascii="Courier New" w:hAnsi="Courier New"/>
      <w:noProof/>
      <w:sz w:val="16"/>
    </w:rPr>
  </w:style>
  <w:style w:type="paragraph" w:customStyle="1" w:styleId="Heading30">
    <w:name w:val="Heading3"/>
    <w:basedOn w:val="Normal"/>
    <w:rsid w:val="006B38B3"/>
  </w:style>
  <w:style w:type="character" w:styleId="FollowedHyperlink">
    <w:name w:val="FollowedHyperlink"/>
    <w:rsid w:val="000107AC"/>
    <w:rPr>
      <w:color w:val="800080"/>
      <w:u w:val="single"/>
    </w:rPr>
  </w:style>
  <w:style w:type="paragraph" w:customStyle="1" w:styleId="Text">
    <w:name w:val="Text"/>
    <w:basedOn w:val="Normal"/>
    <w:link w:val="TextChar"/>
    <w:qFormat/>
    <w:rsid w:val="00183D2B"/>
    <w:rPr>
      <w:rFonts w:ascii="Courier New" w:hAnsi="Courier New" w:cs="Courier New"/>
      <w:b/>
    </w:rPr>
  </w:style>
  <w:style w:type="character" w:customStyle="1" w:styleId="TextChar">
    <w:name w:val="Text Char"/>
    <w:link w:val="Text"/>
    <w:rsid w:val="00183D2B"/>
    <w:rPr>
      <w:rFonts w:ascii="Courier New" w:hAnsi="Courier New" w:cs="Courier New"/>
      <w:b/>
    </w:rPr>
  </w:style>
  <w:style w:type="character" w:styleId="CommentReference">
    <w:name w:val="annotation reference"/>
    <w:rsid w:val="00A935A0"/>
    <w:rPr>
      <w:sz w:val="16"/>
      <w:szCs w:val="16"/>
    </w:rPr>
  </w:style>
  <w:style w:type="paragraph" w:styleId="CommentText">
    <w:name w:val="annotation text"/>
    <w:basedOn w:val="Normal"/>
    <w:link w:val="CommentTextChar"/>
    <w:rsid w:val="00A935A0"/>
  </w:style>
  <w:style w:type="character" w:customStyle="1" w:styleId="CommentTextChar">
    <w:name w:val="Comment Text Char"/>
    <w:link w:val="CommentText"/>
    <w:rsid w:val="00A935A0"/>
    <w:rPr>
      <w:rFonts w:ascii="Arial" w:hAnsi="Arial"/>
    </w:rPr>
  </w:style>
  <w:style w:type="paragraph" w:styleId="CommentSubject">
    <w:name w:val="annotation subject"/>
    <w:basedOn w:val="CommentText"/>
    <w:next w:val="CommentText"/>
    <w:link w:val="CommentSubjectChar"/>
    <w:rsid w:val="00A935A0"/>
    <w:rPr>
      <w:b/>
      <w:bCs/>
    </w:rPr>
  </w:style>
  <w:style w:type="character" w:customStyle="1" w:styleId="CommentSubjectChar">
    <w:name w:val="Comment Subject Char"/>
    <w:link w:val="CommentSubject"/>
    <w:rsid w:val="00A935A0"/>
    <w:rPr>
      <w:rFonts w:ascii="Arial" w:hAnsi="Arial"/>
      <w:b/>
      <w:bCs/>
    </w:rPr>
  </w:style>
  <w:style w:type="paragraph" w:styleId="BalloonText">
    <w:name w:val="Balloon Text"/>
    <w:basedOn w:val="Normal"/>
    <w:link w:val="BalloonTextChar"/>
    <w:rsid w:val="00A935A0"/>
    <w:pPr>
      <w:spacing w:after="0" w:line="240" w:lineRule="auto"/>
    </w:pPr>
    <w:rPr>
      <w:rFonts w:ascii="Tahoma" w:hAnsi="Tahoma" w:cs="Tahoma"/>
      <w:sz w:val="16"/>
      <w:szCs w:val="16"/>
    </w:rPr>
  </w:style>
  <w:style w:type="character" w:customStyle="1" w:styleId="BalloonTextChar">
    <w:name w:val="Balloon Text Char"/>
    <w:link w:val="BalloonText"/>
    <w:rsid w:val="00A935A0"/>
    <w:rPr>
      <w:rFonts w:ascii="Tahoma" w:hAnsi="Tahoma" w:cs="Tahoma"/>
      <w:sz w:val="16"/>
      <w:szCs w:val="16"/>
    </w:rPr>
  </w:style>
  <w:style w:type="paragraph" w:styleId="Caption">
    <w:name w:val="caption"/>
    <w:basedOn w:val="Normal"/>
    <w:next w:val="Normal"/>
    <w:unhideWhenUsed/>
    <w:qFormat/>
    <w:rsid w:val="00120B82"/>
    <w:rPr>
      <w:b/>
      <w:bCs/>
    </w:rPr>
  </w:style>
  <w:style w:type="character" w:customStyle="1" w:styleId="UnresolvedMention1">
    <w:name w:val="Unresolved Mention1"/>
    <w:basedOn w:val="DefaultParagraphFont"/>
    <w:uiPriority w:val="99"/>
    <w:semiHidden/>
    <w:unhideWhenUsed/>
    <w:rsid w:val="007743C2"/>
    <w:rPr>
      <w:color w:val="808080"/>
      <w:shd w:val="clear" w:color="auto" w:fill="E6E6E6"/>
    </w:rPr>
  </w:style>
  <w:style w:type="paragraph" w:styleId="NormalWeb">
    <w:name w:val="Normal (Web)"/>
    <w:basedOn w:val="Normal"/>
    <w:uiPriority w:val="99"/>
    <w:semiHidden/>
    <w:unhideWhenUsed/>
    <w:rsid w:val="00B715E0"/>
    <w:pPr>
      <w:spacing w:before="100" w:beforeAutospacing="1" w:after="100" w:afterAutospacing="1" w:line="240" w:lineRule="auto"/>
    </w:pPr>
    <w:rPr>
      <w:rFonts w:ascii="Times New Roman" w:hAnsi="Times New Roman"/>
      <w:sz w:val="24"/>
      <w:szCs w:val="24"/>
    </w:rPr>
  </w:style>
  <w:style w:type="character" w:styleId="HTMLCode">
    <w:name w:val="HTML Code"/>
    <w:basedOn w:val="DefaultParagraphFont"/>
    <w:uiPriority w:val="99"/>
    <w:semiHidden/>
    <w:unhideWhenUsed/>
    <w:rsid w:val="00B715E0"/>
    <w:rPr>
      <w:rFonts w:ascii="Courier New" w:eastAsia="Times New Roman" w:hAnsi="Courier New" w:cs="Courier New"/>
      <w:sz w:val="20"/>
      <w:szCs w:val="20"/>
    </w:rPr>
  </w:style>
  <w:style w:type="paragraph" w:styleId="ListParagraph">
    <w:name w:val="List Paragraph"/>
    <w:basedOn w:val="Normal"/>
    <w:uiPriority w:val="34"/>
    <w:qFormat/>
    <w:rsid w:val="00FB61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4175">
      <w:bodyDiv w:val="1"/>
      <w:marLeft w:val="0"/>
      <w:marRight w:val="0"/>
      <w:marTop w:val="0"/>
      <w:marBottom w:val="0"/>
      <w:divBdr>
        <w:top w:val="none" w:sz="0" w:space="0" w:color="auto"/>
        <w:left w:val="none" w:sz="0" w:space="0" w:color="auto"/>
        <w:bottom w:val="none" w:sz="0" w:space="0" w:color="auto"/>
        <w:right w:val="none" w:sz="0" w:space="0" w:color="auto"/>
      </w:divBdr>
    </w:div>
    <w:div w:id="713887694">
      <w:bodyDiv w:val="1"/>
      <w:marLeft w:val="0"/>
      <w:marRight w:val="0"/>
      <w:marTop w:val="0"/>
      <w:marBottom w:val="0"/>
      <w:divBdr>
        <w:top w:val="none" w:sz="0" w:space="0" w:color="auto"/>
        <w:left w:val="none" w:sz="0" w:space="0" w:color="auto"/>
        <w:bottom w:val="none" w:sz="0" w:space="0" w:color="auto"/>
        <w:right w:val="none" w:sz="0" w:space="0" w:color="auto"/>
      </w:divBdr>
    </w:div>
    <w:div w:id="147463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s://server1/SpiraTeam/" TargetMode="External"/><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1.png"/><Relationship Id="rId97" Type="http://schemas.openxmlformats.org/officeDocument/2006/relationships/header" Target="header5.xml"/><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styles" Target="styles.xml"/><Relationship Id="rId16" Type="http://schemas.openxmlformats.org/officeDocument/2006/relationships/header" Target="header4.xml"/><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5.png"/><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inflectra.com/Downloads/Eclipse"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s://server1/SpiraTeam/" TargetMode="External"/><Relationship Id="rId98"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visualstudiogallery.msdn.microsoft.com/ef3e5da0-ac1e-48de-9c4b-0a8479ef8498" TargetMode="External"/><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hyperlink" Target="https://server1/SpiraTeam/" TargetMode="External"/><Relationship Id="rId83" Type="http://schemas.openxmlformats.org/officeDocument/2006/relationships/image" Target="media/image66.png"/><Relationship Id="rId88" Type="http://schemas.openxmlformats.org/officeDocument/2006/relationships/hyperlink" Target="http://www.microsoft.com/downloads/details.aspx?FamilyID=ab99342f-5d1a-413d-8319-81da479ab0d7" TargetMode="External"/><Relationship Id="rId91" Type="http://schemas.openxmlformats.org/officeDocument/2006/relationships/image" Target="media/image73.png"/><Relationship Id="rId96" Type="http://schemas.openxmlformats.org/officeDocument/2006/relationships/hyperlink" Target="mailto:support@inflectra.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marketplace.visualstudio.com/items?itemName=Inflectra.spira-extension-vscode"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Inflectra Document Template.dot</Template>
  <TotalTime>2658</TotalTime>
  <Pages>1</Pages>
  <Words>6829</Words>
  <Characters>38927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SpiraTest Migration and Integration Guide</vt:lpstr>
    </vt:vector>
  </TitlesOfParts>
  <Company>Microsoft</Company>
  <LinksUpToDate>false</LinksUpToDate>
  <CharactersWithSpaces>45665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SpiraTest Migration and Integration Guide</dc:title>
  <dc:subject>Quality Assurance</dc:subject>
  <dc:creator>Inflectra Corporation</dc:creator>
  <cp:lastModifiedBy>Adam Sandman</cp:lastModifiedBy>
  <cp:revision>164</cp:revision>
  <cp:lastPrinted>2018-07-13T22:00:00Z</cp:lastPrinted>
  <dcterms:created xsi:type="dcterms:W3CDTF">2013-05-10T21:28:00Z</dcterms:created>
  <dcterms:modified xsi:type="dcterms:W3CDTF">2018-07-13T22:00:00Z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