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765" w:rsidRPr="00720212" w:rsidRDefault="00D3283C">
      <w:pPr>
        <w:jc w:val="right"/>
        <w:rPr>
          <w:rFonts w:ascii="Josefin Sans" w:hAnsi="Josefin Sans"/>
        </w:rPr>
      </w:pPr>
      <w:r w:rsidRPr="00720212">
        <w:rPr>
          <w:rFonts w:ascii="Josefin Sans" w:hAnsi="Josefin Sans" w:cs="Arial"/>
          <w:b/>
          <w:noProof/>
          <w:sz w:val="32"/>
          <w:szCs w:val="32"/>
        </w:rPr>
        <w:drawing>
          <wp:anchor distT="0" distB="0" distL="114300" distR="114300" simplePos="0" relativeHeight="251661824" behindDoc="1" locked="0" layoutInCell="1" allowOverlap="1" wp14:anchorId="3A24FDA1" wp14:editId="3822EE6B">
            <wp:simplePos x="0" y="0"/>
            <wp:positionH relativeFrom="column">
              <wp:posOffset>-676275</wp:posOffset>
            </wp:positionH>
            <wp:positionV relativeFrom="paragraph">
              <wp:posOffset>-447675</wp:posOffset>
            </wp:positionV>
            <wp:extent cx="3438525" cy="1223781"/>
            <wp:effectExtent l="0" t="0" r="0" b="0"/>
            <wp:wrapNone/>
            <wp:docPr id="58" name="Picture 58" descr="C:\subversion\projects\marketing\Logos\2017-01 spiraTeam logo large with (R)_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ubversion\projects\marketing\Logos\2017-01 spiraTeam logo large with (R)_no backgroun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38525" cy="12237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7765" w:rsidRPr="00720212" w:rsidRDefault="00647765">
      <w:pPr>
        <w:jc w:val="right"/>
        <w:rPr>
          <w:rFonts w:ascii="Josefin Sans" w:hAnsi="Josefin Sans"/>
        </w:rPr>
      </w:pPr>
    </w:p>
    <w:p w:rsidR="00647765" w:rsidRPr="00720212" w:rsidRDefault="00647765">
      <w:pPr>
        <w:jc w:val="right"/>
        <w:rPr>
          <w:rFonts w:ascii="Josefin Sans" w:hAnsi="Josefin Sans"/>
        </w:rPr>
      </w:pPr>
    </w:p>
    <w:p w:rsidR="00647765" w:rsidRPr="00720212" w:rsidRDefault="00647765">
      <w:pPr>
        <w:jc w:val="right"/>
        <w:rPr>
          <w:rFonts w:ascii="Josefin Sans" w:hAnsi="Josefin Sans"/>
        </w:rPr>
      </w:pPr>
    </w:p>
    <w:p w:rsidR="00647765" w:rsidRPr="00720212" w:rsidRDefault="00647765">
      <w:pPr>
        <w:jc w:val="right"/>
        <w:rPr>
          <w:rFonts w:ascii="Josefin Sans" w:hAnsi="Josefin Sans"/>
        </w:rPr>
      </w:pPr>
    </w:p>
    <w:p w:rsidR="00647765" w:rsidRPr="00720212" w:rsidRDefault="00647765">
      <w:pPr>
        <w:jc w:val="right"/>
        <w:rPr>
          <w:rFonts w:ascii="Josefin Sans" w:hAnsi="Josefin Sans" w:cs="Arial"/>
          <w:b/>
          <w:sz w:val="32"/>
          <w:szCs w:val="32"/>
        </w:rPr>
      </w:pPr>
    </w:p>
    <w:p w:rsidR="00647765" w:rsidRPr="00720212" w:rsidRDefault="00C85205">
      <w:pPr>
        <w:jc w:val="right"/>
        <w:rPr>
          <w:rFonts w:ascii="Josefin Sans" w:hAnsi="Josefin Sans" w:cs="Arial"/>
          <w:b/>
          <w:sz w:val="32"/>
          <w:szCs w:val="32"/>
        </w:rPr>
      </w:pPr>
      <w:r w:rsidRPr="00720212">
        <w:rPr>
          <w:rFonts w:ascii="Josefin Sans" w:hAnsi="Josefin Sans" w:cs="Arial"/>
          <w:b/>
          <w:noProof/>
          <w:sz w:val="32"/>
          <w:szCs w:val="32"/>
        </w:rPr>
        <mc:AlternateContent>
          <mc:Choice Requires="wps">
            <w:drawing>
              <wp:anchor distT="0" distB="0" distL="114300" distR="114300" simplePos="0" relativeHeight="251663872" behindDoc="0" locked="0" layoutInCell="1" allowOverlap="1" wp14:anchorId="7A9CB0C9" wp14:editId="68370D59">
                <wp:simplePos x="0" y="0"/>
                <wp:positionH relativeFrom="column">
                  <wp:posOffset>-827405</wp:posOffset>
                </wp:positionH>
                <wp:positionV relativeFrom="page">
                  <wp:posOffset>2860040</wp:posOffset>
                </wp:positionV>
                <wp:extent cx="7153275" cy="1676400"/>
                <wp:effectExtent l="0" t="0" r="9525" b="0"/>
                <wp:wrapNone/>
                <wp:docPr id="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1676400"/>
                        </a:xfrm>
                        <a:prstGeom prst="rect">
                          <a:avLst/>
                        </a:prstGeom>
                        <a:solidFill>
                          <a:srgbClr val="F79910"/>
                        </a:solidFill>
                        <a:ln>
                          <a:noFill/>
                        </a:ln>
                        <a:extLst/>
                      </wps:spPr>
                      <wps:txbx>
                        <w:txbxContent>
                          <w:p w:rsidR="00CD5E07" w:rsidRPr="001D1EFE" w:rsidRDefault="00CD5E07" w:rsidP="00C85205">
                            <w:pPr>
                              <w:ind w:firstLine="720"/>
                              <w:rPr>
                                <w:rFonts w:ascii="Josefin Sans" w:hAnsi="Josefin Sans" w:cs="Arial"/>
                                <w:b/>
                                <w:color w:val="FFFFFF"/>
                                <w:sz w:val="36"/>
                                <w:szCs w:val="36"/>
                              </w:rPr>
                            </w:pPr>
                            <w:r w:rsidRPr="001D1EFE">
                              <w:rPr>
                                <w:rFonts w:ascii="Josefin Sans" w:hAnsi="Josefin Sans" w:cs="Arial"/>
                                <w:b/>
                                <w:color w:val="FFFFFF"/>
                                <w:sz w:val="36"/>
                                <w:szCs w:val="36"/>
                              </w:rPr>
                              <w:t>SpiraTeam</w:t>
                            </w:r>
                            <w:r w:rsidRPr="001D1EFE">
                              <w:rPr>
                                <w:rFonts w:ascii="Josefin Sans" w:hAnsi="Josefin Sans" w:cs="Arial"/>
                                <w:b/>
                                <w:color w:val="FFFFFF"/>
                                <w:sz w:val="36"/>
                                <w:szCs w:val="36"/>
                                <w:vertAlign w:val="superscript"/>
                              </w:rPr>
                              <w:t>®</w:t>
                            </w:r>
                            <w:r w:rsidRPr="001D1EFE">
                              <w:rPr>
                                <w:rFonts w:ascii="Josefin Sans" w:hAnsi="Josefin Sans" w:cs="Arial"/>
                                <w:b/>
                                <w:color w:val="FFFFFF"/>
                                <w:sz w:val="36"/>
                                <w:szCs w:val="36"/>
                              </w:rPr>
                              <w:t xml:space="preserve"> | Quick Start Guide</w:t>
                            </w:r>
                          </w:p>
                          <w:p w:rsidR="00CD5E07" w:rsidRPr="001D1EFE" w:rsidRDefault="00CD5E07" w:rsidP="00C85205">
                            <w:pPr>
                              <w:ind w:firstLine="720"/>
                              <w:rPr>
                                <w:rFonts w:ascii="Josefin Sans" w:hAnsi="Josefin Sans" w:cs="Arial"/>
                                <w:color w:val="FFFFFF"/>
                                <w:sz w:val="36"/>
                                <w:szCs w:val="36"/>
                              </w:rPr>
                            </w:pPr>
                            <w:r w:rsidRPr="001D1EFE">
                              <w:rPr>
                                <w:rFonts w:ascii="Josefin Sans" w:hAnsi="Josefin Sans" w:cs="Arial"/>
                                <w:color w:val="FFFFFF"/>
                                <w:sz w:val="36"/>
                                <w:szCs w:val="36"/>
                              </w:rPr>
                              <w:t>Inflectra Corporation</w:t>
                            </w:r>
                          </w:p>
                          <w:p w:rsidR="00CD5E07" w:rsidRDefault="00CD5E07" w:rsidP="00C85205">
                            <w:pPr>
                              <w:ind w:firstLine="720"/>
                              <w:rPr>
                                <w:rFonts w:cs="Arial"/>
                                <w:color w:val="FFFFFF"/>
                                <w:sz w:val="36"/>
                                <w:szCs w:val="36"/>
                              </w:rPr>
                            </w:pPr>
                          </w:p>
                          <w:p w:rsidR="00CD5E07" w:rsidRDefault="00CD5E07" w:rsidP="00C85205">
                            <w:pPr>
                              <w:rPr>
                                <w:color w:val="FFFFFF"/>
                                <w:sz w:val="36"/>
                                <w:szCs w:val="36"/>
                              </w:rPr>
                            </w:pPr>
                          </w:p>
                        </w:txbxContent>
                      </wps:txbx>
                      <wps:bodyPr rot="0" vert="horz" wrap="square" lIns="91440" tIns="2286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9CB0C9" id="Rectangle 5" o:spid="_x0000_s1026" style="position:absolute;left:0;text-align:left;margin-left:-65.15pt;margin-top:225.2pt;width:563.25pt;height:1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" fillcolor="#f79910" stroked="f">
                <v:textbox inset=",18pt">
                  <w:txbxContent>
                    <w:p w:rsidR="00CD5E07" w:rsidRPr="001D1EFE" w:rsidRDefault="00CD5E07" w:rsidP="00C85205">
                      <w:pPr>
                        <w:ind w:firstLine="720"/>
                        <w:rPr>
                          <w:rFonts w:ascii="Josefin Sans" w:hAnsi="Josefin Sans" w:cs="Arial"/>
                          <w:b/>
                          <w:color w:val="FFFFFF"/>
                          <w:sz w:val="36"/>
                          <w:szCs w:val="36"/>
                        </w:rPr>
                      </w:pPr>
                      <w:r w:rsidRPr="001D1EFE">
                        <w:rPr>
                          <w:rFonts w:ascii="Josefin Sans" w:hAnsi="Josefin Sans" w:cs="Arial"/>
                          <w:b/>
                          <w:color w:val="FFFFFF"/>
                          <w:sz w:val="36"/>
                          <w:szCs w:val="36"/>
                        </w:rPr>
                        <w:t>SpiraTeam</w:t>
                      </w:r>
                      <w:r w:rsidRPr="001D1EFE">
                        <w:rPr>
                          <w:rFonts w:ascii="Josefin Sans" w:hAnsi="Josefin Sans" w:cs="Arial"/>
                          <w:b/>
                          <w:color w:val="FFFFFF"/>
                          <w:sz w:val="36"/>
                          <w:szCs w:val="36"/>
                          <w:vertAlign w:val="superscript"/>
                        </w:rPr>
                        <w:t>®</w:t>
                      </w:r>
                      <w:r w:rsidRPr="001D1EFE">
                        <w:rPr>
                          <w:rFonts w:ascii="Josefin Sans" w:hAnsi="Josefin Sans" w:cs="Arial"/>
                          <w:b/>
                          <w:color w:val="FFFFFF"/>
                          <w:sz w:val="36"/>
                          <w:szCs w:val="36"/>
                        </w:rPr>
                        <w:t xml:space="preserve"> | Quick Start Guide</w:t>
                      </w:r>
                    </w:p>
                    <w:p w:rsidR="00CD5E07" w:rsidRPr="001D1EFE" w:rsidRDefault="00CD5E07" w:rsidP="00C85205">
                      <w:pPr>
                        <w:ind w:firstLine="720"/>
                        <w:rPr>
                          <w:rFonts w:ascii="Josefin Sans" w:hAnsi="Josefin Sans" w:cs="Arial"/>
                          <w:color w:val="FFFFFF"/>
                          <w:sz w:val="36"/>
                          <w:szCs w:val="36"/>
                        </w:rPr>
                      </w:pPr>
                      <w:r w:rsidRPr="001D1EFE">
                        <w:rPr>
                          <w:rFonts w:ascii="Josefin Sans" w:hAnsi="Josefin Sans" w:cs="Arial"/>
                          <w:color w:val="FFFFFF"/>
                          <w:sz w:val="36"/>
                          <w:szCs w:val="36"/>
                        </w:rPr>
                        <w:t>Inflectra Corporation</w:t>
                      </w:r>
                    </w:p>
                    <w:p w:rsidR="00CD5E07" w:rsidRDefault="00CD5E07" w:rsidP="00C85205">
                      <w:pPr>
                        <w:ind w:firstLine="720"/>
                        <w:rPr>
                          <w:rFonts w:cs="Arial"/>
                          <w:color w:val="FFFFFF"/>
                          <w:sz w:val="36"/>
                          <w:szCs w:val="36"/>
                        </w:rPr>
                      </w:pPr>
                    </w:p>
                    <w:p w:rsidR="00CD5E07" w:rsidRDefault="00CD5E07" w:rsidP="00C85205">
                      <w:pPr>
                        <w:rPr>
                          <w:color w:val="FFFFFF"/>
                          <w:sz w:val="36"/>
                          <w:szCs w:val="36"/>
                        </w:rPr>
                      </w:pPr>
                    </w:p>
                  </w:txbxContent>
                </v:textbox>
                <w10:wrap anchory="page"/>
              </v:rect>
            </w:pict>
          </mc:Fallback>
        </mc:AlternateContent>
      </w:r>
    </w:p>
    <w:p w:rsidR="00647765" w:rsidRPr="00720212" w:rsidRDefault="00647765">
      <w:pPr>
        <w:jc w:val="right"/>
        <w:rPr>
          <w:rFonts w:ascii="Josefin Sans" w:hAnsi="Josefin Sans" w:cs="Arial"/>
          <w:b/>
          <w:sz w:val="32"/>
          <w:szCs w:val="32"/>
        </w:rPr>
      </w:pPr>
    </w:p>
    <w:p w:rsidR="00647765" w:rsidRPr="00720212" w:rsidRDefault="00647765">
      <w:pPr>
        <w:jc w:val="right"/>
        <w:rPr>
          <w:rFonts w:ascii="Josefin Sans" w:hAnsi="Josefin Sans" w:cs="Arial"/>
          <w:b/>
          <w:sz w:val="32"/>
          <w:szCs w:val="32"/>
        </w:rPr>
      </w:pPr>
    </w:p>
    <w:p w:rsidR="00647765" w:rsidRPr="00720212" w:rsidRDefault="00647765">
      <w:pPr>
        <w:jc w:val="right"/>
        <w:rPr>
          <w:rFonts w:ascii="Josefin Sans" w:hAnsi="Josefin Sans" w:cs="Arial"/>
          <w:b/>
          <w:sz w:val="32"/>
          <w:szCs w:val="32"/>
        </w:rPr>
      </w:pPr>
    </w:p>
    <w:p w:rsidR="00647765" w:rsidRPr="00720212" w:rsidRDefault="00647765">
      <w:pPr>
        <w:jc w:val="right"/>
        <w:rPr>
          <w:rFonts w:ascii="Josefin Sans" w:hAnsi="Josefin Sans" w:cs="Arial"/>
          <w:b/>
          <w:sz w:val="32"/>
          <w:szCs w:val="32"/>
        </w:rPr>
      </w:pPr>
    </w:p>
    <w:p w:rsidR="00647765" w:rsidRPr="00720212" w:rsidRDefault="00647765">
      <w:pPr>
        <w:jc w:val="right"/>
        <w:rPr>
          <w:rFonts w:ascii="Josefin Sans" w:hAnsi="Josefin Sans" w:cs="Arial"/>
          <w:b/>
          <w:sz w:val="32"/>
          <w:szCs w:val="32"/>
        </w:rPr>
      </w:pPr>
    </w:p>
    <w:p w:rsidR="00647765" w:rsidRPr="00720212" w:rsidRDefault="00C85205">
      <w:pPr>
        <w:jc w:val="right"/>
        <w:rPr>
          <w:rFonts w:ascii="Josefin Sans" w:hAnsi="Josefin Sans" w:cs="Arial"/>
          <w:b/>
          <w:sz w:val="32"/>
          <w:szCs w:val="32"/>
        </w:rPr>
      </w:pPr>
      <w:r w:rsidRPr="00720212">
        <w:rPr>
          <w:rFonts w:ascii="Josefin Sans" w:hAnsi="Josefin Sans" w:cs="Arial"/>
          <w:b/>
          <w:noProof/>
          <w:sz w:val="32"/>
          <w:szCs w:val="32"/>
        </w:rPr>
        <mc:AlternateContent>
          <mc:Choice Requires="wps">
            <w:drawing>
              <wp:anchor distT="0" distB="0" distL="114300" distR="114300" simplePos="0" relativeHeight="251664896" behindDoc="0" locked="0" layoutInCell="1" allowOverlap="1" wp14:anchorId="02F8FE1B" wp14:editId="25390E6D">
                <wp:simplePos x="0" y="0"/>
                <wp:positionH relativeFrom="column">
                  <wp:posOffset>-830580</wp:posOffset>
                </wp:positionH>
                <wp:positionV relativeFrom="page">
                  <wp:posOffset>4588510</wp:posOffset>
                </wp:positionV>
                <wp:extent cx="7153275" cy="285750"/>
                <wp:effectExtent l="0" t="0" r="9525" b="0"/>
                <wp:wrapNone/>
                <wp:docPr id="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3275" cy="285750"/>
                        </a:xfrm>
                        <a:prstGeom prst="rect">
                          <a:avLst/>
                        </a:prstGeom>
                        <a:solidFill>
                          <a:srgbClr val="FDCB26"/>
                        </a:solidFill>
                        <a:ln>
                          <a:noFill/>
                        </a:ln>
                        <a:extLst/>
                      </wps:spPr>
                      <wps:txbx>
                        <w:txbxContent>
                          <w:p w:rsidR="00CD5E07" w:rsidRDefault="00CD5E07" w:rsidP="00C8520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8FE1B" id="Rectangle 6" o:spid="_x0000_s1027" style="position:absolute;left:0;text-align:left;margin-left:-65.4pt;margin-top:361.3pt;width:563.25pt;height: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" fillcolor="#fdcb26" stroked="f">
                <v:textbox>
                  <w:txbxContent>
                    <w:p w:rsidR="00CD5E07" w:rsidRDefault="00CD5E07" w:rsidP="00C85205"/>
                  </w:txbxContent>
                </v:textbox>
                <w10:wrap anchory="page"/>
              </v:rect>
            </w:pict>
          </mc:Fallback>
        </mc:AlternateContent>
      </w:r>
    </w:p>
    <w:p w:rsidR="00647765" w:rsidRPr="00720212" w:rsidRDefault="00647765">
      <w:pPr>
        <w:jc w:val="right"/>
        <w:rPr>
          <w:rFonts w:ascii="Josefin Sans" w:hAnsi="Josefin Sans" w:cs="Arial"/>
          <w:b/>
          <w:sz w:val="32"/>
          <w:szCs w:val="32"/>
        </w:rPr>
      </w:pPr>
    </w:p>
    <w:p w:rsidR="00647765" w:rsidRPr="00720212" w:rsidRDefault="00647765">
      <w:pPr>
        <w:jc w:val="right"/>
        <w:rPr>
          <w:rFonts w:ascii="Josefin Sans" w:hAnsi="Josefin Sans" w:cs="Arial"/>
          <w:b/>
          <w:sz w:val="32"/>
          <w:szCs w:val="32"/>
        </w:rPr>
      </w:pPr>
    </w:p>
    <w:p w:rsidR="00647765" w:rsidRPr="00720212" w:rsidRDefault="00647765">
      <w:pPr>
        <w:jc w:val="right"/>
        <w:rPr>
          <w:rFonts w:ascii="Josefin Sans" w:hAnsi="Josefin Sans" w:cs="Arial"/>
          <w:b/>
          <w:sz w:val="32"/>
          <w:szCs w:val="32"/>
        </w:rPr>
      </w:pPr>
    </w:p>
    <w:p w:rsidR="00647765" w:rsidRPr="00720212" w:rsidRDefault="00647765">
      <w:pPr>
        <w:jc w:val="right"/>
        <w:rPr>
          <w:rFonts w:ascii="Josefin Sans" w:hAnsi="Josefin Sans" w:cs="Arial"/>
          <w:b/>
          <w:sz w:val="32"/>
          <w:szCs w:val="32"/>
        </w:rPr>
      </w:pPr>
    </w:p>
    <w:p w:rsidR="00647765" w:rsidRPr="00720212" w:rsidRDefault="00647765">
      <w:pPr>
        <w:jc w:val="right"/>
        <w:rPr>
          <w:rFonts w:ascii="Josefin Sans" w:hAnsi="Josefin Sans" w:cs="Arial"/>
          <w:i/>
          <w:sz w:val="28"/>
          <w:szCs w:val="28"/>
        </w:rPr>
      </w:pPr>
    </w:p>
    <w:p w:rsidR="00647765" w:rsidRPr="00720212" w:rsidRDefault="00647765">
      <w:pPr>
        <w:rPr>
          <w:rFonts w:ascii="Josefin Sans" w:hAnsi="Josefin Sans" w:cs="Arial"/>
          <w:sz w:val="28"/>
          <w:szCs w:val="28"/>
        </w:rPr>
        <w:sectPr w:rsidR="00647765" w:rsidRPr="00720212">
          <w:headerReference w:type="default" r:id="rId8"/>
          <w:footerReference w:type="even" r:id="rId9"/>
          <w:footerReference w:type="default" r:id="rId10"/>
          <w:headerReference w:type="first" r:id="rId11"/>
          <w:footerReference w:type="first" r:id="rId12"/>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rsidR="00647765" w:rsidRPr="00720212" w:rsidRDefault="00CE0DE9">
      <w:pPr>
        <w:pStyle w:val="Title"/>
        <w:rPr>
          <w:rFonts w:ascii="Josefin Sans" w:hAnsi="Josefin Sans"/>
        </w:rPr>
      </w:pPr>
      <w:r w:rsidRPr="00720212">
        <w:rPr>
          <w:rFonts w:ascii="Josefin Sans" w:hAnsi="Josefin Sans"/>
        </w:rPr>
        <w:lastRenderedPageBreak/>
        <w:t>Contents</w:t>
      </w:r>
    </w:p>
    <w:p w:rsidR="00647765" w:rsidRPr="00720212" w:rsidRDefault="00647765">
      <w:pPr>
        <w:rPr>
          <w:rFonts w:ascii="Josefin Sans" w:hAnsi="Josefin Sans"/>
        </w:rPr>
      </w:pPr>
    </w:p>
    <w:bookmarkStart w:id="0" w:name="_GoBack"/>
    <w:bookmarkEnd w:id="0"/>
    <w:p w:rsidR="00726D23" w:rsidRDefault="00CE4651">
      <w:pPr>
        <w:pStyle w:val="TOC1"/>
        <w:rPr>
          <w:rFonts w:asciiTheme="minorHAnsi" w:eastAsiaTheme="minorEastAsia" w:hAnsiTheme="minorHAnsi" w:cstheme="minorBidi"/>
          <w:b w:val="0"/>
          <w:noProof/>
          <w:sz w:val="22"/>
          <w:szCs w:val="22"/>
        </w:rPr>
      </w:pPr>
      <w:r w:rsidRPr="00720212">
        <w:rPr>
          <w:rFonts w:ascii="Josefin Sans" w:hAnsi="Josefin Sans"/>
        </w:rPr>
        <w:fldChar w:fldCharType="begin"/>
      </w:r>
      <w:r w:rsidR="00CE0DE9" w:rsidRPr="00720212">
        <w:rPr>
          <w:rFonts w:ascii="Josefin Sans" w:hAnsi="Josefin Sans"/>
        </w:rPr>
        <w:instrText xml:space="preserve"> TOC \o "2-2" \h \z \t "Heading 1,1" </w:instrText>
      </w:r>
      <w:r w:rsidRPr="00720212">
        <w:rPr>
          <w:rFonts w:ascii="Josefin Sans" w:hAnsi="Josefin Sans"/>
        </w:rPr>
        <w:fldChar w:fldCharType="separate"/>
      </w:r>
      <w:hyperlink w:anchor="_Toc4743355" w:history="1">
        <w:r w:rsidR="00726D23" w:rsidRPr="00912050">
          <w:rPr>
            <w:rStyle w:val="Hyperlink"/>
            <w:noProof/>
          </w:rPr>
          <w:t>Introduction</w:t>
        </w:r>
        <w:r w:rsidR="00726D23">
          <w:rPr>
            <w:noProof/>
            <w:webHidden/>
          </w:rPr>
          <w:tab/>
        </w:r>
        <w:r w:rsidR="00726D23">
          <w:rPr>
            <w:noProof/>
            <w:webHidden/>
          </w:rPr>
          <w:fldChar w:fldCharType="begin"/>
        </w:r>
        <w:r w:rsidR="00726D23">
          <w:rPr>
            <w:noProof/>
            <w:webHidden/>
          </w:rPr>
          <w:instrText xml:space="preserve"> PAGEREF _Toc4743355 \h </w:instrText>
        </w:r>
        <w:r w:rsidR="00726D23">
          <w:rPr>
            <w:noProof/>
            <w:webHidden/>
          </w:rPr>
        </w:r>
        <w:r w:rsidR="00726D23">
          <w:rPr>
            <w:noProof/>
            <w:webHidden/>
          </w:rPr>
          <w:fldChar w:fldCharType="separate"/>
        </w:r>
        <w:r w:rsidR="00726D23">
          <w:rPr>
            <w:noProof/>
            <w:webHidden/>
          </w:rPr>
          <w:t>2</w:t>
        </w:r>
        <w:r w:rsidR="00726D23">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56" w:history="1">
        <w:r w:rsidRPr="00912050">
          <w:rPr>
            <w:rStyle w:val="Hyperlink"/>
            <w:noProof/>
          </w:rPr>
          <w:t>1. Logging In and Selecting a Product</w:t>
        </w:r>
        <w:r>
          <w:rPr>
            <w:noProof/>
            <w:webHidden/>
          </w:rPr>
          <w:tab/>
        </w:r>
        <w:r>
          <w:rPr>
            <w:noProof/>
            <w:webHidden/>
          </w:rPr>
          <w:fldChar w:fldCharType="begin"/>
        </w:r>
        <w:r>
          <w:rPr>
            <w:noProof/>
            <w:webHidden/>
          </w:rPr>
          <w:instrText xml:space="preserve"> PAGEREF _Toc4743356 \h </w:instrText>
        </w:r>
        <w:r>
          <w:rPr>
            <w:noProof/>
            <w:webHidden/>
          </w:rPr>
        </w:r>
        <w:r>
          <w:rPr>
            <w:noProof/>
            <w:webHidden/>
          </w:rPr>
          <w:fldChar w:fldCharType="separate"/>
        </w:r>
        <w:r>
          <w:rPr>
            <w:noProof/>
            <w:webHidden/>
          </w:rPr>
          <w:t>3</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57" w:history="1">
        <w:r w:rsidRPr="00912050">
          <w:rPr>
            <w:rStyle w:val="Hyperlink"/>
            <w:noProof/>
          </w:rPr>
          <w:t>2. Define the Requirements</w:t>
        </w:r>
        <w:r>
          <w:rPr>
            <w:noProof/>
            <w:webHidden/>
          </w:rPr>
          <w:tab/>
        </w:r>
        <w:r>
          <w:rPr>
            <w:noProof/>
            <w:webHidden/>
          </w:rPr>
          <w:fldChar w:fldCharType="begin"/>
        </w:r>
        <w:r>
          <w:rPr>
            <w:noProof/>
            <w:webHidden/>
          </w:rPr>
          <w:instrText xml:space="preserve"> PAGEREF _Toc4743357 \h </w:instrText>
        </w:r>
        <w:r>
          <w:rPr>
            <w:noProof/>
            <w:webHidden/>
          </w:rPr>
        </w:r>
        <w:r>
          <w:rPr>
            <w:noProof/>
            <w:webHidden/>
          </w:rPr>
          <w:fldChar w:fldCharType="separate"/>
        </w:r>
        <w:r>
          <w:rPr>
            <w:noProof/>
            <w:webHidden/>
          </w:rPr>
          <w:t>5</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58" w:history="1">
        <w:r w:rsidRPr="00912050">
          <w:rPr>
            <w:rStyle w:val="Hyperlink"/>
            <w:noProof/>
          </w:rPr>
          <w:t>3. Create the Release and Iteration Plan</w:t>
        </w:r>
        <w:r>
          <w:rPr>
            <w:noProof/>
            <w:webHidden/>
          </w:rPr>
          <w:tab/>
        </w:r>
        <w:r>
          <w:rPr>
            <w:noProof/>
            <w:webHidden/>
          </w:rPr>
          <w:fldChar w:fldCharType="begin"/>
        </w:r>
        <w:r>
          <w:rPr>
            <w:noProof/>
            <w:webHidden/>
          </w:rPr>
          <w:instrText xml:space="preserve"> PAGEREF _Toc4743358 \h </w:instrText>
        </w:r>
        <w:r>
          <w:rPr>
            <w:noProof/>
            <w:webHidden/>
          </w:rPr>
        </w:r>
        <w:r>
          <w:rPr>
            <w:noProof/>
            <w:webHidden/>
          </w:rPr>
          <w:fldChar w:fldCharType="separate"/>
        </w:r>
        <w:r>
          <w:rPr>
            <w:noProof/>
            <w:webHidden/>
          </w:rPr>
          <w:t>9</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59" w:history="1">
        <w:r w:rsidRPr="00912050">
          <w:rPr>
            <w:rStyle w:val="Hyperlink"/>
            <w:noProof/>
          </w:rPr>
          <w:t>4. Adding Requirement Tasks</w:t>
        </w:r>
        <w:r>
          <w:rPr>
            <w:noProof/>
            <w:webHidden/>
          </w:rPr>
          <w:tab/>
        </w:r>
        <w:r>
          <w:rPr>
            <w:noProof/>
            <w:webHidden/>
          </w:rPr>
          <w:fldChar w:fldCharType="begin"/>
        </w:r>
        <w:r>
          <w:rPr>
            <w:noProof/>
            <w:webHidden/>
          </w:rPr>
          <w:instrText xml:space="preserve"> PAGEREF _Toc4743359 \h </w:instrText>
        </w:r>
        <w:r>
          <w:rPr>
            <w:noProof/>
            <w:webHidden/>
          </w:rPr>
        </w:r>
        <w:r>
          <w:rPr>
            <w:noProof/>
            <w:webHidden/>
          </w:rPr>
          <w:fldChar w:fldCharType="separate"/>
        </w:r>
        <w:r>
          <w:rPr>
            <w:noProof/>
            <w:webHidden/>
          </w:rPr>
          <w:t>11</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60" w:history="1">
        <w:r w:rsidRPr="00912050">
          <w:rPr>
            <w:rStyle w:val="Hyperlink"/>
            <w:noProof/>
          </w:rPr>
          <w:t>5. Adding the Test Cases</w:t>
        </w:r>
        <w:r>
          <w:rPr>
            <w:noProof/>
            <w:webHidden/>
          </w:rPr>
          <w:tab/>
        </w:r>
        <w:r>
          <w:rPr>
            <w:noProof/>
            <w:webHidden/>
          </w:rPr>
          <w:fldChar w:fldCharType="begin"/>
        </w:r>
        <w:r>
          <w:rPr>
            <w:noProof/>
            <w:webHidden/>
          </w:rPr>
          <w:instrText xml:space="preserve"> PAGEREF _Toc4743360 \h </w:instrText>
        </w:r>
        <w:r>
          <w:rPr>
            <w:noProof/>
            <w:webHidden/>
          </w:rPr>
        </w:r>
        <w:r>
          <w:rPr>
            <w:noProof/>
            <w:webHidden/>
          </w:rPr>
          <w:fldChar w:fldCharType="separate"/>
        </w:r>
        <w:r>
          <w:rPr>
            <w:noProof/>
            <w:webHidden/>
          </w:rPr>
          <w:t>15</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61" w:history="1">
        <w:r w:rsidRPr="00912050">
          <w:rPr>
            <w:rStyle w:val="Hyperlink"/>
            <w:noProof/>
          </w:rPr>
          <w:t>6. Planning the Sprint</w:t>
        </w:r>
        <w:r>
          <w:rPr>
            <w:noProof/>
            <w:webHidden/>
          </w:rPr>
          <w:tab/>
        </w:r>
        <w:r>
          <w:rPr>
            <w:noProof/>
            <w:webHidden/>
          </w:rPr>
          <w:fldChar w:fldCharType="begin"/>
        </w:r>
        <w:r>
          <w:rPr>
            <w:noProof/>
            <w:webHidden/>
          </w:rPr>
          <w:instrText xml:space="preserve"> PAGEREF _Toc4743361 \h </w:instrText>
        </w:r>
        <w:r>
          <w:rPr>
            <w:noProof/>
            <w:webHidden/>
          </w:rPr>
        </w:r>
        <w:r>
          <w:rPr>
            <w:noProof/>
            <w:webHidden/>
          </w:rPr>
          <w:fldChar w:fldCharType="separate"/>
        </w:r>
        <w:r>
          <w:rPr>
            <w:noProof/>
            <w:webHidden/>
          </w:rPr>
          <w:t>21</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62" w:history="1">
        <w:r w:rsidRPr="00912050">
          <w:rPr>
            <w:rStyle w:val="Hyperlink"/>
            <w:noProof/>
          </w:rPr>
          <w:t>7. Assigning the Requirements &amp; Tasks</w:t>
        </w:r>
        <w:r>
          <w:rPr>
            <w:noProof/>
            <w:webHidden/>
          </w:rPr>
          <w:tab/>
        </w:r>
        <w:r>
          <w:rPr>
            <w:noProof/>
            <w:webHidden/>
          </w:rPr>
          <w:fldChar w:fldCharType="begin"/>
        </w:r>
        <w:r>
          <w:rPr>
            <w:noProof/>
            <w:webHidden/>
          </w:rPr>
          <w:instrText xml:space="preserve"> PAGEREF _Toc4743362 \h </w:instrText>
        </w:r>
        <w:r>
          <w:rPr>
            <w:noProof/>
            <w:webHidden/>
          </w:rPr>
        </w:r>
        <w:r>
          <w:rPr>
            <w:noProof/>
            <w:webHidden/>
          </w:rPr>
          <w:fldChar w:fldCharType="separate"/>
        </w:r>
        <w:r>
          <w:rPr>
            <w:noProof/>
            <w:webHidden/>
          </w:rPr>
          <w:t>24</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63" w:history="1">
        <w:r w:rsidRPr="00912050">
          <w:rPr>
            <w:rStyle w:val="Hyperlink"/>
            <w:noProof/>
          </w:rPr>
          <w:t>8. Scheduling the Testing Activities</w:t>
        </w:r>
        <w:r>
          <w:rPr>
            <w:noProof/>
            <w:webHidden/>
          </w:rPr>
          <w:tab/>
        </w:r>
        <w:r>
          <w:rPr>
            <w:noProof/>
            <w:webHidden/>
          </w:rPr>
          <w:fldChar w:fldCharType="begin"/>
        </w:r>
        <w:r>
          <w:rPr>
            <w:noProof/>
            <w:webHidden/>
          </w:rPr>
          <w:instrText xml:space="preserve"> PAGEREF _Toc4743363 \h </w:instrText>
        </w:r>
        <w:r>
          <w:rPr>
            <w:noProof/>
            <w:webHidden/>
          </w:rPr>
        </w:r>
        <w:r>
          <w:rPr>
            <w:noProof/>
            <w:webHidden/>
          </w:rPr>
          <w:fldChar w:fldCharType="separate"/>
        </w:r>
        <w:r>
          <w:rPr>
            <w:noProof/>
            <w:webHidden/>
          </w:rPr>
          <w:t>29</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64" w:history="1">
        <w:r w:rsidRPr="00912050">
          <w:rPr>
            <w:rStyle w:val="Hyperlink"/>
            <w:noProof/>
          </w:rPr>
          <w:t>9. Running Tests and Logging Incidents</w:t>
        </w:r>
        <w:r>
          <w:rPr>
            <w:noProof/>
            <w:webHidden/>
          </w:rPr>
          <w:tab/>
        </w:r>
        <w:r>
          <w:rPr>
            <w:noProof/>
            <w:webHidden/>
          </w:rPr>
          <w:fldChar w:fldCharType="begin"/>
        </w:r>
        <w:r>
          <w:rPr>
            <w:noProof/>
            <w:webHidden/>
          </w:rPr>
          <w:instrText xml:space="preserve"> PAGEREF _Toc4743364 \h </w:instrText>
        </w:r>
        <w:r>
          <w:rPr>
            <w:noProof/>
            <w:webHidden/>
          </w:rPr>
        </w:r>
        <w:r>
          <w:rPr>
            <w:noProof/>
            <w:webHidden/>
          </w:rPr>
          <w:fldChar w:fldCharType="separate"/>
        </w:r>
        <w:r>
          <w:rPr>
            <w:noProof/>
            <w:webHidden/>
          </w:rPr>
          <w:t>32</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65" w:history="1">
        <w:r w:rsidRPr="00912050">
          <w:rPr>
            <w:rStyle w:val="Hyperlink"/>
            <w:noProof/>
          </w:rPr>
          <w:t>10. Triaging Issues and Defects</w:t>
        </w:r>
        <w:r>
          <w:rPr>
            <w:noProof/>
            <w:webHidden/>
          </w:rPr>
          <w:tab/>
        </w:r>
        <w:r>
          <w:rPr>
            <w:noProof/>
            <w:webHidden/>
          </w:rPr>
          <w:fldChar w:fldCharType="begin"/>
        </w:r>
        <w:r>
          <w:rPr>
            <w:noProof/>
            <w:webHidden/>
          </w:rPr>
          <w:instrText xml:space="preserve"> PAGEREF _Toc4743365 \h </w:instrText>
        </w:r>
        <w:r>
          <w:rPr>
            <w:noProof/>
            <w:webHidden/>
          </w:rPr>
        </w:r>
        <w:r>
          <w:rPr>
            <w:noProof/>
            <w:webHidden/>
          </w:rPr>
          <w:fldChar w:fldCharType="separate"/>
        </w:r>
        <w:r>
          <w:rPr>
            <w:noProof/>
            <w:webHidden/>
          </w:rPr>
          <w:t>36</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66" w:history="1">
        <w:r w:rsidRPr="00912050">
          <w:rPr>
            <w:rStyle w:val="Hyperlink"/>
            <w:noProof/>
          </w:rPr>
          <w:t>11. Reviewing Your Product</w:t>
        </w:r>
        <w:r>
          <w:rPr>
            <w:noProof/>
            <w:webHidden/>
          </w:rPr>
          <w:tab/>
        </w:r>
        <w:r>
          <w:rPr>
            <w:noProof/>
            <w:webHidden/>
          </w:rPr>
          <w:fldChar w:fldCharType="begin"/>
        </w:r>
        <w:r>
          <w:rPr>
            <w:noProof/>
            <w:webHidden/>
          </w:rPr>
          <w:instrText xml:space="preserve"> PAGEREF _Toc4743366 \h </w:instrText>
        </w:r>
        <w:r>
          <w:rPr>
            <w:noProof/>
            <w:webHidden/>
          </w:rPr>
        </w:r>
        <w:r>
          <w:rPr>
            <w:noProof/>
            <w:webHidden/>
          </w:rPr>
          <w:fldChar w:fldCharType="separate"/>
        </w:r>
        <w:r>
          <w:rPr>
            <w:noProof/>
            <w:webHidden/>
          </w:rPr>
          <w:t>40</w:t>
        </w:r>
        <w:r>
          <w:rPr>
            <w:noProof/>
            <w:webHidden/>
          </w:rPr>
          <w:fldChar w:fldCharType="end"/>
        </w:r>
      </w:hyperlink>
    </w:p>
    <w:p w:rsidR="00726D23" w:rsidRDefault="00726D23">
      <w:pPr>
        <w:pStyle w:val="TOC1"/>
        <w:rPr>
          <w:rFonts w:asciiTheme="minorHAnsi" w:eastAsiaTheme="minorEastAsia" w:hAnsiTheme="minorHAnsi" w:cstheme="minorBidi"/>
          <w:b w:val="0"/>
          <w:noProof/>
          <w:sz w:val="22"/>
          <w:szCs w:val="22"/>
        </w:rPr>
      </w:pPr>
      <w:hyperlink w:anchor="_Toc4743367" w:history="1">
        <w:r w:rsidRPr="00912050">
          <w:rPr>
            <w:rStyle w:val="Hyperlink"/>
            <w:noProof/>
          </w:rPr>
          <w:t>Legal Notices</w:t>
        </w:r>
        <w:r>
          <w:rPr>
            <w:noProof/>
            <w:webHidden/>
          </w:rPr>
          <w:tab/>
        </w:r>
        <w:r>
          <w:rPr>
            <w:noProof/>
            <w:webHidden/>
          </w:rPr>
          <w:fldChar w:fldCharType="begin"/>
        </w:r>
        <w:r>
          <w:rPr>
            <w:noProof/>
            <w:webHidden/>
          </w:rPr>
          <w:instrText xml:space="preserve"> PAGEREF _Toc4743367 \h </w:instrText>
        </w:r>
        <w:r>
          <w:rPr>
            <w:noProof/>
            <w:webHidden/>
          </w:rPr>
        </w:r>
        <w:r>
          <w:rPr>
            <w:noProof/>
            <w:webHidden/>
          </w:rPr>
          <w:fldChar w:fldCharType="separate"/>
        </w:r>
        <w:r>
          <w:rPr>
            <w:noProof/>
            <w:webHidden/>
          </w:rPr>
          <w:t>41</w:t>
        </w:r>
        <w:r>
          <w:rPr>
            <w:noProof/>
            <w:webHidden/>
          </w:rPr>
          <w:fldChar w:fldCharType="end"/>
        </w:r>
      </w:hyperlink>
    </w:p>
    <w:p w:rsidR="00647765" w:rsidRPr="00720212" w:rsidRDefault="00CE4651">
      <w:pPr>
        <w:rPr>
          <w:rFonts w:ascii="Josefin Sans" w:hAnsi="Josefin Sans"/>
        </w:rPr>
      </w:pPr>
      <w:r w:rsidRPr="00720212">
        <w:rPr>
          <w:rFonts w:ascii="Josefin Sans" w:hAnsi="Josefin Sans"/>
          <w:b/>
        </w:rPr>
        <w:fldChar w:fldCharType="end"/>
      </w:r>
    </w:p>
    <w:p w:rsidR="00647765" w:rsidRPr="00F42771" w:rsidRDefault="00CE0DE9" w:rsidP="00F42771">
      <w:pPr>
        <w:pStyle w:val="Heading1"/>
      </w:pPr>
      <w:r w:rsidRPr="00720212">
        <w:br w:type="column"/>
      </w:r>
      <w:bookmarkStart w:id="1" w:name="_Toc4743355"/>
      <w:r w:rsidRPr="00F42771">
        <w:t>Introduction</w:t>
      </w:r>
      <w:bookmarkEnd w:id="1"/>
    </w:p>
    <w:p w:rsidR="00D14288" w:rsidRPr="00720212" w:rsidRDefault="00D14288" w:rsidP="00D14288">
      <w:pPr>
        <w:rPr>
          <w:rFonts w:ascii="Josefin Sans" w:hAnsi="Josefin Sans"/>
        </w:rPr>
      </w:pPr>
      <w:r w:rsidRPr="00720212">
        <w:rPr>
          <w:rFonts w:ascii="Josefin Sans" w:hAnsi="Josefin Sans"/>
        </w:rPr>
        <w:t>The Spira</w:t>
      </w:r>
      <w:r w:rsidRPr="00720212">
        <w:rPr>
          <w:rFonts w:ascii="Josefin Sans" w:hAnsi="Josefin Sans" w:cs="Arial"/>
        </w:rPr>
        <w:t>™</w:t>
      </w:r>
      <w:r w:rsidRPr="00720212">
        <w:rPr>
          <w:rFonts w:ascii="Josefin Sans" w:hAnsi="Josefin Sans"/>
        </w:rPr>
        <w:t xml:space="preserve"> family of applications from Inflectra® are a powerful set of tools that help you manage your software lifecycle.</w:t>
      </w:r>
    </w:p>
    <w:p w:rsidR="00D14288" w:rsidRPr="00720212" w:rsidRDefault="00D14288" w:rsidP="00D14288">
      <w:pPr>
        <w:rPr>
          <w:rFonts w:ascii="Josefin Sans" w:hAnsi="Josefin Sans"/>
        </w:rPr>
      </w:pPr>
      <w:r w:rsidRPr="00720212">
        <w:rPr>
          <w:rFonts w:ascii="Josefin Sans" w:hAnsi="Josefin Sans"/>
        </w:rPr>
        <w:t xml:space="preserve">SpiraTeam® is our integrated Application Lifecycle Management (ALM) system that manages your </w:t>
      </w:r>
      <w:r w:rsidR="008E2653" w:rsidRPr="00720212">
        <w:rPr>
          <w:rFonts w:ascii="Josefin Sans" w:hAnsi="Josefin Sans"/>
        </w:rPr>
        <w:t>product</w:t>
      </w:r>
      <w:r w:rsidRPr="00720212">
        <w:rPr>
          <w:rFonts w:ascii="Josefin Sans" w:hAnsi="Josefin Sans"/>
        </w:rPr>
        <w:t>'s requirements, releases, test cases, issues and tasks in one unified environment.</w:t>
      </w:r>
    </w:p>
    <w:p w:rsidR="001A219E" w:rsidRPr="00720212" w:rsidRDefault="001A219E" w:rsidP="001A219E">
      <w:pPr>
        <w:rPr>
          <w:rFonts w:ascii="Josefin Sans" w:hAnsi="Josefin Sans"/>
        </w:rPr>
      </w:pPr>
      <w:r w:rsidRPr="00720212">
        <w:rPr>
          <w:rFonts w:ascii="Josefin Sans" w:hAnsi="Josefin Sans"/>
        </w:rPr>
        <w:t>This guide provides a quick step-by-step tutorial for creating a sa</w:t>
      </w:r>
      <w:r w:rsidR="00902417" w:rsidRPr="00720212">
        <w:rPr>
          <w:rFonts w:ascii="Josefin Sans" w:hAnsi="Josefin Sans"/>
        </w:rPr>
        <w:t>mple SpiraTeam</w:t>
      </w:r>
      <w:r w:rsidR="004557D0" w:rsidRPr="00720212">
        <w:rPr>
          <w:rFonts w:ascii="Josefin Sans" w:hAnsi="Josefin Sans"/>
        </w:rPr>
        <w:t xml:space="preserve"> </w:t>
      </w:r>
      <w:r w:rsidR="008E2653" w:rsidRPr="00720212">
        <w:rPr>
          <w:rFonts w:ascii="Josefin Sans" w:hAnsi="Josefin Sans"/>
        </w:rPr>
        <w:t>product</w:t>
      </w:r>
      <w:r w:rsidR="004557D0" w:rsidRPr="00720212">
        <w:rPr>
          <w:rFonts w:ascii="Josefin Sans" w:hAnsi="Josefin Sans"/>
        </w:rPr>
        <w:t xml:space="preserve">, adding some requirements and releases, building the test plan, </w:t>
      </w:r>
      <w:r w:rsidR="00902417" w:rsidRPr="00720212">
        <w:rPr>
          <w:rFonts w:ascii="Josefin Sans" w:hAnsi="Josefin Sans"/>
        </w:rPr>
        <w:t>assigning the backlog items to the various sprints</w:t>
      </w:r>
      <w:r w:rsidR="004557D0" w:rsidRPr="00720212">
        <w:rPr>
          <w:rFonts w:ascii="Josefin Sans" w:hAnsi="Josefin Sans"/>
        </w:rPr>
        <w:t>, executing the tests and logging defects, and finally triaging and resolving the bugs/issues raised.</w:t>
      </w:r>
    </w:p>
    <w:p w:rsidR="004557D0" w:rsidRPr="00720212" w:rsidRDefault="001A219E" w:rsidP="001A219E">
      <w:pPr>
        <w:rPr>
          <w:rFonts w:ascii="Josefin Sans" w:hAnsi="Josefin Sans"/>
        </w:rPr>
      </w:pPr>
      <w:r w:rsidRPr="00720212">
        <w:rPr>
          <w:rFonts w:ascii="Josefin Sans" w:hAnsi="Josefin Sans"/>
        </w:rPr>
        <w:t>For furthe</w:t>
      </w:r>
      <w:r w:rsidR="00902417" w:rsidRPr="00720212">
        <w:rPr>
          <w:rFonts w:ascii="Josefin Sans" w:hAnsi="Josefin Sans"/>
        </w:rPr>
        <w:t>r information on using SpiraTeam</w:t>
      </w:r>
      <w:r w:rsidRPr="00720212">
        <w:rPr>
          <w:rFonts w:ascii="Josefin Sans" w:hAnsi="Josefin Sans"/>
        </w:rPr>
        <w:t xml:space="preserve">, please refer to the more comprehensive </w:t>
      </w:r>
      <w:r w:rsidR="00902417" w:rsidRPr="00720212">
        <w:rPr>
          <w:rFonts w:ascii="Josefin Sans" w:hAnsi="Josefin Sans"/>
          <w:i/>
        </w:rPr>
        <w:t>SpiraTeam</w:t>
      </w:r>
      <w:r w:rsidRPr="00720212">
        <w:rPr>
          <w:rFonts w:ascii="Josefin Sans" w:hAnsi="Josefin Sans"/>
          <w:i/>
        </w:rPr>
        <w:t xml:space="preserve"> User Manual</w:t>
      </w:r>
      <w:r w:rsidR="004557D0" w:rsidRPr="00720212">
        <w:rPr>
          <w:rFonts w:ascii="Josefin Sans" w:hAnsi="Josefin Sans"/>
        </w:rPr>
        <w:t>.</w:t>
      </w:r>
    </w:p>
    <w:p w:rsidR="00647765" w:rsidRPr="00720212" w:rsidRDefault="001A219E" w:rsidP="001A219E">
      <w:pPr>
        <w:rPr>
          <w:rFonts w:ascii="Josefin Sans" w:hAnsi="Josefin Sans"/>
        </w:rPr>
        <w:sectPr w:rsidR="00647765" w:rsidRPr="00720212" w:rsidSect="00160F55">
          <w:headerReference w:type="first" r:id="rId13"/>
          <w:footerReference w:type="first" r:id="rId14"/>
          <w:pgSz w:w="12240" w:h="15840"/>
          <w:pgMar w:top="1440"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num="2" w:sep="1" w:space="720" w:equalWidth="0">
            <w:col w:w="4320" w:space="720"/>
            <w:col w:w="3600"/>
          </w:cols>
          <w:titlePg/>
          <w:docGrid w:linePitch="360"/>
        </w:sectPr>
      </w:pPr>
      <w:r w:rsidRPr="00720212">
        <w:rPr>
          <w:rFonts w:ascii="Josefin Sans" w:hAnsi="Josefin Sans"/>
        </w:rPr>
        <w:t>For informati</w:t>
      </w:r>
      <w:r w:rsidR="00902417" w:rsidRPr="00720212">
        <w:rPr>
          <w:rFonts w:ascii="Josefin Sans" w:hAnsi="Josefin Sans"/>
        </w:rPr>
        <w:t>on on setting up a new SpiraTeam</w:t>
      </w:r>
      <w:r w:rsidRPr="00720212">
        <w:rPr>
          <w:rFonts w:ascii="Josefin Sans" w:hAnsi="Josefin Sans"/>
        </w:rPr>
        <w:t xml:space="preserve"> instance, creating </w:t>
      </w:r>
      <w:r w:rsidR="008E2653" w:rsidRPr="00720212">
        <w:rPr>
          <w:rFonts w:ascii="Josefin Sans" w:hAnsi="Josefin Sans"/>
        </w:rPr>
        <w:t>product</w:t>
      </w:r>
      <w:r w:rsidRPr="00720212">
        <w:rPr>
          <w:rFonts w:ascii="Josefin Sans" w:hAnsi="Josefin Sans"/>
        </w:rPr>
        <w:t xml:space="preserve">s and users and other administration tasks, please refer to the </w:t>
      </w:r>
      <w:r w:rsidR="00902417" w:rsidRPr="00720212">
        <w:rPr>
          <w:rFonts w:ascii="Josefin Sans" w:hAnsi="Josefin Sans"/>
          <w:i/>
        </w:rPr>
        <w:t>SpiraTeam</w:t>
      </w:r>
      <w:r w:rsidRPr="00720212">
        <w:rPr>
          <w:rFonts w:ascii="Josefin Sans" w:hAnsi="Josefin Sans"/>
          <w:i/>
        </w:rPr>
        <w:t xml:space="preserve"> Administration Guide</w:t>
      </w:r>
      <w:r w:rsidRPr="00720212">
        <w:rPr>
          <w:rFonts w:ascii="Josefin Sans" w:hAnsi="Josefin Sans"/>
        </w:rPr>
        <w:t>.</w:t>
      </w:r>
    </w:p>
    <w:p w:rsidR="001D1EFE" w:rsidRPr="00445552" w:rsidRDefault="00CE0DE9" w:rsidP="00F42771">
      <w:pPr>
        <w:pStyle w:val="Heading1"/>
      </w:pPr>
      <w:r w:rsidRPr="00720212">
        <w:br w:type="page"/>
      </w:r>
      <w:bookmarkStart w:id="2" w:name="_Toc4594408"/>
      <w:bookmarkStart w:id="3" w:name="_Toc4743356"/>
      <w:r w:rsidR="001D1EFE" w:rsidRPr="00445552">
        <w:lastRenderedPageBreak/>
        <w:t>1. Logging In and Selecting a Product</w:t>
      </w:r>
      <w:bookmarkEnd w:id="2"/>
      <w:bookmarkEnd w:id="3"/>
    </w:p>
    <w:p w:rsidR="001D1EFE" w:rsidRPr="00445552" w:rsidRDefault="001D1EFE" w:rsidP="001D1EFE">
      <w:pPr>
        <w:rPr>
          <w:rFonts w:ascii="Josefin Sans" w:hAnsi="Josefin Sans"/>
        </w:rPr>
      </w:pPr>
      <w:r w:rsidRPr="00445552">
        <w:rPr>
          <w:rFonts w:ascii="Josefin Sans" w:hAnsi="Josefin Sans"/>
        </w:rPr>
        <w:t xml:space="preserve">Once you have installed a </w:t>
      </w:r>
      <w:r>
        <w:rPr>
          <w:rFonts w:ascii="Josefin Sans" w:hAnsi="Josefin Sans"/>
        </w:rPr>
        <w:t xml:space="preserve">self-hosted trial </w:t>
      </w:r>
      <w:r w:rsidRPr="00445552">
        <w:rPr>
          <w:rFonts w:ascii="Josefin Sans" w:hAnsi="Josefin Sans"/>
        </w:rPr>
        <w:t xml:space="preserve">or signed up for a hosted </w:t>
      </w:r>
      <w:r>
        <w:rPr>
          <w:rFonts w:ascii="Josefin Sans" w:hAnsi="Josefin Sans"/>
        </w:rPr>
        <w:t>trial of Spira</w:t>
      </w:r>
      <w:r w:rsidR="00241A09">
        <w:rPr>
          <w:rFonts w:ascii="Josefin Sans" w:hAnsi="Josefin Sans"/>
        </w:rPr>
        <w:t>Team</w:t>
      </w:r>
      <w:r w:rsidRPr="00445552">
        <w:rPr>
          <w:rFonts w:ascii="Josefin Sans" w:hAnsi="Josefin Sans"/>
        </w:rPr>
        <w:t>, you should see the following login screen in your web browser:</w:t>
      </w:r>
    </w:p>
    <w:p w:rsidR="001D1EFE" w:rsidRPr="00ED428B" w:rsidRDefault="00CD5E07" w:rsidP="001D1EFE">
      <w:pPr>
        <w:rPr>
          <w:rFonts w:ascii="Josefin Sans" w:hAnsi="Josefin Sans"/>
        </w:rPr>
      </w:pPr>
      <w:r>
        <w:rPr>
          <w:noProof/>
        </w:rPr>
        <w:drawing>
          <wp:inline distT="0" distB="0" distL="0" distR="0" wp14:anchorId="62347256" wp14:editId="0792891E">
            <wp:extent cx="5486400" cy="29832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983230"/>
                    </a:xfrm>
                    <a:prstGeom prst="rect">
                      <a:avLst/>
                    </a:prstGeom>
                  </pic:spPr>
                </pic:pic>
              </a:graphicData>
            </a:graphic>
          </wp:inline>
        </w:drawing>
      </w:r>
    </w:p>
    <w:p w:rsidR="001D1EFE" w:rsidRPr="00445552" w:rsidRDefault="001D1EFE" w:rsidP="001D1EFE">
      <w:pPr>
        <w:rPr>
          <w:rFonts w:ascii="Josefin Sans" w:hAnsi="Josefin Sans"/>
        </w:rPr>
      </w:pPr>
      <w:r w:rsidRPr="00ED428B">
        <w:rPr>
          <w:rFonts w:ascii="Josefin Sans" w:hAnsi="Josefin Sans"/>
        </w:rPr>
        <w:t xml:space="preserve">Enter the following default </w:t>
      </w:r>
      <w:r>
        <w:rPr>
          <w:rFonts w:ascii="Josefin Sans" w:hAnsi="Josefin Sans"/>
        </w:rPr>
        <w:t xml:space="preserve">details </w:t>
      </w:r>
      <w:r w:rsidRPr="00445552">
        <w:rPr>
          <w:rFonts w:ascii="Josefin Sans" w:hAnsi="Josefin Sans"/>
        </w:rPr>
        <w:t>to start using the system:</w:t>
      </w:r>
    </w:p>
    <w:p w:rsidR="001D1EFE" w:rsidRPr="00445552" w:rsidRDefault="001D1EFE" w:rsidP="005C2167">
      <w:pPr>
        <w:pStyle w:val="ListParagraph"/>
        <w:numPr>
          <w:ilvl w:val="0"/>
          <w:numId w:val="2"/>
        </w:numPr>
        <w:rPr>
          <w:rFonts w:ascii="Josefin Sans" w:hAnsi="Josefin Sans"/>
        </w:rPr>
      </w:pPr>
      <w:r w:rsidRPr="00445552">
        <w:rPr>
          <w:rFonts w:ascii="Josefin Sans" w:hAnsi="Josefin Sans"/>
        </w:rPr>
        <w:t>Login: administrator</w:t>
      </w:r>
    </w:p>
    <w:p w:rsidR="001D1EFE" w:rsidRPr="00445552" w:rsidRDefault="001D1EFE" w:rsidP="005C2167">
      <w:pPr>
        <w:pStyle w:val="ListParagraph"/>
        <w:numPr>
          <w:ilvl w:val="0"/>
          <w:numId w:val="2"/>
        </w:numPr>
        <w:rPr>
          <w:rFonts w:ascii="Josefin Sans" w:hAnsi="Josefin Sans"/>
        </w:rPr>
      </w:pPr>
      <w:r w:rsidRPr="00445552">
        <w:rPr>
          <w:rFonts w:ascii="Josefin Sans" w:hAnsi="Josefin Sans"/>
        </w:rPr>
        <w:t>Password: PleaseChange</w:t>
      </w:r>
    </w:p>
    <w:p w:rsidR="001D1EFE" w:rsidRPr="00445552" w:rsidRDefault="001D1EFE" w:rsidP="001D1EFE">
      <w:pPr>
        <w:rPr>
          <w:rFonts w:ascii="Josefin Sans" w:hAnsi="Josefin Sans"/>
        </w:rPr>
      </w:pPr>
      <w:r w:rsidRPr="00445552">
        <w:rPr>
          <w:rFonts w:ascii="Josefin Sans" w:hAnsi="Josefin Sans"/>
        </w:rPr>
        <w:t xml:space="preserve">Once logged-in, you </w:t>
      </w:r>
      <w:r>
        <w:rPr>
          <w:rFonts w:ascii="Josefin Sans" w:hAnsi="Josefin Sans"/>
        </w:rPr>
        <w:t>are shown</w:t>
      </w:r>
      <w:r w:rsidRPr="00445552">
        <w:rPr>
          <w:rFonts w:ascii="Josefin Sans" w:hAnsi="Josefin Sans"/>
        </w:rPr>
        <w:t xml:space="preserve"> </w:t>
      </w:r>
      <w:r>
        <w:rPr>
          <w:rFonts w:ascii="Josefin Sans" w:hAnsi="Josefin Sans"/>
        </w:rPr>
        <w:t xml:space="preserve">your </w:t>
      </w:r>
      <w:r w:rsidRPr="00445552">
        <w:rPr>
          <w:rFonts w:ascii="Josefin Sans" w:hAnsi="Josefin Sans"/>
        </w:rPr>
        <w:t xml:space="preserve">“My Page”. </w:t>
      </w:r>
      <w:r>
        <w:rPr>
          <w:rFonts w:ascii="Josefin Sans" w:hAnsi="Josefin Sans"/>
        </w:rPr>
        <w:t>T</w:t>
      </w:r>
      <w:r w:rsidRPr="00445552">
        <w:rPr>
          <w:rFonts w:ascii="Josefin Sans" w:hAnsi="Josefin Sans"/>
        </w:rPr>
        <w:t xml:space="preserve">he very first time you log in you will be </w:t>
      </w:r>
      <w:r>
        <w:rPr>
          <w:rFonts w:ascii="Josefin Sans" w:hAnsi="Josefin Sans"/>
        </w:rPr>
        <w:t xml:space="preserve">able </w:t>
      </w:r>
      <w:r w:rsidRPr="00445552">
        <w:rPr>
          <w:rFonts w:ascii="Josefin Sans" w:hAnsi="Josefin Sans"/>
        </w:rPr>
        <w:t>to take a quick orientation tour of the application (</w:t>
      </w:r>
      <w:r>
        <w:rPr>
          <w:rFonts w:ascii="Josefin Sans" w:hAnsi="Josefin Sans"/>
        </w:rPr>
        <w:t xml:space="preserve">as shown in the </w:t>
      </w:r>
      <w:r w:rsidRPr="00445552">
        <w:rPr>
          <w:rFonts w:ascii="Josefin Sans" w:hAnsi="Josefin Sans"/>
        </w:rPr>
        <w:t>screenshot below).</w:t>
      </w:r>
    </w:p>
    <w:p w:rsidR="001D1EFE" w:rsidRPr="00ED428B" w:rsidRDefault="00CD5E07" w:rsidP="001D1EFE">
      <w:pPr>
        <w:rPr>
          <w:rFonts w:ascii="Josefin Sans" w:hAnsi="Josefin Sans"/>
        </w:rPr>
      </w:pPr>
      <w:r>
        <w:rPr>
          <w:noProof/>
        </w:rPr>
        <w:drawing>
          <wp:inline distT="0" distB="0" distL="0" distR="0" wp14:anchorId="383A44EA" wp14:editId="75E84F50">
            <wp:extent cx="5486400" cy="2776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76855"/>
                    </a:xfrm>
                    <a:prstGeom prst="rect">
                      <a:avLst/>
                    </a:prstGeom>
                  </pic:spPr>
                </pic:pic>
              </a:graphicData>
            </a:graphic>
          </wp:inline>
        </w:drawing>
      </w:r>
      <w:r w:rsidR="001D1EFE" w:rsidRPr="00ED428B">
        <w:rPr>
          <w:rFonts w:ascii="Josefin Sans" w:hAnsi="Josefin Sans"/>
          <w:noProof/>
        </w:rPr>
        <w:t xml:space="preserve"> </w:t>
      </w:r>
    </w:p>
    <w:p w:rsidR="001D1EFE" w:rsidRPr="00ED428B" w:rsidRDefault="001D1EFE" w:rsidP="001D1EFE">
      <w:pPr>
        <w:rPr>
          <w:rFonts w:ascii="Josefin Sans" w:hAnsi="Josefin Sans"/>
        </w:rPr>
      </w:pPr>
    </w:p>
    <w:p w:rsidR="001D1EFE" w:rsidRPr="00445552" w:rsidRDefault="001D1EFE" w:rsidP="001D1EFE">
      <w:pPr>
        <w:rPr>
          <w:rFonts w:ascii="Josefin Sans" w:hAnsi="Josefin Sans"/>
        </w:rPr>
      </w:pPr>
      <w:r>
        <w:rPr>
          <w:rFonts w:ascii="Josefin Sans" w:hAnsi="Josefin Sans"/>
        </w:rPr>
        <w:t>The My P</w:t>
      </w:r>
      <w:r w:rsidRPr="00ED428B">
        <w:rPr>
          <w:rFonts w:ascii="Josefin Sans" w:hAnsi="Josefin Sans"/>
        </w:rPr>
        <w:t xml:space="preserve">age </w:t>
      </w:r>
      <w:r>
        <w:rPr>
          <w:rFonts w:ascii="Josefin Sans" w:hAnsi="Josefin Sans"/>
        </w:rPr>
        <w:t xml:space="preserve">looks pretty </w:t>
      </w:r>
      <w:r w:rsidRPr="00ED428B">
        <w:rPr>
          <w:rFonts w:ascii="Josefin Sans" w:hAnsi="Josefin Sans"/>
        </w:rPr>
        <w:t>empty</w:t>
      </w:r>
      <w:r>
        <w:rPr>
          <w:rFonts w:ascii="Josefin Sans" w:hAnsi="Josefin Sans"/>
        </w:rPr>
        <w:t xml:space="preserve"> right now</w:t>
      </w:r>
      <w:r w:rsidRPr="00ED428B">
        <w:rPr>
          <w:rFonts w:ascii="Josefin Sans" w:hAnsi="Josefin Sans"/>
        </w:rPr>
        <w:t>. This is normal.</w:t>
      </w:r>
    </w:p>
    <w:p w:rsidR="001D1EFE" w:rsidRPr="00445552" w:rsidRDefault="001D1EFE" w:rsidP="001D1EFE">
      <w:pPr>
        <w:rPr>
          <w:rFonts w:ascii="Josefin Sans" w:hAnsi="Josefin Sans"/>
        </w:rPr>
      </w:pPr>
      <w:r w:rsidRPr="00445552">
        <w:rPr>
          <w:rFonts w:ascii="Josefin Sans" w:hAnsi="Josefin Sans"/>
          <w:noProof/>
        </w:rPr>
        <w:drawing>
          <wp:inline distT="0" distB="0" distL="0" distR="0" wp14:anchorId="56F61402" wp14:editId="396A701C">
            <wp:extent cx="5486400" cy="29692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459"/>
                    <a:stretch/>
                  </pic:blipFill>
                  <pic:spPr bwMode="auto">
                    <a:xfrm>
                      <a:off x="0" y="0"/>
                      <a:ext cx="5486400" cy="2969260"/>
                    </a:xfrm>
                    <a:prstGeom prst="rect">
                      <a:avLst/>
                    </a:prstGeom>
                    <a:ln>
                      <a:noFill/>
                    </a:ln>
                    <a:extLst>
                      <a:ext uri="{53640926-AAD7-44D8-BBD7-CCE9431645EC}">
                        <a14:shadowObscured xmlns:a14="http://schemas.microsoft.com/office/drawing/2010/main"/>
                      </a:ext>
                    </a:extLst>
                  </pic:spPr>
                </pic:pic>
              </a:graphicData>
            </a:graphic>
          </wp:inline>
        </w:drawing>
      </w:r>
    </w:p>
    <w:p w:rsidR="001D1EFE" w:rsidRPr="00445552" w:rsidRDefault="001D1EFE" w:rsidP="001D1EFE">
      <w:pPr>
        <w:rPr>
          <w:rFonts w:ascii="Josefin Sans" w:hAnsi="Josefin Sans"/>
        </w:rPr>
      </w:pPr>
      <w:r w:rsidRPr="00445552">
        <w:rPr>
          <w:rFonts w:ascii="Josefin Sans" w:hAnsi="Josefin Sans"/>
        </w:rPr>
        <w:t xml:space="preserve">For this tutorial we want to start with an empty product that has no data in it, so click the hyperlink under ‘My Products’ for ‘Sample Empty Product’ / </w:t>
      </w:r>
      <w:r w:rsidRPr="00ED428B">
        <w:rPr>
          <w:rFonts w:ascii="Josefin Sans" w:hAnsi="Josefin Sans"/>
        </w:rPr>
        <w:t>’Sample Program Two’</w:t>
      </w:r>
      <w:r w:rsidRPr="00445552">
        <w:rPr>
          <w:rFonts w:ascii="Josefin Sans" w:hAnsi="Josefin Sans"/>
        </w:rPr>
        <w:t>. That will bring up the homepage for the empty product:</w:t>
      </w:r>
    </w:p>
    <w:p w:rsidR="001D1EFE" w:rsidRPr="00456083" w:rsidRDefault="00241A09" w:rsidP="001D1EFE">
      <w:pPr>
        <w:rPr>
          <w:rFonts w:ascii="Josefin Sans" w:hAnsi="Josefin Sans"/>
        </w:rPr>
      </w:pPr>
      <w:r>
        <w:rPr>
          <w:noProof/>
        </w:rPr>
        <w:drawing>
          <wp:inline distT="0" distB="0" distL="0" distR="0" wp14:anchorId="78B0924B" wp14:editId="7F67C321">
            <wp:extent cx="5486400" cy="3246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246755"/>
                    </a:xfrm>
                    <a:prstGeom prst="rect">
                      <a:avLst/>
                    </a:prstGeom>
                  </pic:spPr>
                </pic:pic>
              </a:graphicData>
            </a:graphic>
          </wp:inline>
        </w:drawing>
      </w:r>
    </w:p>
    <w:p w:rsidR="001D1EFE" w:rsidRDefault="001D1EFE" w:rsidP="001D1EFE">
      <w:pPr>
        <w:rPr>
          <w:rFonts w:ascii="Josefin Sans" w:hAnsi="Josefin Sans"/>
        </w:rPr>
      </w:pPr>
      <w:r w:rsidRPr="00456083">
        <w:rPr>
          <w:rFonts w:ascii="Josefin Sans" w:hAnsi="Josefin Sans"/>
        </w:rPr>
        <w:t xml:space="preserve">The product home page </w:t>
      </w:r>
      <w:r>
        <w:rPr>
          <w:rFonts w:ascii="Josefin Sans" w:hAnsi="Josefin Sans"/>
        </w:rPr>
        <w:t xml:space="preserve">shows </w:t>
      </w:r>
      <w:r w:rsidRPr="00456083">
        <w:rPr>
          <w:rFonts w:ascii="Josefin Sans" w:hAnsi="Josefin Sans"/>
        </w:rPr>
        <w:t>various widgets containing key product metrics</w:t>
      </w:r>
      <w:r>
        <w:rPr>
          <w:rFonts w:ascii="Josefin Sans" w:hAnsi="Josefin Sans"/>
        </w:rPr>
        <w:t>. These are empty now, because the product has no data in it. In the rest of this guide we are going to fix that</w:t>
      </w:r>
      <w:r w:rsidRPr="00456083">
        <w:rPr>
          <w:rFonts w:ascii="Josefin Sans" w:hAnsi="Josefin Sans"/>
        </w:rPr>
        <w:t>.</w:t>
      </w:r>
    </w:p>
    <w:p w:rsidR="001D1EFE" w:rsidRDefault="001D1EFE" w:rsidP="001D1EFE">
      <w:pPr>
        <w:spacing w:after="0" w:line="240" w:lineRule="auto"/>
        <w:rPr>
          <w:rFonts w:ascii="Josefin Sans" w:hAnsi="Josefin Sans"/>
        </w:rPr>
      </w:pPr>
      <w:r>
        <w:rPr>
          <w:rFonts w:ascii="Josefin Sans" w:hAnsi="Josefin Sans"/>
        </w:rPr>
        <w:br w:type="page"/>
      </w:r>
    </w:p>
    <w:p w:rsidR="001D1EFE" w:rsidRPr="00456083" w:rsidRDefault="001D1EFE" w:rsidP="00F42771">
      <w:pPr>
        <w:pStyle w:val="Heading1"/>
      </w:pPr>
      <w:bookmarkStart w:id="4" w:name="_Toc4594409"/>
      <w:bookmarkStart w:id="5" w:name="_Toc4743357"/>
      <w:r w:rsidRPr="00456083">
        <w:lastRenderedPageBreak/>
        <w:t>2. Define the Requirements</w:t>
      </w:r>
      <w:bookmarkEnd w:id="4"/>
      <w:bookmarkEnd w:id="5"/>
    </w:p>
    <w:p w:rsidR="001D1EFE" w:rsidRPr="00456083" w:rsidRDefault="001D1EFE" w:rsidP="001D1EFE">
      <w:pPr>
        <w:rPr>
          <w:rFonts w:ascii="Josefin Sans" w:hAnsi="Josefin Sans"/>
        </w:rPr>
      </w:pPr>
      <w:r w:rsidRPr="00456083">
        <w:rPr>
          <w:rFonts w:ascii="Josefin Sans" w:hAnsi="Josefin Sans"/>
        </w:rPr>
        <w:t>On the main Navigation bar, click Artifacts &gt; Requirements to display the product’s requirements list page:</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2E14C770" wp14:editId="6E33E761">
            <wp:extent cx="5486400" cy="12712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271270"/>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 xml:space="preserve">The terminology in </w:t>
      </w:r>
      <w:r w:rsidR="00241A09">
        <w:rPr>
          <w:rFonts w:ascii="Josefin Sans" w:hAnsi="Josefin Sans"/>
        </w:rPr>
        <w:t>SpiraTeam</w:t>
      </w:r>
      <w:r w:rsidRPr="00977C07">
        <w:rPr>
          <w:rFonts w:ascii="Josefin Sans" w:hAnsi="Josefin Sans"/>
        </w:rPr>
        <w:t xml:space="preserve"> is designed to be methodology agnostic</w:t>
      </w:r>
      <w:r>
        <w:rPr>
          <w:rFonts w:ascii="Josefin Sans" w:hAnsi="Josefin Sans"/>
        </w:rPr>
        <w:t xml:space="preserve">. The table below shows how the terms used in </w:t>
      </w:r>
      <w:r w:rsidR="00241A09">
        <w:rPr>
          <w:rFonts w:ascii="Josefin Sans" w:hAnsi="Josefin Sans"/>
        </w:rPr>
        <w:t>SpiraTeam</w:t>
      </w:r>
      <w:r>
        <w:rPr>
          <w:rFonts w:ascii="Josefin Sans" w:hAnsi="Josefin Sans"/>
        </w:rPr>
        <w:t xml:space="preserve"> relate </w:t>
      </w:r>
      <w:r w:rsidRPr="00977C07">
        <w:rPr>
          <w:rFonts w:ascii="Josefin Sans" w:hAnsi="Josefin Sans"/>
        </w:rPr>
        <w:t>to some common methodologies:</w:t>
      </w:r>
    </w:p>
    <w:tbl>
      <w:tblPr>
        <w:tblStyle w:val="TableGrid"/>
        <w:tblW w:w="4939" w:type="pct"/>
        <w:tblInd w:w="108" w:type="dxa"/>
        <w:tblLook w:val="04A0" w:firstRow="1" w:lastRow="0" w:firstColumn="1" w:lastColumn="0" w:noHBand="0" w:noVBand="1"/>
      </w:tblPr>
      <w:tblGrid>
        <w:gridCol w:w="2017"/>
        <w:gridCol w:w="2126"/>
        <w:gridCol w:w="2191"/>
        <w:gridCol w:w="2191"/>
      </w:tblGrid>
      <w:tr w:rsidR="001D1EFE" w:rsidRPr="002E0ECB" w:rsidTr="00CD5E07">
        <w:tc>
          <w:tcPr>
            <w:tcW w:w="1183" w:type="pct"/>
            <w:shd w:val="clear" w:color="auto" w:fill="D9D9D9" w:themeFill="background1" w:themeFillShade="D9"/>
          </w:tcPr>
          <w:p w:rsidR="001D1EFE" w:rsidRPr="00977C07" w:rsidRDefault="00241A09" w:rsidP="00CD5E07">
            <w:pPr>
              <w:spacing w:after="0"/>
              <w:rPr>
                <w:rFonts w:ascii="Josefin Sans" w:hAnsi="Josefin Sans"/>
                <w:b/>
                <w:sz w:val="18"/>
                <w:szCs w:val="18"/>
              </w:rPr>
            </w:pPr>
            <w:r>
              <w:rPr>
                <w:rFonts w:ascii="Josefin Sans" w:hAnsi="Josefin Sans"/>
                <w:b/>
                <w:sz w:val="18"/>
                <w:szCs w:val="18"/>
              </w:rPr>
              <w:t>SpiraTeam</w:t>
            </w:r>
          </w:p>
        </w:tc>
        <w:tc>
          <w:tcPr>
            <w:tcW w:w="1247" w:type="pct"/>
            <w:shd w:val="clear" w:color="auto" w:fill="D9D9D9" w:themeFill="background1" w:themeFillShade="D9"/>
          </w:tcPr>
          <w:p w:rsidR="001D1EFE" w:rsidRPr="00977C07" w:rsidRDefault="001D1EFE" w:rsidP="00CD5E07">
            <w:pPr>
              <w:spacing w:after="0"/>
              <w:rPr>
                <w:rFonts w:ascii="Josefin Sans" w:hAnsi="Josefin Sans"/>
                <w:b/>
                <w:sz w:val="18"/>
                <w:szCs w:val="18"/>
              </w:rPr>
            </w:pPr>
            <w:r w:rsidRPr="00977C07">
              <w:rPr>
                <w:rFonts w:ascii="Josefin Sans" w:hAnsi="Josefin Sans"/>
                <w:b/>
                <w:sz w:val="18"/>
                <w:szCs w:val="18"/>
              </w:rPr>
              <w:t>Extreme Programming</w:t>
            </w:r>
          </w:p>
        </w:tc>
        <w:tc>
          <w:tcPr>
            <w:tcW w:w="1285" w:type="pct"/>
            <w:shd w:val="clear" w:color="auto" w:fill="D9D9D9" w:themeFill="background1" w:themeFillShade="D9"/>
          </w:tcPr>
          <w:p w:rsidR="001D1EFE" w:rsidRPr="00977C07" w:rsidRDefault="001D1EFE" w:rsidP="00CD5E07">
            <w:pPr>
              <w:spacing w:after="0"/>
              <w:rPr>
                <w:rFonts w:ascii="Josefin Sans" w:hAnsi="Josefin Sans"/>
                <w:b/>
                <w:sz w:val="18"/>
                <w:szCs w:val="18"/>
              </w:rPr>
            </w:pPr>
            <w:r w:rsidRPr="00977C07">
              <w:rPr>
                <w:rFonts w:ascii="Josefin Sans" w:hAnsi="Josefin Sans"/>
                <w:b/>
                <w:sz w:val="18"/>
                <w:szCs w:val="18"/>
              </w:rPr>
              <w:t>Scrum</w:t>
            </w:r>
          </w:p>
        </w:tc>
        <w:tc>
          <w:tcPr>
            <w:tcW w:w="1285" w:type="pct"/>
            <w:shd w:val="clear" w:color="auto" w:fill="D9D9D9" w:themeFill="background1" w:themeFillShade="D9"/>
          </w:tcPr>
          <w:p w:rsidR="001D1EFE" w:rsidRPr="00977C07" w:rsidRDefault="001D1EFE" w:rsidP="00CD5E07">
            <w:pPr>
              <w:spacing w:after="0"/>
              <w:rPr>
                <w:rFonts w:ascii="Josefin Sans" w:hAnsi="Josefin Sans"/>
                <w:b/>
                <w:sz w:val="18"/>
                <w:szCs w:val="18"/>
              </w:rPr>
            </w:pPr>
            <w:r w:rsidRPr="00977C07">
              <w:rPr>
                <w:rFonts w:ascii="Josefin Sans" w:hAnsi="Josefin Sans"/>
                <w:b/>
                <w:sz w:val="18"/>
                <w:szCs w:val="18"/>
              </w:rPr>
              <w:t xml:space="preserve">AgileUP / DSDM </w:t>
            </w:r>
          </w:p>
        </w:tc>
      </w:tr>
      <w:tr w:rsidR="001D1EFE" w:rsidRPr="002E0ECB" w:rsidTr="00CD5E07">
        <w:tc>
          <w:tcPr>
            <w:tcW w:w="1183"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Summary Requirement</w:t>
            </w:r>
          </w:p>
        </w:tc>
        <w:tc>
          <w:tcPr>
            <w:tcW w:w="1247"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Epic</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Epic</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Feature Group</w:t>
            </w:r>
          </w:p>
        </w:tc>
      </w:tr>
      <w:tr w:rsidR="001D1EFE" w:rsidRPr="002E0ECB" w:rsidTr="00CD5E07">
        <w:tc>
          <w:tcPr>
            <w:tcW w:w="1183"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Requirement</w:t>
            </w:r>
          </w:p>
        </w:tc>
        <w:tc>
          <w:tcPr>
            <w:tcW w:w="1247"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User Story</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Backlog Item</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Requirement</w:t>
            </w:r>
          </w:p>
        </w:tc>
      </w:tr>
      <w:tr w:rsidR="001D1EFE" w:rsidRPr="002E0ECB" w:rsidTr="00CD5E07">
        <w:tc>
          <w:tcPr>
            <w:tcW w:w="1183"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Task</w:t>
            </w:r>
          </w:p>
        </w:tc>
        <w:tc>
          <w:tcPr>
            <w:tcW w:w="1247"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Task</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Task</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Task</w:t>
            </w:r>
          </w:p>
        </w:tc>
      </w:tr>
      <w:tr w:rsidR="001D1EFE" w:rsidRPr="002E0ECB" w:rsidTr="00CD5E07">
        <w:tc>
          <w:tcPr>
            <w:tcW w:w="1183"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Release</w:t>
            </w:r>
          </w:p>
        </w:tc>
        <w:tc>
          <w:tcPr>
            <w:tcW w:w="1247"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Release</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Release</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Release</w:t>
            </w:r>
          </w:p>
        </w:tc>
      </w:tr>
      <w:tr w:rsidR="001D1EFE" w:rsidRPr="002E0ECB" w:rsidTr="00CD5E07">
        <w:tc>
          <w:tcPr>
            <w:tcW w:w="1183" w:type="pct"/>
          </w:tcPr>
          <w:p w:rsidR="001D1EFE" w:rsidRPr="00977C07" w:rsidRDefault="001D1EFE" w:rsidP="00CD5E07">
            <w:pPr>
              <w:spacing w:after="0"/>
              <w:rPr>
                <w:rFonts w:ascii="Josefin Sans" w:hAnsi="Josefin Sans"/>
                <w:sz w:val="18"/>
                <w:szCs w:val="18"/>
              </w:rPr>
            </w:pPr>
            <w:r>
              <w:rPr>
                <w:rFonts w:ascii="Josefin Sans" w:hAnsi="Josefin Sans"/>
                <w:sz w:val="18"/>
                <w:szCs w:val="18"/>
              </w:rPr>
              <w:t>Sprint</w:t>
            </w:r>
          </w:p>
        </w:tc>
        <w:tc>
          <w:tcPr>
            <w:tcW w:w="1247"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Iteration</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Sprint</w:t>
            </w:r>
          </w:p>
        </w:tc>
        <w:tc>
          <w:tcPr>
            <w:tcW w:w="1285" w:type="pct"/>
          </w:tcPr>
          <w:p w:rsidR="001D1EFE" w:rsidRPr="00977C07" w:rsidRDefault="001D1EFE" w:rsidP="00CD5E07">
            <w:pPr>
              <w:spacing w:after="0"/>
              <w:rPr>
                <w:rFonts w:ascii="Josefin Sans" w:hAnsi="Josefin Sans"/>
                <w:sz w:val="18"/>
                <w:szCs w:val="18"/>
              </w:rPr>
            </w:pPr>
            <w:r w:rsidRPr="00977C07">
              <w:rPr>
                <w:rFonts w:ascii="Josefin Sans" w:hAnsi="Josefin Sans"/>
                <w:sz w:val="18"/>
                <w:szCs w:val="18"/>
              </w:rPr>
              <w:t>Iteration</w:t>
            </w:r>
          </w:p>
        </w:tc>
      </w:tr>
    </w:tbl>
    <w:p w:rsidR="001D1EFE" w:rsidRDefault="001D1EFE" w:rsidP="001D1EFE">
      <w:pPr>
        <w:spacing w:before="120"/>
        <w:rPr>
          <w:rFonts w:ascii="Josefin Sans" w:hAnsi="Josefin Sans"/>
        </w:rPr>
      </w:pPr>
    </w:p>
    <w:p w:rsidR="001D1EFE" w:rsidRPr="00547FF9" w:rsidRDefault="001D1EFE" w:rsidP="001D1EFE">
      <w:pPr>
        <w:spacing w:before="120"/>
        <w:rPr>
          <w:rFonts w:ascii="Josefin Sans" w:hAnsi="Josefin Sans"/>
        </w:rPr>
      </w:pPr>
      <w:r>
        <w:rPr>
          <w:rFonts w:ascii="Josefin Sans" w:hAnsi="Josefin Sans"/>
        </w:rPr>
        <w:t xml:space="preserve">At first, </w:t>
      </w:r>
      <w:r w:rsidRPr="00977C07">
        <w:rPr>
          <w:rFonts w:ascii="Josefin Sans" w:hAnsi="Josefin Sans"/>
        </w:rPr>
        <w:t xml:space="preserve">the requirements list will be empty. Click the </w:t>
      </w:r>
      <w:r w:rsidRPr="00547FF9">
        <w:rPr>
          <w:rFonts w:ascii="Josefin Sans" w:hAnsi="Josefin Sans"/>
        </w:rPr>
        <w:t xml:space="preserve">‘Insert’ button in the toolbar to create </w:t>
      </w:r>
      <w:r>
        <w:rPr>
          <w:rFonts w:ascii="Josefin Sans" w:hAnsi="Josefin Sans"/>
        </w:rPr>
        <w:t>your first requirement</w:t>
      </w:r>
      <w:r w:rsidRPr="00547FF9">
        <w:rPr>
          <w:rFonts w:ascii="Josefin Sans" w:hAnsi="Josefin Sans"/>
        </w:rPr>
        <w:t>. Hit ‘Save and New’</w:t>
      </w:r>
      <w:r>
        <w:rPr>
          <w:rFonts w:ascii="Josefin Sans" w:hAnsi="Josefin Sans"/>
        </w:rPr>
        <w:t xml:space="preserve"> (shown as buttons on the right of the new requirement in the list table)</w:t>
      </w:r>
      <w:r w:rsidRPr="00547FF9">
        <w:rPr>
          <w:rFonts w:ascii="Josefin Sans" w:hAnsi="Josefin Sans"/>
        </w:rPr>
        <w:t xml:space="preserve"> </w:t>
      </w:r>
      <w:r>
        <w:rPr>
          <w:rFonts w:ascii="Josefin Sans" w:hAnsi="Josefin Sans"/>
        </w:rPr>
        <w:t>to add each new requirement after that. Below is the list of requirement names to add</w:t>
      </w:r>
      <w:r w:rsidRPr="00547FF9">
        <w:rPr>
          <w:rFonts w:ascii="Josefin Sans" w:hAnsi="Josefin Sans"/>
        </w:rPr>
        <w:t>:</w:t>
      </w:r>
    </w:p>
    <w:p w:rsidR="001D1EFE" w:rsidRPr="00977C07" w:rsidRDefault="001D1EFE" w:rsidP="005C2167">
      <w:pPr>
        <w:pStyle w:val="ListParagraph"/>
        <w:numPr>
          <w:ilvl w:val="0"/>
          <w:numId w:val="7"/>
        </w:numPr>
        <w:rPr>
          <w:rFonts w:ascii="Josefin Sans" w:hAnsi="Josefin Sans"/>
        </w:rPr>
      </w:pPr>
      <w:r w:rsidRPr="00977C07">
        <w:rPr>
          <w:rFonts w:ascii="Josefin Sans" w:hAnsi="Josefin Sans"/>
        </w:rPr>
        <w:t>Functional Requirements</w:t>
      </w:r>
    </w:p>
    <w:p w:rsidR="001D1EFE" w:rsidRPr="00977C07" w:rsidRDefault="001D1EFE" w:rsidP="005C2167">
      <w:pPr>
        <w:pStyle w:val="ListParagraph"/>
        <w:numPr>
          <w:ilvl w:val="0"/>
          <w:numId w:val="7"/>
        </w:numPr>
        <w:rPr>
          <w:rFonts w:ascii="Josefin Sans" w:hAnsi="Josefin Sans"/>
        </w:rPr>
      </w:pPr>
      <w:r w:rsidRPr="00977C07">
        <w:rPr>
          <w:rFonts w:ascii="Josefin Sans" w:hAnsi="Josefin Sans"/>
        </w:rPr>
        <w:t>Module 1</w:t>
      </w:r>
    </w:p>
    <w:p w:rsidR="001D1EFE" w:rsidRPr="00977C07" w:rsidRDefault="001D1EFE" w:rsidP="005C2167">
      <w:pPr>
        <w:pStyle w:val="ListParagraph"/>
        <w:numPr>
          <w:ilvl w:val="0"/>
          <w:numId w:val="7"/>
        </w:numPr>
        <w:rPr>
          <w:rFonts w:ascii="Josefin Sans" w:hAnsi="Josefin Sans"/>
        </w:rPr>
      </w:pPr>
      <w:r w:rsidRPr="00977C07">
        <w:rPr>
          <w:rFonts w:ascii="Josefin Sans" w:hAnsi="Josefin Sans"/>
        </w:rPr>
        <w:t>System must allow entry of users</w:t>
      </w:r>
    </w:p>
    <w:p w:rsidR="001D1EFE" w:rsidRPr="00977C07" w:rsidRDefault="001D1EFE" w:rsidP="005C2167">
      <w:pPr>
        <w:pStyle w:val="ListParagraph"/>
        <w:numPr>
          <w:ilvl w:val="0"/>
          <w:numId w:val="7"/>
        </w:numPr>
        <w:rPr>
          <w:rFonts w:ascii="Josefin Sans" w:hAnsi="Josefin Sans"/>
        </w:rPr>
      </w:pPr>
      <w:r w:rsidRPr="00977C07">
        <w:rPr>
          <w:rFonts w:ascii="Josefin Sans" w:hAnsi="Josefin Sans"/>
        </w:rPr>
        <w:t>System must allow the modification of users</w:t>
      </w:r>
    </w:p>
    <w:p w:rsidR="001D1EFE" w:rsidRPr="00977C07" w:rsidRDefault="001D1EFE" w:rsidP="005C2167">
      <w:pPr>
        <w:pStyle w:val="ListParagraph"/>
        <w:numPr>
          <w:ilvl w:val="0"/>
          <w:numId w:val="7"/>
        </w:numPr>
        <w:rPr>
          <w:rFonts w:ascii="Josefin Sans" w:hAnsi="Josefin Sans"/>
        </w:rPr>
      </w:pPr>
      <w:r w:rsidRPr="00977C07">
        <w:rPr>
          <w:rFonts w:ascii="Josefin Sans" w:hAnsi="Josefin Sans"/>
        </w:rPr>
        <w:t>System must allow the deletion of users</w:t>
      </w:r>
    </w:p>
    <w:p w:rsidR="001D1EFE" w:rsidRPr="00977C07" w:rsidRDefault="001D1EFE" w:rsidP="005C2167">
      <w:pPr>
        <w:pStyle w:val="ListParagraph"/>
        <w:numPr>
          <w:ilvl w:val="0"/>
          <w:numId w:val="7"/>
        </w:numPr>
        <w:rPr>
          <w:rFonts w:ascii="Josefin Sans" w:hAnsi="Josefin Sans"/>
        </w:rPr>
      </w:pPr>
      <w:r w:rsidRPr="00977C07">
        <w:rPr>
          <w:rFonts w:ascii="Josefin Sans" w:hAnsi="Josefin Sans"/>
        </w:rPr>
        <w:t>Module 2</w:t>
      </w:r>
    </w:p>
    <w:p w:rsidR="001D1EFE" w:rsidRPr="00977C07" w:rsidRDefault="001D1EFE" w:rsidP="005C2167">
      <w:pPr>
        <w:pStyle w:val="ListParagraph"/>
        <w:numPr>
          <w:ilvl w:val="0"/>
          <w:numId w:val="7"/>
        </w:numPr>
        <w:rPr>
          <w:rFonts w:ascii="Josefin Sans" w:hAnsi="Josefin Sans"/>
        </w:rPr>
      </w:pPr>
      <w:r w:rsidRPr="00977C07">
        <w:rPr>
          <w:rFonts w:ascii="Josefin Sans" w:hAnsi="Josefin Sans"/>
        </w:rPr>
        <w:t>System should allow administrators to setup notifications</w:t>
      </w:r>
    </w:p>
    <w:p w:rsidR="001D1EFE" w:rsidRPr="00977C07" w:rsidRDefault="001D1EFE" w:rsidP="001D1EFE">
      <w:pPr>
        <w:rPr>
          <w:rFonts w:ascii="Josefin Sans" w:hAnsi="Josefin Sans"/>
        </w:rPr>
      </w:pPr>
      <w:r w:rsidRPr="00977C07">
        <w:rPr>
          <w:rFonts w:ascii="Josefin Sans" w:hAnsi="Josefin Sans"/>
        </w:rPr>
        <w:t>You should now have a simple</w:t>
      </w:r>
      <w:r>
        <w:rPr>
          <w:rFonts w:ascii="Josefin Sans" w:hAnsi="Josefin Sans"/>
        </w:rPr>
        <w:t>,</w:t>
      </w:r>
      <w:r w:rsidRPr="00977C07">
        <w:rPr>
          <w:rFonts w:ascii="Josefin Sans" w:hAnsi="Josefin Sans"/>
        </w:rPr>
        <w:t xml:space="preserve"> flat requirements list, </w:t>
      </w:r>
      <w:r>
        <w:rPr>
          <w:rFonts w:ascii="Josefin Sans" w:hAnsi="Josefin Sans"/>
        </w:rPr>
        <w:t>like the one</w:t>
      </w:r>
      <w:r w:rsidRPr="00977C07">
        <w:rPr>
          <w:rFonts w:ascii="Josefin Sans" w:hAnsi="Josefin Sans"/>
        </w:rPr>
        <w:t xml:space="preserve"> below:</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58407052" wp14:editId="3B21CBD6">
            <wp:extent cx="6080221" cy="1574358"/>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80" t="13060"/>
                    <a:stretch/>
                  </pic:blipFill>
                  <pic:spPr bwMode="auto">
                    <a:xfrm>
                      <a:off x="0" y="0"/>
                      <a:ext cx="6097019" cy="1578708"/>
                    </a:xfrm>
                    <a:prstGeom prst="rect">
                      <a:avLst/>
                    </a:prstGeom>
                    <a:ln>
                      <a:noFill/>
                    </a:ln>
                    <a:extLst>
                      <a:ext uri="{53640926-AAD7-44D8-BBD7-CCE9431645EC}">
                        <a14:shadowObscured xmlns:a14="http://schemas.microsoft.com/office/drawing/2010/main"/>
                      </a:ext>
                    </a:extLst>
                  </pic:spPr>
                </pic:pic>
              </a:graphicData>
            </a:graphic>
          </wp:inline>
        </w:drawing>
      </w:r>
    </w:p>
    <w:p w:rsidR="001D1EFE" w:rsidRPr="00977C07"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lastRenderedPageBreak/>
        <w:t xml:space="preserve">Next, we are going to </w:t>
      </w:r>
      <w:r w:rsidRPr="00977C07">
        <w:rPr>
          <w:rFonts w:ascii="Josefin Sans" w:hAnsi="Josefin Sans"/>
        </w:rPr>
        <w:t>indent the requirements</w:t>
      </w:r>
      <w:r>
        <w:rPr>
          <w:rFonts w:ascii="Josefin Sans" w:hAnsi="Josefin Sans"/>
        </w:rPr>
        <w:t xml:space="preserve">. This will give us a hierarchy, with some requirements being children of others. </w:t>
      </w:r>
    </w:p>
    <w:p w:rsidR="001D1EFE" w:rsidRDefault="001D1EFE" w:rsidP="005C2167">
      <w:pPr>
        <w:pStyle w:val="ListParagraph"/>
        <w:numPr>
          <w:ilvl w:val="0"/>
          <w:numId w:val="13"/>
        </w:numPr>
        <w:rPr>
          <w:rFonts w:ascii="Josefin Sans" w:hAnsi="Josefin Sans"/>
        </w:rPr>
      </w:pPr>
      <w:r w:rsidRPr="00644B7D">
        <w:rPr>
          <w:rFonts w:ascii="Josefin Sans" w:hAnsi="Josefin Sans"/>
        </w:rPr>
        <w:t xml:space="preserve">To indent, </w:t>
      </w:r>
      <w:r w:rsidRPr="00977C07">
        <w:rPr>
          <w:rFonts w:ascii="Josefin Sans" w:hAnsi="Josefin Sans"/>
        </w:rPr>
        <w:t xml:space="preserve">select the checkboxes of all the requirements below ‘Functional Requirements’ and click ‘Indent’. </w:t>
      </w:r>
      <w:r w:rsidRPr="00644B7D">
        <w:rPr>
          <w:rFonts w:ascii="Josefin Sans" w:hAnsi="Josefin Sans"/>
        </w:rPr>
        <w:t xml:space="preserve">This </w:t>
      </w:r>
      <w:r>
        <w:rPr>
          <w:rFonts w:ascii="Josefin Sans" w:hAnsi="Josefin Sans"/>
        </w:rPr>
        <w:t>makes ‘Functional Requirements’ the parent and all the other requirements its children.</w:t>
      </w:r>
    </w:p>
    <w:p w:rsidR="001D1EFE" w:rsidRPr="00644B7D" w:rsidRDefault="001D1EFE" w:rsidP="005C2167">
      <w:pPr>
        <w:pStyle w:val="ListParagraph"/>
        <w:numPr>
          <w:ilvl w:val="0"/>
          <w:numId w:val="13"/>
        </w:numPr>
        <w:rPr>
          <w:rFonts w:ascii="Josefin Sans" w:hAnsi="Josefin Sans"/>
        </w:rPr>
      </w:pPr>
      <w:r>
        <w:rPr>
          <w:rFonts w:ascii="Josefin Sans" w:hAnsi="Josefin Sans"/>
        </w:rPr>
        <w:t xml:space="preserve">Now, </w:t>
      </w:r>
      <w:r w:rsidRPr="00977C07">
        <w:rPr>
          <w:rFonts w:ascii="Josefin Sans" w:hAnsi="Josefin Sans"/>
        </w:rPr>
        <w:t xml:space="preserve">select the three requirements </w:t>
      </w:r>
      <w:r>
        <w:rPr>
          <w:rFonts w:ascii="Josefin Sans" w:hAnsi="Josefin Sans"/>
        </w:rPr>
        <w:t xml:space="preserve">immediately below </w:t>
      </w:r>
      <w:r w:rsidRPr="00977C07">
        <w:rPr>
          <w:rFonts w:ascii="Josefin Sans" w:hAnsi="Josefin Sans"/>
        </w:rPr>
        <w:t xml:space="preserve">‘Module 1’ and click ‘Indent’ again. </w:t>
      </w:r>
      <w:r>
        <w:rPr>
          <w:rFonts w:ascii="Josefin Sans" w:hAnsi="Josefin Sans"/>
        </w:rPr>
        <w:t>This makes these three requirements children of ‘Module 1’ (and grandchildren of ‘Functional Requirements’)</w:t>
      </w:r>
    </w:p>
    <w:p w:rsidR="001D1EFE" w:rsidRDefault="001D1EFE" w:rsidP="005C2167">
      <w:pPr>
        <w:pStyle w:val="ListParagraph"/>
        <w:numPr>
          <w:ilvl w:val="0"/>
          <w:numId w:val="13"/>
        </w:numPr>
        <w:rPr>
          <w:rFonts w:ascii="Josefin Sans" w:hAnsi="Josefin Sans"/>
        </w:rPr>
      </w:pPr>
      <w:r w:rsidRPr="00977C07">
        <w:rPr>
          <w:rFonts w:ascii="Josefin Sans" w:hAnsi="Josefin Sans"/>
        </w:rPr>
        <w:t xml:space="preserve">Repeat for </w:t>
      </w:r>
      <w:r>
        <w:rPr>
          <w:rFonts w:ascii="Josefin Sans" w:hAnsi="Josefin Sans"/>
        </w:rPr>
        <w:t>the</w:t>
      </w:r>
      <w:r w:rsidRPr="00977C07">
        <w:rPr>
          <w:rFonts w:ascii="Josefin Sans" w:hAnsi="Josefin Sans"/>
        </w:rPr>
        <w:t xml:space="preserve"> requirement below ‘Module 2’ by right-clicking on </w:t>
      </w:r>
      <w:r>
        <w:rPr>
          <w:rFonts w:ascii="Josefin Sans" w:hAnsi="Josefin Sans"/>
        </w:rPr>
        <w:t>this</w:t>
      </w:r>
      <w:r w:rsidRPr="00977C07">
        <w:rPr>
          <w:rFonts w:ascii="Josefin Sans" w:hAnsi="Josefin Sans"/>
        </w:rPr>
        <w:t xml:space="preserve"> last requirement and choosing ‘Indent’ from the popup context menu.</w:t>
      </w:r>
    </w:p>
    <w:p w:rsidR="001D1EFE" w:rsidRPr="00977C07" w:rsidRDefault="001D1EFE" w:rsidP="001D1EFE">
      <w:pPr>
        <w:rPr>
          <w:rFonts w:ascii="Josefin Sans" w:hAnsi="Josefin Sans"/>
        </w:rPr>
      </w:pPr>
      <w:r w:rsidRPr="00977C07">
        <w:rPr>
          <w:rFonts w:ascii="Josefin Sans" w:hAnsi="Josefin Sans"/>
        </w:rPr>
        <w:t>You should now have a list that looks like:</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1A95A69D" wp14:editId="7A258EA7">
            <wp:extent cx="5430741" cy="336964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870" t="21254" r="59488" b="13805"/>
                    <a:stretch/>
                  </pic:blipFill>
                  <pic:spPr bwMode="auto">
                    <a:xfrm>
                      <a:off x="0" y="0"/>
                      <a:ext cx="5476062" cy="3397770"/>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t xml:space="preserve">We now have a nicely group set of requirements. Let’s enter more information about them, starting with setting their </w:t>
      </w:r>
      <w:r w:rsidRPr="00977C07">
        <w:rPr>
          <w:rFonts w:ascii="Josefin Sans" w:hAnsi="Josefin Sans"/>
        </w:rPr>
        <w:t>type</w:t>
      </w:r>
      <w:r>
        <w:rPr>
          <w:rFonts w:ascii="Josefin Sans" w:hAnsi="Josefin Sans"/>
        </w:rPr>
        <w:t>s</w:t>
      </w:r>
      <w:r w:rsidRPr="00977C07">
        <w:rPr>
          <w:rFonts w:ascii="Josefin Sans" w:hAnsi="Josefin Sans"/>
        </w:rPr>
        <w:t xml:space="preserve"> and priorit</w:t>
      </w:r>
      <w:r>
        <w:rPr>
          <w:rFonts w:ascii="Josefin Sans" w:hAnsi="Josefin Sans"/>
        </w:rPr>
        <w:t xml:space="preserve">ies. </w:t>
      </w:r>
    </w:p>
    <w:p w:rsidR="001D1EFE" w:rsidRDefault="001D1EFE" w:rsidP="005C2167">
      <w:pPr>
        <w:pStyle w:val="ListParagraph"/>
        <w:numPr>
          <w:ilvl w:val="0"/>
          <w:numId w:val="12"/>
        </w:numPr>
        <w:rPr>
          <w:rFonts w:ascii="Josefin Sans" w:hAnsi="Josefin Sans"/>
        </w:rPr>
      </w:pPr>
      <w:r w:rsidRPr="009B0127">
        <w:rPr>
          <w:rFonts w:ascii="Josefin Sans" w:hAnsi="Josefin Sans"/>
        </w:rPr>
        <w:t>C</w:t>
      </w:r>
      <w:r w:rsidRPr="00977C07">
        <w:rPr>
          <w:rFonts w:ascii="Josefin Sans" w:hAnsi="Josefin Sans"/>
        </w:rPr>
        <w:t xml:space="preserve">lick the ‘’select all’ checkbox at the top of the list </w:t>
      </w:r>
      <w:r w:rsidRPr="009B0127">
        <w:rPr>
          <w:rFonts w:ascii="Josefin Sans" w:hAnsi="Josefin Sans"/>
        </w:rPr>
        <w:t xml:space="preserve">(the checkbox just above the checkbox for ‘Functional Requirements’) </w:t>
      </w:r>
    </w:p>
    <w:p w:rsidR="001D1EFE" w:rsidRPr="00977C07" w:rsidRDefault="001D1EFE" w:rsidP="005C2167">
      <w:pPr>
        <w:pStyle w:val="ListParagraph"/>
        <w:numPr>
          <w:ilvl w:val="0"/>
          <w:numId w:val="12"/>
        </w:numPr>
        <w:rPr>
          <w:rFonts w:ascii="Josefin Sans" w:hAnsi="Josefin Sans"/>
        </w:rPr>
      </w:pPr>
      <w:r>
        <w:rPr>
          <w:rFonts w:ascii="Josefin Sans" w:hAnsi="Josefin Sans"/>
        </w:rPr>
        <w:t>C</w:t>
      </w:r>
      <w:r w:rsidRPr="00977C07">
        <w:rPr>
          <w:rFonts w:ascii="Josefin Sans" w:hAnsi="Josefin Sans"/>
        </w:rPr>
        <w:t>lick on the top ‘Edit’ button in the right-hand column of that same row. That will make all the requirement rows editable:</w:t>
      </w:r>
    </w:p>
    <w:p w:rsidR="001D1EFE" w:rsidRPr="00977C07" w:rsidRDefault="001D1EFE" w:rsidP="001D1EFE">
      <w:pPr>
        <w:rPr>
          <w:rFonts w:ascii="Josefin Sans" w:hAnsi="Josefin Sans"/>
        </w:rPr>
      </w:pPr>
      <w:r w:rsidRPr="00977C07">
        <w:rPr>
          <w:rFonts w:ascii="Josefin Sans" w:hAnsi="Josefin Sans"/>
          <w:noProof/>
        </w:rPr>
        <w:lastRenderedPageBreak/>
        <w:t xml:space="preserve"> </w:t>
      </w:r>
      <w:r w:rsidRPr="00977C07">
        <w:rPr>
          <w:rFonts w:ascii="Josefin Sans" w:hAnsi="Josefin Sans"/>
          <w:noProof/>
        </w:rPr>
        <w:drawing>
          <wp:inline distT="0" distB="0" distL="0" distR="0" wp14:anchorId="0DDE90A9" wp14:editId="2E605DC4">
            <wp:extent cx="5899868" cy="1675482"/>
            <wp:effectExtent l="0" t="0" r="571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434" t="18938"/>
                    <a:stretch/>
                  </pic:blipFill>
                  <pic:spPr bwMode="auto">
                    <a:xfrm>
                      <a:off x="0" y="0"/>
                      <a:ext cx="5909941" cy="1678343"/>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5C2167">
      <w:pPr>
        <w:pStyle w:val="ListParagraph"/>
        <w:numPr>
          <w:ilvl w:val="0"/>
          <w:numId w:val="12"/>
        </w:numPr>
        <w:rPr>
          <w:rFonts w:ascii="Josefin Sans" w:hAnsi="Josefin Sans"/>
        </w:rPr>
      </w:pPr>
      <w:r w:rsidRPr="009B0127">
        <w:rPr>
          <w:rFonts w:ascii="Josefin Sans" w:hAnsi="Josefin Sans"/>
        </w:rPr>
        <w:t xml:space="preserve">Set the ‘Type’ of the four </w:t>
      </w:r>
      <w:r w:rsidRPr="00977C07">
        <w:rPr>
          <w:rFonts w:ascii="Josefin Sans" w:hAnsi="Josefin Sans"/>
        </w:rPr>
        <w:t xml:space="preserve">requirements </w:t>
      </w:r>
      <w:r w:rsidRPr="009B0127">
        <w:rPr>
          <w:rFonts w:ascii="Josefin Sans" w:hAnsi="Josefin Sans"/>
        </w:rPr>
        <w:t xml:space="preserve">you can edit this for </w:t>
      </w:r>
      <w:r w:rsidRPr="00977C07">
        <w:rPr>
          <w:rFonts w:ascii="Josefin Sans" w:hAnsi="Josefin Sans"/>
        </w:rPr>
        <w:t>to User Story’</w:t>
      </w:r>
      <w:r w:rsidRPr="009B0127">
        <w:rPr>
          <w:rFonts w:ascii="Josefin Sans" w:hAnsi="Josefin Sans"/>
        </w:rPr>
        <w:t xml:space="preserve">. </w:t>
      </w:r>
    </w:p>
    <w:p w:rsidR="001D1EFE" w:rsidRDefault="001D1EFE" w:rsidP="005C2167">
      <w:pPr>
        <w:pStyle w:val="ListParagraph"/>
        <w:numPr>
          <w:ilvl w:val="0"/>
          <w:numId w:val="12"/>
        </w:numPr>
        <w:rPr>
          <w:rFonts w:ascii="Josefin Sans" w:hAnsi="Josefin Sans"/>
        </w:rPr>
      </w:pPr>
      <w:r w:rsidRPr="009B0127">
        <w:rPr>
          <w:rFonts w:ascii="Josefin Sans" w:hAnsi="Josefin Sans"/>
        </w:rPr>
        <w:t xml:space="preserve">Choose whatever values you like for </w:t>
      </w:r>
      <w:r w:rsidRPr="00977C07">
        <w:rPr>
          <w:rFonts w:ascii="Josefin Sans" w:hAnsi="Josefin Sans"/>
        </w:rPr>
        <w:t>the ‘Importance’ field</w:t>
      </w:r>
      <w:r w:rsidRPr="009B0127">
        <w:rPr>
          <w:rFonts w:ascii="Josefin Sans" w:hAnsi="Josefin Sans"/>
        </w:rPr>
        <w:t xml:space="preserve">. </w:t>
      </w:r>
    </w:p>
    <w:p w:rsidR="001D1EFE" w:rsidRDefault="001D1EFE" w:rsidP="005C2167">
      <w:pPr>
        <w:pStyle w:val="ListParagraph"/>
        <w:numPr>
          <w:ilvl w:val="0"/>
          <w:numId w:val="12"/>
        </w:numPr>
        <w:rPr>
          <w:rFonts w:ascii="Josefin Sans" w:hAnsi="Josefin Sans"/>
        </w:rPr>
      </w:pPr>
      <w:r w:rsidRPr="009B0127">
        <w:rPr>
          <w:rFonts w:ascii="Josefin Sans" w:hAnsi="Josefin Sans"/>
        </w:rPr>
        <w:t xml:space="preserve">Click the </w:t>
      </w:r>
      <w:r w:rsidRPr="00977C07">
        <w:rPr>
          <w:rFonts w:ascii="Josefin Sans" w:hAnsi="Josefin Sans"/>
        </w:rPr>
        <w:t>’Save’</w:t>
      </w:r>
      <w:r w:rsidRPr="009B0127">
        <w:rPr>
          <w:rFonts w:ascii="Josefin Sans" w:hAnsi="Josefin Sans"/>
        </w:rPr>
        <w:t xml:space="preserve"> button</w:t>
      </w:r>
      <w:r w:rsidRPr="00977C07">
        <w:rPr>
          <w:rFonts w:ascii="Josefin Sans" w:hAnsi="Josefin Sans"/>
        </w:rPr>
        <w:t xml:space="preserve">. </w:t>
      </w:r>
    </w:p>
    <w:p w:rsidR="001D1EFE" w:rsidRPr="00977C07" w:rsidRDefault="001D1EFE" w:rsidP="001D1EFE">
      <w:pPr>
        <w:rPr>
          <w:rFonts w:ascii="Josefin Sans" w:hAnsi="Josefin Sans"/>
        </w:rPr>
      </w:pPr>
      <w:r w:rsidRPr="009B0127">
        <w:rPr>
          <w:rFonts w:ascii="Josefin Sans" w:hAnsi="Josefin Sans"/>
        </w:rPr>
        <w:t>Y</w:t>
      </w:r>
      <w:r w:rsidRPr="00977C07">
        <w:rPr>
          <w:rFonts w:ascii="Josefin Sans" w:hAnsi="Josefin Sans"/>
        </w:rPr>
        <w:t xml:space="preserve">ou </w:t>
      </w:r>
      <w:r w:rsidRPr="009B0127">
        <w:rPr>
          <w:rFonts w:ascii="Josefin Sans" w:hAnsi="Josefin Sans"/>
        </w:rPr>
        <w:t xml:space="preserve">now </w:t>
      </w:r>
      <w:r w:rsidRPr="00977C07">
        <w:rPr>
          <w:rFonts w:ascii="Josefin Sans" w:hAnsi="Josefin Sans"/>
        </w:rPr>
        <w:t>have a prioritized list of user story requirements:</w:t>
      </w:r>
    </w:p>
    <w:p w:rsidR="001D1EFE" w:rsidRPr="00977C07" w:rsidRDefault="001D1EFE" w:rsidP="001D1EFE">
      <w:pPr>
        <w:rPr>
          <w:rFonts w:ascii="Josefin Sans" w:hAnsi="Josefin Sans"/>
        </w:rPr>
      </w:pPr>
      <w:r w:rsidRPr="00977C07">
        <w:rPr>
          <w:rFonts w:ascii="Josefin Sans" w:hAnsi="Josefin Sans"/>
          <w:noProof/>
        </w:rPr>
        <w:t xml:space="preserve"> </w:t>
      </w:r>
      <w:r w:rsidRPr="00977C07">
        <w:rPr>
          <w:rFonts w:ascii="Josefin Sans" w:hAnsi="Josefin Sans"/>
          <w:noProof/>
        </w:rPr>
        <w:drawing>
          <wp:inline distT="0" distB="0" distL="0" distR="0" wp14:anchorId="41F9EEC9" wp14:editId="2C4A72E8">
            <wp:extent cx="5486400" cy="19735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973580"/>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Pr>
          <w:rFonts w:ascii="Josefin Sans" w:hAnsi="Josefin Sans"/>
        </w:rPr>
        <w:t xml:space="preserve">The next thing we can do is assign estimates to each requirement. This is something that </w:t>
      </w:r>
      <w:r w:rsidRPr="00977C07">
        <w:rPr>
          <w:rFonts w:ascii="Josefin Sans" w:hAnsi="Josefin Sans"/>
        </w:rPr>
        <w:t xml:space="preserve">the developers or business analysts </w:t>
      </w:r>
      <w:r>
        <w:rPr>
          <w:rFonts w:ascii="Josefin Sans" w:hAnsi="Josefin Sans"/>
        </w:rPr>
        <w:t>may do based on the complexity and scope of each. The ‘Estimates’</w:t>
      </w:r>
      <w:r w:rsidRPr="00977C07">
        <w:rPr>
          <w:rFonts w:ascii="Josefin Sans" w:hAnsi="Josefin Sans"/>
        </w:rPr>
        <w:t xml:space="preserve"> </w:t>
      </w:r>
      <w:r>
        <w:rPr>
          <w:rFonts w:ascii="Josefin Sans" w:hAnsi="Josefin Sans"/>
        </w:rPr>
        <w:t>column is not visible yet, so first we need to show it.</w:t>
      </w:r>
      <w:r w:rsidRPr="00977C07">
        <w:rPr>
          <w:rFonts w:ascii="Josefin Sans" w:hAnsi="Josefin Sans"/>
        </w:rPr>
        <w:t xml:space="preserve"> To do that, click on the ‘Show/Hide Columns’ dropdown list and select ‘Show Estimate’.:</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3F26F89C" wp14:editId="551C59B4">
            <wp:extent cx="5486400" cy="15989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598930"/>
                    </a:xfrm>
                    <a:prstGeom prst="rect">
                      <a:avLst/>
                    </a:prstGeom>
                  </pic:spPr>
                </pic:pic>
              </a:graphicData>
            </a:graphic>
          </wp:inline>
        </w:drawing>
      </w:r>
    </w:p>
    <w:p w:rsidR="001D1EFE" w:rsidRPr="00977C07" w:rsidRDefault="001D1EFE" w:rsidP="001D1EFE">
      <w:pPr>
        <w:rPr>
          <w:rFonts w:ascii="Josefin Sans" w:hAnsi="Josefin Sans"/>
        </w:rPr>
      </w:pPr>
      <w:r w:rsidRPr="00977C07">
        <w:rPr>
          <w:rFonts w:ascii="Josefin Sans" w:hAnsi="Josefin Sans"/>
        </w:rPr>
        <w:t xml:space="preserve">By default, all the requirements will have been assigned a default estimate of 1.0 point. </w:t>
      </w:r>
      <w:r>
        <w:rPr>
          <w:rFonts w:ascii="Josefin Sans" w:hAnsi="Josefin Sans"/>
        </w:rPr>
        <w:t>A</w:t>
      </w:r>
      <w:r w:rsidRPr="00977C07">
        <w:rPr>
          <w:rFonts w:ascii="Josefin Sans" w:hAnsi="Josefin Sans"/>
        </w:rPr>
        <w:t xml:space="preserve"> point</w:t>
      </w:r>
      <w:r>
        <w:rPr>
          <w:rFonts w:ascii="Josefin Sans" w:hAnsi="Josefin Sans"/>
        </w:rPr>
        <w:t xml:space="preserve"> is</w:t>
      </w:r>
      <w:r w:rsidRPr="00977C07">
        <w:rPr>
          <w:rFonts w:ascii="Josefin Sans" w:hAnsi="Josefin Sans"/>
        </w:rPr>
        <w:t xml:space="preserve"> not a defined number of hours, but an indication of the size of the requirement. The estimates should reflect how big each of the requirements are relative to each other.</w:t>
      </w:r>
    </w:p>
    <w:p w:rsidR="001D1EFE" w:rsidRDefault="001D1EFE" w:rsidP="001D1EFE">
      <w:pPr>
        <w:rPr>
          <w:rFonts w:ascii="Josefin Sans" w:hAnsi="Josefin Sans"/>
        </w:rPr>
      </w:pPr>
      <w:r>
        <w:rPr>
          <w:rFonts w:ascii="Josefin Sans" w:hAnsi="Josefin Sans"/>
        </w:rPr>
        <w:t>To change the estimates:</w:t>
      </w:r>
    </w:p>
    <w:p w:rsidR="001D1EFE" w:rsidRDefault="001D1EFE" w:rsidP="005C2167">
      <w:pPr>
        <w:pStyle w:val="ListParagraph"/>
        <w:numPr>
          <w:ilvl w:val="0"/>
          <w:numId w:val="11"/>
        </w:numPr>
        <w:rPr>
          <w:rFonts w:ascii="Josefin Sans" w:hAnsi="Josefin Sans"/>
        </w:rPr>
      </w:pPr>
      <w:r>
        <w:rPr>
          <w:rFonts w:ascii="Josefin Sans" w:hAnsi="Josefin Sans"/>
        </w:rPr>
        <w:t>C</w:t>
      </w:r>
      <w:r w:rsidRPr="00977C07">
        <w:rPr>
          <w:rFonts w:ascii="Josefin Sans" w:hAnsi="Josefin Sans"/>
        </w:rPr>
        <w:t>lick the “select all” checkbox at the top of the list</w:t>
      </w:r>
    </w:p>
    <w:p w:rsidR="001D1EFE" w:rsidRDefault="001D1EFE" w:rsidP="005C2167">
      <w:pPr>
        <w:pStyle w:val="ListParagraph"/>
        <w:numPr>
          <w:ilvl w:val="0"/>
          <w:numId w:val="11"/>
        </w:numPr>
        <w:rPr>
          <w:rFonts w:ascii="Josefin Sans" w:hAnsi="Josefin Sans"/>
        </w:rPr>
      </w:pPr>
      <w:r>
        <w:rPr>
          <w:rFonts w:ascii="Josefin Sans" w:hAnsi="Josefin Sans"/>
        </w:rPr>
        <w:lastRenderedPageBreak/>
        <w:t>C</w:t>
      </w:r>
      <w:r w:rsidRPr="00977C07">
        <w:rPr>
          <w:rFonts w:ascii="Josefin Sans" w:hAnsi="Josefin Sans"/>
        </w:rPr>
        <w:t xml:space="preserve">lick on the top ‘Edit’ button in the right-hand column. The requirements </w:t>
      </w:r>
      <w:r w:rsidRPr="007C6244">
        <w:rPr>
          <w:rFonts w:ascii="Josefin Sans" w:hAnsi="Josefin Sans"/>
        </w:rPr>
        <w:t xml:space="preserve">should be in </w:t>
      </w:r>
      <w:r w:rsidRPr="00977C07">
        <w:rPr>
          <w:rFonts w:ascii="Josefin Sans" w:hAnsi="Josefin Sans"/>
        </w:rPr>
        <w:t xml:space="preserve">editable mode again. </w:t>
      </w:r>
    </w:p>
    <w:p w:rsidR="001D1EFE" w:rsidRDefault="001D1EFE" w:rsidP="005C2167">
      <w:pPr>
        <w:pStyle w:val="ListParagraph"/>
        <w:numPr>
          <w:ilvl w:val="0"/>
          <w:numId w:val="11"/>
        </w:numPr>
        <w:rPr>
          <w:rFonts w:ascii="Josefin Sans" w:hAnsi="Josefin Sans"/>
        </w:rPr>
      </w:pPr>
      <w:r w:rsidRPr="00977C07">
        <w:rPr>
          <w:rFonts w:ascii="Josefin Sans" w:hAnsi="Josefin Sans"/>
        </w:rPr>
        <w:t>Enter the following estimates for the requirements</w:t>
      </w:r>
    </w:p>
    <w:p w:rsidR="001D1EFE" w:rsidRPr="00977C07" w:rsidRDefault="001D1EFE" w:rsidP="005C2167">
      <w:pPr>
        <w:pStyle w:val="ListParagraph"/>
        <w:numPr>
          <w:ilvl w:val="0"/>
          <w:numId w:val="11"/>
        </w:numPr>
        <w:rPr>
          <w:rFonts w:ascii="Josefin Sans" w:hAnsi="Josefin Sans"/>
        </w:rPr>
      </w:pPr>
      <w:r>
        <w:rPr>
          <w:rFonts w:ascii="Josefin Sans" w:hAnsi="Josefin Sans"/>
        </w:rPr>
        <w:t>Click</w:t>
      </w:r>
      <w:r w:rsidRPr="00977C07">
        <w:rPr>
          <w:rFonts w:ascii="Josefin Sans" w:hAnsi="Josefin Sans"/>
        </w:rPr>
        <w:t xml:space="preserve"> ‘Save’</w:t>
      </w:r>
    </w:p>
    <w:tbl>
      <w:tblPr>
        <w:tblStyle w:val="TableGrid"/>
        <w:tblW w:w="0" w:type="auto"/>
        <w:tblInd w:w="108" w:type="dxa"/>
        <w:tblLook w:val="04A0" w:firstRow="1" w:lastRow="0" w:firstColumn="1" w:lastColumn="0" w:noHBand="0" w:noVBand="1"/>
      </w:tblPr>
      <w:tblGrid>
        <w:gridCol w:w="5400"/>
        <w:gridCol w:w="1620"/>
      </w:tblGrid>
      <w:tr w:rsidR="001D1EFE" w:rsidRPr="002E0ECB" w:rsidTr="00CD5E07">
        <w:tc>
          <w:tcPr>
            <w:tcW w:w="5400" w:type="dxa"/>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t>Requirement</w:t>
            </w:r>
          </w:p>
        </w:tc>
        <w:tc>
          <w:tcPr>
            <w:tcW w:w="1620" w:type="dxa"/>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t>Estimate</w:t>
            </w:r>
          </w:p>
        </w:tc>
      </w:tr>
      <w:tr w:rsidR="001D1EFE" w:rsidRPr="002E0ECB" w:rsidTr="00CD5E07">
        <w:tc>
          <w:tcPr>
            <w:tcW w:w="5400" w:type="dxa"/>
          </w:tcPr>
          <w:p w:rsidR="001D1EFE" w:rsidRPr="00977C07" w:rsidRDefault="001D1EFE" w:rsidP="00CD5E07">
            <w:pPr>
              <w:spacing w:after="0"/>
              <w:rPr>
                <w:rFonts w:ascii="Josefin Sans" w:hAnsi="Josefin Sans"/>
              </w:rPr>
            </w:pPr>
            <w:r w:rsidRPr="00977C07">
              <w:rPr>
                <w:rFonts w:ascii="Josefin Sans" w:hAnsi="Josefin Sans"/>
              </w:rPr>
              <w:t>System must allow entry of users</w:t>
            </w:r>
          </w:p>
        </w:tc>
        <w:tc>
          <w:tcPr>
            <w:tcW w:w="1620" w:type="dxa"/>
          </w:tcPr>
          <w:p w:rsidR="001D1EFE" w:rsidRPr="00977C07" w:rsidRDefault="001D1EFE" w:rsidP="00CD5E07">
            <w:pPr>
              <w:spacing w:after="0"/>
              <w:rPr>
                <w:rFonts w:ascii="Josefin Sans" w:hAnsi="Josefin Sans"/>
              </w:rPr>
            </w:pPr>
            <w:r w:rsidRPr="00977C07">
              <w:rPr>
                <w:rFonts w:ascii="Josefin Sans" w:hAnsi="Josefin Sans"/>
              </w:rPr>
              <w:t>1.5 points</w:t>
            </w:r>
          </w:p>
        </w:tc>
      </w:tr>
      <w:tr w:rsidR="001D1EFE" w:rsidRPr="002E0ECB" w:rsidTr="00CD5E07">
        <w:tc>
          <w:tcPr>
            <w:tcW w:w="5400" w:type="dxa"/>
          </w:tcPr>
          <w:p w:rsidR="001D1EFE" w:rsidRPr="00977C07" w:rsidRDefault="001D1EFE" w:rsidP="00CD5E07">
            <w:pPr>
              <w:spacing w:after="0"/>
              <w:rPr>
                <w:rFonts w:ascii="Josefin Sans" w:hAnsi="Josefin Sans"/>
              </w:rPr>
            </w:pPr>
            <w:r w:rsidRPr="00977C07">
              <w:rPr>
                <w:rFonts w:ascii="Josefin Sans" w:hAnsi="Josefin Sans"/>
              </w:rPr>
              <w:t>System must allow the modification of users</w:t>
            </w:r>
          </w:p>
        </w:tc>
        <w:tc>
          <w:tcPr>
            <w:tcW w:w="1620" w:type="dxa"/>
          </w:tcPr>
          <w:p w:rsidR="001D1EFE" w:rsidRPr="00977C07" w:rsidRDefault="001D1EFE" w:rsidP="00CD5E07">
            <w:pPr>
              <w:spacing w:after="0"/>
              <w:rPr>
                <w:rFonts w:ascii="Josefin Sans" w:hAnsi="Josefin Sans"/>
              </w:rPr>
            </w:pPr>
            <w:r w:rsidRPr="00977C07">
              <w:rPr>
                <w:rFonts w:ascii="Josefin Sans" w:hAnsi="Josefin Sans"/>
              </w:rPr>
              <w:t>2.0 points</w:t>
            </w:r>
          </w:p>
        </w:tc>
      </w:tr>
      <w:tr w:rsidR="001D1EFE" w:rsidRPr="002E0ECB" w:rsidTr="00CD5E07">
        <w:tc>
          <w:tcPr>
            <w:tcW w:w="5400" w:type="dxa"/>
          </w:tcPr>
          <w:p w:rsidR="001D1EFE" w:rsidRPr="00977C07" w:rsidRDefault="001D1EFE" w:rsidP="00CD5E07">
            <w:pPr>
              <w:spacing w:after="0"/>
              <w:rPr>
                <w:rFonts w:ascii="Josefin Sans" w:hAnsi="Josefin Sans"/>
              </w:rPr>
            </w:pPr>
            <w:r w:rsidRPr="00977C07">
              <w:rPr>
                <w:rFonts w:ascii="Josefin Sans" w:hAnsi="Josefin Sans"/>
              </w:rPr>
              <w:t>System must allow the deletion of users</w:t>
            </w:r>
          </w:p>
        </w:tc>
        <w:tc>
          <w:tcPr>
            <w:tcW w:w="1620" w:type="dxa"/>
          </w:tcPr>
          <w:p w:rsidR="001D1EFE" w:rsidRPr="00977C07" w:rsidRDefault="001D1EFE" w:rsidP="00CD5E07">
            <w:pPr>
              <w:spacing w:after="0"/>
              <w:rPr>
                <w:rFonts w:ascii="Josefin Sans" w:hAnsi="Josefin Sans"/>
              </w:rPr>
            </w:pPr>
            <w:r w:rsidRPr="00977C07">
              <w:rPr>
                <w:rFonts w:ascii="Josefin Sans" w:hAnsi="Josefin Sans"/>
              </w:rPr>
              <w:t>1.0 points</w:t>
            </w:r>
          </w:p>
        </w:tc>
      </w:tr>
      <w:tr w:rsidR="001D1EFE" w:rsidRPr="002E0ECB" w:rsidTr="00CD5E07">
        <w:tc>
          <w:tcPr>
            <w:tcW w:w="5400" w:type="dxa"/>
          </w:tcPr>
          <w:p w:rsidR="001D1EFE" w:rsidRPr="00977C07" w:rsidRDefault="001D1EFE" w:rsidP="00CD5E07">
            <w:pPr>
              <w:spacing w:after="0"/>
              <w:rPr>
                <w:rFonts w:ascii="Josefin Sans" w:hAnsi="Josefin Sans"/>
              </w:rPr>
            </w:pPr>
            <w:r w:rsidRPr="00977C07">
              <w:rPr>
                <w:rFonts w:ascii="Josefin Sans" w:hAnsi="Josefin Sans"/>
              </w:rPr>
              <w:t>System should allow administrators to setup notifications</w:t>
            </w:r>
          </w:p>
        </w:tc>
        <w:tc>
          <w:tcPr>
            <w:tcW w:w="1620" w:type="dxa"/>
          </w:tcPr>
          <w:p w:rsidR="001D1EFE" w:rsidRPr="00977C07" w:rsidRDefault="001D1EFE" w:rsidP="00CD5E07">
            <w:pPr>
              <w:spacing w:after="0"/>
              <w:rPr>
                <w:rFonts w:ascii="Josefin Sans" w:hAnsi="Josefin Sans"/>
              </w:rPr>
            </w:pPr>
            <w:r w:rsidRPr="00977C07">
              <w:rPr>
                <w:rFonts w:ascii="Josefin Sans" w:hAnsi="Josefin Sans"/>
              </w:rPr>
              <w:t>2.0 points</w:t>
            </w:r>
          </w:p>
        </w:tc>
      </w:tr>
    </w:tbl>
    <w:p w:rsidR="001D1EFE" w:rsidRDefault="001D1EFE" w:rsidP="001D1EFE">
      <w:pPr>
        <w:spacing w:before="120"/>
        <w:rPr>
          <w:rFonts w:ascii="Josefin Sans" w:hAnsi="Josefin Sans"/>
        </w:rPr>
      </w:pPr>
    </w:p>
    <w:p w:rsidR="001D1EFE" w:rsidRPr="00977C07" w:rsidRDefault="001D1EFE" w:rsidP="001D1EFE">
      <w:pPr>
        <w:spacing w:before="120"/>
        <w:rPr>
          <w:rFonts w:ascii="Josefin Sans" w:hAnsi="Josefin Sans"/>
        </w:rPr>
      </w:pPr>
      <w:r w:rsidRPr="00977C07">
        <w:rPr>
          <w:rFonts w:ascii="Josefin Sans" w:hAnsi="Josefin Sans"/>
        </w:rPr>
        <w:t>You</w:t>
      </w:r>
      <w:r>
        <w:rPr>
          <w:rFonts w:ascii="Josefin Sans" w:hAnsi="Josefin Sans"/>
        </w:rPr>
        <w:t>r</w:t>
      </w:r>
      <w:r w:rsidRPr="00977C07">
        <w:rPr>
          <w:rFonts w:ascii="Josefin Sans" w:hAnsi="Josefin Sans"/>
        </w:rPr>
        <w:t xml:space="preserve"> requirements</w:t>
      </w:r>
      <w:r>
        <w:rPr>
          <w:rFonts w:ascii="Josefin Sans" w:hAnsi="Josefin Sans"/>
        </w:rPr>
        <w:t xml:space="preserve"> should now look like this (with each parent’s estimates automatically summing up the estimates of their children):</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3BAA30D9" wp14:editId="0B20C23D">
            <wp:extent cx="5486400" cy="16548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654810"/>
                    </a:xfrm>
                    <a:prstGeom prst="rect">
                      <a:avLst/>
                    </a:prstGeom>
                  </pic:spPr>
                </pic:pic>
              </a:graphicData>
            </a:graphic>
          </wp:inline>
        </w:drawing>
      </w:r>
    </w:p>
    <w:p w:rsidR="001D1EFE"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t xml:space="preserve">We have created a </w:t>
      </w:r>
      <w:r w:rsidRPr="00977C07">
        <w:rPr>
          <w:rFonts w:ascii="Josefin Sans" w:hAnsi="Josefin Sans"/>
        </w:rPr>
        <w:t>list of prioritized, estimated requirements</w:t>
      </w:r>
      <w:r>
        <w:rPr>
          <w:rFonts w:ascii="Josefin Sans" w:hAnsi="Josefin Sans"/>
        </w:rPr>
        <w:t xml:space="preserve">, which is a great way to start our product. In the next section we are going </w:t>
      </w:r>
      <w:r w:rsidRPr="00977C07">
        <w:rPr>
          <w:rFonts w:ascii="Josefin Sans" w:hAnsi="Josefin Sans"/>
        </w:rPr>
        <w:t xml:space="preserve">to enter releases and </w:t>
      </w:r>
      <w:r>
        <w:rPr>
          <w:rFonts w:ascii="Josefin Sans" w:hAnsi="Josefin Sans"/>
        </w:rPr>
        <w:t>sprints</w:t>
      </w:r>
      <w:r w:rsidRPr="00977C07">
        <w:rPr>
          <w:rFonts w:ascii="Josefin Sans" w:hAnsi="Josefin Sans"/>
        </w:rPr>
        <w:t>.</w:t>
      </w:r>
    </w:p>
    <w:p w:rsidR="001D1EFE" w:rsidRDefault="001D1EFE" w:rsidP="001D1EFE">
      <w:pPr>
        <w:spacing w:after="0" w:line="240" w:lineRule="auto"/>
        <w:rPr>
          <w:rFonts w:ascii="Josefin Sans" w:hAnsi="Josefin Sans"/>
        </w:rPr>
      </w:pPr>
      <w:r>
        <w:rPr>
          <w:rFonts w:ascii="Josefin Sans" w:hAnsi="Josefin Sans"/>
        </w:rPr>
        <w:br w:type="page"/>
      </w:r>
    </w:p>
    <w:p w:rsidR="001D1EFE" w:rsidRPr="00977C07" w:rsidRDefault="001D1EFE" w:rsidP="00F42771">
      <w:pPr>
        <w:pStyle w:val="Heading1"/>
      </w:pPr>
      <w:bookmarkStart w:id="6" w:name="_Toc4594410"/>
      <w:bookmarkStart w:id="7" w:name="_Toc4743358"/>
      <w:r w:rsidRPr="00977C07">
        <w:lastRenderedPageBreak/>
        <w:t>3. Create the Release and Iteration Plan</w:t>
      </w:r>
      <w:bookmarkEnd w:id="6"/>
      <w:bookmarkEnd w:id="7"/>
    </w:p>
    <w:p w:rsidR="001D1EFE" w:rsidRPr="00DA710B" w:rsidRDefault="001D1EFE" w:rsidP="001D1EFE">
      <w:pPr>
        <w:rPr>
          <w:rFonts w:ascii="Josefin Sans" w:hAnsi="Josefin Sans"/>
        </w:rPr>
      </w:pPr>
      <w:r w:rsidRPr="00DA710B">
        <w:rPr>
          <w:rFonts w:ascii="Josefin Sans" w:hAnsi="Josefin Sans"/>
        </w:rPr>
        <w:t>On the main navigation bar, click out of ‘Requirements’ and select ‘Releases’ menu option to display the product’s release list page:</w:t>
      </w:r>
    </w:p>
    <w:p w:rsidR="001D1EFE" w:rsidRPr="00977C07" w:rsidRDefault="004E364D" w:rsidP="001D1EFE">
      <w:pPr>
        <w:rPr>
          <w:rFonts w:ascii="Josefin Sans" w:hAnsi="Josefin Sans"/>
        </w:rPr>
      </w:pPr>
      <w:r>
        <w:rPr>
          <w:noProof/>
        </w:rPr>
        <w:drawing>
          <wp:inline distT="0" distB="0" distL="0" distR="0" wp14:anchorId="0B127BED" wp14:editId="3AA23DDB">
            <wp:extent cx="5938024" cy="13525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34" cy="1353236"/>
                    </a:xfrm>
                    <a:prstGeom prst="rect">
                      <a:avLst/>
                    </a:prstGeom>
                  </pic:spPr>
                </pic:pic>
              </a:graphicData>
            </a:graphic>
          </wp:inline>
        </w:drawing>
      </w:r>
    </w:p>
    <w:p w:rsidR="001D1EFE"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t>T</w:t>
      </w:r>
      <w:r w:rsidRPr="00977C07">
        <w:rPr>
          <w:rFonts w:ascii="Josefin Sans" w:hAnsi="Josefin Sans"/>
        </w:rPr>
        <w:t xml:space="preserve">he release list will be empty. Click the </w:t>
      </w:r>
      <w:r w:rsidRPr="00547FF9">
        <w:rPr>
          <w:rFonts w:ascii="Josefin Sans" w:hAnsi="Josefin Sans"/>
        </w:rPr>
        <w:t xml:space="preserve">‘Insert’ button in the toolbar to create </w:t>
      </w:r>
      <w:r>
        <w:rPr>
          <w:rFonts w:ascii="Josefin Sans" w:hAnsi="Josefin Sans"/>
        </w:rPr>
        <w:t>your first release</w:t>
      </w:r>
      <w:r w:rsidRPr="00547FF9">
        <w:rPr>
          <w:rFonts w:ascii="Josefin Sans" w:hAnsi="Josefin Sans"/>
        </w:rPr>
        <w:t>. Hit ‘Save and New’</w:t>
      </w:r>
      <w:r>
        <w:rPr>
          <w:rFonts w:ascii="Josefin Sans" w:hAnsi="Josefin Sans"/>
        </w:rPr>
        <w:t xml:space="preserve"> (shown as buttons on the right of the new release in the list table)</w:t>
      </w:r>
      <w:r w:rsidRPr="00547FF9">
        <w:rPr>
          <w:rFonts w:ascii="Josefin Sans" w:hAnsi="Josefin Sans"/>
        </w:rPr>
        <w:t xml:space="preserve"> </w:t>
      </w:r>
      <w:r>
        <w:rPr>
          <w:rFonts w:ascii="Josefin Sans" w:hAnsi="Josefin Sans"/>
        </w:rPr>
        <w:t>to add each new release after that. Below is the list of release names to add</w:t>
      </w:r>
    </w:p>
    <w:p w:rsidR="001D1EFE" w:rsidRPr="00977C07" w:rsidRDefault="001D1EFE" w:rsidP="005C2167">
      <w:pPr>
        <w:pStyle w:val="ListParagraph"/>
        <w:numPr>
          <w:ilvl w:val="0"/>
          <w:numId w:val="8"/>
        </w:numPr>
        <w:rPr>
          <w:rFonts w:ascii="Josefin Sans" w:hAnsi="Josefin Sans"/>
        </w:rPr>
      </w:pPr>
      <w:r w:rsidRPr="00977C07">
        <w:rPr>
          <w:rFonts w:ascii="Josefin Sans" w:hAnsi="Josefin Sans"/>
        </w:rPr>
        <w:t>Release 1.0 – version number 1.0.0.0</w:t>
      </w:r>
    </w:p>
    <w:p w:rsidR="001D1EFE" w:rsidRPr="00977C07" w:rsidRDefault="001D1EFE" w:rsidP="005C2167">
      <w:pPr>
        <w:pStyle w:val="ListParagraph"/>
        <w:numPr>
          <w:ilvl w:val="1"/>
          <w:numId w:val="3"/>
        </w:numPr>
        <w:rPr>
          <w:rFonts w:ascii="Josefin Sans" w:hAnsi="Josefin Sans"/>
        </w:rPr>
      </w:pPr>
      <w:r w:rsidRPr="00977C07">
        <w:rPr>
          <w:rFonts w:ascii="Josefin Sans" w:hAnsi="Josefin Sans"/>
        </w:rPr>
        <w:t>Start Date: Today’s Date</w:t>
      </w:r>
    </w:p>
    <w:p w:rsidR="001D1EFE" w:rsidRPr="00977C07" w:rsidRDefault="001D1EFE" w:rsidP="005C2167">
      <w:pPr>
        <w:pStyle w:val="ListParagraph"/>
        <w:numPr>
          <w:ilvl w:val="1"/>
          <w:numId w:val="3"/>
        </w:numPr>
        <w:rPr>
          <w:rFonts w:ascii="Josefin Sans" w:hAnsi="Josefin Sans"/>
        </w:rPr>
      </w:pPr>
      <w:r w:rsidRPr="00977C07">
        <w:rPr>
          <w:rFonts w:ascii="Josefin Sans" w:hAnsi="Josefin Sans"/>
        </w:rPr>
        <w:t>End Date: Today’s Date + 2 months</w:t>
      </w:r>
    </w:p>
    <w:p w:rsidR="001D1EFE" w:rsidRPr="00977C07" w:rsidRDefault="001D1EFE" w:rsidP="005C2167">
      <w:pPr>
        <w:pStyle w:val="ListParagraph"/>
        <w:numPr>
          <w:ilvl w:val="0"/>
          <w:numId w:val="3"/>
        </w:numPr>
        <w:rPr>
          <w:rFonts w:ascii="Josefin Sans" w:hAnsi="Josefin Sans"/>
        </w:rPr>
      </w:pPr>
      <w:r w:rsidRPr="00977C07">
        <w:rPr>
          <w:rFonts w:ascii="Josefin Sans" w:hAnsi="Josefin Sans"/>
        </w:rPr>
        <w:t>Release 1.1 – version number 1.1.0.0</w:t>
      </w:r>
    </w:p>
    <w:p w:rsidR="001D1EFE" w:rsidRPr="00977C07" w:rsidRDefault="001D1EFE" w:rsidP="005C2167">
      <w:pPr>
        <w:pStyle w:val="ListParagraph"/>
        <w:numPr>
          <w:ilvl w:val="1"/>
          <w:numId w:val="3"/>
        </w:numPr>
        <w:rPr>
          <w:rFonts w:ascii="Josefin Sans" w:hAnsi="Josefin Sans"/>
        </w:rPr>
      </w:pPr>
      <w:r w:rsidRPr="00977C07">
        <w:rPr>
          <w:rFonts w:ascii="Josefin Sans" w:hAnsi="Josefin Sans"/>
        </w:rPr>
        <w:t>Start Date: Today’s Date + 2 months</w:t>
      </w:r>
    </w:p>
    <w:p w:rsidR="001D1EFE" w:rsidRPr="00977C07" w:rsidRDefault="001D1EFE" w:rsidP="005C2167">
      <w:pPr>
        <w:pStyle w:val="ListParagraph"/>
        <w:numPr>
          <w:ilvl w:val="1"/>
          <w:numId w:val="3"/>
        </w:numPr>
        <w:rPr>
          <w:rFonts w:ascii="Josefin Sans" w:hAnsi="Josefin Sans"/>
        </w:rPr>
      </w:pPr>
      <w:r w:rsidRPr="00977C07">
        <w:rPr>
          <w:rFonts w:ascii="Josefin Sans" w:hAnsi="Josefin Sans"/>
        </w:rPr>
        <w:t>End Date: Today’s Date + 4 months</w:t>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 xml:space="preserve">You should have a list of releases </w:t>
      </w:r>
      <w:r>
        <w:rPr>
          <w:rFonts w:ascii="Josefin Sans" w:hAnsi="Josefin Sans"/>
        </w:rPr>
        <w:t>like this</w:t>
      </w:r>
      <w:r w:rsidRPr="00977C07">
        <w:rPr>
          <w:rFonts w:ascii="Josefin Sans" w:hAnsi="Josefin Sans"/>
        </w:rPr>
        <w:t>:</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738FA34D" wp14:editId="6878ACDE">
            <wp:extent cx="5640879" cy="1285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599" r="41827"/>
                    <a:stretch/>
                  </pic:blipFill>
                  <pic:spPr bwMode="auto">
                    <a:xfrm>
                      <a:off x="0" y="0"/>
                      <a:ext cx="5683121" cy="1295504"/>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t>W</w:t>
      </w:r>
      <w:r w:rsidRPr="00977C07">
        <w:rPr>
          <w:rFonts w:ascii="Josefin Sans" w:hAnsi="Josefin Sans"/>
        </w:rPr>
        <w:t xml:space="preserve">e need to add one additional level of detail to each release – the list </w:t>
      </w:r>
      <w:r w:rsidR="00AC45EE" w:rsidRPr="00977C07">
        <w:rPr>
          <w:rFonts w:ascii="Josefin Sans" w:hAnsi="Josefin Sans"/>
        </w:rPr>
        <w:t>of sprints</w:t>
      </w:r>
      <w:r>
        <w:rPr>
          <w:rFonts w:ascii="Josefin Sans" w:hAnsi="Josefin Sans"/>
          <w:i/>
        </w:rPr>
        <w:t xml:space="preserve"> </w:t>
      </w:r>
      <w:r w:rsidRPr="00977C07">
        <w:rPr>
          <w:rFonts w:ascii="Josefin Sans" w:hAnsi="Josefin Sans"/>
        </w:rPr>
        <w:t xml:space="preserve">that will take place in each release. </w:t>
      </w:r>
    </w:p>
    <w:p w:rsidR="001D1EFE" w:rsidRDefault="001D1EFE" w:rsidP="001D1EFE">
      <w:pPr>
        <w:rPr>
          <w:rFonts w:ascii="Josefin Sans" w:hAnsi="Josefin Sans"/>
        </w:rPr>
      </w:pPr>
      <w:r>
        <w:rPr>
          <w:rFonts w:ascii="Josefin Sans" w:hAnsi="Josefin Sans"/>
        </w:rPr>
        <w:t xml:space="preserve">Let’s add </w:t>
      </w:r>
      <w:r w:rsidRPr="00977C07">
        <w:rPr>
          <w:rFonts w:ascii="Josefin Sans" w:hAnsi="Josefin Sans"/>
        </w:rPr>
        <w:t>some sample sprints for the first release.</w:t>
      </w:r>
      <w:r>
        <w:rPr>
          <w:rFonts w:ascii="Josefin Sans" w:hAnsi="Josefin Sans"/>
        </w:rPr>
        <w:t xml:space="preserve"> </w:t>
      </w:r>
    </w:p>
    <w:p w:rsidR="001D1EFE" w:rsidRDefault="001D1EFE" w:rsidP="005C2167">
      <w:pPr>
        <w:pStyle w:val="ListParagraph"/>
        <w:numPr>
          <w:ilvl w:val="0"/>
          <w:numId w:val="9"/>
        </w:numPr>
        <w:rPr>
          <w:rFonts w:ascii="Josefin Sans" w:hAnsi="Josefin Sans"/>
        </w:rPr>
      </w:pPr>
      <w:r w:rsidRPr="00977C07">
        <w:rPr>
          <w:rFonts w:ascii="Josefin Sans" w:hAnsi="Josefin Sans"/>
        </w:rPr>
        <w:t>Select the checkbox for Release 1.</w:t>
      </w:r>
      <w:r w:rsidRPr="007C6244">
        <w:rPr>
          <w:rFonts w:ascii="Josefin Sans" w:hAnsi="Josefin Sans"/>
        </w:rPr>
        <w:t>0</w:t>
      </w:r>
      <w:r w:rsidRPr="00977C07">
        <w:rPr>
          <w:rFonts w:ascii="Josefin Sans" w:hAnsi="Josefin Sans"/>
        </w:rPr>
        <w:t xml:space="preserve"> and</w:t>
      </w:r>
      <w:r w:rsidRPr="007C6244">
        <w:rPr>
          <w:rFonts w:ascii="Josefin Sans" w:hAnsi="Josefin Sans"/>
        </w:rPr>
        <w:t xml:space="preserve">, from the toolbar, click </w:t>
      </w:r>
      <w:r w:rsidRPr="00977C07">
        <w:rPr>
          <w:rFonts w:ascii="Josefin Sans" w:hAnsi="Josefin Sans"/>
        </w:rPr>
        <w:t xml:space="preserve">Insert &gt; </w:t>
      </w:r>
      <w:r w:rsidRPr="007C6244">
        <w:rPr>
          <w:rFonts w:ascii="Josefin Sans" w:hAnsi="Josefin Sans"/>
        </w:rPr>
        <w:t>Child Release</w:t>
      </w:r>
      <w:r w:rsidRPr="00977C07">
        <w:rPr>
          <w:rFonts w:ascii="Josefin Sans" w:hAnsi="Josefin Sans"/>
        </w:rPr>
        <w:t xml:space="preserve">. </w:t>
      </w:r>
    </w:p>
    <w:p w:rsidR="001D1EFE" w:rsidRDefault="001D1EFE" w:rsidP="005C2167">
      <w:pPr>
        <w:pStyle w:val="ListParagraph"/>
        <w:numPr>
          <w:ilvl w:val="0"/>
          <w:numId w:val="9"/>
        </w:numPr>
        <w:rPr>
          <w:rFonts w:ascii="Josefin Sans" w:hAnsi="Josefin Sans"/>
        </w:rPr>
      </w:pPr>
      <w:r w:rsidRPr="00977C07">
        <w:rPr>
          <w:rFonts w:ascii="Josefin Sans" w:hAnsi="Josefin Sans"/>
        </w:rPr>
        <w:t xml:space="preserve">Choose a name for </w:t>
      </w:r>
      <w:r>
        <w:rPr>
          <w:rFonts w:ascii="Josefin Sans" w:hAnsi="Josefin Sans"/>
        </w:rPr>
        <w:t>the new sprint</w:t>
      </w:r>
    </w:p>
    <w:p w:rsidR="001D1EFE" w:rsidRDefault="001D1EFE" w:rsidP="005C2167">
      <w:pPr>
        <w:pStyle w:val="ListParagraph"/>
        <w:numPr>
          <w:ilvl w:val="0"/>
          <w:numId w:val="9"/>
        </w:numPr>
        <w:rPr>
          <w:rFonts w:ascii="Josefin Sans" w:hAnsi="Josefin Sans"/>
        </w:rPr>
      </w:pPr>
      <w:r>
        <w:rPr>
          <w:rFonts w:ascii="Josefin Sans" w:hAnsi="Josefin Sans"/>
        </w:rPr>
        <w:t>Make sure its ‘Type’ is set to ‘sprint’</w:t>
      </w:r>
    </w:p>
    <w:p w:rsidR="001D1EFE" w:rsidRDefault="001D1EFE" w:rsidP="005C2167">
      <w:pPr>
        <w:pStyle w:val="ListParagraph"/>
        <w:numPr>
          <w:ilvl w:val="0"/>
          <w:numId w:val="9"/>
        </w:numPr>
        <w:rPr>
          <w:rFonts w:ascii="Josefin Sans" w:hAnsi="Josefin Sans"/>
        </w:rPr>
      </w:pPr>
      <w:r>
        <w:rPr>
          <w:rFonts w:ascii="Josefin Sans" w:hAnsi="Josefin Sans"/>
        </w:rPr>
        <w:t>S</w:t>
      </w:r>
      <w:r w:rsidRPr="00977C07">
        <w:rPr>
          <w:rFonts w:ascii="Josefin Sans" w:hAnsi="Josefin Sans"/>
        </w:rPr>
        <w:t xml:space="preserve">pecify </w:t>
      </w:r>
      <w:r>
        <w:rPr>
          <w:rFonts w:ascii="Josefin Sans" w:hAnsi="Josefin Sans"/>
        </w:rPr>
        <w:t xml:space="preserve">its </w:t>
      </w:r>
      <w:r w:rsidRPr="00977C07">
        <w:rPr>
          <w:rFonts w:ascii="Josefin Sans" w:hAnsi="Josefin Sans"/>
        </w:rPr>
        <w:t>date-range</w:t>
      </w:r>
      <w:r>
        <w:rPr>
          <w:rFonts w:ascii="Josefin Sans" w:hAnsi="Josefin Sans"/>
        </w:rPr>
        <w:t xml:space="preserve">. </w:t>
      </w:r>
      <w:r w:rsidRPr="00977C07">
        <w:rPr>
          <w:rFonts w:ascii="Josefin Sans" w:hAnsi="Josefin Sans"/>
        </w:rPr>
        <w:t>We recommend making each sprint last 2-weeks and have each one scheduled in series</w:t>
      </w:r>
    </w:p>
    <w:p w:rsidR="001D1EFE" w:rsidRDefault="001D1EFE" w:rsidP="005C2167">
      <w:pPr>
        <w:pStyle w:val="ListParagraph"/>
        <w:numPr>
          <w:ilvl w:val="0"/>
          <w:numId w:val="9"/>
        </w:numPr>
        <w:rPr>
          <w:rFonts w:ascii="Josefin Sans" w:hAnsi="Josefin Sans"/>
        </w:rPr>
      </w:pPr>
      <w:r>
        <w:rPr>
          <w:rFonts w:ascii="Josefin Sans" w:hAnsi="Josefin Sans"/>
        </w:rPr>
        <w:t>c</w:t>
      </w:r>
      <w:r w:rsidRPr="00977C07">
        <w:rPr>
          <w:rFonts w:ascii="Josefin Sans" w:hAnsi="Josefin Sans"/>
        </w:rPr>
        <w:t xml:space="preserve">lick ‘Save And New’. </w:t>
      </w:r>
    </w:p>
    <w:p w:rsidR="001D1EFE" w:rsidRPr="00977C07" w:rsidRDefault="001D1EFE" w:rsidP="005C2167">
      <w:pPr>
        <w:pStyle w:val="ListParagraph"/>
        <w:numPr>
          <w:ilvl w:val="0"/>
          <w:numId w:val="9"/>
        </w:numPr>
        <w:rPr>
          <w:rFonts w:ascii="Josefin Sans" w:hAnsi="Josefin Sans"/>
        </w:rPr>
      </w:pPr>
      <w:r>
        <w:rPr>
          <w:rFonts w:ascii="Josefin Sans" w:hAnsi="Josefin Sans"/>
        </w:rPr>
        <w:lastRenderedPageBreak/>
        <w:t>R</w:t>
      </w:r>
      <w:r w:rsidRPr="00977C07">
        <w:rPr>
          <w:rFonts w:ascii="Josefin Sans" w:hAnsi="Josefin Sans"/>
        </w:rPr>
        <w:t xml:space="preserve">epeat </w:t>
      </w:r>
      <w:r>
        <w:rPr>
          <w:rFonts w:ascii="Josefin Sans" w:hAnsi="Josefin Sans"/>
        </w:rPr>
        <w:t xml:space="preserve">steps 2-5 above, then steps 2-4 and then finally click ‘Save’ on the final sprint’s row. You should have </w:t>
      </w:r>
      <w:r w:rsidRPr="00977C07">
        <w:rPr>
          <w:rFonts w:ascii="Josefin Sans" w:hAnsi="Josefin Sans"/>
        </w:rPr>
        <w:t xml:space="preserve">three </w:t>
      </w:r>
      <w:r w:rsidR="00AC45EE" w:rsidRPr="00977C07">
        <w:rPr>
          <w:rFonts w:ascii="Josefin Sans" w:hAnsi="Josefin Sans"/>
        </w:rPr>
        <w:t>sprints added</w:t>
      </w:r>
      <w:r w:rsidRPr="00977C07">
        <w:rPr>
          <w:rFonts w:ascii="Josefin Sans" w:hAnsi="Josefin Sans"/>
        </w:rPr>
        <w:t xml:space="preserve"> to the list</w:t>
      </w:r>
      <w:r>
        <w:rPr>
          <w:rFonts w:ascii="Josefin Sans" w:hAnsi="Josefin Sans"/>
        </w:rPr>
        <w:t>, all children of Release 1.0</w:t>
      </w:r>
    </w:p>
    <w:p w:rsidR="001D1EFE" w:rsidRPr="00977C07" w:rsidRDefault="001D1EFE" w:rsidP="001D1EFE">
      <w:pPr>
        <w:rPr>
          <w:rFonts w:ascii="Josefin Sans" w:hAnsi="Josefin Sans"/>
        </w:rPr>
      </w:pPr>
    </w:p>
    <w:p w:rsidR="001D1EFE" w:rsidRPr="00977C07" w:rsidRDefault="001D1EFE" w:rsidP="001D1EFE">
      <w:pPr>
        <w:rPr>
          <w:rFonts w:ascii="Josefin Sans" w:hAnsi="Josefin Sans"/>
        </w:rPr>
      </w:pP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788CB010" wp14:editId="484B59D6">
            <wp:extent cx="5486400" cy="13468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346835"/>
                    </a:xfrm>
                    <a:prstGeom prst="rect">
                      <a:avLst/>
                    </a:prstGeom>
                  </pic:spPr>
                </pic:pic>
              </a:graphicData>
            </a:graphic>
          </wp:inline>
        </w:drawing>
      </w:r>
    </w:p>
    <w:p w:rsidR="001D1EFE" w:rsidRDefault="001D1EFE" w:rsidP="001D1EFE">
      <w:pPr>
        <w:rPr>
          <w:rFonts w:ascii="Josefin Sans" w:hAnsi="Josefin Sans"/>
        </w:rPr>
      </w:pPr>
    </w:p>
    <w:p w:rsidR="001D1EFE" w:rsidRDefault="001D1EFE" w:rsidP="001D1EFE">
      <w:pPr>
        <w:rPr>
          <w:rFonts w:ascii="Josefin Sans" w:hAnsi="Josefin Sans"/>
        </w:rPr>
      </w:pPr>
      <w:r w:rsidRPr="00977C07">
        <w:rPr>
          <w:rFonts w:ascii="Josefin Sans" w:hAnsi="Josefin Sans"/>
        </w:rPr>
        <w:t xml:space="preserve">Finally, </w:t>
      </w:r>
      <w:r>
        <w:rPr>
          <w:rFonts w:ascii="Josefin Sans" w:hAnsi="Josefin Sans"/>
        </w:rPr>
        <w:t xml:space="preserve">let’s </w:t>
      </w:r>
      <w:r w:rsidRPr="00977C07">
        <w:rPr>
          <w:rFonts w:ascii="Josefin Sans" w:hAnsi="Josefin Sans"/>
        </w:rPr>
        <w:t xml:space="preserve">specify the number of resources assigned to each sprint and release. </w:t>
      </w:r>
    </w:p>
    <w:p w:rsidR="001D1EFE" w:rsidRDefault="001D1EFE" w:rsidP="005C2167">
      <w:pPr>
        <w:pStyle w:val="ListParagraph"/>
        <w:numPr>
          <w:ilvl w:val="0"/>
          <w:numId w:val="10"/>
        </w:numPr>
        <w:rPr>
          <w:rFonts w:ascii="Josefin Sans" w:hAnsi="Josefin Sans"/>
        </w:rPr>
      </w:pPr>
      <w:r>
        <w:rPr>
          <w:rFonts w:ascii="Josefin Sans" w:hAnsi="Josefin Sans"/>
        </w:rPr>
        <w:t>C</w:t>
      </w:r>
      <w:r w:rsidRPr="00977C07">
        <w:rPr>
          <w:rFonts w:ascii="Josefin Sans" w:hAnsi="Josefin Sans"/>
        </w:rPr>
        <w:t>lick on the ‘Show/Hide Columns’ dropdown list and select ‘Show # Resources’ column</w:t>
      </w:r>
    </w:p>
    <w:p w:rsidR="001D1EFE" w:rsidRDefault="001D1EFE" w:rsidP="005C2167">
      <w:pPr>
        <w:pStyle w:val="ListParagraph"/>
        <w:numPr>
          <w:ilvl w:val="0"/>
          <w:numId w:val="10"/>
        </w:numPr>
        <w:rPr>
          <w:rFonts w:ascii="Josefin Sans" w:hAnsi="Josefin Sans"/>
        </w:rPr>
      </w:pPr>
      <w:r>
        <w:rPr>
          <w:rFonts w:ascii="Josefin Sans" w:hAnsi="Josefin Sans"/>
        </w:rPr>
        <w:t>S</w:t>
      </w:r>
      <w:r w:rsidRPr="00977C07">
        <w:rPr>
          <w:rFonts w:ascii="Josefin Sans" w:hAnsi="Josefin Sans"/>
        </w:rPr>
        <w:t xml:space="preserve">elect the </w:t>
      </w:r>
      <w:r>
        <w:rPr>
          <w:rFonts w:ascii="Josefin Sans" w:hAnsi="Josefin Sans"/>
        </w:rPr>
        <w:t xml:space="preserve">three </w:t>
      </w:r>
      <w:r w:rsidRPr="00977C07">
        <w:rPr>
          <w:rFonts w:ascii="Josefin Sans" w:hAnsi="Josefin Sans"/>
        </w:rPr>
        <w:t xml:space="preserve">checkboxes for </w:t>
      </w:r>
      <w:r>
        <w:rPr>
          <w:rFonts w:ascii="Josefin Sans" w:hAnsi="Josefin Sans"/>
        </w:rPr>
        <w:t xml:space="preserve">the sprints of </w:t>
      </w:r>
      <w:r w:rsidRPr="00977C07">
        <w:rPr>
          <w:rFonts w:ascii="Josefin Sans" w:hAnsi="Josefin Sans"/>
        </w:rPr>
        <w:t>“Release 1.0”</w:t>
      </w:r>
      <w:r>
        <w:rPr>
          <w:rFonts w:ascii="Josefin Sans" w:hAnsi="Josefin Sans"/>
        </w:rPr>
        <w:t xml:space="preserve"> </w:t>
      </w:r>
    </w:p>
    <w:p w:rsidR="001D1EFE" w:rsidRDefault="001D1EFE" w:rsidP="005C2167">
      <w:pPr>
        <w:pStyle w:val="ListParagraph"/>
        <w:numPr>
          <w:ilvl w:val="0"/>
          <w:numId w:val="10"/>
        </w:numPr>
        <w:rPr>
          <w:rFonts w:ascii="Josefin Sans" w:hAnsi="Josefin Sans"/>
        </w:rPr>
      </w:pPr>
      <w:r>
        <w:rPr>
          <w:rFonts w:ascii="Josefin Sans" w:hAnsi="Josefin Sans"/>
        </w:rPr>
        <w:t>C</w:t>
      </w:r>
      <w:r w:rsidRPr="00977C07">
        <w:rPr>
          <w:rFonts w:ascii="Josefin Sans" w:hAnsi="Josefin Sans"/>
        </w:rPr>
        <w:t xml:space="preserve">lick the ‘Edit’ button on the toolbar. </w:t>
      </w:r>
    </w:p>
    <w:p w:rsidR="001D1EFE" w:rsidRDefault="001D1EFE" w:rsidP="005C2167">
      <w:pPr>
        <w:pStyle w:val="ListParagraph"/>
        <w:numPr>
          <w:ilvl w:val="0"/>
          <w:numId w:val="10"/>
        </w:numPr>
        <w:rPr>
          <w:rFonts w:ascii="Josefin Sans" w:hAnsi="Josefin Sans"/>
        </w:rPr>
      </w:pPr>
      <w:r>
        <w:rPr>
          <w:rFonts w:ascii="Josefin Sans" w:hAnsi="Josefin Sans"/>
        </w:rPr>
        <w:t>A</w:t>
      </w:r>
      <w:r w:rsidRPr="00977C07">
        <w:rPr>
          <w:rFonts w:ascii="Josefin Sans" w:hAnsi="Josefin Sans"/>
        </w:rPr>
        <w:t xml:space="preserve">djust the # resources for the </w:t>
      </w:r>
      <w:r>
        <w:rPr>
          <w:rFonts w:ascii="Josefin Sans" w:hAnsi="Josefin Sans"/>
        </w:rPr>
        <w:t xml:space="preserve">sprints </w:t>
      </w:r>
      <w:r w:rsidRPr="00977C07">
        <w:rPr>
          <w:rFonts w:ascii="Josefin Sans" w:hAnsi="Josefin Sans"/>
        </w:rPr>
        <w:t xml:space="preserve">to 2. </w:t>
      </w:r>
    </w:p>
    <w:p w:rsidR="001D1EFE" w:rsidRPr="00977C07" w:rsidRDefault="001D1EFE" w:rsidP="005C2167">
      <w:pPr>
        <w:pStyle w:val="ListParagraph"/>
        <w:numPr>
          <w:ilvl w:val="0"/>
          <w:numId w:val="10"/>
        </w:numPr>
        <w:rPr>
          <w:rFonts w:ascii="Josefin Sans" w:hAnsi="Josefin Sans"/>
        </w:rPr>
      </w:pPr>
      <w:r>
        <w:rPr>
          <w:rFonts w:ascii="Josefin Sans" w:hAnsi="Josefin Sans"/>
        </w:rPr>
        <w:t>C</w:t>
      </w:r>
      <w:r w:rsidRPr="00977C07">
        <w:rPr>
          <w:rFonts w:ascii="Josefin Sans" w:hAnsi="Josefin Sans"/>
        </w:rPr>
        <w:t>lick ‘Save’:</w:t>
      </w:r>
    </w:p>
    <w:p w:rsidR="001D1EFE" w:rsidRDefault="001D1EFE" w:rsidP="001D1EFE">
      <w:pPr>
        <w:rPr>
          <w:rFonts w:ascii="Josefin Sans" w:hAnsi="Josefin Sans"/>
        </w:rPr>
      </w:pPr>
      <w:r w:rsidRPr="00977C07">
        <w:rPr>
          <w:rFonts w:ascii="Josefin Sans" w:hAnsi="Josefin Sans"/>
          <w:noProof/>
        </w:rPr>
        <w:drawing>
          <wp:inline distT="0" distB="0" distL="0" distR="0" wp14:anchorId="0DC242AF" wp14:editId="7084E22D">
            <wp:extent cx="5486400" cy="13258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325880"/>
                    </a:xfrm>
                    <a:prstGeom prst="rect">
                      <a:avLst/>
                    </a:prstGeom>
                  </pic:spPr>
                </pic:pic>
              </a:graphicData>
            </a:graphic>
          </wp:inline>
        </w:drawing>
      </w:r>
      <w:r>
        <w:rPr>
          <w:rFonts w:ascii="Josefin Sans" w:hAnsi="Josefin Sans"/>
        </w:rPr>
        <w:br w:type="page"/>
      </w:r>
    </w:p>
    <w:p w:rsidR="001D1EFE" w:rsidRPr="00977C07" w:rsidRDefault="001D1EFE" w:rsidP="00F42771">
      <w:pPr>
        <w:pStyle w:val="Heading1"/>
      </w:pPr>
      <w:bookmarkStart w:id="8" w:name="_Toc353920055"/>
      <w:bookmarkStart w:id="9" w:name="_Toc4594411"/>
      <w:bookmarkStart w:id="10" w:name="_Toc4743359"/>
      <w:r w:rsidRPr="00977C07">
        <w:lastRenderedPageBreak/>
        <w:t>4. Adding Requirement Tasks</w:t>
      </w:r>
      <w:bookmarkEnd w:id="8"/>
      <w:bookmarkEnd w:id="9"/>
      <w:bookmarkEnd w:id="10"/>
    </w:p>
    <w:p w:rsidR="001D1EFE" w:rsidRPr="00977C07" w:rsidRDefault="001D1EFE" w:rsidP="001D1EFE">
      <w:pPr>
        <w:rPr>
          <w:rFonts w:ascii="Josefin Sans" w:hAnsi="Josefin Sans"/>
        </w:rPr>
      </w:pPr>
      <w:r>
        <w:rPr>
          <w:rFonts w:ascii="Josefin Sans" w:hAnsi="Josefin Sans"/>
        </w:rPr>
        <w:t>We</w:t>
      </w:r>
      <w:r w:rsidRPr="00977C07">
        <w:rPr>
          <w:rFonts w:ascii="Josefin Sans" w:hAnsi="Josefin Sans"/>
        </w:rPr>
        <w:t xml:space="preserve"> have defined the </w:t>
      </w:r>
      <w:r>
        <w:rPr>
          <w:rFonts w:ascii="Josefin Sans" w:hAnsi="Josefin Sans"/>
        </w:rPr>
        <w:t xml:space="preserve">high-level </w:t>
      </w:r>
      <w:r w:rsidRPr="00977C07">
        <w:rPr>
          <w:rFonts w:ascii="Josefin Sans" w:hAnsi="Josefin Sans"/>
        </w:rPr>
        <w:t>schedule for Release 1.0</w:t>
      </w:r>
      <w:r>
        <w:rPr>
          <w:rFonts w:ascii="Josefin Sans" w:hAnsi="Josefin Sans"/>
        </w:rPr>
        <w:t>. T</w:t>
      </w:r>
      <w:r w:rsidRPr="00977C07">
        <w:rPr>
          <w:rFonts w:ascii="Josefin Sans" w:hAnsi="Josefin Sans"/>
        </w:rPr>
        <w:t xml:space="preserve">he next stage is to have the developers take each of the requirements defined so far and define the various tasks </w:t>
      </w:r>
      <w:r>
        <w:rPr>
          <w:rFonts w:ascii="Josefin Sans" w:hAnsi="Josefin Sans"/>
        </w:rPr>
        <w:t xml:space="preserve">needed </w:t>
      </w:r>
      <w:r w:rsidRPr="00977C07">
        <w:rPr>
          <w:rFonts w:ascii="Josefin Sans" w:hAnsi="Josefin Sans"/>
        </w:rPr>
        <w:t xml:space="preserve">to </w:t>
      </w:r>
      <w:r>
        <w:rPr>
          <w:rFonts w:ascii="Josefin Sans" w:hAnsi="Josefin Sans"/>
        </w:rPr>
        <w:t>deliver them</w:t>
      </w:r>
      <w:r w:rsidRPr="00977C07">
        <w:rPr>
          <w:rFonts w:ascii="Josefin Sans" w:hAnsi="Josefin Sans"/>
        </w:rPr>
        <w:t>. Each task will have its own estimate associated with it. In addition, you can optionally specify date-ranges and priorities to each of the individual tasks.</w:t>
      </w:r>
    </w:p>
    <w:p w:rsidR="001D1EFE" w:rsidRPr="00977C07" w:rsidRDefault="001D1EFE" w:rsidP="001D1EFE">
      <w:pPr>
        <w:rPr>
          <w:rFonts w:ascii="Josefin Sans" w:hAnsi="Josefin Sans"/>
        </w:rPr>
      </w:pPr>
      <w:r w:rsidRPr="00977C07">
        <w:rPr>
          <w:rFonts w:ascii="Josefin Sans" w:hAnsi="Josefin Sans"/>
        </w:rPr>
        <w:t xml:space="preserve">To start adding tasks, go to the main navigation bar and click out of Releases and </w:t>
      </w:r>
      <w:r w:rsidR="00AC45EE" w:rsidRPr="00977C07">
        <w:rPr>
          <w:rFonts w:ascii="Josefin Sans" w:hAnsi="Josefin Sans"/>
        </w:rPr>
        <w:t>hit Requirements</w:t>
      </w:r>
      <w:r w:rsidRPr="00977C07">
        <w:rPr>
          <w:rFonts w:ascii="Josefin Sans" w:hAnsi="Josefin Sans"/>
        </w:rPr>
        <w:t xml:space="preserve"> to display the requirements list. </w:t>
      </w:r>
      <w:r>
        <w:rPr>
          <w:rFonts w:ascii="Josefin Sans" w:hAnsi="Josefin Sans"/>
        </w:rPr>
        <w:t>C</w:t>
      </w:r>
      <w:r w:rsidRPr="00977C07">
        <w:rPr>
          <w:rFonts w:ascii="Josefin Sans" w:hAnsi="Josefin Sans"/>
        </w:rPr>
        <w:t>lick on the hyperlink for the first requirement (“System must allow entry of users”) and the requirement</w:t>
      </w:r>
      <w:r>
        <w:rPr>
          <w:rFonts w:ascii="Josefin Sans" w:hAnsi="Josefin Sans"/>
        </w:rPr>
        <w:t>’</w:t>
      </w:r>
      <w:r w:rsidRPr="00977C07">
        <w:rPr>
          <w:rFonts w:ascii="Josefin Sans" w:hAnsi="Josefin Sans"/>
        </w:rPr>
        <w:t>s details page will be displayed:</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34E5D7CD" wp14:editId="7094AC43">
            <wp:extent cx="5486400" cy="16992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699260"/>
                    </a:xfrm>
                    <a:prstGeom prst="rect">
                      <a:avLst/>
                    </a:prstGeom>
                  </pic:spPr>
                </pic:pic>
              </a:graphicData>
            </a:graphic>
          </wp:inline>
        </w:drawing>
      </w:r>
    </w:p>
    <w:p w:rsidR="001D1EFE" w:rsidRPr="00977C07" w:rsidRDefault="001D1EFE" w:rsidP="001D1EFE">
      <w:pPr>
        <w:rPr>
          <w:rFonts w:ascii="Josefin Sans" w:hAnsi="Josefin Sans"/>
        </w:rPr>
      </w:pPr>
    </w:p>
    <w:p w:rsidR="001D1EFE" w:rsidRDefault="001D1EFE" w:rsidP="001D1EFE">
      <w:pPr>
        <w:rPr>
          <w:rFonts w:ascii="Josefin Sans" w:hAnsi="Josefin Sans"/>
          <w:i/>
        </w:rPr>
      </w:pPr>
      <w:r w:rsidRPr="00977C07">
        <w:rPr>
          <w:rFonts w:ascii="Josefin Sans" w:hAnsi="Josefin Sans"/>
          <w:i/>
        </w:rPr>
        <w:t xml:space="preserve">Notice that under ‘Dates and Times’ column on the right, the system displays an initial resource estimate of </w:t>
      </w:r>
      <w:r w:rsidRPr="00AF0DC6">
        <w:rPr>
          <w:rFonts w:ascii="Josefin Sans" w:hAnsi="Josefin Sans"/>
          <w:i/>
        </w:rPr>
        <w:t xml:space="preserve">1.5 points and </w:t>
      </w:r>
      <w:r w:rsidRPr="00977C07">
        <w:rPr>
          <w:rFonts w:ascii="Josefin Sans" w:hAnsi="Josefin Sans"/>
          <w:i/>
        </w:rPr>
        <w:t>12 hours. This is based on an initial product setting of 8 hours per story point. Once you start adding tasks and getting metrics based on the actual team velocity (how many story points they can accomplish in a given time frame), the system can update that conversion metric.</w:t>
      </w:r>
    </w:p>
    <w:p w:rsidR="001D1EFE" w:rsidRPr="00977C07" w:rsidRDefault="001D1EFE" w:rsidP="001D1EFE">
      <w:pPr>
        <w:rPr>
          <w:rFonts w:ascii="Josefin Sans" w:hAnsi="Josefin Sans"/>
          <w:i/>
        </w:rPr>
      </w:pPr>
    </w:p>
    <w:p w:rsidR="001D1EFE" w:rsidRDefault="001D1EFE" w:rsidP="001D1EFE">
      <w:pPr>
        <w:rPr>
          <w:rFonts w:ascii="Josefin Sans" w:hAnsi="Josefin Sans"/>
        </w:rPr>
      </w:pPr>
      <w:r>
        <w:rPr>
          <w:rFonts w:ascii="Josefin Sans" w:hAnsi="Josefin Sans"/>
        </w:rPr>
        <w:t>C</w:t>
      </w:r>
      <w:r w:rsidRPr="00977C07">
        <w:rPr>
          <w:rFonts w:ascii="Josefin Sans" w:hAnsi="Josefin Sans"/>
        </w:rPr>
        <w:t>lick on the ‘Tasks’ tab to display the list of tasks defined for this requirement</w:t>
      </w:r>
      <w:r>
        <w:rPr>
          <w:rFonts w:ascii="Josefin Sans" w:hAnsi="Josefin Sans"/>
        </w:rPr>
        <w:t xml:space="preserve">. The </w:t>
      </w:r>
      <w:r w:rsidRPr="00977C07">
        <w:rPr>
          <w:rFonts w:ascii="Josefin Sans" w:hAnsi="Josefin Sans"/>
        </w:rPr>
        <w:t xml:space="preserve">list </w:t>
      </w:r>
      <w:r>
        <w:rPr>
          <w:rFonts w:ascii="Josefin Sans" w:hAnsi="Josefin Sans"/>
        </w:rPr>
        <w:t xml:space="preserve">is </w:t>
      </w:r>
      <w:r w:rsidRPr="00977C07">
        <w:rPr>
          <w:rFonts w:ascii="Josefin Sans" w:hAnsi="Josefin Sans"/>
        </w:rPr>
        <w:t>empty</w:t>
      </w:r>
      <w:r>
        <w:rPr>
          <w:rFonts w:ascii="Josefin Sans" w:hAnsi="Josefin Sans"/>
        </w:rPr>
        <w:t>, so let’s change that:</w:t>
      </w:r>
    </w:p>
    <w:p w:rsidR="001D1EFE" w:rsidRDefault="001D1EFE" w:rsidP="005C2167">
      <w:pPr>
        <w:pStyle w:val="ListParagraph"/>
        <w:numPr>
          <w:ilvl w:val="0"/>
          <w:numId w:val="14"/>
        </w:numPr>
        <w:rPr>
          <w:rFonts w:ascii="Josefin Sans" w:hAnsi="Josefin Sans"/>
        </w:rPr>
      </w:pPr>
      <w:r w:rsidRPr="00AF0DC6">
        <w:rPr>
          <w:rFonts w:ascii="Josefin Sans" w:hAnsi="Josefin Sans"/>
        </w:rPr>
        <w:t>Because we want to enter the estimated effort for each task, b</w:t>
      </w:r>
      <w:r w:rsidRPr="00977C07">
        <w:rPr>
          <w:rFonts w:ascii="Josefin Sans" w:hAnsi="Josefin Sans"/>
        </w:rPr>
        <w:t>efore entering the tasks, first click on the ‘Show/Hide Columns’ dropdown list and hit the ‘Show Est. Effort’ column.</w:t>
      </w:r>
    </w:p>
    <w:p w:rsidR="001D1EFE" w:rsidRPr="00977C07" w:rsidRDefault="001D1EFE" w:rsidP="005C2167">
      <w:pPr>
        <w:pStyle w:val="ListParagraph"/>
        <w:numPr>
          <w:ilvl w:val="0"/>
          <w:numId w:val="14"/>
        </w:numPr>
        <w:rPr>
          <w:rFonts w:ascii="Josefin Sans" w:hAnsi="Josefin Sans"/>
        </w:rPr>
      </w:pPr>
      <w:r>
        <w:rPr>
          <w:rFonts w:ascii="Josefin Sans" w:hAnsi="Josefin Sans"/>
        </w:rPr>
        <w:t>C</w:t>
      </w:r>
      <w:r w:rsidRPr="00977C07">
        <w:rPr>
          <w:rFonts w:ascii="Josefin Sans" w:hAnsi="Josefin Sans"/>
        </w:rPr>
        <w:t xml:space="preserve">lick the ‘New Task’ button </w:t>
      </w:r>
      <w:r>
        <w:rPr>
          <w:rFonts w:ascii="Josefin Sans" w:hAnsi="Josefin Sans"/>
        </w:rPr>
        <w:t xml:space="preserve">(this adds </w:t>
      </w:r>
      <w:r w:rsidRPr="00977C07">
        <w:rPr>
          <w:rFonts w:ascii="Josefin Sans" w:hAnsi="Josefin Sans"/>
        </w:rPr>
        <w:t xml:space="preserve">a new task </w:t>
      </w:r>
      <w:r>
        <w:rPr>
          <w:rFonts w:ascii="Josefin Sans" w:hAnsi="Josefin Sans"/>
        </w:rPr>
        <w:t xml:space="preserve">and </w:t>
      </w:r>
      <w:r w:rsidRPr="00977C07">
        <w:rPr>
          <w:rFonts w:ascii="Josefin Sans" w:hAnsi="Josefin Sans"/>
        </w:rPr>
        <w:t xml:space="preserve">associated </w:t>
      </w:r>
      <w:r>
        <w:rPr>
          <w:rFonts w:ascii="Josefin Sans" w:hAnsi="Josefin Sans"/>
        </w:rPr>
        <w:t xml:space="preserve">it </w:t>
      </w:r>
      <w:r w:rsidRPr="00977C07">
        <w:rPr>
          <w:rFonts w:ascii="Josefin Sans" w:hAnsi="Josefin Sans"/>
        </w:rPr>
        <w:t>with this requirement</w:t>
      </w:r>
      <w:r>
        <w:rPr>
          <w:rFonts w:ascii="Josefin Sans" w:hAnsi="Josefin Sans"/>
        </w:rPr>
        <w:t>)</w:t>
      </w:r>
    </w:p>
    <w:p w:rsidR="001D1EFE" w:rsidRPr="00977C07"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12A1698C" wp14:editId="555AE637">
            <wp:extent cx="5764695" cy="2302689"/>
            <wp:effectExtent l="0" t="0" r="762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116"/>
                    <a:stretch/>
                  </pic:blipFill>
                  <pic:spPr bwMode="auto">
                    <a:xfrm>
                      <a:off x="0" y="0"/>
                      <a:ext cx="5769993" cy="2304805"/>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rPr>
          <w:rFonts w:ascii="Josefin Sans" w:hAnsi="Josefin Sans"/>
        </w:rPr>
      </w:pPr>
    </w:p>
    <w:p w:rsidR="001D1EFE" w:rsidRDefault="001D1EFE" w:rsidP="005C2167">
      <w:pPr>
        <w:pStyle w:val="ListParagraph"/>
        <w:numPr>
          <w:ilvl w:val="0"/>
          <w:numId w:val="14"/>
        </w:numPr>
        <w:rPr>
          <w:rFonts w:ascii="Josefin Sans" w:hAnsi="Josefin Sans"/>
        </w:rPr>
      </w:pPr>
      <w:r>
        <w:rPr>
          <w:rFonts w:ascii="Josefin Sans" w:hAnsi="Josefin Sans"/>
        </w:rPr>
        <w:t xml:space="preserve">Set the task’s name to </w:t>
      </w:r>
      <w:r w:rsidRPr="00AF0DC6">
        <w:rPr>
          <w:rFonts w:ascii="Josefin Sans" w:hAnsi="Josefin Sans"/>
        </w:rPr>
        <w:t>“Create user data tables”</w:t>
      </w:r>
    </w:p>
    <w:p w:rsidR="001D1EFE" w:rsidRDefault="001D1EFE" w:rsidP="005C2167">
      <w:pPr>
        <w:pStyle w:val="ListParagraph"/>
        <w:numPr>
          <w:ilvl w:val="0"/>
          <w:numId w:val="14"/>
        </w:numPr>
        <w:rPr>
          <w:rFonts w:ascii="Josefin Sans" w:hAnsi="Josefin Sans"/>
        </w:rPr>
      </w:pPr>
      <w:r>
        <w:rPr>
          <w:rFonts w:ascii="Josefin Sans" w:hAnsi="Josefin Sans"/>
        </w:rPr>
        <w:t>C</w:t>
      </w:r>
      <w:r w:rsidRPr="00AF0DC6">
        <w:rPr>
          <w:rFonts w:ascii="Josefin Sans" w:hAnsi="Josefin Sans"/>
        </w:rPr>
        <w:t xml:space="preserve">hoose a ‘Priority’ level </w:t>
      </w:r>
    </w:p>
    <w:p w:rsidR="001D1EFE" w:rsidRDefault="001D1EFE" w:rsidP="005C2167">
      <w:pPr>
        <w:pStyle w:val="ListParagraph"/>
        <w:numPr>
          <w:ilvl w:val="0"/>
          <w:numId w:val="14"/>
        </w:numPr>
        <w:rPr>
          <w:rFonts w:ascii="Josefin Sans" w:hAnsi="Josefin Sans"/>
        </w:rPr>
      </w:pPr>
      <w:r>
        <w:rPr>
          <w:rFonts w:ascii="Josefin Sans" w:hAnsi="Josefin Sans"/>
        </w:rPr>
        <w:t xml:space="preserve">Set the </w:t>
      </w:r>
      <w:r w:rsidRPr="00AF0DC6">
        <w:rPr>
          <w:rFonts w:ascii="Josefin Sans" w:hAnsi="Josefin Sans"/>
        </w:rPr>
        <w:t>‘Est. effort’</w:t>
      </w:r>
      <w:r>
        <w:rPr>
          <w:rFonts w:ascii="Josefin Sans" w:hAnsi="Josefin Sans"/>
        </w:rPr>
        <w:t xml:space="preserve"> to </w:t>
      </w:r>
      <w:r w:rsidRPr="00AF0DC6">
        <w:rPr>
          <w:rFonts w:ascii="Josefin Sans" w:hAnsi="Josefin Sans"/>
        </w:rPr>
        <w:t xml:space="preserve">10.0h. </w:t>
      </w:r>
    </w:p>
    <w:p w:rsidR="001D1EFE" w:rsidRDefault="00AC45EE" w:rsidP="005C2167">
      <w:pPr>
        <w:pStyle w:val="ListParagraph"/>
        <w:numPr>
          <w:ilvl w:val="0"/>
          <w:numId w:val="14"/>
        </w:numPr>
        <w:rPr>
          <w:rFonts w:ascii="Josefin Sans" w:hAnsi="Josefin Sans"/>
        </w:rPr>
      </w:pPr>
      <w:r>
        <w:rPr>
          <w:rFonts w:ascii="Josefin Sans" w:hAnsi="Josefin Sans"/>
        </w:rPr>
        <w:t>C</w:t>
      </w:r>
      <w:r w:rsidRPr="00AF0DC6">
        <w:rPr>
          <w:rFonts w:ascii="Josefin Sans" w:hAnsi="Josefin Sans"/>
        </w:rPr>
        <w:t>lick ‘</w:t>
      </w:r>
      <w:r w:rsidR="001D1EFE" w:rsidRPr="00AF0DC6">
        <w:rPr>
          <w:rFonts w:ascii="Josefin Sans" w:hAnsi="Josefin Sans"/>
        </w:rPr>
        <w:t xml:space="preserve">Save’. </w:t>
      </w:r>
    </w:p>
    <w:p w:rsidR="001D1EFE" w:rsidRPr="00AF0DC6" w:rsidRDefault="001D1EFE" w:rsidP="001D1EFE">
      <w:pPr>
        <w:rPr>
          <w:rFonts w:ascii="Josefin Sans" w:hAnsi="Josefin Sans"/>
        </w:rPr>
      </w:pPr>
      <w:r w:rsidRPr="00AF0DC6">
        <w:rPr>
          <w:rFonts w:ascii="Josefin Sans" w:hAnsi="Josefin Sans"/>
        </w:rPr>
        <w:t xml:space="preserve">The new task </w:t>
      </w:r>
      <w:r>
        <w:rPr>
          <w:rFonts w:ascii="Josefin Sans" w:hAnsi="Josefin Sans"/>
        </w:rPr>
        <w:t xml:space="preserve">has now </w:t>
      </w:r>
      <w:r w:rsidRPr="00AF0DC6">
        <w:rPr>
          <w:rFonts w:ascii="Josefin Sans" w:hAnsi="Josefin Sans"/>
        </w:rPr>
        <w:t>been added:</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1B3EBB54" wp14:editId="50A535D8">
            <wp:extent cx="5848554" cy="197987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073"/>
                    <a:stretch/>
                  </pic:blipFill>
                  <pic:spPr bwMode="auto">
                    <a:xfrm>
                      <a:off x="0" y="0"/>
                      <a:ext cx="5863745" cy="1985018"/>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Pr>
          <w:rFonts w:ascii="Josefin Sans" w:hAnsi="Josefin Sans"/>
        </w:rPr>
        <w:t xml:space="preserve">We have more tasks to add. The table below shows 12 tasks in total to add to 4 different requirements. This includes </w:t>
      </w:r>
      <w:r w:rsidRPr="00977C07">
        <w:rPr>
          <w:rFonts w:ascii="Josefin Sans" w:hAnsi="Josefin Sans"/>
        </w:rPr>
        <w:t xml:space="preserve">the one </w:t>
      </w:r>
      <w:r>
        <w:rPr>
          <w:rFonts w:ascii="Josefin Sans" w:hAnsi="Josefin Sans"/>
        </w:rPr>
        <w:t xml:space="preserve">we just </w:t>
      </w:r>
      <w:r w:rsidRPr="00977C07">
        <w:rPr>
          <w:rFonts w:ascii="Josefin Sans" w:hAnsi="Josefin Sans"/>
        </w:rPr>
        <w:t>created for completeness</w:t>
      </w:r>
      <w:r>
        <w:rPr>
          <w:rFonts w:ascii="Josefin Sans" w:hAnsi="Josefin Sans"/>
        </w:rPr>
        <w:t>.</w:t>
      </w:r>
    </w:p>
    <w:tbl>
      <w:tblPr>
        <w:tblStyle w:val="TableGrid"/>
        <w:tblW w:w="0" w:type="auto"/>
        <w:tblInd w:w="108" w:type="dxa"/>
        <w:tblLook w:val="04A0" w:firstRow="1" w:lastRow="0" w:firstColumn="1" w:lastColumn="0" w:noHBand="0" w:noVBand="1"/>
      </w:tblPr>
      <w:tblGrid>
        <w:gridCol w:w="5400"/>
        <w:gridCol w:w="1710"/>
      </w:tblGrid>
      <w:tr w:rsidR="001D1EFE" w:rsidRPr="002E0ECB" w:rsidTr="00CD5E07">
        <w:tc>
          <w:tcPr>
            <w:tcW w:w="5400" w:type="dxa"/>
            <w:tcBorders>
              <w:bottom w:val="single" w:sz="4" w:space="0" w:color="auto"/>
            </w:tcBorders>
            <w:shd w:val="clear" w:color="auto" w:fill="808080" w:themeFill="background1" w:themeFillShade="80"/>
          </w:tcPr>
          <w:p w:rsidR="001D1EFE" w:rsidRPr="00977C07" w:rsidRDefault="001D1EFE" w:rsidP="00CD5E07">
            <w:pPr>
              <w:spacing w:after="0"/>
              <w:rPr>
                <w:rFonts w:ascii="Josefin Sans" w:hAnsi="Josefin Sans"/>
                <w:b/>
              </w:rPr>
            </w:pPr>
            <w:r w:rsidRPr="00977C07">
              <w:rPr>
                <w:rFonts w:ascii="Josefin Sans" w:hAnsi="Josefin Sans"/>
                <w:b/>
              </w:rPr>
              <w:t>Requirement / Task</w:t>
            </w:r>
          </w:p>
        </w:tc>
        <w:tc>
          <w:tcPr>
            <w:tcW w:w="1710" w:type="dxa"/>
            <w:tcBorders>
              <w:bottom w:val="single" w:sz="4" w:space="0" w:color="auto"/>
            </w:tcBorders>
            <w:shd w:val="clear" w:color="auto" w:fill="808080" w:themeFill="background1" w:themeFillShade="80"/>
          </w:tcPr>
          <w:p w:rsidR="001D1EFE" w:rsidRPr="00977C07" w:rsidRDefault="001D1EFE" w:rsidP="00CD5E07">
            <w:pPr>
              <w:spacing w:after="0"/>
              <w:rPr>
                <w:rFonts w:ascii="Josefin Sans" w:hAnsi="Josefin Sans"/>
                <w:b/>
              </w:rPr>
            </w:pPr>
            <w:r w:rsidRPr="00977C07">
              <w:rPr>
                <w:rFonts w:ascii="Josefin Sans" w:hAnsi="Josefin Sans"/>
                <w:b/>
              </w:rPr>
              <w:t>Est. Estimate</w:t>
            </w:r>
          </w:p>
        </w:tc>
      </w:tr>
      <w:tr w:rsidR="001D1EFE" w:rsidRPr="002E0ECB" w:rsidTr="00CD5E07">
        <w:tc>
          <w:tcPr>
            <w:tcW w:w="7110" w:type="dxa"/>
            <w:gridSpan w:val="2"/>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t>System must allow entry of users</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Create user data tables</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10.0h</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Develop user business object</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10.0h</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Build user creation screens</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20.0h</w:t>
            </w:r>
          </w:p>
        </w:tc>
      </w:tr>
      <w:tr w:rsidR="001D1EFE" w:rsidRPr="002E0ECB" w:rsidTr="00CD5E07">
        <w:tc>
          <w:tcPr>
            <w:tcW w:w="7110" w:type="dxa"/>
            <w:gridSpan w:val="2"/>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t>System must allow the modification of users</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Extend user business object to handle updates</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5.0h</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Add user list page</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15.0h</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Add user details page</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20.0h</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Add user permissions page</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15.0h</w:t>
            </w:r>
          </w:p>
        </w:tc>
      </w:tr>
      <w:tr w:rsidR="001D1EFE" w:rsidRPr="002E0ECB" w:rsidTr="00CD5E07">
        <w:tc>
          <w:tcPr>
            <w:tcW w:w="7110" w:type="dxa"/>
            <w:gridSpan w:val="2"/>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lastRenderedPageBreak/>
              <w:t>System must allow the deletion of users</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Extend user business object to handle deletes</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5.0h</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Update user list page to add delete functionality</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10.0h</w:t>
            </w:r>
          </w:p>
        </w:tc>
      </w:tr>
      <w:tr w:rsidR="001D1EFE" w:rsidRPr="002E0ECB" w:rsidTr="00CD5E07">
        <w:tc>
          <w:tcPr>
            <w:tcW w:w="7110" w:type="dxa"/>
            <w:gridSpan w:val="2"/>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t>System should allow administrators to setup notifications</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Create user administration home page</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15.0h</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Add user settings for notifications to database</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10.0h</w:t>
            </w:r>
          </w:p>
        </w:tc>
      </w:tr>
      <w:tr w:rsidR="001D1EFE" w:rsidRPr="002E0ECB" w:rsidTr="00CD5E07">
        <w:tc>
          <w:tcPr>
            <w:tcW w:w="5400" w:type="dxa"/>
          </w:tcPr>
          <w:p w:rsidR="001D1EFE" w:rsidRPr="00977C07" w:rsidRDefault="001D1EFE" w:rsidP="00CD5E07">
            <w:pPr>
              <w:spacing w:after="0"/>
              <w:ind w:left="720"/>
              <w:rPr>
                <w:rFonts w:ascii="Josefin Sans" w:hAnsi="Josefin Sans"/>
              </w:rPr>
            </w:pPr>
            <w:r w:rsidRPr="00977C07">
              <w:rPr>
                <w:rFonts w:ascii="Josefin Sans" w:hAnsi="Josefin Sans"/>
              </w:rPr>
              <w:t>Create user notifications administration page</w:t>
            </w:r>
          </w:p>
        </w:tc>
        <w:tc>
          <w:tcPr>
            <w:tcW w:w="1710" w:type="dxa"/>
          </w:tcPr>
          <w:p w:rsidR="001D1EFE" w:rsidRPr="00977C07" w:rsidRDefault="001D1EFE" w:rsidP="00CD5E07">
            <w:pPr>
              <w:spacing w:after="0"/>
              <w:rPr>
                <w:rFonts w:ascii="Josefin Sans" w:hAnsi="Josefin Sans"/>
              </w:rPr>
            </w:pPr>
            <w:r w:rsidRPr="00977C07">
              <w:rPr>
                <w:rFonts w:ascii="Josefin Sans" w:hAnsi="Josefin Sans"/>
              </w:rPr>
              <w:t>20.0h</w:t>
            </w:r>
          </w:p>
        </w:tc>
      </w:tr>
    </w:tbl>
    <w:p w:rsidR="001D1EFE" w:rsidRDefault="001D1EFE" w:rsidP="001D1EFE">
      <w:pPr>
        <w:spacing w:before="120"/>
        <w:rPr>
          <w:rFonts w:ascii="Josefin Sans" w:hAnsi="Josefin Sans"/>
        </w:rPr>
      </w:pPr>
    </w:p>
    <w:p w:rsidR="001D1EFE" w:rsidRPr="00977C07" w:rsidRDefault="001D1EFE" w:rsidP="001D1EFE">
      <w:pPr>
        <w:spacing w:before="120"/>
        <w:rPr>
          <w:rFonts w:ascii="Josefin Sans" w:hAnsi="Josefin Sans"/>
        </w:rPr>
      </w:pPr>
      <w:r w:rsidRPr="00977C07">
        <w:rPr>
          <w:rFonts w:ascii="Josefin Sans" w:hAnsi="Josefin Sans"/>
        </w:rPr>
        <w:t>On the main Navigation bar, click again on ‘Requirements’. You should now have the following requirements list page</w:t>
      </w:r>
      <w:r>
        <w:rPr>
          <w:rFonts w:ascii="Josefin Sans" w:hAnsi="Josefin Sans"/>
        </w:rPr>
        <w:t xml:space="preserve">. In this screenshot we have </w:t>
      </w:r>
      <w:r w:rsidRPr="00977C07">
        <w:rPr>
          <w:rFonts w:ascii="Josefin Sans" w:hAnsi="Josefin Sans"/>
        </w:rPr>
        <w:t>hidden the ‘Author’ field and shown the ‘Task Effort’ field to show the detailed task effort aggregated up to the requirements</w:t>
      </w:r>
      <w:r>
        <w:rPr>
          <w:rFonts w:ascii="Josefin Sans" w:hAnsi="Josefin Sans"/>
        </w:rPr>
        <w:t>.</w:t>
      </w:r>
    </w:p>
    <w:p w:rsidR="001D1EFE" w:rsidRPr="00977C07" w:rsidRDefault="001D1EFE" w:rsidP="001D1EFE">
      <w:pPr>
        <w:spacing w:before="120"/>
        <w:rPr>
          <w:rFonts w:ascii="Josefin Sans" w:hAnsi="Josefin Sans"/>
        </w:rPr>
      </w:pPr>
      <w:r w:rsidRPr="00977C07">
        <w:rPr>
          <w:rFonts w:ascii="Josefin Sans" w:hAnsi="Josefin Sans"/>
          <w:noProof/>
        </w:rPr>
        <w:drawing>
          <wp:inline distT="0" distB="0" distL="0" distR="0" wp14:anchorId="6D0F7F60" wp14:editId="069672E6">
            <wp:extent cx="5661259" cy="16097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937" t="12058"/>
                    <a:stretch/>
                  </pic:blipFill>
                  <pic:spPr bwMode="auto">
                    <a:xfrm>
                      <a:off x="0" y="0"/>
                      <a:ext cx="5676490" cy="1614056"/>
                    </a:xfrm>
                    <a:prstGeom prst="rect">
                      <a:avLst/>
                    </a:prstGeom>
                    <a:ln>
                      <a:noFill/>
                    </a:ln>
                    <a:extLst>
                      <a:ext uri="{53640926-AAD7-44D8-BBD7-CCE9431645EC}">
                        <a14:shadowObscured xmlns:a14="http://schemas.microsoft.com/office/drawing/2010/main"/>
                      </a:ext>
                    </a:extLst>
                  </pic:spPr>
                </pic:pic>
              </a:graphicData>
            </a:graphic>
          </wp:inline>
        </w:drawing>
      </w:r>
      <w:r w:rsidRPr="00977C07" w:rsidDel="002F7B2C">
        <w:rPr>
          <w:rFonts w:ascii="Josefin Sans" w:hAnsi="Josefin Sans"/>
          <w:noProof/>
        </w:rPr>
        <w:t xml:space="preserve"> </w:t>
      </w:r>
      <w:r w:rsidRPr="00977C07">
        <w:rPr>
          <w:rFonts w:ascii="Josefin Sans" w:hAnsi="Josefin Sans"/>
          <w:noProof/>
        </w:rPr>
        <w:t xml:space="preserve"> </w:t>
      </w:r>
    </w:p>
    <w:p w:rsidR="001D1EFE" w:rsidRDefault="001D1EFE" w:rsidP="001D1EFE">
      <w:pPr>
        <w:spacing w:before="120"/>
        <w:rPr>
          <w:rFonts w:ascii="Josefin Sans" w:hAnsi="Josefin Sans"/>
        </w:rPr>
      </w:pPr>
    </w:p>
    <w:p w:rsidR="001D1EFE" w:rsidRPr="00977C07" w:rsidRDefault="001D1EFE" w:rsidP="001D1EFE">
      <w:pPr>
        <w:spacing w:before="120"/>
        <w:rPr>
          <w:rFonts w:ascii="Josefin Sans" w:hAnsi="Josefin Sans"/>
        </w:rPr>
      </w:pPr>
      <w:r>
        <w:rPr>
          <w:rFonts w:ascii="Josefin Sans" w:hAnsi="Josefin Sans"/>
        </w:rPr>
        <w:t xml:space="preserve">The total number of hours for these tasks divided by the total number of story points, gives a number a lot more than the 8 hours that the system assumes. We can update </w:t>
      </w:r>
      <w:r w:rsidRPr="00977C07">
        <w:rPr>
          <w:rFonts w:ascii="Josefin Sans" w:hAnsi="Josefin Sans"/>
        </w:rPr>
        <w:t xml:space="preserve">the system </w:t>
      </w:r>
      <w:r>
        <w:rPr>
          <w:rFonts w:ascii="Josefin Sans" w:hAnsi="Josefin Sans"/>
        </w:rPr>
        <w:t xml:space="preserve">to better </w:t>
      </w:r>
      <w:r w:rsidRPr="00977C07">
        <w:rPr>
          <w:rFonts w:ascii="Josefin Sans" w:hAnsi="Josefin Sans"/>
        </w:rPr>
        <w:t>estimate</w:t>
      </w:r>
      <w:r>
        <w:rPr>
          <w:rFonts w:ascii="Josefin Sans" w:hAnsi="Josefin Sans"/>
        </w:rPr>
        <w:t xml:space="preserve"> then</w:t>
      </w:r>
      <w:r w:rsidRPr="00977C07">
        <w:rPr>
          <w:rFonts w:ascii="Josefin Sans" w:hAnsi="Josefin Sans"/>
        </w:rPr>
        <w:t xml:space="preserve"> number of hours to deliver </w:t>
      </w:r>
      <w:r>
        <w:rPr>
          <w:rFonts w:ascii="Josefin Sans" w:hAnsi="Josefin Sans"/>
        </w:rPr>
        <w:t xml:space="preserve">each </w:t>
      </w:r>
      <w:r w:rsidRPr="00977C07">
        <w:rPr>
          <w:rFonts w:ascii="Josefin Sans" w:hAnsi="Josefin Sans"/>
        </w:rPr>
        <w:t xml:space="preserve">story point. </w:t>
      </w:r>
    </w:p>
    <w:p w:rsidR="001D1EFE" w:rsidRPr="00977C07" w:rsidRDefault="001D1EFE" w:rsidP="001D1EFE">
      <w:pPr>
        <w:spacing w:before="120"/>
        <w:rPr>
          <w:rFonts w:ascii="Josefin Sans" w:hAnsi="Josefin Sans"/>
        </w:rPr>
      </w:pPr>
      <w:r w:rsidRPr="00977C07">
        <w:rPr>
          <w:rFonts w:ascii="Josefin Sans" w:hAnsi="Josefin Sans"/>
        </w:rPr>
        <w:t xml:space="preserve">To update the </w:t>
      </w:r>
      <w:r>
        <w:rPr>
          <w:rFonts w:ascii="Josefin Sans" w:hAnsi="Josefin Sans"/>
        </w:rPr>
        <w:t>metric</w:t>
      </w:r>
      <w:r w:rsidRPr="00977C07">
        <w:rPr>
          <w:rFonts w:ascii="Josefin Sans" w:hAnsi="Josefin Sans"/>
        </w:rPr>
        <w:t xml:space="preserve">, go to the three cogs dropdown menu on the rightmost corner of the main Navigation </w:t>
      </w:r>
      <w:r w:rsidR="00AC45EE" w:rsidRPr="00977C07">
        <w:rPr>
          <w:rFonts w:ascii="Josefin Sans" w:hAnsi="Josefin Sans"/>
        </w:rPr>
        <w:t>Bar, locate</w:t>
      </w:r>
      <w:r w:rsidRPr="00977C07">
        <w:rPr>
          <w:rFonts w:ascii="Josefin Sans" w:hAnsi="Josefin Sans"/>
        </w:rPr>
        <w:t xml:space="preserve"> Planning and </w:t>
      </w:r>
      <w:r w:rsidR="00AC45EE" w:rsidRPr="00977C07">
        <w:rPr>
          <w:rFonts w:ascii="Josefin Sans" w:hAnsi="Josefin Sans"/>
        </w:rPr>
        <w:t>click Planning</w:t>
      </w:r>
      <w:r w:rsidRPr="00977C07">
        <w:rPr>
          <w:rFonts w:ascii="Josefin Sans" w:hAnsi="Josefin Sans"/>
        </w:rPr>
        <w:t xml:space="preserve"> Options:</w:t>
      </w:r>
    </w:p>
    <w:p w:rsidR="001D1EFE" w:rsidRPr="00977C07" w:rsidRDefault="004E364D" w:rsidP="001D1EFE">
      <w:pPr>
        <w:spacing w:before="120"/>
        <w:rPr>
          <w:rFonts w:ascii="Josefin Sans" w:hAnsi="Josefin Sans"/>
        </w:rPr>
      </w:pPr>
      <w:r>
        <w:rPr>
          <w:noProof/>
        </w:rPr>
        <w:lastRenderedPageBreak/>
        <w:drawing>
          <wp:inline distT="0" distB="0" distL="0" distR="0" wp14:anchorId="26D68D33" wp14:editId="76214682">
            <wp:extent cx="5431809" cy="458874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3164" cy="4589892"/>
                    </a:xfrm>
                    <a:prstGeom prst="rect">
                      <a:avLst/>
                    </a:prstGeom>
                  </pic:spPr>
                </pic:pic>
              </a:graphicData>
            </a:graphic>
          </wp:inline>
        </w:drawing>
      </w:r>
      <w:r w:rsidR="001D1EFE" w:rsidRPr="00977C07">
        <w:rPr>
          <w:rFonts w:ascii="Josefin Sans" w:hAnsi="Josefin Sans"/>
        </w:rPr>
        <w:t xml:space="preserve"> </w:t>
      </w:r>
    </w:p>
    <w:p w:rsidR="001D1EFE" w:rsidRPr="00977C07" w:rsidRDefault="001D1EFE" w:rsidP="001D1EFE">
      <w:pPr>
        <w:spacing w:before="120"/>
        <w:rPr>
          <w:rFonts w:ascii="Josefin Sans" w:hAnsi="Josefin Sans"/>
        </w:rPr>
      </w:pPr>
      <w:r w:rsidRPr="00977C07">
        <w:rPr>
          <w:rFonts w:ascii="Josefin Sans" w:hAnsi="Josefin Sans"/>
        </w:rPr>
        <w:t>As you can see, the system lists 8.0 hours as the current number of hours required to deliver a single story point of functionality. Now that we have some actual tasks in the product, click on the ‘</w:t>
      </w:r>
      <w:r w:rsidR="00AC45EE" w:rsidRPr="00977C07">
        <w:rPr>
          <w:rFonts w:ascii="Josefin Sans" w:hAnsi="Josefin Sans"/>
        </w:rPr>
        <w:t>Suggest’ button</w:t>
      </w:r>
      <w:r w:rsidRPr="00977C07">
        <w:rPr>
          <w:rFonts w:ascii="Josefin Sans" w:hAnsi="Josefin Sans"/>
        </w:rPr>
        <w:t xml:space="preserve"> to have the system provide its suggestion of the new metric:</w:t>
      </w:r>
    </w:p>
    <w:p w:rsidR="001D1EFE" w:rsidRPr="00977C07" w:rsidRDefault="001D1EFE" w:rsidP="001D1EFE">
      <w:pPr>
        <w:spacing w:before="120"/>
        <w:rPr>
          <w:rFonts w:ascii="Josefin Sans" w:hAnsi="Josefin Sans"/>
        </w:rPr>
      </w:pPr>
      <w:r w:rsidRPr="00977C07">
        <w:rPr>
          <w:rFonts w:ascii="Josefin Sans" w:hAnsi="Josefin Sans"/>
          <w:noProof/>
        </w:rPr>
        <w:drawing>
          <wp:inline distT="0" distB="0" distL="0" distR="0" wp14:anchorId="244FAFFA" wp14:editId="201EC2C5">
            <wp:extent cx="3601941" cy="2186608"/>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352" t="13955" r="11819" b="17506"/>
                    <a:stretch/>
                  </pic:blipFill>
                  <pic:spPr bwMode="auto">
                    <a:xfrm>
                      <a:off x="0" y="0"/>
                      <a:ext cx="3602593" cy="2187004"/>
                    </a:xfrm>
                    <a:prstGeom prst="rect">
                      <a:avLst/>
                    </a:prstGeom>
                    <a:ln>
                      <a:noFill/>
                    </a:ln>
                    <a:extLst>
                      <a:ext uri="{53640926-AAD7-44D8-BBD7-CCE9431645EC}">
                        <a14:shadowObscured xmlns:a14="http://schemas.microsoft.com/office/drawing/2010/main"/>
                      </a:ext>
                    </a:extLst>
                  </pic:spPr>
                </pic:pic>
              </a:graphicData>
            </a:graphic>
          </wp:inline>
        </w:drawing>
      </w:r>
      <w:r w:rsidRPr="00977C07">
        <w:rPr>
          <w:rFonts w:ascii="Josefin Sans" w:hAnsi="Josefin Sans"/>
          <w:noProof/>
        </w:rPr>
        <w:t xml:space="preserve"> </w:t>
      </w:r>
    </w:p>
    <w:p w:rsidR="001D1EFE" w:rsidRDefault="001D1EFE" w:rsidP="001D1EFE">
      <w:pPr>
        <w:spacing w:before="120"/>
        <w:rPr>
          <w:rFonts w:ascii="Josefin Sans" w:hAnsi="Josefin Sans"/>
        </w:rPr>
      </w:pPr>
      <w:r w:rsidRPr="00977C07">
        <w:rPr>
          <w:rFonts w:ascii="Josefin Sans" w:hAnsi="Josefin Sans"/>
        </w:rPr>
        <w:t>Click the ‘Apply’ button to update the planning metric, and then click the main ‘Save’ button at the very bottom of the page to confirm the change.</w:t>
      </w:r>
    </w:p>
    <w:p w:rsidR="001D1EFE" w:rsidRDefault="001D1EFE" w:rsidP="001D1EFE">
      <w:pPr>
        <w:spacing w:after="0" w:line="240" w:lineRule="auto"/>
        <w:rPr>
          <w:rFonts w:ascii="Josefin Sans" w:hAnsi="Josefin Sans"/>
        </w:rPr>
      </w:pPr>
      <w:r>
        <w:rPr>
          <w:rFonts w:ascii="Josefin Sans" w:hAnsi="Josefin Sans"/>
        </w:rPr>
        <w:br w:type="page"/>
      </w:r>
    </w:p>
    <w:p w:rsidR="001D1EFE" w:rsidRPr="00977C07" w:rsidRDefault="001D1EFE" w:rsidP="00F42771">
      <w:pPr>
        <w:pStyle w:val="Heading1"/>
      </w:pPr>
      <w:bookmarkStart w:id="11" w:name="_Toc4594412"/>
      <w:bookmarkStart w:id="12" w:name="_Toc4743360"/>
      <w:r w:rsidRPr="00977C07">
        <w:lastRenderedPageBreak/>
        <w:t>5. Adding the Test Cases</w:t>
      </w:r>
      <w:bookmarkEnd w:id="11"/>
      <w:bookmarkEnd w:id="12"/>
    </w:p>
    <w:p w:rsidR="001D1EFE" w:rsidRPr="00977C07" w:rsidRDefault="001D1EFE" w:rsidP="001D1EFE">
      <w:pPr>
        <w:rPr>
          <w:rFonts w:ascii="Josefin Sans" w:hAnsi="Josefin Sans"/>
        </w:rPr>
      </w:pPr>
      <w:r w:rsidRPr="00977C07">
        <w:rPr>
          <w:rFonts w:ascii="Josefin Sans" w:hAnsi="Josefin Sans"/>
        </w:rPr>
        <w:t>Click on the Artifacts &gt; Test Cases menu option to display the product’s test case list page:</w:t>
      </w:r>
    </w:p>
    <w:p w:rsidR="001D1EFE" w:rsidRPr="00977C07" w:rsidRDefault="001D1EFE" w:rsidP="001D1EFE">
      <w:pPr>
        <w:rPr>
          <w:rFonts w:ascii="Josefin Sans" w:hAnsi="Josefin Sans"/>
          <w:noProof/>
        </w:rPr>
      </w:pPr>
    </w:p>
    <w:p w:rsidR="001D1EFE" w:rsidRPr="00977C07" w:rsidRDefault="004E364D" w:rsidP="001D1EFE">
      <w:pPr>
        <w:rPr>
          <w:rFonts w:ascii="Josefin Sans" w:hAnsi="Josefin Sans"/>
        </w:rPr>
      </w:pPr>
      <w:r>
        <w:rPr>
          <w:noProof/>
        </w:rPr>
        <w:drawing>
          <wp:inline distT="0" distB="0" distL="0" distR="0" wp14:anchorId="74EF427E" wp14:editId="615B5456">
            <wp:extent cx="5486400" cy="1242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242060"/>
                    </a:xfrm>
                    <a:prstGeom prst="rect">
                      <a:avLst/>
                    </a:prstGeom>
                  </pic:spPr>
                </pic:pic>
              </a:graphicData>
            </a:graphic>
          </wp:inline>
        </w:drawing>
      </w:r>
      <w:r w:rsidR="001D1EFE" w:rsidRPr="00977C07">
        <w:rPr>
          <w:rFonts w:ascii="Josefin Sans" w:hAnsi="Josefin Sans"/>
          <w:noProof/>
        </w:rPr>
        <w:t xml:space="preserve">  </w:t>
      </w:r>
    </w:p>
    <w:p w:rsidR="001D1EFE" w:rsidRDefault="001D1EFE" w:rsidP="001D1EFE">
      <w:pPr>
        <w:rPr>
          <w:rFonts w:ascii="Josefin Sans" w:hAnsi="Josefin Sans"/>
        </w:rPr>
      </w:pPr>
      <w:r>
        <w:rPr>
          <w:rFonts w:ascii="Josefin Sans" w:hAnsi="Josefin Sans"/>
        </w:rPr>
        <w:t>T</w:t>
      </w:r>
      <w:r w:rsidRPr="00977C07">
        <w:rPr>
          <w:rFonts w:ascii="Josefin Sans" w:hAnsi="Josefin Sans"/>
        </w:rPr>
        <w:t xml:space="preserve">he test case list </w:t>
      </w:r>
      <w:r>
        <w:rPr>
          <w:rFonts w:ascii="Josefin Sans" w:hAnsi="Josefin Sans"/>
        </w:rPr>
        <w:t xml:space="preserve">is </w:t>
      </w:r>
      <w:r w:rsidRPr="00977C07">
        <w:rPr>
          <w:rFonts w:ascii="Josefin Sans" w:hAnsi="Josefin Sans"/>
        </w:rPr>
        <w:t xml:space="preserve">empty and the only folder visible in the ‘Folders’ tree on the left-hand side </w:t>
      </w:r>
      <w:r>
        <w:rPr>
          <w:rFonts w:ascii="Josefin Sans" w:hAnsi="Josefin Sans"/>
        </w:rPr>
        <w:t xml:space="preserve">is </w:t>
      </w:r>
      <w:r w:rsidRPr="00977C07">
        <w:rPr>
          <w:rFonts w:ascii="Josefin Sans" w:hAnsi="Josefin Sans"/>
        </w:rPr>
        <w:t xml:space="preserve">‘Root’. </w:t>
      </w:r>
    </w:p>
    <w:p w:rsidR="001D1EFE" w:rsidRDefault="001D1EFE" w:rsidP="005C2167">
      <w:pPr>
        <w:pStyle w:val="ListParagraph"/>
        <w:numPr>
          <w:ilvl w:val="0"/>
          <w:numId w:val="15"/>
        </w:numPr>
        <w:rPr>
          <w:rFonts w:ascii="Josefin Sans" w:hAnsi="Josefin Sans"/>
        </w:rPr>
      </w:pPr>
      <w:r w:rsidRPr="00977C07">
        <w:rPr>
          <w:rFonts w:ascii="Josefin Sans" w:hAnsi="Josefin Sans"/>
        </w:rPr>
        <w:t xml:space="preserve">Click on the ’Add’ button underneath the folder tree, </w:t>
      </w:r>
    </w:p>
    <w:p w:rsidR="001D1EFE" w:rsidRDefault="001D1EFE" w:rsidP="005C2167">
      <w:pPr>
        <w:pStyle w:val="ListParagraph"/>
        <w:numPr>
          <w:ilvl w:val="0"/>
          <w:numId w:val="15"/>
        </w:numPr>
        <w:rPr>
          <w:rFonts w:ascii="Josefin Sans" w:hAnsi="Josefin Sans"/>
        </w:rPr>
      </w:pPr>
      <w:r>
        <w:rPr>
          <w:rFonts w:ascii="Josefin Sans" w:hAnsi="Josefin Sans"/>
        </w:rPr>
        <w:t>E</w:t>
      </w:r>
      <w:r w:rsidRPr="00977C07">
        <w:rPr>
          <w:rFonts w:ascii="Josefin Sans" w:hAnsi="Josefin Sans"/>
        </w:rPr>
        <w:t xml:space="preserve">nter the new folder name ‘Functional Tests’. </w:t>
      </w:r>
    </w:p>
    <w:p w:rsidR="001D1EFE" w:rsidRPr="00977C07" w:rsidRDefault="001D1EFE" w:rsidP="005C2167">
      <w:pPr>
        <w:pStyle w:val="ListParagraph"/>
        <w:numPr>
          <w:ilvl w:val="0"/>
          <w:numId w:val="15"/>
        </w:numPr>
        <w:rPr>
          <w:rFonts w:ascii="Josefin Sans" w:hAnsi="Josefin Sans"/>
        </w:rPr>
      </w:pPr>
      <w:r w:rsidRPr="00977C07">
        <w:rPr>
          <w:rFonts w:ascii="Josefin Sans" w:hAnsi="Josefin Sans"/>
        </w:rPr>
        <w:t xml:space="preserve">Click ‘Add’. </w:t>
      </w:r>
    </w:p>
    <w:p w:rsidR="001D1EFE" w:rsidRPr="00034296" w:rsidRDefault="001D1EFE" w:rsidP="001D1EFE">
      <w:pPr>
        <w:rPr>
          <w:rFonts w:ascii="Josefin Sans" w:hAnsi="Josefin Sans"/>
        </w:rPr>
      </w:pPr>
      <w:r w:rsidRPr="00977C07">
        <w:rPr>
          <w:rFonts w:ascii="Josefin Sans" w:hAnsi="Josefin Sans"/>
          <w:noProof/>
        </w:rPr>
        <w:drawing>
          <wp:inline distT="0" distB="0" distL="0" distR="0" wp14:anchorId="01112CE4" wp14:editId="0AF3D7AF">
            <wp:extent cx="5486400" cy="4287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4287520"/>
                    </a:xfrm>
                    <a:prstGeom prst="rect">
                      <a:avLst/>
                    </a:prstGeom>
                  </pic:spPr>
                </pic:pic>
              </a:graphicData>
            </a:graphic>
          </wp:inline>
        </w:drawing>
      </w:r>
    </w:p>
    <w:p w:rsidR="001D1EFE" w:rsidRPr="00034296" w:rsidRDefault="001D1EFE" w:rsidP="001D1EFE">
      <w:pPr>
        <w:rPr>
          <w:rFonts w:ascii="Josefin Sans" w:hAnsi="Josefin Sans"/>
        </w:rPr>
      </w:pPr>
    </w:p>
    <w:p w:rsidR="001D1EFE" w:rsidRPr="00977C07" w:rsidRDefault="001D1EFE" w:rsidP="005C2167">
      <w:pPr>
        <w:pStyle w:val="ListParagraph"/>
        <w:numPr>
          <w:ilvl w:val="0"/>
          <w:numId w:val="15"/>
        </w:numPr>
        <w:rPr>
          <w:rFonts w:ascii="Josefin Sans" w:hAnsi="Josefin Sans"/>
        </w:rPr>
      </w:pPr>
      <w:r w:rsidRPr="00034296">
        <w:rPr>
          <w:rFonts w:ascii="Josefin Sans" w:hAnsi="Josefin Sans"/>
        </w:rPr>
        <w:t xml:space="preserve">You now have a new folder in the ‘Folders’ tree view. To show it, </w:t>
      </w:r>
      <w:r w:rsidRPr="00977C07">
        <w:rPr>
          <w:rFonts w:ascii="Josefin Sans" w:hAnsi="Josefin Sans"/>
        </w:rPr>
        <w:t>click</w:t>
      </w:r>
      <w:r w:rsidRPr="00034296">
        <w:rPr>
          <w:rFonts w:ascii="Josefin Sans" w:hAnsi="Josefin Sans"/>
        </w:rPr>
        <w:t xml:space="preserve"> </w:t>
      </w:r>
      <w:r w:rsidRPr="00977C07">
        <w:rPr>
          <w:rFonts w:ascii="Josefin Sans" w:hAnsi="Josefin Sans"/>
        </w:rPr>
        <w:t>‘Refresh’</w:t>
      </w:r>
      <w:r w:rsidRPr="00034296">
        <w:rPr>
          <w:rFonts w:ascii="Josefin Sans" w:hAnsi="Josefin Sans"/>
        </w:rPr>
        <w:t>.</w:t>
      </w:r>
    </w:p>
    <w:p w:rsidR="001D1EFE" w:rsidRPr="00977C07" w:rsidRDefault="001D1EFE" w:rsidP="001D1EFE">
      <w:pPr>
        <w:rPr>
          <w:rFonts w:ascii="Josefin Sans" w:hAnsi="Josefin Sans"/>
          <w:noProof/>
        </w:rPr>
      </w:pPr>
    </w:p>
    <w:p w:rsidR="001D1EFE" w:rsidRPr="00034296" w:rsidRDefault="001D1EFE" w:rsidP="001D1EFE">
      <w:pPr>
        <w:rPr>
          <w:rFonts w:ascii="Josefin Sans" w:hAnsi="Josefin Sans"/>
        </w:rPr>
      </w:pPr>
      <w:r w:rsidRPr="00977C07">
        <w:rPr>
          <w:rFonts w:ascii="Josefin Sans" w:hAnsi="Josefin Sans"/>
          <w:noProof/>
        </w:rPr>
        <w:drawing>
          <wp:inline distT="0" distB="0" distL="0" distR="0" wp14:anchorId="47A61889" wp14:editId="4A081B72">
            <wp:extent cx="5255812" cy="2043928"/>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364" r="62754"/>
                    <a:stretch/>
                  </pic:blipFill>
                  <pic:spPr bwMode="auto">
                    <a:xfrm>
                      <a:off x="0" y="0"/>
                      <a:ext cx="5290982" cy="2057605"/>
                    </a:xfrm>
                    <a:prstGeom prst="rect">
                      <a:avLst/>
                    </a:prstGeom>
                    <a:ln>
                      <a:noFill/>
                    </a:ln>
                    <a:extLst>
                      <a:ext uri="{53640926-AAD7-44D8-BBD7-CCE9431645EC}">
                        <a14:shadowObscured xmlns:a14="http://schemas.microsoft.com/office/drawing/2010/main"/>
                      </a:ext>
                    </a:extLst>
                  </pic:spPr>
                </pic:pic>
              </a:graphicData>
            </a:graphic>
          </wp:inline>
        </w:drawing>
      </w:r>
      <w:r w:rsidRPr="00034296">
        <w:rPr>
          <w:rFonts w:ascii="Josefin Sans" w:hAnsi="Josefin Sans"/>
          <w:noProof/>
        </w:rPr>
        <w:t xml:space="preserve"> </w:t>
      </w:r>
    </w:p>
    <w:p w:rsidR="001D1EFE" w:rsidRDefault="001D1EFE" w:rsidP="005C2167">
      <w:pPr>
        <w:pStyle w:val="ListParagraph"/>
        <w:numPr>
          <w:ilvl w:val="0"/>
          <w:numId w:val="15"/>
        </w:numPr>
        <w:rPr>
          <w:rFonts w:ascii="Josefin Sans" w:hAnsi="Josefin Sans"/>
        </w:rPr>
      </w:pPr>
      <w:r>
        <w:rPr>
          <w:rFonts w:ascii="Josefin Sans" w:hAnsi="Josefin Sans"/>
        </w:rPr>
        <w:t>C</w:t>
      </w:r>
      <w:r w:rsidRPr="00034296">
        <w:rPr>
          <w:rFonts w:ascii="Josefin Sans" w:hAnsi="Josefin Sans"/>
        </w:rPr>
        <w:t>lick on this folder from the ‘Folders’ tree on the left</w:t>
      </w:r>
    </w:p>
    <w:p w:rsidR="001D1EFE" w:rsidRDefault="001D1EFE" w:rsidP="005C2167">
      <w:pPr>
        <w:pStyle w:val="ListParagraph"/>
        <w:numPr>
          <w:ilvl w:val="0"/>
          <w:numId w:val="15"/>
        </w:numPr>
        <w:rPr>
          <w:rFonts w:ascii="Josefin Sans" w:hAnsi="Josefin Sans"/>
        </w:rPr>
      </w:pPr>
      <w:r>
        <w:rPr>
          <w:rFonts w:ascii="Josefin Sans" w:hAnsi="Josefin Sans"/>
        </w:rPr>
        <w:t>C</w:t>
      </w:r>
      <w:r w:rsidRPr="00034296">
        <w:rPr>
          <w:rFonts w:ascii="Josefin Sans" w:hAnsi="Josefin Sans"/>
        </w:rPr>
        <w:t xml:space="preserve">lick ‘New Test Case’ from the toolbar. </w:t>
      </w:r>
    </w:p>
    <w:p w:rsidR="001D1EFE" w:rsidRDefault="001D1EFE" w:rsidP="005C2167">
      <w:pPr>
        <w:pStyle w:val="ListParagraph"/>
        <w:numPr>
          <w:ilvl w:val="0"/>
          <w:numId w:val="15"/>
        </w:numPr>
        <w:rPr>
          <w:rFonts w:ascii="Josefin Sans" w:hAnsi="Josefin Sans"/>
        </w:rPr>
      </w:pPr>
      <w:r w:rsidRPr="00034296">
        <w:rPr>
          <w:rFonts w:ascii="Josefin Sans" w:hAnsi="Josefin Sans"/>
        </w:rPr>
        <w:t>Enter “Test ability to add new users” for the name of this new test case</w:t>
      </w:r>
    </w:p>
    <w:p w:rsidR="001D1EFE" w:rsidRDefault="001D1EFE" w:rsidP="005C2167">
      <w:pPr>
        <w:pStyle w:val="ListParagraph"/>
        <w:numPr>
          <w:ilvl w:val="0"/>
          <w:numId w:val="15"/>
        </w:numPr>
        <w:rPr>
          <w:rFonts w:ascii="Josefin Sans" w:hAnsi="Josefin Sans"/>
        </w:rPr>
      </w:pPr>
      <w:r>
        <w:rPr>
          <w:rFonts w:ascii="Josefin Sans" w:hAnsi="Josefin Sans"/>
        </w:rPr>
        <w:t>C</w:t>
      </w:r>
      <w:r w:rsidRPr="00034296">
        <w:rPr>
          <w:rFonts w:ascii="Josefin Sans" w:hAnsi="Josefin Sans"/>
        </w:rPr>
        <w:t>lick ‘Save And New’</w:t>
      </w:r>
    </w:p>
    <w:p w:rsidR="001D1EFE" w:rsidRPr="00034296" w:rsidRDefault="001D1EFE" w:rsidP="005C2167">
      <w:pPr>
        <w:pStyle w:val="ListParagraph"/>
        <w:numPr>
          <w:ilvl w:val="0"/>
          <w:numId w:val="15"/>
        </w:numPr>
        <w:rPr>
          <w:rFonts w:ascii="Josefin Sans" w:hAnsi="Josefin Sans"/>
        </w:rPr>
      </w:pPr>
      <w:r>
        <w:rPr>
          <w:rFonts w:ascii="Josefin Sans" w:hAnsi="Josefin Sans"/>
        </w:rPr>
        <w:t>R</w:t>
      </w:r>
      <w:r w:rsidRPr="00034296">
        <w:rPr>
          <w:rFonts w:ascii="Josefin Sans" w:hAnsi="Josefin Sans"/>
        </w:rPr>
        <w:t xml:space="preserve">epeat </w:t>
      </w:r>
      <w:r>
        <w:rPr>
          <w:rFonts w:ascii="Josefin Sans" w:hAnsi="Josefin Sans"/>
        </w:rPr>
        <w:t xml:space="preserve">the above </w:t>
      </w:r>
      <w:r w:rsidR="00AC45EE">
        <w:rPr>
          <w:rFonts w:ascii="Josefin Sans" w:hAnsi="Josefin Sans"/>
        </w:rPr>
        <w:t>steps</w:t>
      </w:r>
      <w:r>
        <w:rPr>
          <w:rFonts w:ascii="Josefin Sans" w:hAnsi="Josefin Sans"/>
        </w:rPr>
        <w:t xml:space="preserve"> to create 3 more </w:t>
      </w:r>
      <w:r w:rsidRPr="00034296">
        <w:rPr>
          <w:rFonts w:ascii="Josefin Sans" w:hAnsi="Josefin Sans"/>
        </w:rPr>
        <w:t>test cases:</w:t>
      </w:r>
    </w:p>
    <w:p w:rsidR="001D1EFE" w:rsidRPr="00034296" w:rsidRDefault="001D1EFE" w:rsidP="005C2167">
      <w:pPr>
        <w:pStyle w:val="ListParagraph"/>
        <w:numPr>
          <w:ilvl w:val="0"/>
          <w:numId w:val="16"/>
        </w:numPr>
        <w:rPr>
          <w:rFonts w:ascii="Josefin Sans" w:hAnsi="Josefin Sans"/>
        </w:rPr>
      </w:pPr>
      <w:r w:rsidRPr="00034296">
        <w:rPr>
          <w:rFonts w:ascii="Josefin Sans" w:hAnsi="Josefin Sans"/>
        </w:rPr>
        <w:t>Test ability to edit existing users</w:t>
      </w:r>
    </w:p>
    <w:p w:rsidR="001D1EFE" w:rsidRPr="00034296" w:rsidRDefault="001D1EFE" w:rsidP="005C2167">
      <w:pPr>
        <w:pStyle w:val="ListParagraph"/>
        <w:numPr>
          <w:ilvl w:val="0"/>
          <w:numId w:val="16"/>
        </w:numPr>
        <w:rPr>
          <w:rFonts w:ascii="Josefin Sans" w:hAnsi="Josefin Sans"/>
        </w:rPr>
      </w:pPr>
      <w:r w:rsidRPr="00034296">
        <w:rPr>
          <w:rFonts w:ascii="Josefin Sans" w:hAnsi="Josefin Sans"/>
        </w:rPr>
        <w:t>Test ability to delete existing users</w:t>
      </w:r>
    </w:p>
    <w:p w:rsidR="001D1EFE" w:rsidRPr="00034296" w:rsidRDefault="001D1EFE" w:rsidP="005C2167">
      <w:pPr>
        <w:pStyle w:val="ListParagraph"/>
        <w:numPr>
          <w:ilvl w:val="0"/>
          <w:numId w:val="16"/>
        </w:numPr>
        <w:rPr>
          <w:rFonts w:ascii="Josefin Sans" w:hAnsi="Josefin Sans"/>
        </w:rPr>
      </w:pPr>
      <w:r w:rsidRPr="00034296">
        <w:rPr>
          <w:rFonts w:ascii="Josefin Sans" w:hAnsi="Josefin Sans"/>
        </w:rPr>
        <w:t>Test ability to edit notifications</w:t>
      </w:r>
    </w:p>
    <w:p w:rsidR="001D1EFE" w:rsidRPr="00034296" w:rsidRDefault="001D1EFE" w:rsidP="001D1EFE">
      <w:pPr>
        <w:rPr>
          <w:rFonts w:ascii="Josefin Sans" w:hAnsi="Josefin Sans"/>
        </w:rPr>
      </w:pPr>
      <w:r w:rsidRPr="00034296">
        <w:rPr>
          <w:rFonts w:ascii="Josefin Sans" w:hAnsi="Josefin Sans"/>
        </w:rPr>
        <w:t>You should now have the following test case list:</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3411B424" wp14:editId="263886BF">
            <wp:extent cx="5557962" cy="2259221"/>
            <wp:effectExtent l="0" t="0" r="508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015" t="10743" r="30848" b="19189"/>
                    <a:stretch/>
                  </pic:blipFill>
                  <pic:spPr bwMode="auto">
                    <a:xfrm>
                      <a:off x="0" y="0"/>
                      <a:ext cx="5581508" cy="2268792"/>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Pr>
          <w:rFonts w:ascii="Josefin Sans" w:hAnsi="Josefin Sans"/>
        </w:rPr>
        <w:t xml:space="preserve">Next, we need to </w:t>
      </w:r>
      <w:r w:rsidRPr="00977C07">
        <w:rPr>
          <w:rFonts w:ascii="Josefin Sans" w:hAnsi="Josefin Sans"/>
        </w:rPr>
        <w:t xml:space="preserve">enter detailed test steps </w:t>
      </w:r>
      <w:r>
        <w:rPr>
          <w:rFonts w:ascii="Josefin Sans" w:hAnsi="Josefin Sans"/>
        </w:rPr>
        <w:t xml:space="preserve">to each test case, </w:t>
      </w:r>
      <w:r w:rsidRPr="00977C07">
        <w:rPr>
          <w:rFonts w:ascii="Josefin Sans" w:hAnsi="Josefin Sans"/>
        </w:rPr>
        <w:t xml:space="preserve">and </w:t>
      </w:r>
      <w:r>
        <w:rPr>
          <w:rFonts w:ascii="Josefin Sans" w:hAnsi="Josefin Sans"/>
        </w:rPr>
        <w:t xml:space="preserve">link each </w:t>
      </w:r>
      <w:r w:rsidRPr="00977C07">
        <w:rPr>
          <w:rFonts w:ascii="Josefin Sans" w:hAnsi="Josefin Sans"/>
        </w:rPr>
        <w:t>test to the appropriate requirements.</w:t>
      </w:r>
    </w:p>
    <w:p w:rsidR="001D1EFE" w:rsidRPr="00977C07" w:rsidRDefault="001D1EFE" w:rsidP="005C2167">
      <w:pPr>
        <w:pStyle w:val="ListParagraph"/>
        <w:numPr>
          <w:ilvl w:val="0"/>
          <w:numId w:val="17"/>
        </w:numPr>
        <w:rPr>
          <w:rFonts w:ascii="Josefin Sans" w:hAnsi="Josefin Sans"/>
        </w:rPr>
      </w:pPr>
      <w:r w:rsidRPr="00977C07">
        <w:rPr>
          <w:rFonts w:ascii="Josefin Sans" w:hAnsi="Josefin Sans"/>
        </w:rPr>
        <w:t>Click on the hyperlink for the first test case ‘Test ability to add new users’. This will bring up the test case details page</w:t>
      </w:r>
    </w:p>
    <w:p w:rsidR="001D1EFE" w:rsidRPr="00034296" w:rsidRDefault="001D1EFE" w:rsidP="001D1EFE">
      <w:pPr>
        <w:rPr>
          <w:rFonts w:ascii="Josefin Sans" w:hAnsi="Josefin Sans"/>
        </w:rPr>
      </w:pPr>
      <w:r w:rsidRPr="00977C07">
        <w:rPr>
          <w:rFonts w:ascii="Josefin Sans" w:hAnsi="Josefin Sans"/>
          <w:noProof/>
        </w:rPr>
        <w:lastRenderedPageBreak/>
        <w:t xml:space="preserve"> </w:t>
      </w:r>
      <w:r w:rsidRPr="00977C07">
        <w:rPr>
          <w:rFonts w:ascii="Josefin Sans" w:hAnsi="Josefin Sans"/>
          <w:noProof/>
        </w:rPr>
        <w:drawing>
          <wp:inline distT="0" distB="0" distL="0" distR="0" wp14:anchorId="619613AB" wp14:editId="557D6F7F">
            <wp:extent cx="6007170" cy="171748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5" t="12174" r="1411"/>
                    <a:stretch/>
                  </pic:blipFill>
                  <pic:spPr bwMode="auto">
                    <a:xfrm>
                      <a:off x="0" y="0"/>
                      <a:ext cx="6018964" cy="1720853"/>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5C2167">
      <w:pPr>
        <w:pStyle w:val="ListParagraph"/>
        <w:numPr>
          <w:ilvl w:val="0"/>
          <w:numId w:val="17"/>
        </w:numPr>
        <w:rPr>
          <w:rFonts w:ascii="Josefin Sans" w:hAnsi="Josefin Sans"/>
        </w:rPr>
      </w:pPr>
      <w:r w:rsidRPr="00034296">
        <w:rPr>
          <w:rFonts w:ascii="Josefin Sans" w:hAnsi="Josefin Sans"/>
        </w:rPr>
        <w:t>In the ‘Description’ box under ‘Detailed Information’ section, enter a brief overview of the test case (</w:t>
      </w:r>
      <w:r>
        <w:rPr>
          <w:rFonts w:ascii="Josefin Sans" w:hAnsi="Josefin Sans"/>
        </w:rPr>
        <w:t xml:space="preserve">something like </w:t>
      </w:r>
      <w:r w:rsidRPr="00034296">
        <w:rPr>
          <w:rFonts w:ascii="Josefin Sans" w:hAnsi="Josefin Sans"/>
        </w:rPr>
        <w:t>“this test case verifies that you can add new users to the system and that all of the fields get saved correctly.”).</w:t>
      </w:r>
    </w:p>
    <w:p w:rsidR="001D1EFE" w:rsidRPr="00034296" w:rsidRDefault="001D1EFE" w:rsidP="005C2167">
      <w:pPr>
        <w:pStyle w:val="ListParagraph"/>
        <w:numPr>
          <w:ilvl w:val="0"/>
          <w:numId w:val="17"/>
        </w:numPr>
        <w:rPr>
          <w:rFonts w:ascii="Josefin Sans" w:hAnsi="Josefin Sans"/>
        </w:rPr>
      </w:pPr>
      <w:r w:rsidRPr="00034296">
        <w:rPr>
          <w:rFonts w:ascii="Josefin Sans" w:hAnsi="Josefin Sans"/>
        </w:rPr>
        <w:t xml:space="preserve">Scrolling down to the ‘Test Steps’ section, you will see a single test step </w:t>
      </w:r>
      <w:r>
        <w:rPr>
          <w:rFonts w:ascii="Josefin Sans" w:hAnsi="Josefin Sans"/>
        </w:rPr>
        <w:t xml:space="preserve">has been </w:t>
      </w:r>
      <w:r w:rsidRPr="00034296">
        <w:rPr>
          <w:rFonts w:ascii="Josefin Sans" w:hAnsi="Josefin Sans"/>
        </w:rPr>
        <w:t>automatically created for you with some suggested text:</w:t>
      </w:r>
    </w:p>
    <w:p w:rsidR="001D1EFE" w:rsidRPr="00034296" w:rsidRDefault="001D1EFE" w:rsidP="001D1EFE">
      <w:pPr>
        <w:rPr>
          <w:rFonts w:ascii="Josefin Sans" w:hAnsi="Josefin Sans"/>
        </w:rPr>
      </w:pPr>
      <w:r w:rsidRPr="00977C07">
        <w:rPr>
          <w:rFonts w:ascii="Josefin Sans" w:hAnsi="Josefin Sans"/>
          <w:noProof/>
        </w:rPr>
        <w:drawing>
          <wp:inline distT="0" distB="0" distL="0" distR="0" wp14:anchorId="482B35F3" wp14:editId="3CC18AD0">
            <wp:extent cx="5486400" cy="826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826770"/>
                    </a:xfrm>
                    <a:prstGeom prst="rect">
                      <a:avLst/>
                    </a:prstGeom>
                  </pic:spPr>
                </pic:pic>
              </a:graphicData>
            </a:graphic>
          </wp:inline>
        </w:drawing>
      </w:r>
      <w:r w:rsidRPr="00034296">
        <w:rPr>
          <w:rFonts w:ascii="Josefin Sans" w:hAnsi="Josefin Sans"/>
          <w:b/>
          <w:noProof/>
        </w:rPr>
        <w:t xml:space="preserve"> </w:t>
      </w:r>
    </w:p>
    <w:p w:rsidR="001D1EFE" w:rsidRPr="00034296" w:rsidRDefault="001D1EFE" w:rsidP="001D1EFE">
      <w:pPr>
        <w:rPr>
          <w:rFonts w:ascii="Josefin Sans" w:hAnsi="Josefin Sans"/>
        </w:rPr>
      </w:pPr>
    </w:p>
    <w:p w:rsidR="001D1EFE" w:rsidRDefault="001D1EFE" w:rsidP="001D1EFE">
      <w:pPr>
        <w:rPr>
          <w:rFonts w:ascii="Josefin Sans" w:hAnsi="Josefin Sans"/>
        </w:rPr>
      </w:pPr>
      <w:r w:rsidRPr="00034296">
        <w:rPr>
          <w:rFonts w:ascii="Josefin Sans" w:hAnsi="Josefin Sans"/>
        </w:rPr>
        <w:t xml:space="preserve">This test case </w:t>
      </w:r>
      <w:r>
        <w:rPr>
          <w:rFonts w:ascii="Josefin Sans" w:hAnsi="Josefin Sans"/>
        </w:rPr>
        <w:t>needs 3 test steps.</w:t>
      </w:r>
    </w:p>
    <w:p w:rsidR="001D1EFE" w:rsidRDefault="00AC45EE" w:rsidP="005C2167">
      <w:pPr>
        <w:pStyle w:val="ListParagraph"/>
        <w:numPr>
          <w:ilvl w:val="0"/>
          <w:numId w:val="18"/>
        </w:numPr>
        <w:rPr>
          <w:rFonts w:ascii="Josefin Sans" w:hAnsi="Josefin Sans"/>
        </w:rPr>
      </w:pPr>
      <w:r>
        <w:rPr>
          <w:rFonts w:ascii="Josefin Sans" w:hAnsi="Josefin Sans"/>
        </w:rPr>
        <w:t>C</w:t>
      </w:r>
      <w:r w:rsidRPr="00034296">
        <w:rPr>
          <w:rFonts w:ascii="Josefin Sans" w:hAnsi="Josefin Sans"/>
        </w:rPr>
        <w:t>lick ‘Edit</w:t>
      </w:r>
      <w:r w:rsidR="001D1EFE" w:rsidRPr="00034296">
        <w:rPr>
          <w:rFonts w:ascii="Josefin Sans" w:hAnsi="Josefin Sans"/>
        </w:rPr>
        <w:t xml:space="preserve">’ on ‘Step 1’ and enter the first set of parameters below. </w:t>
      </w:r>
    </w:p>
    <w:p w:rsidR="001D1EFE" w:rsidRDefault="001D1EFE" w:rsidP="005C2167">
      <w:pPr>
        <w:pStyle w:val="ListParagraph"/>
        <w:numPr>
          <w:ilvl w:val="0"/>
          <w:numId w:val="18"/>
        </w:numPr>
        <w:rPr>
          <w:rFonts w:ascii="Josefin Sans" w:hAnsi="Josefin Sans"/>
        </w:rPr>
      </w:pPr>
      <w:r w:rsidRPr="00034296">
        <w:rPr>
          <w:rFonts w:ascii="Josefin Sans" w:hAnsi="Josefin Sans"/>
        </w:rPr>
        <w:t xml:space="preserve">Click ‘Save and New’ to add </w:t>
      </w:r>
      <w:r>
        <w:rPr>
          <w:rFonts w:ascii="Josefin Sans" w:hAnsi="Josefin Sans"/>
        </w:rPr>
        <w:t xml:space="preserve">the second </w:t>
      </w:r>
      <w:r w:rsidRPr="00034296">
        <w:rPr>
          <w:rFonts w:ascii="Josefin Sans" w:hAnsi="Josefin Sans"/>
        </w:rPr>
        <w:t>test step</w:t>
      </w:r>
      <w:r>
        <w:rPr>
          <w:rFonts w:ascii="Josefin Sans" w:hAnsi="Josefin Sans"/>
        </w:rPr>
        <w:t xml:space="preserve"> and enter its information from below</w:t>
      </w:r>
    </w:p>
    <w:p w:rsidR="001D1EFE" w:rsidRDefault="001D1EFE" w:rsidP="005C2167">
      <w:pPr>
        <w:pStyle w:val="ListParagraph"/>
        <w:numPr>
          <w:ilvl w:val="0"/>
          <w:numId w:val="18"/>
        </w:numPr>
        <w:rPr>
          <w:rFonts w:ascii="Josefin Sans" w:hAnsi="Josefin Sans"/>
        </w:rPr>
      </w:pPr>
      <w:r w:rsidRPr="00034296">
        <w:rPr>
          <w:rFonts w:ascii="Josefin Sans" w:hAnsi="Josefin Sans"/>
        </w:rPr>
        <w:t xml:space="preserve">Click ‘Save and New’ </w:t>
      </w:r>
      <w:r>
        <w:rPr>
          <w:rFonts w:ascii="Josefin Sans" w:hAnsi="Josefin Sans"/>
        </w:rPr>
        <w:t>again to make the third step</w:t>
      </w:r>
    </w:p>
    <w:p w:rsidR="001D1EFE" w:rsidRPr="00034296" w:rsidRDefault="001D1EFE" w:rsidP="005C2167">
      <w:pPr>
        <w:pStyle w:val="ListParagraph"/>
        <w:numPr>
          <w:ilvl w:val="0"/>
          <w:numId w:val="18"/>
        </w:numPr>
        <w:rPr>
          <w:rFonts w:ascii="Josefin Sans" w:hAnsi="Josefin Sans"/>
        </w:rPr>
      </w:pPr>
      <w:r>
        <w:rPr>
          <w:rFonts w:ascii="Josefin Sans" w:hAnsi="Josefin Sans"/>
        </w:rPr>
        <w:t>Once you’ve entered its information click ‘Save’</w:t>
      </w:r>
    </w:p>
    <w:tbl>
      <w:tblPr>
        <w:tblStyle w:val="TableGrid"/>
        <w:tblW w:w="0" w:type="auto"/>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050"/>
        <w:gridCol w:w="2610"/>
        <w:gridCol w:w="2088"/>
      </w:tblGrid>
      <w:tr w:rsidR="001D1EFE" w:rsidRPr="002E0ECB" w:rsidTr="00CD5E07">
        <w:tc>
          <w:tcPr>
            <w:tcW w:w="4050" w:type="dxa"/>
            <w:shd w:val="clear" w:color="auto" w:fill="BFBFBF" w:themeFill="background1" w:themeFillShade="BF"/>
          </w:tcPr>
          <w:p w:rsidR="001D1EFE" w:rsidRPr="00034296" w:rsidRDefault="001D1EFE" w:rsidP="00CD5E07">
            <w:pPr>
              <w:spacing w:before="60" w:after="60"/>
              <w:rPr>
                <w:rFonts w:ascii="Josefin Sans" w:hAnsi="Josefin Sans"/>
                <w:b/>
              </w:rPr>
            </w:pPr>
            <w:r w:rsidRPr="00034296">
              <w:rPr>
                <w:rFonts w:ascii="Josefin Sans" w:hAnsi="Josefin Sans"/>
                <w:b/>
              </w:rPr>
              <w:t>Test Step Description</w:t>
            </w:r>
          </w:p>
        </w:tc>
        <w:tc>
          <w:tcPr>
            <w:tcW w:w="2610" w:type="dxa"/>
            <w:shd w:val="clear" w:color="auto" w:fill="BFBFBF" w:themeFill="background1" w:themeFillShade="BF"/>
          </w:tcPr>
          <w:p w:rsidR="001D1EFE" w:rsidRPr="00034296" w:rsidRDefault="001D1EFE" w:rsidP="00CD5E07">
            <w:pPr>
              <w:spacing w:before="60" w:after="60"/>
              <w:rPr>
                <w:rFonts w:ascii="Josefin Sans" w:hAnsi="Josefin Sans"/>
                <w:b/>
              </w:rPr>
            </w:pPr>
            <w:r w:rsidRPr="00034296">
              <w:rPr>
                <w:rFonts w:ascii="Josefin Sans" w:hAnsi="Josefin Sans"/>
                <w:b/>
              </w:rPr>
              <w:t>Expected Result</w:t>
            </w:r>
          </w:p>
        </w:tc>
        <w:tc>
          <w:tcPr>
            <w:tcW w:w="2088" w:type="dxa"/>
            <w:shd w:val="clear" w:color="auto" w:fill="BFBFBF" w:themeFill="background1" w:themeFillShade="BF"/>
          </w:tcPr>
          <w:p w:rsidR="001D1EFE" w:rsidRPr="00034296" w:rsidRDefault="001D1EFE" w:rsidP="00CD5E07">
            <w:pPr>
              <w:spacing w:before="60" w:after="60"/>
              <w:rPr>
                <w:rFonts w:ascii="Josefin Sans" w:hAnsi="Josefin Sans"/>
                <w:b/>
              </w:rPr>
            </w:pPr>
            <w:r w:rsidRPr="00034296">
              <w:rPr>
                <w:rFonts w:ascii="Josefin Sans" w:hAnsi="Josefin Sans"/>
                <w:b/>
              </w:rPr>
              <w:t>Sample Data</w:t>
            </w:r>
          </w:p>
        </w:tc>
      </w:tr>
      <w:tr w:rsidR="001D1EFE" w:rsidRPr="002E0ECB" w:rsidTr="00CD5E07">
        <w:tc>
          <w:tcPr>
            <w:tcW w:w="4050" w:type="dxa"/>
          </w:tcPr>
          <w:p w:rsidR="001D1EFE" w:rsidRPr="00977C07" w:rsidRDefault="001D1EFE" w:rsidP="00CD5E07">
            <w:pPr>
              <w:spacing w:before="60" w:after="60"/>
              <w:rPr>
                <w:rFonts w:ascii="Josefin Sans" w:hAnsi="Josefin Sans"/>
              </w:rPr>
            </w:pPr>
            <w:r w:rsidRPr="00977C07">
              <w:rPr>
                <w:rFonts w:ascii="Josefin Sans" w:hAnsi="Josefin Sans"/>
              </w:rPr>
              <w:t>Click on the link to add new user</w:t>
            </w:r>
          </w:p>
        </w:tc>
        <w:tc>
          <w:tcPr>
            <w:tcW w:w="2610" w:type="dxa"/>
          </w:tcPr>
          <w:p w:rsidR="001D1EFE" w:rsidRPr="00977C07" w:rsidRDefault="001D1EFE" w:rsidP="00CD5E07">
            <w:pPr>
              <w:spacing w:before="60" w:after="60"/>
              <w:rPr>
                <w:rFonts w:ascii="Josefin Sans" w:hAnsi="Josefin Sans"/>
              </w:rPr>
            </w:pPr>
            <w:r w:rsidRPr="00977C07">
              <w:rPr>
                <w:rFonts w:ascii="Josefin Sans" w:hAnsi="Josefin Sans"/>
              </w:rPr>
              <w:t>New user screen displayed</w:t>
            </w:r>
          </w:p>
        </w:tc>
        <w:tc>
          <w:tcPr>
            <w:tcW w:w="2088" w:type="dxa"/>
          </w:tcPr>
          <w:p w:rsidR="001D1EFE" w:rsidRPr="00977C07" w:rsidRDefault="001D1EFE" w:rsidP="00CD5E07">
            <w:pPr>
              <w:spacing w:before="60" w:after="60"/>
              <w:rPr>
                <w:rFonts w:ascii="Josefin Sans" w:hAnsi="Josefin Sans"/>
              </w:rPr>
            </w:pPr>
          </w:p>
        </w:tc>
      </w:tr>
      <w:tr w:rsidR="001D1EFE" w:rsidRPr="002E0ECB" w:rsidTr="00CD5E07">
        <w:tc>
          <w:tcPr>
            <w:tcW w:w="4050" w:type="dxa"/>
          </w:tcPr>
          <w:p w:rsidR="001D1EFE" w:rsidRPr="00977C07" w:rsidRDefault="001D1EFE" w:rsidP="00CD5E07">
            <w:pPr>
              <w:spacing w:before="60" w:after="60"/>
              <w:rPr>
                <w:rFonts w:ascii="Josefin Sans" w:hAnsi="Josefin Sans"/>
              </w:rPr>
            </w:pPr>
            <w:r w:rsidRPr="00977C07">
              <w:rPr>
                <w:rFonts w:ascii="Josefin Sans" w:hAnsi="Josefin Sans"/>
              </w:rPr>
              <w:t>Enter the name, email address and password of the new user.</w:t>
            </w:r>
          </w:p>
        </w:tc>
        <w:tc>
          <w:tcPr>
            <w:tcW w:w="2610" w:type="dxa"/>
          </w:tcPr>
          <w:p w:rsidR="001D1EFE" w:rsidRPr="00977C07" w:rsidRDefault="001D1EFE" w:rsidP="00CD5E07">
            <w:pPr>
              <w:spacing w:before="60" w:after="60"/>
              <w:rPr>
                <w:rFonts w:ascii="Josefin Sans" w:hAnsi="Josefin Sans"/>
              </w:rPr>
            </w:pPr>
            <w:r w:rsidRPr="00977C07">
              <w:rPr>
                <w:rFonts w:ascii="Josefin Sans" w:hAnsi="Josefin Sans"/>
              </w:rPr>
              <w:t>Data accepted</w:t>
            </w:r>
          </w:p>
        </w:tc>
        <w:tc>
          <w:tcPr>
            <w:tcW w:w="2088" w:type="dxa"/>
          </w:tcPr>
          <w:p w:rsidR="001D1EFE" w:rsidRPr="00977C07" w:rsidRDefault="001D1EFE" w:rsidP="00CD5E07">
            <w:pPr>
              <w:spacing w:before="60" w:after="60"/>
              <w:rPr>
                <w:rFonts w:ascii="Josefin Sans" w:hAnsi="Josefin Sans"/>
              </w:rPr>
            </w:pPr>
            <w:r w:rsidRPr="00977C07">
              <w:rPr>
                <w:rFonts w:ascii="Josefin Sans" w:hAnsi="Josefin Sans"/>
              </w:rPr>
              <w:t>Fred Bloggs</w:t>
            </w:r>
            <w:r w:rsidRPr="00977C07">
              <w:rPr>
                <w:rFonts w:ascii="Josefin Sans" w:hAnsi="Josefin Sans"/>
              </w:rPr>
              <w:br/>
            </w:r>
            <w:hyperlink r:id="rId42" w:history="1">
              <w:r w:rsidRPr="00977C07">
                <w:rPr>
                  <w:rStyle w:val="Hyperlink"/>
                  <w:rFonts w:ascii="Josefin Sans" w:hAnsi="Josefin Sans"/>
                </w:rPr>
                <w:t>fredblogs@aol.com</w:t>
              </w:r>
            </w:hyperlink>
          </w:p>
        </w:tc>
      </w:tr>
      <w:tr w:rsidR="001D1EFE" w:rsidRPr="002E0ECB" w:rsidTr="00CD5E07">
        <w:tc>
          <w:tcPr>
            <w:tcW w:w="4050" w:type="dxa"/>
          </w:tcPr>
          <w:p w:rsidR="001D1EFE" w:rsidRPr="00977C07" w:rsidRDefault="001D1EFE" w:rsidP="00CD5E07">
            <w:pPr>
              <w:spacing w:before="60" w:after="60"/>
              <w:rPr>
                <w:rFonts w:ascii="Josefin Sans" w:hAnsi="Josefin Sans"/>
              </w:rPr>
            </w:pPr>
            <w:r w:rsidRPr="00977C07">
              <w:rPr>
                <w:rFonts w:ascii="Josefin Sans" w:hAnsi="Josefin Sans"/>
              </w:rPr>
              <w:t>Click the ‘Submit’ button to create the user.</w:t>
            </w:r>
          </w:p>
        </w:tc>
        <w:tc>
          <w:tcPr>
            <w:tcW w:w="2610" w:type="dxa"/>
          </w:tcPr>
          <w:p w:rsidR="001D1EFE" w:rsidRPr="00977C07" w:rsidRDefault="001D1EFE" w:rsidP="00CD5E07">
            <w:pPr>
              <w:spacing w:before="60" w:after="60"/>
              <w:rPr>
                <w:rFonts w:ascii="Josefin Sans" w:hAnsi="Josefin Sans"/>
              </w:rPr>
            </w:pPr>
            <w:r w:rsidRPr="00977C07">
              <w:rPr>
                <w:rFonts w:ascii="Josefin Sans" w:hAnsi="Josefin Sans"/>
              </w:rPr>
              <w:t>The user is created</w:t>
            </w:r>
          </w:p>
        </w:tc>
        <w:tc>
          <w:tcPr>
            <w:tcW w:w="2088" w:type="dxa"/>
          </w:tcPr>
          <w:p w:rsidR="001D1EFE" w:rsidRPr="00977C07" w:rsidRDefault="001D1EFE" w:rsidP="00CD5E07">
            <w:pPr>
              <w:spacing w:before="60" w:after="60"/>
              <w:rPr>
                <w:rFonts w:ascii="Josefin Sans" w:hAnsi="Josefin Sans"/>
              </w:rPr>
            </w:pPr>
          </w:p>
        </w:tc>
      </w:tr>
    </w:tbl>
    <w:p w:rsidR="001D1EFE" w:rsidRDefault="001D1EFE" w:rsidP="001D1EFE">
      <w:pPr>
        <w:spacing w:before="120"/>
        <w:rPr>
          <w:rFonts w:ascii="Josefin Sans" w:hAnsi="Josefin Sans"/>
        </w:rPr>
      </w:pPr>
    </w:p>
    <w:p w:rsidR="001D1EFE" w:rsidRPr="00977C07" w:rsidRDefault="001D1EFE" w:rsidP="001D1EFE">
      <w:pPr>
        <w:spacing w:before="120"/>
        <w:rPr>
          <w:rFonts w:ascii="Josefin Sans" w:hAnsi="Josefin Sans"/>
        </w:rPr>
      </w:pPr>
      <w:r w:rsidRPr="00977C07">
        <w:rPr>
          <w:rFonts w:ascii="Josefin Sans" w:hAnsi="Josefin Sans"/>
        </w:rPr>
        <w:t>You should now have the following test steps in the test case:</w:t>
      </w:r>
    </w:p>
    <w:p w:rsidR="001D1EFE" w:rsidRPr="00977C07" w:rsidRDefault="001D1EFE" w:rsidP="001D1EFE">
      <w:pPr>
        <w:spacing w:before="120"/>
        <w:rPr>
          <w:rFonts w:ascii="Josefin Sans" w:hAnsi="Josefin Sans"/>
        </w:rPr>
      </w:pPr>
      <w:r w:rsidRPr="00977C07">
        <w:rPr>
          <w:rFonts w:ascii="Josefin Sans" w:hAnsi="Josefin Sans"/>
          <w:noProof/>
          <w:bdr w:val="single" w:sz="8" w:space="0" w:color="auto" w:shadow="1"/>
        </w:rPr>
        <w:t xml:space="preserve"> </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67F717BD" wp14:editId="0D56A71F">
            <wp:extent cx="5486400" cy="11176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117600"/>
                    </a:xfrm>
                    <a:prstGeom prst="rect">
                      <a:avLst/>
                    </a:prstGeom>
                  </pic:spPr>
                </pic:pic>
              </a:graphicData>
            </a:graphic>
          </wp:inline>
        </w:drawing>
      </w:r>
    </w:p>
    <w:p w:rsidR="001D1EFE"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t xml:space="preserve">Next, </w:t>
      </w:r>
      <w:r w:rsidRPr="00977C07">
        <w:rPr>
          <w:rFonts w:ascii="Josefin Sans" w:hAnsi="Josefin Sans"/>
        </w:rPr>
        <w:t xml:space="preserve">we need to link this test case to the requirement(s) that it validates. </w:t>
      </w:r>
    </w:p>
    <w:p w:rsidR="001D1EFE" w:rsidRPr="00977C07" w:rsidRDefault="001D1EFE" w:rsidP="005C2167">
      <w:pPr>
        <w:pStyle w:val="ListParagraph"/>
        <w:numPr>
          <w:ilvl w:val="0"/>
          <w:numId w:val="19"/>
        </w:numPr>
        <w:rPr>
          <w:rFonts w:ascii="Josefin Sans" w:hAnsi="Josefin Sans"/>
        </w:rPr>
      </w:pPr>
      <w:r w:rsidRPr="003E2F03">
        <w:rPr>
          <w:rFonts w:ascii="Josefin Sans" w:hAnsi="Josefin Sans"/>
        </w:rPr>
        <w:t>C</w:t>
      </w:r>
      <w:r w:rsidRPr="00977C07">
        <w:rPr>
          <w:rFonts w:ascii="Josefin Sans" w:hAnsi="Josefin Sans"/>
        </w:rPr>
        <w:t>lick the ‘Req. Coverage’ tab above:</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50561498" wp14:editId="1160FE3D">
            <wp:extent cx="5638733" cy="2051437"/>
            <wp:effectExtent l="0" t="0" r="63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362" t="12783" r="19405"/>
                    <a:stretch/>
                  </pic:blipFill>
                  <pic:spPr bwMode="auto">
                    <a:xfrm>
                      <a:off x="0" y="0"/>
                      <a:ext cx="5655591" cy="2057570"/>
                    </a:xfrm>
                    <a:prstGeom prst="rect">
                      <a:avLst/>
                    </a:prstGeom>
                    <a:ln>
                      <a:noFill/>
                    </a:ln>
                    <a:extLst>
                      <a:ext uri="{53640926-AAD7-44D8-BBD7-CCE9431645EC}">
                        <a14:shadowObscured xmlns:a14="http://schemas.microsoft.com/office/drawing/2010/main"/>
                      </a:ext>
                    </a:extLst>
                  </pic:spPr>
                </pic:pic>
              </a:graphicData>
            </a:graphic>
          </wp:inline>
        </w:drawing>
      </w:r>
      <w:r w:rsidRPr="00977C07">
        <w:rPr>
          <w:rFonts w:ascii="Josefin Sans" w:hAnsi="Josefin Sans"/>
          <w:noProof/>
        </w:rPr>
        <w:t xml:space="preserve"> </w:t>
      </w:r>
    </w:p>
    <w:p w:rsidR="001D1EFE" w:rsidRPr="00977C07" w:rsidRDefault="001D1EFE" w:rsidP="005C2167">
      <w:pPr>
        <w:pStyle w:val="ListParagraph"/>
        <w:numPr>
          <w:ilvl w:val="0"/>
          <w:numId w:val="19"/>
        </w:numPr>
        <w:rPr>
          <w:rFonts w:ascii="Josefin Sans" w:hAnsi="Josefin Sans"/>
        </w:rPr>
      </w:pPr>
      <w:r w:rsidRPr="00977C07">
        <w:rPr>
          <w:rFonts w:ascii="Josefin Sans" w:hAnsi="Josefin Sans"/>
        </w:rPr>
        <w:t>Click the ‘+ Add’ button to display the association adding panel:</w:t>
      </w:r>
    </w:p>
    <w:p w:rsidR="001D1EFE" w:rsidRPr="00977C07"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510616AB" wp14:editId="71A073E9">
            <wp:extent cx="5772215" cy="1645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812" t="8536" b="13862"/>
                    <a:stretch/>
                  </pic:blipFill>
                  <pic:spPr bwMode="auto">
                    <a:xfrm>
                      <a:off x="0" y="0"/>
                      <a:ext cx="5800458" cy="1653973"/>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5C2167">
      <w:pPr>
        <w:pStyle w:val="ListParagraph"/>
        <w:numPr>
          <w:ilvl w:val="0"/>
          <w:numId w:val="19"/>
        </w:numPr>
        <w:rPr>
          <w:rFonts w:ascii="Josefin Sans" w:hAnsi="Josefin Sans"/>
        </w:rPr>
      </w:pPr>
      <w:r w:rsidRPr="00977C07">
        <w:rPr>
          <w:rFonts w:ascii="Josefin Sans" w:hAnsi="Josefin Sans"/>
        </w:rPr>
        <w:t>Choose the ‘System must allow the entry of users’ requirement</w:t>
      </w:r>
    </w:p>
    <w:p w:rsidR="001D1EFE" w:rsidRPr="00977C07" w:rsidRDefault="001D1EFE" w:rsidP="005C2167">
      <w:pPr>
        <w:pStyle w:val="ListParagraph"/>
        <w:numPr>
          <w:ilvl w:val="0"/>
          <w:numId w:val="19"/>
        </w:numPr>
        <w:rPr>
          <w:rFonts w:ascii="Josefin Sans" w:hAnsi="Josefin Sans"/>
        </w:rPr>
      </w:pPr>
      <w:r>
        <w:rPr>
          <w:rFonts w:ascii="Josefin Sans" w:hAnsi="Josefin Sans"/>
        </w:rPr>
        <w:t>C</w:t>
      </w:r>
      <w:r w:rsidRPr="00977C07">
        <w:rPr>
          <w:rFonts w:ascii="Josefin Sans" w:hAnsi="Josefin Sans"/>
        </w:rPr>
        <w:t xml:space="preserve">lick the ‘Save’ button </w:t>
      </w:r>
      <w:r>
        <w:rPr>
          <w:rFonts w:ascii="Josefin Sans" w:hAnsi="Josefin Sans"/>
        </w:rPr>
        <w:t xml:space="preserve">beneath the list of requirements </w:t>
      </w:r>
      <w:r w:rsidRPr="00977C07">
        <w:rPr>
          <w:rFonts w:ascii="Josefin Sans" w:hAnsi="Josefin Sans"/>
        </w:rPr>
        <w:t>to add the test case to this requirement</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338BB106" wp14:editId="111304EE">
            <wp:extent cx="5920908" cy="2043485"/>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246" t="16521"/>
                    <a:stretch/>
                  </pic:blipFill>
                  <pic:spPr bwMode="auto">
                    <a:xfrm>
                      <a:off x="0" y="0"/>
                      <a:ext cx="5928343" cy="2046051"/>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Pr>
          <w:rFonts w:ascii="Josefin Sans" w:hAnsi="Josefin Sans"/>
        </w:rPr>
        <w:t xml:space="preserve">Let’s </w:t>
      </w:r>
      <w:r w:rsidRPr="00977C07">
        <w:rPr>
          <w:rFonts w:ascii="Josefin Sans" w:hAnsi="Josefin Sans"/>
        </w:rPr>
        <w:t xml:space="preserve">repeat the process for the other test cases, adding a couple of test steps </w:t>
      </w:r>
      <w:r>
        <w:rPr>
          <w:rFonts w:ascii="Josefin Sans" w:hAnsi="Josefin Sans"/>
        </w:rPr>
        <w:t xml:space="preserve">to each. Then link </w:t>
      </w:r>
      <w:r w:rsidRPr="00977C07">
        <w:rPr>
          <w:rFonts w:ascii="Josefin Sans" w:hAnsi="Josefin Sans"/>
        </w:rPr>
        <w:t>the test cases to the requirements according to this table</w:t>
      </w:r>
      <w:r>
        <w:rPr>
          <w:rFonts w:ascii="Josefin Sans" w:hAnsi="Josefin Sans"/>
        </w:rPr>
        <w:t xml:space="preserve"> just like you did above</w:t>
      </w:r>
      <w:r w:rsidRPr="00977C07">
        <w:rPr>
          <w:rFonts w:ascii="Josefin Sans" w:hAnsi="Josefin Sans"/>
        </w:rPr>
        <w:t>:</w:t>
      </w:r>
    </w:p>
    <w:tbl>
      <w:tblPr>
        <w:tblStyle w:val="TableGrid"/>
        <w:tblW w:w="8748"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320"/>
        <w:gridCol w:w="4428"/>
      </w:tblGrid>
      <w:tr w:rsidR="001D1EFE" w:rsidRPr="002E0ECB" w:rsidTr="00CD5E07">
        <w:tc>
          <w:tcPr>
            <w:tcW w:w="4320" w:type="dxa"/>
            <w:shd w:val="clear" w:color="auto" w:fill="BFBFBF" w:themeFill="background1" w:themeFillShade="BF"/>
          </w:tcPr>
          <w:p w:rsidR="001D1EFE" w:rsidRPr="00977C07" w:rsidRDefault="001D1EFE" w:rsidP="00CD5E07">
            <w:pPr>
              <w:keepNext/>
              <w:keepLines/>
              <w:spacing w:before="60" w:after="60"/>
              <w:rPr>
                <w:rFonts w:ascii="Josefin Sans" w:hAnsi="Josefin Sans"/>
                <w:b/>
              </w:rPr>
            </w:pPr>
            <w:r w:rsidRPr="00977C07">
              <w:rPr>
                <w:rFonts w:ascii="Josefin Sans" w:hAnsi="Josefin Sans"/>
                <w:b/>
              </w:rPr>
              <w:lastRenderedPageBreak/>
              <w:t>Test Case</w:t>
            </w:r>
          </w:p>
        </w:tc>
        <w:tc>
          <w:tcPr>
            <w:tcW w:w="4428" w:type="dxa"/>
            <w:shd w:val="clear" w:color="auto" w:fill="BFBFBF" w:themeFill="background1" w:themeFillShade="BF"/>
          </w:tcPr>
          <w:p w:rsidR="001D1EFE" w:rsidRPr="00977C07" w:rsidRDefault="001D1EFE" w:rsidP="00CD5E07">
            <w:pPr>
              <w:keepNext/>
              <w:keepLines/>
              <w:spacing w:before="60" w:after="60"/>
              <w:rPr>
                <w:rFonts w:ascii="Josefin Sans" w:hAnsi="Josefin Sans"/>
                <w:b/>
              </w:rPr>
            </w:pPr>
            <w:r w:rsidRPr="00977C07">
              <w:rPr>
                <w:rFonts w:ascii="Josefin Sans" w:hAnsi="Josefin Sans"/>
                <w:b/>
              </w:rPr>
              <w:t>Requirement</w:t>
            </w:r>
          </w:p>
        </w:tc>
      </w:tr>
      <w:tr w:rsidR="001D1EFE" w:rsidRPr="002E0ECB" w:rsidTr="00CD5E07">
        <w:tc>
          <w:tcPr>
            <w:tcW w:w="4320" w:type="dxa"/>
          </w:tcPr>
          <w:p w:rsidR="001D1EFE" w:rsidRPr="00977C07" w:rsidRDefault="001D1EFE" w:rsidP="00CD5E07">
            <w:pPr>
              <w:keepNext/>
              <w:keepLines/>
              <w:spacing w:before="60" w:after="60"/>
              <w:rPr>
                <w:rFonts w:ascii="Josefin Sans" w:hAnsi="Josefin Sans"/>
              </w:rPr>
            </w:pPr>
            <w:r w:rsidRPr="00977C07">
              <w:rPr>
                <w:rFonts w:ascii="Josefin Sans" w:hAnsi="Josefin Sans"/>
              </w:rPr>
              <w:t>Test ability to add new users</w:t>
            </w:r>
          </w:p>
        </w:tc>
        <w:tc>
          <w:tcPr>
            <w:tcW w:w="4428" w:type="dxa"/>
          </w:tcPr>
          <w:p w:rsidR="001D1EFE" w:rsidRPr="00977C07" w:rsidRDefault="001D1EFE" w:rsidP="00CD5E07">
            <w:pPr>
              <w:keepNext/>
              <w:keepLines/>
              <w:spacing w:before="60" w:after="60"/>
              <w:rPr>
                <w:rFonts w:ascii="Josefin Sans" w:hAnsi="Josefin Sans"/>
              </w:rPr>
            </w:pPr>
            <w:r w:rsidRPr="00977C07">
              <w:rPr>
                <w:rFonts w:ascii="Josefin Sans" w:hAnsi="Josefin Sans"/>
              </w:rPr>
              <w:t>System must allow entry of users</w:t>
            </w:r>
          </w:p>
        </w:tc>
      </w:tr>
      <w:tr w:rsidR="001D1EFE" w:rsidRPr="002E0ECB" w:rsidTr="00CD5E07">
        <w:tc>
          <w:tcPr>
            <w:tcW w:w="4320" w:type="dxa"/>
          </w:tcPr>
          <w:p w:rsidR="001D1EFE" w:rsidRPr="00977C07" w:rsidRDefault="001D1EFE" w:rsidP="00CD5E07">
            <w:pPr>
              <w:keepNext/>
              <w:keepLines/>
              <w:spacing w:before="60" w:after="60"/>
              <w:rPr>
                <w:rFonts w:ascii="Josefin Sans" w:hAnsi="Josefin Sans"/>
              </w:rPr>
            </w:pPr>
            <w:r w:rsidRPr="00977C07">
              <w:rPr>
                <w:rFonts w:ascii="Josefin Sans" w:hAnsi="Josefin Sans"/>
              </w:rPr>
              <w:t>Test ability to edit existing users</w:t>
            </w:r>
          </w:p>
        </w:tc>
        <w:tc>
          <w:tcPr>
            <w:tcW w:w="4428" w:type="dxa"/>
          </w:tcPr>
          <w:p w:rsidR="001D1EFE" w:rsidRPr="00977C07" w:rsidRDefault="001D1EFE" w:rsidP="00CD5E07">
            <w:pPr>
              <w:keepNext/>
              <w:keepLines/>
              <w:spacing w:before="60" w:after="60"/>
              <w:rPr>
                <w:rFonts w:ascii="Josefin Sans" w:hAnsi="Josefin Sans"/>
              </w:rPr>
            </w:pPr>
            <w:r w:rsidRPr="00977C07">
              <w:rPr>
                <w:rFonts w:ascii="Josefin Sans" w:hAnsi="Josefin Sans"/>
              </w:rPr>
              <w:t>System must allow the modification of users</w:t>
            </w:r>
          </w:p>
        </w:tc>
      </w:tr>
      <w:tr w:rsidR="001D1EFE" w:rsidRPr="002E0ECB" w:rsidTr="00CD5E07">
        <w:tc>
          <w:tcPr>
            <w:tcW w:w="4320" w:type="dxa"/>
          </w:tcPr>
          <w:p w:rsidR="001D1EFE" w:rsidRPr="00977C07" w:rsidRDefault="001D1EFE" w:rsidP="00CD5E07">
            <w:pPr>
              <w:keepNext/>
              <w:keepLines/>
              <w:spacing w:before="60" w:after="60"/>
              <w:rPr>
                <w:rFonts w:ascii="Josefin Sans" w:hAnsi="Josefin Sans"/>
              </w:rPr>
            </w:pPr>
            <w:r w:rsidRPr="00977C07">
              <w:rPr>
                <w:rFonts w:ascii="Josefin Sans" w:hAnsi="Josefin Sans"/>
              </w:rPr>
              <w:t>Test ability to delete existing users</w:t>
            </w:r>
          </w:p>
        </w:tc>
        <w:tc>
          <w:tcPr>
            <w:tcW w:w="4428" w:type="dxa"/>
          </w:tcPr>
          <w:p w:rsidR="001D1EFE" w:rsidRPr="00977C07" w:rsidRDefault="001D1EFE" w:rsidP="00CD5E07">
            <w:pPr>
              <w:keepNext/>
              <w:keepLines/>
              <w:spacing w:before="60" w:after="60"/>
              <w:rPr>
                <w:rFonts w:ascii="Josefin Sans" w:hAnsi="Josefin Sans"/>
              </w:rPr>
            </w:pPr>
            <w:r w:rsidRPr="00977C07">
              <w:rPr>
                <w:rFonts w:ascii="Josefin Sans" w:hAnsi="Josefin Sans"/>
              </w:rPr>
              <w:t>System must allow the deletion of users</w:t>
            </w:r>
          </w:p>
        </w:tc>
      </w:tr>
      <w:tr w:rsidR="001D1EFE" w:rsidRPr="002E0ECB" w:rsidTr="00CD5E07">
        <w:tc>
          <w:tcPr>
            <w:tcW w:w="4320" w:type="dxa"/>
          </w:tcPr>
          <w:p w:rsidR="001D1EFE" w:rsidRPr="00977C07" w:rsidRDefault="001D1EFE" w:rsidP="00CD5E07">
            <w:pPr>
              <w:keepNext/>
              <w:keepLines/>
              <w:spacing w:before="60" w:after="60"/>
              <w:rPr>
                <w:rFonts w:ascii="Josefin Sans" w:hAnsi="Josefin Sans"/>
              </w:rPr>
            </w:pPr>
            <w:r w:rsidRPr="00977C07">
              <w:rPr>
                <w:rFonts w:ascii="Josefin Sans" w:hAnsi="Josefin Sans"/>
              </w:rPr>
              <w:t>Test ability to edit notifications</w:t>
            </w:r>
          </w:p>
        </w:tc>
        <w:tc>
          <w:tcPr>
            <w:tcW w:w="4428" w:type="dxa"/>
          </w:tcPr>
          <w:p w:rsidR="001D1EFE" w:rsidRPr="00977C07" w:rsidRDefault="001D1EFE" w:rsidP="00CD5E07">
            <w:pPr>
              <w:keepNext/>
              <w:keepLines/>
              <w:spacing w:before="60" w:after="60"/>
              <w:rPr>
                <w:rFonts w:ascii="Josefin Sans" w:hAnsi="Josefin Sans"/>
              </w:rPr>
            </w:pPr>
            <w:r w:rsidRPr="00977C07">
              <w:rPr>
                <w:rFonts w:ascii="Josefin Sans" w:hAnsi="Josefin Sans"/>
              </w:rPr>
              <w:t>System should allow administrators to setup notifications</w:t>
            </w:r>
          </w:p>
        </w:tc>
      </w:tr>
    </w:tbl>
    <w:p w:rsidR="001D1EFE" w:rsidRPr="00977C07"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t xml:space="preserve">We </w:t>
      </w:r>
      <w:r w:rsidRPr="00977C07">
        <w:rPr>
          <w:rFonts w:ascii="Josefin Sans" w:hAnsi="Josefin Sans"/>
        </w:rPr>
        <w:t xml:space="preserve">have </w:t>
      </w:r>
      <w:r>
        <w:rPr>
          <w:rFonts w:ascii="Josefin Sans" w:hAnsi="Josefin Sans"/>
        </w:rPr>
        <w:t xml:space="preserve">created </w:t>
      </w:r>
      <w:r w:rsidRPr="00977C07">
        <w:rPr>
          <w:rFonts w:ascii="Josefin Sans" w:hAnsi="Josefin Sans"/>
        </w:rPr>
        <w:t xml:space="preserve">test cases and </w:t>
      </w:r>
      <w:r>
        <w:rPr>
          <w:rFonts w:ascii="Josefin Sans" w:hAnsi="Josefin Sans"/>
        </w:rPr>
        <w:t xml:space="preserve">set up their </w:t>
      </w:r>
      <w:r w:rsidRPr="00977C07">
        <w:rPr>
          <w:rFonts w:ascii="Josefin Sans" w:hAnsi="Josefin Sans"/>
        </w:rPr>
        <w:t>test coverage</w:t>
      </w:r>
      <w:r>
        <w:rPr>
          <w:rFonts w:ascii="Josefin Sans" w:hAnsi="Josefin Sans"/>
        </w:rPr>
        <w:t>. Next,</w:t>
      </w:r>
      <w:r w:rsidRPr="00977C07">
        <w:rPr>
          <w:rFonts w:ascii="Josefin Sans" w:hAnsi="Josefin Sans"/>
        </w:rPr>
        <w:t xml:space="preserve"> we need to specify which releases and sprints</w:t>
      </w:r>
      <w:r>
        <w:rPr>
          <w:rFonts w:ascii="Josefin Sans" w:hAnsi="Josefin Sans"/>
        </w:rPr>
        <w:t xml:space="preserve"> </w:t>
      </w:r>
      <w:r w:rsidRPr="00977C07">
        <w:rPr>
          <w:rFonts w:ascii="Josefin Sans" w:hAnsi="Josefin Sans"/>
        </w:rPr>
        <w:t xml:space="preserve">they can be tested in. </w:t>
      </w:r>
    </w:p>
    <w:p w:rsidR="001D1EFE" w:rsidRPr="00977C07" w:rsidRDefault="001D1EFE" w:rsidP="005C2167">
      <w:pPr>
        <w:pStyle w:val="ListParagraph"/>
        <w:numPr>
          <w:ilvl w:val="0"/>
          <w:numId w:val="20"/>
        </w:numPr>
        <w:rPr>
          <w:rFonts w:ascii="Josefin Sans" w:hAnsi="Josefin Sans"/>
        </w:rPr>
      </w:pPr>
      <w:r>
        <w:rPr>
          <w:rFonts w:ascii="Josefin Sans" w:hAnsi="Josefin Sans"/>
        </w:rPr>
        <w:t>F</w:t>
      </w:r>
      <w:r w:rsidRPr="00977C07">
        <w:rPr>
          <w:rFonts w:ascii="Josefin Sans" w:hAnsi="Josefin Sans"/>
        </w:rPr>
        <w:t>irst navigate to the product’s test case list page again by clicking on ‘Test Cases’ on the main navigation bar</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21B0D875" wp14:editId="186CCA9C">
            <wp:extent cx="5486400" cy="13436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343660"/>
                    </a:xfrm>
                    <a:prstGeom prst="rect">
                      <a:avLst/>
                    </a:prstGeom>
                  </pic:spPr>
                </pic:pic>
              </a:graphicData>
            </a:graphic>
          </wp:inline>
        </w:drawing>
      </w:r>
    </w:p>
    <w:p w:rsidR="001D1EFE" w:rsidRDefault="001D1EFE" w:rsidP="005C2167">
      <w:pPr>
        <w:pStyle w:val="ListParagraph"/>
        <w:numPr>
          <w:ilvl w:val="0"/>
          <w:numId w:val="20"/>
        </w:numPr>
        <w:rPr>
          <w:rFonts w:ascii="Josefin Sans" w:hAnsi="Josefin Sans"/>
        </w:rPr>
      </w:pPr>
      <w:r>
        <w:rPr>
          <w:rFonts w:ascii="Josefin Sans" w:hAnsi="Josefin Sans"/>
        </w:rPr>
        <w:t xml:space="preserve">Select the checkbox of each test case in the </w:t>
      </w:r>
      <w:r w:rsidRPr="00977C07">
        <w:rPr>
          <w:rFonts w:ascii="Josefin Sans" w:hAnsi="Josefin Sans"/>
        </w:rPr>
        <w:t>‘Functional Tests</w:t>
      </w:r>
      <w:r w:rsidR="00AC45EE" w:rsidRPr="00977C07">
        <w:rPr>
          <w:rFonts w:ascii="Josefin Sans" w:hAnsi="Josefin Sans"/>
        </w:rPr>
        <w:t>’ folder</w:t>
      </w:r>
      <w:r w:rsidRPr="00977C07">
        <w:rPr>
          <w:rFonts w:ascii="Josefin Sans" w:hAnsi="Josefin Sans"/>
        </w:rPr>
        <w:t>.</w:t>
      </w:r>
    </w:p>
    <w:p w:rsidR="001D1EFE" w:rsidRDefault="001D1EFE" w:rsidP="005C2167">
      <w:pPr>
        <w:pStyle w:val="ListParagraph"/>
        <w:numPr>
          <w:ilvl w:val="0"/>
          <w:numId w:val="20"/>
        </w:numPr>
        <w:rPr>
          <w:rFonts w:ascii="Josefin Sans" w:hAnsi="Josefin Sans"/>
        </w:rPr>
      </w:pPr>
      <w:r>
        <w:rPr>
          <w:rFonts w:ascii="Josefin Sans" w:hAnsi="Josefin Sans"/>
        </w:rPr>
        <w:t>C</w:t>
      </w:r>
      <w:r w:rsidRPr="00977C07">
        <w:rPr>
          <w:rFonts w:ascii="Josefin Sans" w:hAnsi="Josefin Sans"/>
        </w:rPr>
        <w:t xml:space="preserve">lick on ‘Tools’ </w:t>
      </w:r>
      <w:r w:rsidR="00AC45EE" w:rsidRPr="00977C07">
        <w:rPr>
          <w:rFonts w:ascii="Josefin Sans" w:hAnsi="Josefin Sans"/>
        </w:rPr>
        <w:t>drop-down</w:t>
      </w:r>
      <w:r w:rsidRPr="00977C07">
        <w:rPr>
          <w:rFonts w:ascii="Josefin Sans" w:hAnsi="Josefin Sans"/>
        </w:rPr>
        <w:t xml:space="preserve"> menu on the toolba</w:t>
      </w:r>
      <w:r>
        <w:rPr>
          <w:rFonts w:ascii="Josefin Sans" w:hAnsi="Josefin Sans"/>
        </w:rPr>
        <w:t>r</w:t>
      </w:r>
    </w:p>
    <w:p w:rsidR="001D1EFE" w:rsidRPr="00977C07" w:rsidRDefault="001D1EFE" w:rsidP="005C2167">
      <w:pPr>
        <w:pStyle w:val="ListParagraph"/>
        <w:numPr>
          <w:ilvl w:val="0"/>
          <w:numId w:val="20"/>
        </w:numPr>
        <w:rPr>
          <w:rFonts w:ascii="Josefin Sans" w:hAnsi="Josefin Sans"/>
        </w:rPr>
      </w:pPr>
      <w:r>
        <w:rPr>
          <w:rFonts w:ascii="Josefin Sans" w:hAnsi="Josefin Sans"/>
        </w:rPr>
        <w:t>C</w:t>
      </w:r>
      <w:r w:rsidRPr="00977C07">
        <w:rPr>
          <w:rFonts w:ascii="Josefin Sans" w:hAnsi="Josefin Sans"/>
        </w:rPr>
        <w:t>lick ‘Add to Release’</w:t>
      </w:r>
    </w:p>
    <w:p w:rsidR="001D1EFE" w:rsidRPr="003E2F03" w:rsidRDefault="001D1EFE" w:rsidP="001D1EFE">
      <w:pPr>
        <w:rPr>
          <w:rFonts w:ascii="Josefin Sans" w:hAnsi="Josefin Sans"/>
        </w:rPr>
      </w:pPr>
      <w:r w:rsidRPr="00977C07">
        <w:rPr>
          <w:rFonts w:ascii="Josefin Sans" w:hAnsi="Josefin Sans"/>
          <w:noProof/>
        </w:rPr>
        <w:drawing>
          <wp:inline distT="0" distB="0" distL="0" distR="0" wp14:anchorId="20A58ECD" wp14:editId="0A6416EF">
            <wp:extent cx="5486400" cy="25761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576195"/>
                    </a:xfrm>
                    <a:prstGeom prst="rect">
                      <a:avLst/>
                    </a:prstGeom>
                  </pic:spPr>
                </pic:pic>
              </a:graphicData>
            </a:graphic>
          </wp:inline>
        </w:drawing>
      </w:r>
    </w:p>
    <w:p w:rsidR="001D1EFE" w:rsidRDefault="001D1EFE" w:rsidP="005C2167">
      <w:pPr>
        <w:pStyle w:val="ListParagraph"/>
        <w:numPr>
          <w:ilvl w:val="0"/>
          <w:numId w:val="20"/>
        </w:numPr>
        <w:rPr>
          <w:rFonts w:ascii="Josefin Sans" w:hAnsi="Josefin Sans"/>
        </w:rPr>
      </w:pPr>
      <w:r>
        <w:rPr>
          <w:rFonts w:ascii="Josefin Sans" w:hAnsi="Josefin Sans"/>
        </w:rPr>
        <w:t>S</w:t>
      </w:r>
      <w:r w:rsidRPr="003E2F03">
        <w:rPr>
          <w:rFonts w:ascii="Josefin Sans" w:hAnsi="Josefin Sans"/>
        </w:rPr>
        <w:t xml:space="preserve">elect ‘Release 1.0 </w:t>
      </w:r>
    </w:p>
    <w:p w:rsidR="001D1EFE" w:rsidRDefault="001D1EFE" w:rsidP="005C2167">
      <w:pPr>
        <w:pStyle w:val="ListParagraph"/>
        <w:numPr>
          <w:ilvl w:val="0"/>
          <w:numId w:val="20"/>
        </w:numPr>
        <w:rPr>
          <w:rFonts w:ascii="Josefin Sans" w:hAnsi="Josefin Sans"/>
        </w:rPr>
      </w:pPr>
      <w:r>
        <w:rPr>
          <w:rFonts w:ascii="Josefin Sans" w:hAnsi="Josefin Sans"/>
        </w:rPr>
        <w:t>C</w:t>
      </w:r>
      <w:r w:rsidRPr="003E2F03">
        <w:rPr>
          <w:rFonts w:ascii="Josefin Sans" w:hAnsi="Josefin Sans"/>
        </w:rPr>
        <w:t xml:space="preserve">lick ‘Add’. </w:t>
      </w:r>
    </w:p>
    <w:p w:rsidR="001D1EFE" w:rsidRDefault="001D1EFE" w:rsidP="001D1EFE">
      <w:pPr>
        <w:rPr>
          <w:rFonts w:ascii="Josefin Sans" w:hAnsi="Josefin Sans"/>
        </w:rPr>
      </w:pPr>
      <w:r w:rsidRPr="003E2F03">
        <w:rPr>
          <w:rFonts w:ascii="Josefin Sans" w:hAnsi="Josefin Sans"/>
        </w:rPr>
        <w:t xml:space="preserve">You have added all the tests to the overarching Release. </w:t>
      </w:r>
      <w:r>
        <w:rPr>
          <w:rFonts w:ascii="Josefin Sans" w:hAnsi="Josefin Sans"/>
        </w:rPr>
        <w:t xml:space="preserve">Finally, we </w:t>
      </w:r>
      <w:r w:rsidRPr="003E2F03">
        <w:rPr>
          <w:rFonts w:ascii="Josefin Sans" w:hAnsi="Josefin Sans"/>
        </w:rPr>
        <w:t xml:space="preserve">want </w:t>
      </w:r>
      <w:r w:rsidR="00AC45EE" w:rsidRPr="003E2F03">
        <w:rPr>
          <w:rFonts w:ascii="Josefin Sans" w:hAnsi="Josefin Sans"/>
        </w:rPr>
        <w:t>to add</w:t>
      </w:r>
      <w:r w:rsidRPr="003E2F03">
        <w:rPr>
          <w:rFonts w:ascii="Josefin Sans" w:hAnsi="Josefin Sans"/>
        </w:rPr>
        <w:t xml:space="preserve"> the tests to the different </w:t>
      </w:r>
      <w:r>
        <w:rPr>
          <w:rFonts w:ascii="Josefin Sans" w:hAnsi="Josefin Sans"/>
        </w:rPr>
        <w:t>sprints, based off the data in the table below.</w:t>
      </w:r>
    </w:p>
    <w:p w:rsidR="001D1EFE" w:rsidRDefault="001D1EFE" w:rsidP="005C2167">
      <w:pPr>
        <w:pStyle w:val="ListParagraph"/>
        <w:numPr>
          <w:ilvl w:val="0"/>
          <w:numId w:val="21"/>
        </w:numPr>
        <w:rPr>
          <w:rFonts w:ascii="Josefin Sans" w:hAnsi="Josefin Sans"/>
        </w:rPr>
      </w:pPr>
      <w:r>
        <w:rPr>
          <w:rFonts w:ascii="Josefin Sans" w:hAnsi="Josefin Sans"/>
        </w:rPr>
        <w:t xml:space="preserve">Select the checkbox of each relevant test case in the </w:t>
      </w:r>
      <w:r w:rsidRPr="00977C07">
        <w:rPr>
          <w:rFonts w:ascii="Josefin Sans" w:hAnsi="Josefin Sans"/>
        </w:rPr>
        <w:t>‘Functional Tests</w:t>
      </w:r>
      <w:r w:rsidR="00AC45EE" w:rsidRPr="00977C07">
        <w:rPr>
          <w:rFonts w:ascii="Josefin Sans" w:hAnsi="Josefin Sans"/>
        </w:rPr>
        <w:t>’ folder</w:t>
      </w:r>
      <w:r w:rsidRPr="00977C07">
        <w:rPr>
          <w:rFonts w:ascii="Josefin Sans" w:hAnsi="Josefin Sans"/>
        </w:rPr>
        <w:t>.</w:t>
      </w:r>
    </w:p>
    <w:p w:rsidR="001D1EFE" w:rsidRDefault="001D1EFE" w:rsidP="005C2167">
      <w:pPr>
        <w:pStyle w:val="ListParagraph"/>
        <w:numPr>
          <w:ilvl w:val="0"/>
          <w:numId w:val="21"/>
        </w:numPr>
        <w:rPr>
          <w:rFonts w:ascii="Josefin Sans" w:hAnsi="Josefin Sans"/>
        </w:rPr>
      </w:pPr>
      <w:r>
        <w:rPr>
          <w:rFonts w:ascii="Josefin Sans" w:hAnsi="Josefin Sans"/>
        </w:rPr>
        <w:lastRenderedPageBreak/>
        <w:t>C</w:t>
      </w:r>
      <w:r w:rsidRPr="00977C07">
        <w:rPr>
          <w:rFonts w:ascii="Josefin Sans" w:hAnsi="Josefin Sans"/>
        </w:rPr>
        <w:t xml:space="preserve">lick on ‘Tools’ </w:t>
      </w:r>
      <w:r w:rsidR="00AC45EE" w:rsidRPr="00977C07">
        <w:rPr>
          <w:rFonts w:ascii="Josefin Sans" w:hAnsi="Josefin Sans"/>
        </w:rPr>
        <w:t>drop-down</w:t>
      </w:r>
      <w:r w:rsidRPr="00977C07">
        <w:rPr>
          <w:rFonts w:ascii="Josefin Sans" w:hAnsi="Josefin Sans"/>
        </w:rPr>
        <w:t xml:space="preserve"> menu on the toolba</w:t>
      </w:r>
      <w:r>
        <w:rPr>
          <w:rFonts w:ascii="Josefin Sans" w:hAnsi="Josefin Sans"/>
        </w:rPr>
        <w:t>r</w:t>
      </w:r>
    </w:p>
    <w:p w:rsidR="001D1EFE" w:rsidRDefault="001D1EFE" w:rsidP="005C2167">
      <w:pPr>
        <w:pStyle w:val="ListParagraph"/>
        <w:numPr>
          <w:ilvl w:val="0"/>
          <w:numId w:val="21"/>
        </w:numPr>
        <w:rPr>
          <w:rFonts w:ascii="Josefin Sans" w:hAnsi="Josefin Sans"/>
        </w:rPr>
      </w:pPr>
      <w:r>
        <w:rPr>
          <w:rFonts w:ascii="Josefin Sans" w:hAnsi="Josefin Sans"/>
        </w:rPr>
        <w:t>C</w:t>
      </w:r>
      <w:r w:rsidRPr="00977C07">
        <w:rPr>
          <w:rFonts w:ascii="Josefin Sans" w:hAnsi="Josefin Sans"/>
        </w:rPr>
        <w:t>lick ‘Add to Release’</w:t>
      </w:r>
    </w:p>
    <w:p w:rsidR="001D1EFE" w:rsidRDefault="001D1EFE" w:rsidP="005C2167">
      <w:pPr>
        <w:pStyle w:val="ListParagraph"/>
        <w:numPr>
          <w:ilvl w:val="0"/>
          <w:numId w:val="21"/>
        </w:numPr>
        <w:rPr>
          <w:rFonts w:ascii="Josefin Sans" w:hAnsi="Josefin Sans"/>
        </w:rPr>
      </w:pPr>
      <w:r>
        <w:rPr>
          <w:rFonts w:ascii="Josefin Sans" w:hAnsi="Josefin Sans"/>
        </w:rPr>
        <w:t xml:space="preserve">Select the </w:t>
      </w:r>
      <w:r w:rsidR="00AC45EE">
        <w:rPr>
          <w:rFonts w:ascii="Josefin Sans" w:hAnsi="Josefin Sans"/>
        </w:rPr>
        <w:t>appropriate</w:t>
      </w:r>
      <w:r>
        <w:rPr>
          <w:rFonts w:ascii="Josefin Sans" w:hAnsi="Josefin Sans"/>
        </w:rPr>
        <w:t xml:space="preserve"> sprint</w:t>
      </w:r>
    </w:p>
    <w:p w:rsidR="001D1EFE" w:rsidRPr="003E2F03" w:rsidRDefault="001D1EFE" w:rsidP="005C2167">
      <w:pPr>
        <w:pStyle w:val="ListParagraph"/>
        <w:numPr>
          <w:ilvl w:val="0"/>
          <w:numId w:val="21"/>
        </w:numPr>
        <w:rPr>
          <w:rFonts w:ascii="Josefin Sans" w:hAnsi="Josefin Sans"/>
        </w:rPr>
      </w:pPr>
      <w:r>
        <w:rPr>
          <w:rFonts w:ascii="Josefin Sans" w:hAnsi="Josefin Sans"/>
        </w:rPr>
        <w:t>Click ‘Add’</w:t>
      </w:r>
    </w:p>
    <w:tbl>
      <w:tblPr>
        <w:tblStyle w:val="TableGrid"/>
        <w:tblW w:w="0" w:type="auto"/>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320"/>
        <w:gridCol w:w="4428"/>
      </w:tblGrid>
      <w:tr w:rsidR="001D1EFE" w:rsidRPr="002E0ECB" w:rsidTr="00CD5E07">
        <w:tc>
          <w:tcPr>
            <w:tcW w:w="4320" w:type="dxa"/>
            <w:shd w:val="clear" w:color="auto" w:fill="BFBFBF" w:themeFill="background1" w:themeFillShade="BF"/>
          </w:tcPr>
          <w:p w:rsidR="001D1EFE" w:rsidRPr="003E2F03" w:rsidRDefault="001D1EFE" w:rsidP="00CD5E07">
            <w:pPr>
              <w:spacing w:before="60" w:after="60"/>
              <w:rPr>
                <w:rFonts w:ascii="Josefin Sans" w:hAnsi="Josefin Sans"/>
                <w:b/>
              </w:rPr>
            </w:pPr>
            <w:r w:rsidRPr="003E2F03">
              <w:rPr>
                <w:rFonts w:ascii="Josefin Sans" w:hAnsi="Josefin Sans"/>
                <w:b/>
              </w:rPr>
              <w:t>Test Case</w:t>
            </w:r>
          </w:p>
        </w:tc>
        <w:tc>
          <w:tcPr>
            <w:tcW w:w="4428" w:type="dxa"/>
            <w:shd w:val="clear" w:color="auto" w:fill="BFBFBF" w:themeFill="background1" w:themeFillShade="BF"/>
          </w:tcPr>
          <w:p w:rsidR="001D1EFE" w:rsidRPr="003E2F03" w:rsidRDefault="001D1EFE" w:rsidP="00CD5E07">
            <w:pPr>
              <w:spacing w:before="60" w:after="60"/>
              <w:rPr>
                <w:rFonts w:ascii="Josefin Sans" w:hAnsi="Josefin Sans"/>
                <w:b/>
              </w:rPr>
            </w:pPr>
            <w:r>
              <w:rPr>
                <w:rFonts w:ascii="Josefin Sans" w:hAnsi="Josefin Sans"/>
                <w:b/>
              </w:rPr>
              <w:t>Sprint</w:t>
            </w:r>
            <w:r w:rsidRPr="003E2F03">
              <w:rPr>
                <w:rFonts w:ascii="Josefin Sans" w:hAnsi="Josefin Sans"/>
                <w:b/>
              </w:rPr>
              <w:t>(s)</w:t>
            </w:r>
          </w:p>
        </w:tc>
      </w:tr>
      <w:tr w:rsidR="001D1EFE" w:rsidRPr="002E0ECB" w:rsidTr="00CD5E07">
        <w:tc>
          <w:tcPr>
            <w:tcW w:w="4320" w:type="dxa"/>
          </w:tcPr>
          <w:p w:rsidR="001D1EFE" w:rsidRPr="00977C07" w:rsidRDefault="001D1EFE" w:rsidP="00CD5E07">
            <w:pPr>
              <w:spacing w:before="60" w:after="60"/>
              <w:rPr>
                <w:rFonts w:ascii="Josefin Sans" w:hAnsi="Josefin Sans"/>
              </w:rPr>
            </w:pPr>
            <w:r w:rsidRPr="00977C07">
              <w:rPr>
                <w:rFonts w:ascii="Josefin Sans" w:hAnsi="Josefin Sans"/>
              </w:rPr>
              <w:t>Test ability to add new users</w:t>
            </w:r>
          </w:p>
        </w:tc>
        <w:tc>
          <w:tcPr>
            <w:tcW w:w="4428" w:type="dxa"/>
          </w:tcPr>
          <w:p w:rsidR="001D1EFE" w:rsidRPr="00977C07" w:rsidRDefault="001D1EFE" w:rsidP="00CD5E07">
            <w:pPr>
              <w:spacing w:before="60" w:after="60"/>
              <w:rPr>
                <w:rFonts w:ascii="Josefin Sans" w:hAnsi="Josefin Sans"/>
              </w:rPr>
            </w:pPr>
            <w:r w:rsidRPr="00977C07">
              <w:rPr>
                <w:rFonts w:ascii="Josefin Sans" w:hAnsi="Josefin Sans"/>
              </w:rPr>
              <w:t>Release 1.0 - Iteration 1</w:t>
            </w:r>
            <w:r w:rsidRPr="00977C07">
              <w:rPr>
                <w:rFonts w:ascii="Josefin Sans" w:hAnsi="Josefin Sans"/>
              </w:rPr>
              <w:br/>
              <w:t>Release 1.0 - Iteration 2</w:t>
            </w:r>
            <w:r w:rsidRPr="00977C07">
              <w:rPr>
                <w:rFonts w:ascii="Josefin Sans" w:hAnsi="Josefin Sans"/>
              </w:rPr>
              <w:br/>
              <w:t>Release 1.0 - Iteration 3</w:t>
            </w:r>
          </w:p>
        </w:tc>
      </w:tr>
      <w:tr w:rsidR="001D1EFE" w:rsidRPr="002E0ECB" w:rsidTr="00CD5E07">
        <w:tc>
          <w:tcPr>
            <w:tcW w:w="4320" w:type="dxa"/>
          </w:tcPr>
          <w:p w:rsidR="001D1EFE" w:rsidRPr="00977C07" w:rsidRDefault="001D1EFE" w:rsidP="00CD5E07">
            <w:pPr>
              <w:spacing w:before="60" w:after="60"/>
              <w:rPr>
                <w:rFonts w:ascii="Josefin Sans" w:hAnsi="Josefin Sans"/>
              </w:rPr>
            </w:pPr>
            <w:r w:rsidRPr="00977C07">
              <w:rPr>
                <w:rFonts w:ascii="Josefin Sans" w:hAnsi="Josefin Sans"/>
              </w:rPr>
              <w:t>Test ability to edit existing users</w:t>
            </w:r>
          </w:p>
        </w:tc>
        <w:tc>
          <w:tcPr>
            <w:tcW w:w="4428" w:type="dxa"/>
          </w:tcPr>
          <w:p w:rsidR="001D1EFE" w:rsidRPr="00977C07" w:rsidRDefault="001D1EFE" w:rsidP="00CD5E07">
            <w:pPr>
              <w:spacing w:before="60" w:after="60"/>
              <w:rPr>
                <w:rFonts w:ascii="Josefin Sans" w:hAnsi="Josefin Sans"/>
              </w:rPr>
            </w:pPr>
            <w:r w:rsidRPr="00977C07">
              <w:rPr>
                <w:rFonts w:ascii="Josefin Sans" w:hAnsi="Josefin Sans"/>
              </w:rPr>
              <w:t>Release 1.0 - Iteration 1</w:t>
            </w:r>
            <w:r w:rsidRPr="00977C07">
              <w:rPr>
                <w:rFonts w:ascii="Josefin Sans" w:hAnsi="Josefin Sans"/>
              </w:rPr>
              <w:br/>
              <w:t>Release 1.0 - Iteration 2</w:t>
            </w:r>
            <w:r w:rsidRPr="00977C07">
              <w:rPr>
                <w:rFonts w:ascii="Josefin Sans" w:hAnsi="Josefin Sans"/>
              </w:rPr>
              <w:br/>
              <w:t>Release 1.0 - Iteration 3</w:t>
            </w:r>
          </w:p>
        </w:tc>
      </w:tr>
      <w:tr w:rsidR="001D1EFE" w:rsidRPr="002E0ECB" w:rsidTr="00CD5E07">
        <w:tc>
          <w:tcPr>
            <w:tcW w:w="4320" w:type="dxa"/>
          </w:tcPr>
          <w:p w:rsidR="001D1EFE" w:rsidRPr="00977C07" w:rsidRDefault="001D1EFE" w:rsidP="00CD5E07">
            <w:pPr>
              <w:spacing w:before="60" w:after="60"/>
              <w:rPr>
                <w:rFonts w:ascii="Josefin Sans" w:hAnsi="Josefin Sans"/>
              </w:rPr>
            </w:pPr>
            <w:r w:rsidRPr="00977C07">
              <w:rPr>
                <w:rFonts w:ascii="Josefin Sans" w:hAnsi="Josefin Sans"/>
              </w:rPr>
              <w:t>Test ability to delete existing users</w:t>
            </w:r>
          </w:p>
        </w:tc>
        <w:tc>
          <w:tcPr>
            <w:tcW w:w="4428" w:type="dxa"/>
          </w:tcPr>
          <w:p w:rsidR="001D1EFE" w:rsidRPr="00977C07" w:rsidRDefault="001D1EFE" w:rsidP="00CD5E07">
            <w:pPr>
              <w:spacing w:before="60" w:after="60"/>
              <w:rPr>
                <w:rFonts w:ascii="Josefin Sans" w:hAnsi="Josefin Sans"/>
              </w:rPr>
            </w:pPr>
            <w:r w:rsidRPr="00977C07">
              <w:rPr>
                <w:rFonts w:ascii="Josefin Sans" w:hAnsi="Josefin Sans"/>
              </w:rPr>
              <w:t>Release 1.0 - Iteration 2</w:t>
            </w:r>
            <w:r w:rsidRPr="00977C07">
              <w:rPr>
                <w:rFonts w:ascii="Josefin Sans" w:hAnsi="Josefin Sans"/>
              </w:rPr>
              <w:br/>
              <w:t>Release 1.0 - Iteration 3</w:t>
            </w:r>
          </w:p>
        </w:tc>
      </w:tr>
      <w:tr w:rsidR="001D1EFE" w:rsidRPr="002E0ECB" w:rsidTr="00CD5E07">
        <w:tc>
          <w:tcPr>
            <w:tcW w:w="4320" w:type="dxa"/>
          </w:tcPr>
          <w:p w:rsidR="001D1EFE" w:rsidRPr="00977C07" w:rsidRDefault="001D1EFE" w:rsidP="00CD5E07">
            <w:pPr>
              <w:spacing w:before="60" w:after="60"/>
              <w:rPr>
                <w:rFonts w:ascii="Josefin Sans" w:hAnsi="Josefin Sans"/>
              </w:rPr>
            </w:pPr>
            <w:r w:rsidRPr="00977C07">
              <w:rPr>
                <w:rFonts w:ascii="Josefin Sans" w:hAnsi="Josefin Sans"/>
              </w:rPr>
              <w:t>Test ability to edit notifications</w:t>
            </w:r>
          </w:p>
        </w:tc>
        <w:tc>
          <w:tcPr>
            <w:tcW w:w="4428" w:type="dxa"/>
          </w:tcPr>
          <w:p w:rsidR="001D1EFE" w:rsidRPr="00977C07" w:rsidRDefault="001D1EFE" w:rsidP="00CD5E07">
            <w:pPr>
              <w:spacing w:before="60" w:after="60"/>
              <w:rPr>
                <w:rFonts w:ascii="Josefin Sans" w:hAnsi="Josefin Sans"/>
              </w:rPr>
            </w:pPr>
            <w:r w:rsidRPr="00977C07">
              <w:rPr>
                <w:rFonts w:ascii="Josefin Sans" w:hAnsi="Josefin Sans"/>
              </w:rPr>
              <w:t>Release 1.0 - Iteration 3</w:t>
            </w:r>
          </w:p>
        </w:tc>
      </w:tr>
    </w:tbl>
    <w:p w:rsidR="001D1EFE" w:rsidRPr="00977C07"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t>Y</w:t>
      </w:r>
      <w:r w:rsidRPr="00977C07">
        <w:rPr>
          <w:rFonts w:ascii="Josefin Sans" w:hAnsi="Josefin Sans"/>
        </w:rPr>
        <w:t xml:space="preserve">ou typically want to include previous functionality in each of the successive iterations to ensure regression coverage. </w:t>
      </w:r>
      <w:r>
        <w:rPr>
          <w:rFonts w:ascii="Josefin Sans" w:hAnsi="Josefin Sans"/>
        </w:rPr>
        <w:t xml:space="preserve">That is what we have done here. This means that </w:t>
      </w:r>
      <w:r w:rsidRPr="00977C07">
        <w:rPr>
          <w:rFonts w:ascii="Josefin Sans" w:hAnsi="Josefin Sans"/>
        </w:rPr>
        <w:t xml:space="preserve">each </w:t>
      </w:r>
      <w:r>
        <w:rPr>
          <w:rFonts w:ascii="Josefin Sans" w:hAnsi="Josefin Sans"/>
        </w:rPr>
        <w:t xml:space="preserve">sprint </w:t>
      </w:r>
      <w:r w:rsidRPr="00977C07">
        <w:rPr>
          <w:rFonts w:ascii="Josefin Sans" w:hAnsi="Josefin Sans"/>
        </w:rPr>
        <w:t xml:space="preserve">includes new test cases for the </w:t>
      </w:r>
      <w:r>
        <w:rPr>
          <w:rFonts w:ascii="Josefin Sans" w:hAnsi="Josefin Sans"/>
        </w:rPr>
        <w:t xml:space="preserve">new </w:t>
      </w:r>
      <w:r w:rsidRPr="00977C07">
        <w:rPr>
          <w:rFonts w:ascii="Josefin Sans" w:hAnsi="Josefin Sans"/>
        </w:rPr>
        <w:t xml:space="preserve">requirements, </w:t>
      </w:r>
      <w:r>
        <w:rPr>
          <w:rFonts w:ascii="Josefin Sans" w:hAnsi="Josefin Sans"/>
        </w:rPr>
        <w:t xml:space="preserve">as well as </w:t>
      </w:r>
      <w:r w:rsidRPr="00977C07">
        <w:rPr>
          <w:rFonts w:ascii="Josefin Sans" w:hAnsi="Josefin Sans"/>
        </w:rPr>
        <w:t>existing test cases for pre-existing functionality.</w:t>
      </w:r>
    </w:p>
    <w:p w:rsidR="001D1EFE" w:rsidRDefault="001D1EFE" w:rsidP="001D1EFE">
      <w:pPr>
        <w:spacing w:after="0" w:line="240" w:lineRule="auto"/>
        <w:rPr>
          <w:rFonts w:ascii="Josefin Sans" w:hAnsi="Josefin Sans"/>
        </w:rPr>
      </w:pPr>
      <w:r>
        <w:rPr>
          <w:rFonts w:ascii="Josefin Sans" w:hAnsi="Josefin Sans"/>
        </w:rPr>
        <w:br w:type="page"/>
      </w:r>
    </w:p>
    <w:p w:rsidR="001D1EFE" w:rsidRPr="00977C07" w:rsidRDefault="001D1EFE" w:rsidP="00F42771">
      <w:pPr>
        <w:pStyle w:val="Heading1"/>
      </w:pPr>
      <w:bookmarkStart w:id="13" w:name="_Toc353920056"/>
      <w:bookmarkStart w:id="14" w:name="_Toc4594413"/>
      <w:bookmarkStart w:id="15" w:name="_Toc4743361"/>
      <w:r w:rsidRPr="00977C07">
        <w:lastRenderedPageBreak/>
        <w:t xml:space="preserve">6. Planning the </w:t>
      </w:r>
      <w:bookmarkEnd w:id="13"/>
      <w:r>
        <w:t>Sprint</w:t>
      </w:r>
      <w:bookmarkEnd w:id="14"/>
      <w:bookmarkEnd w:id="15"/>
    </w:p>
    <w:p w:rsidR="001D1EFE" w:rsidRDefault="001D1EFE" w:rsidP="001D1EFE">
      <w:pPr>
        <w:rPr>
          <w:rFonts w:ascii="Josefin Sans" w:hAnsi="Josefin Sans"/>
        </w:rPr>
      </w:pPr>
      <w:r>
        <w:rPr>
          <w:rFonts w:ascii="Josefin Sans" w:hAnsi="Josefin Sans"/>
        </w:rPr>
        <w:t>We have requirements that have tasks, and tests connected to them. What we haven’t done yet is scope out which requirements go in which sprint</w:t>
      </w:r>
      <w:r w:rsidRPr="00977C07">
        <w:rPr>
          <w:rFonts w:ascii="Josefin Sans" w:hAnsi="Josefin Sans"/>
        </w:rPr>
        <w:t xml:space="preserve">. </w:t>
      </w:r>
    </w:p>
    <w:p w:rsidR="001D1EFE" w:rsidRDefault="001D1EFE" w:rsidP="005C2167">
      <w:pPr>
        <w:pStyle w:val="ListParagraph"/>
        <w:numPr>
          <w:ilvl w:val="0"/>
          <w:numId w:val="22"/>
        </w:numPr>
        <w:rPr>
          <w:rFonts w:ascii="Josefin Sans" w:hAnsi="Josefin Sans"/>
        </w:rPr>
      </w:pPr>
      <w:r w:rsidRPr="00977C07">
        <w:rPr>
          <w:rFonts w:ascii="Josefin Sans" w:hAnsi="Josefin Sans"/>
        </w:rPr>
        <w:t xml:space="preserve">On the main Navigation Bar, click on the Planning &gt; Planning Board option </w:t>
      </w:r>
      <w:r w:rsidRPr="00977C07">
        <w:rPr>
          <w:rFonts w:ascii="Josefin Sans" w:hAnsi="Josefin Sans"/>
          <w:strike/>
        </w:rPr>
        <w:t>on the main menu</w:t>
      </w:r>
      <w:r w:rsidRPr="00977C07">
        <w:rPr>
          <w:rFonts w:ascii="Josefin Sans" w:hAnsi="Josefin Sans"/>
        </w:rPr>
        <w:t xml:space="preserve"> to display the product backlog planning board. </w:t>
      </w:r>
    </w:p>
    <w:p w:rsidR="001D1EFE" w:rsidRDefault="001D1EFE" w:rsidP="005C2167">
      <w:pPr>
        <w:pStyle w:val="ListParagraph"/>
        <w:numPr>
          <w:ilvl w:val="0"/>
          <w:numId w:val="22"/>
        </w:numPr>
        <w:rPr>
          <w:rFonts w:ascii="Josefin Sans" w:hAnsi="Josefin Sans"/>
        </w:rPr>
      </w:pPr>
      <w:r w:rsidRPr="00977C07">
        <w:rPr>
          <w:rFonts w:ascii="Josefin Sans" w:hAnsi="Josefin Sans"/>
        </w:rPr>
        <w:t xml:space="preserve">Make sure the ‘Group By’ dropdown on the left is set to “By Priority” </w:t>
      </w:r>
    </w:p>
    <w:p w:rsidR="001D1EFE" w:rsidRPr="00977C07" w:rsidRDefault="001D1EFE" w:rsidP="005C2167">
      <w:pPr>
        <w:pStyle w:val="ListParagraph"/>
        <w:numPr>
          <w:ilvl w:val="0"/>
          <w:numId w:val="22"/>
        </w:numPr>
        <w:rPr>
          <w:rFonts w:ascii="Josefin Sans" w:hAnsi="Josefin Sans"/>
        </w:rPr>
      </w:pPr>
      <w:r>
        <w:rPr>
          <w:rFonts w:ascii="Josefin Sans" w:hAnsi="Josefin Sans"/>
        </w:rPr>
        <w:t>M</w:t>
      </w:r>
      <w:r w:rsidRPr="00977C07">
        <w:rPr>
          <w:rFonts w:ascii="Josefin Sans" w:hAnsi="Josefin Sans"/>
        </w:rPr>
        <w:t xml:space="preserve">ake sure all requirements are visible by checking the left-most column and ensuring that all priority levels are shown in an expanded view </w:t>
      </w:r>
      <w:r w:rsidR="00AC45EE" w:rsidRPr="00977C07">
        <w:rPr>
          <w:rFonts w:ascii="Josefin Sans" w:hAnsi="Josefin Sans"/>
        </w:rPr>
        <w:t>(downward</w:t>
      </w:r>
      <w:r w:rsidRPr="00977C07">
        <w:rPr>
          <w:rFonts w:ascii="Josefin Sans" w:hAnsi="Josefin Sans"/>
        </w:rPr>
        <w:t xml:space="preserve"> facing triangle signs)</w:t>
      </w:r>
    </w:p>
    <w:p w:rsidR="001D1EFE" w:rsidRPr="00DD74A0" w:rsidRDefault="001D1EFE" w:rsidP="001D1EFE">
      <w:pPr>
        <w:rPr>
          <w:rFonts w:ascii="Josefin Sans" w:hAnsi="Josefin Sans"/>
        </w:rPr>
      </w:pPr>
      <w:r w:rsidRPr="00977C07">
        <w:rPr>
          <w:rFonts w:ascii="Josefin Sans" w:hAnsi="Josefin Sans"/>
          <w:noProof/>
        </w:rPr>
        <w:drawing>
          <wp:inline distT="0" distB="0" distL="0" distR="0" wp14:anchorId="3CD074BD" wp14:editId="241B4D0E">
            <wp:extent cx="5486400" cy="2503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503170"/>
                    </a:xfrm>
                    <a:prstGeom prst="rect">
                      <a:avLst/>
                    </a:prstGeom>
                  </pic:spPr>
                </pic:pic>
              </a:graphicData>
            </a:graphic>
          </wp:inline>
        </w:drawing>
      </w:r>
    </w:p>
    <w:p w:rsidR="001D1EFE" w:rsidRDefault="001D1EFE" w:rsidP="005C2167">
      <w:pPr>
        <w:pStyle w:val="ListParagraph"/>
        <w:numPr>
          <w:ilvl w:val="0"/>
          <w:numId w:val="22"/>
        </w:numPr>
        <w:rPr>
          <w:rFonts w:ascii="Josefin Sans" w:hAnsi="Josefin Sans"/>
        </w:rPr>
      </w:pPr>
      <w:r>
        <w:rPr>
          <w:rFonts w:ascii="Josefin Sans" w:hAnsi="Josefin Sans"/>
        </w:rPr>
        <w:t>T</w:t>
      </w:r>
      <w:r w:rsidRPr="00DD74A0">
        <w:rPr>
          <w:rFonts w:ascii="Josefin Sans" w:hAnsi="Josefin Sans"/>
        </w:rPr>
        <w:t xml:space="preserve">o view the iteration plan for a specific release, select ‘Release 1.0’ on the ‘Planning:’ drop down menu on the top left. </w:t>
      </w:r>
    </w:p>
    <w:p w:rsidR="001D1EFE" w:rsidRPr="00977C07" w:rsidRDefault="00AC45EE" w:rsidP="005C2167">
      <w:pPr>
        <w:pStyle w:val="ListParagraph"/>
        <w:numPr>
          <w:ilvl w:val="0"/>
          <w:numId w:val="22"/>
        </w:numPr>
        <w:rPr>
          <w:rFonts w:ascii="Josefin Sans" w:hAnsi="Josefin Sans"/>
        </w:rPr>
      </w:pPr>
      <w:r w:rsidRPr="00DD74A0">
        <w:rPr>
          <w:rFonts w:ascii="Josefin Sans" w:hAnsi="Josefin Sans"/>
        </w:rPr>
        <w:t>Choose ‘</w:t>
      </w:r>
      <w:r w:rsidR="001D1EFE">
        <w:rPr>
          <w:rFonts w:ascii="Josefin Sans" w:hAnsi="Josefin Sans"/>
        </w:rPr>
        <w:t xml:space="preserve">By </w:t>
      </w:r>
      <w:r w:rsidR="001D1EFE" w:rsidRPr="00DD74A0">
        <w:rPr>
          <w:rFonts w:ascii="Josefin Sans" w:hAnsi="Josefin Sans"/>
        </w:rPr>
        <w:t>Sprint</w:t>
      </w:r>
      <w:r w:rsidRPr="00DD74A0">
        <w:rPr>
          <w:rFonts w:ascii="Josefin Sans" w:hAnsi="Josefin Sans"/>
        </w:rPr>
        <w:t>’ from</w:t>
      </w:r>
      <w:r w:rsidR="001D1EFE" w:rsidRPr="00DD74A0">
        <w:rPr>
          <w:rFonts w:ascii="Josefin Sans" w:hAnsi="Josefin Sans"/>
        </w:rPr>
        <w:t xml:space="preserve"> the drop-down </w:t>
      </w:r>
      <w:r w:rsidR="001D1EFE">
        <w:rPr>
          <w:rFonts w:ascii="Josefin Sans" w:hAnsi="Josefin Sans"/>
        </w:rPr>
        <w:t xml:space="preserve">‘Group By’ </w:t>
      </w:r>
      <w:r w:rsidRPr="00DD74A0">
        <w:rPr>
          <w:rFonts w:ascii="Josefin Sans" w:hAnsi="Josefin Sans"/>
        </w:rPr>
        <w:t>menu.</w:t>
      </w:r>
      <w:r w:rsidR="001D1EFE" w:rsidRPr="00DD74A0">
        <w:rPr>
          <w:rFonts w:ascii="Josefin Sans" w:hAnsi="Josefin Sans"/>
        </w:rPr>
        <w:t xml:space="preserve"> That will display the sprint</w:t>
      </w:r>
      <w:r w:rsidR="001D1EFE">
        <w:rPr>
          <w:rFonts w:ascii="Josefin Sans" w:hAnsi="Josefin Sans"/>
        </w:rPr>
        <w:t xml:space="preserve"> </w:t>
      </w:r>
      <w:r w:rsidR="001D1EFE" w:rsidRPr="00DD74A0">
        <w:rPr>
          <w:rFonts w:ascii="Josefin Sans" w:hAnsi="Josefin Sans"/>
        </w:rPr>
        <w:t>plan for the selected release</w:t>
      </w:r>
      <w:r w:rsidR="001D1EFE">
        <w:rPr>
          <w:rFonts w:ascii="Josefin Sans" w:hAnsi="Josefin Sans"/>
        </w:rPr>
        <w:t xml:space="preserve"> (currently empty)</w:t>
      </w:r>
    </w:p>
    <w:p w:rsidR="001D1EFE" w:rsidRPr="00DD74A0" w:rsidRDefault="001D1EFE" w:rsidP="001D1EFE">
      <w:pPr>
        <w:rPr>
          <w:rFonts w:ascii="Josefin Sans" w:hAnsi="Josefin Sans"/>
        </w:rPr>
      </w:pPr>
      <w:r w:rsidRPr="00977C07">
        <w:rPr>
          <w:rFonts w:ascii="Josefin Sans" w:hAnsi="Josefin Sans"/>
          <w:noProof/>
        </w:rPr>
        <w:drawing>
          <wp:inline distT="0" distB="0" distL="0" distR="0" wp14:anchorId="4667D61F" wp14:editId="188E3A68">
            <wp:extent cx="5486400" cy="15881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588135"/>
                    </a:xfrm>
                    <a:prstGeom prst="rect">
                      <a:avLst/>
                    </a:prstGeom>
                  </pic:spPr>
                </pic:pic>
              </a:graphicData>
            </a:graphic>
          </wp:inline>
        </w:drawing>
      </w:r>
    </w:p>
    <w:p w:rsidR="001D1EFE" w:rsidRPr="00DD74A0" w:rsidRDefault="001D1EFE" w:rsidP="005C2167">
      <w:pPr>
        <w:pStyle w:val="ListParagraph"/>
        <w:numPr>
          <w:ilvl w:val="0"/>
          <w:numId w:val="22"/>
        </w:numPr>
        <w:rPr>
          <w:rFonts w:ascii="Josefin Sans" w:hAnsi="Josefin Sans"/>
        </w:rPr>
      </w:pPr>
      <w:r w:rsidRPr="00DD74A0">
        <w:rPr>
          <w:rFonts w:ascii="Josefin Sans" w:hAnsi="Josefin Sans"/>
        </w:rPr>
        <w:t>Expand the ‘(Unassigned Items)’ entry to display the requirements that are in the product backlog</w:t>
      </w:r>
    </w:p>
    <w:p w:rsidR="001D1EFE" w:rsidRPr="00977C07"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236364C6" wp14:editId="371DD43A">
            <wp:extent cx="5486400" cy="2077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077720"/>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 xml:space="preserve">Each backlog item (requirement or incident) is represented by a virtual “story card” in the iteration. The left-hand side of each item displays the priority color. The progress bar </w:t>
      </w:r>
      <w:r>
        <w:rPr>
          <w:rFonts w:ascii="Josefin Sans" w:hAnsi="Josefin Sans"/>
        </w:rPr>
        <w:t>near</w:t>
      </w:r>
      <w:r w:rsidRPr="00977C07">
        <w:rPr>
          <w:rFonts w:ascii="Josefin Sans" w:hAnsi="Josefin Sans"/>
        </w:rPr>
        <w:t xml:space="preserve"> the bottom of each item depicts the progress of the item. You can flip through each iteration to see the work planned by clicking the left/right arrow buttons at the sides of the screen.</w:t>
      </w:r>
    </w:p>
    <w:p w:rsidR="001D1EFE" w:rsidRPr="00977C07" w:rsidRDefault="001D1EFE" w:rsidP="001D1EFE">
      <w:pPr>
        <w:rPr>
          <w:rFonts w:ascii="Josefin Sans" w:hAnsi="Josefin Sans"/>
        </w:rPr>
      </w:pPr>
      <w:r w:rsidRPr="00977C07">
        <w:rPr>
          <w:rFonts w:ascii="Josefin Sans" w:hAnsi="Josefin Sans"/>
        </w:rPr>
        <w:t>Now drag the two highest priority requirements (the ones with Importance = 1-Critical) to the first iteration:</w:t>
      </w:r>
      <w:r w:rsidRPr="00977C07">
        <w:rPr>
          <w:rFonts w:ascii="Josefin Sans" w:hAnsi="Josefin Sans"/>
          <w:noProof/>
        </w:rPr>
        <w:t xml:space="preserve"> </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0E6375D0" wp14:editId="18AB5DA5">
            <wp:extent cx="5486400" cy="25387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538730"/>
                    </a:xfrm>
                    <a:prstGeom prst="rect">
                      <a:avLst/>
                    </a:prstGeom>
                  </pic:spPr>
                </pic:pic>
              </a:graphicData>
            </a:graphic>
          </wp:inline>
        </w:drawing>
      </w:r>
    </w:p>
    <w:p w:rsidR="001D1EFE"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t>In the screenshots above the cards are showing more information then you may see by default. Extra information can be shown by toggling the buttons at the top right of the planning board</w:t>
      </w:r>
    </w:p>
    <w:p w:rsidR="001D1EFE" w:rsidRDefault="001D1EFE" w:rsidP="005C2167">
      <w:pPr>
        <w:pStyle w:val="ListParagraph"/>
        <w:numPr>
          <w:ilvl w:val="0"/>
          <w:numId w:val="23"/>
        </w:numPr>
        <w:rPr>
          <w:rFonts w:ascii="Josefin Sans" w:hAnsi="Josefin Sans"/>
        </w:rPr>
      </w:pPr>
      <w:r>
        <w:rPr>
          <w:rFonts w:ascii="Josefin Sans" w:hAnsi="Josefin Sans"/>
        </w:rPr>
        <w:t>T</w:t>
      </w:r>
      <w:r w:rsidRPr="00977C07">
        <w:rPr>
          <w:rFonts w:ascii="Josefin Sans" w:hAnsi="Josefin Sans"/>
        </w:rPr>
        <w:t>o see more information about each requirement, enable the ‘Detailed View’ option</w:t>
      </w:r>
    </w:p>
    <w:p w:rsidR="001D1EFE" w:rsidRDefault="001D1EFE" w:rsidP="005C2167">
      <w:pPr>
        <w:pStyle w:val="ListParagraph"/>
        <w:numPr>
          <w:ilvl w:val="0"/>
          <w:numId w:val="23"/>
        </w:numPr>
        <w:rPr>
          <w:rFonts w:ascii="Josefin Sans" w:hAnsi="Josefin Sans"/>
        </w:rPr>
      </w:pPr>
      <w:r w:rsidRPr="00977C07">
        <w:rPr>
          <w:rFonts w:ascii="Josefin Sans" w:hAnsi="Josefin Sans"/>
        </w:rPr>
        <w:t>To see the individual tasks associated with each requirement, select the ‘Tasks’ option</w:t>
      </w:r>
    </w:p>
    <w:p w:rsidR="001D1EFE" w:rsidRPr="00977C07" w:rsidRDefault="001D1EFE" w:rsidP="005C2167">
      <w:pPr>
        <w:pStyle w:val="ListParagraph"/>
        <w:numPr>
          <w:ilvl w:val="0"/>
          <w:numId w:val="23"/>
        </w:numPr>
        <w:rPr>
          <w:rFonts w:ascii="Josefin Sans" w:hAnsi="Josefin Sans"/>
        </w:rPr>
      </w:pPr>
      <w:r w:rsidRPr="00977C07">
        <w:rPr>
          <w:rFonts w:ascii="Josefin Sans" w:hAnsi="Josefin Sans"/>
        </w:rPr>
        <w:t xml:space="preserve">To see the individual </w:t>
      </w:r>
      <w:r>
        <w:rPr>
          <w:rFonts w:ascii="Josefin Sans" w:hAnsi="Josefin Sans"/>
        </w:rPr>
        <w:t xml:space="preserve">tests </w:t>
      </w:r>
      <w:r w:rsidRPr="00977C07">
        <w:rPr>
          <w:rFonts w:ascii="Josefin Sans" w:hAnsi="Josefin Sans"/>
        </w:rPr>
        <w:t>associated with each requirement, select the ‘</w:t>
      </w:r>
      <w:r>
        <w:rPr>
          <w:rFonts w:ascii="Josefin Sans" w:hAnsi="Josefin Sans"/>
        </w:rPr>
        <w:t xml:space="preserve">Test Cases’ </w:t>
      </w:r>
      <w:r w:rsidRPr="00977C07">
        <w:rPr>
          <w:rFonts w:ascii="Josefin Sans" w:hAnsi="Josefin Sans"/>
        </w:rPr>
        <w:t>optio</w:t>
      </w:r>
      <w:r>
        <w:rPr>
          <w:rFonts w:ascii="Josefin Sans" w:hAnsi="Josefin Sans"/>
        </w:rPr>
        <w:t>n</w:t>
      </w:r>
    </w:p>
    <w:p w:rsidR="001D1EFE" w:rsidRPr="00977C07"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You can determine how much time has been scheduled in the first sprint</w:t>
      </w:r>
      <w:r>
        <w:rPr>
          <w:rFonts w:ascii="Josefin Sans" w:hAnsi="Josefin Sans"/>
        </w:rPr>
        <w:t xml:space="preserve"> </w:t>
      </w:r>
      <w:r w:rsidRPr="00977C07">
        <w:rPr>
          <w:rFonts w:ascii="Josefin Sans" w:hAnsi="Josefin Sans"/>
        </w:rPr>
        <w:t>and how much time is remaining. Although we have spare time available in Iteration 1, we will leave room left for fixing incidents, so next, drag and drop the remaining two requirements to Iteration 2:</w:t>
      </w:r>
    </w:p>
    <w:p w:rsidR="001D1EFE" w:rsidRDefault="001D1EFE" w:rsidP="001D1EFE">
      <w:pPr>
        <w:rPr>
          <w:rFonts w:ascii="Josefin Sans" w:hAnsi="Josefin Sans"/>
        </w:rPr>
      </w:pPr>
      <w:r w:rsidRPr="00977C07">
        <w:rPr>
          <w:rFonts w:ascii="Josefin Sans" w:hAnsi="Josefin Sans"/>
          <w:noProof/>
        </w:rPr>
        <w:lastRenderedPageBreak/>
        <w:drawing>
          <wp:inline distT="0" distB="0" distL="0" distR="0" wp14:anchorId="01343572" wp14:editId="4AF31A39">
            <wp:extent cx="5486400" cy="17208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720850"/>
                    </a:xfrm>
                    <a:prstGeom prst="rect">
                      <a:avLst/>
                    </a:prstGeom>
                  </pic:spPr>
                </pic:pic>
              </a:graphicData>
            </a:graphic>
          </wp:inline>
        </w:drawing>
      </w:r>
    </w:p>
    <w:p w:rsidR="001D1EFE" w:rsidRDefault="001D1EFE" w:rsidP="001D1EFE">
      <w:pPr>
        <w:spacing w:after="0" w:line="240" w:lineRule="auto"/>
        <w:rPr>
          <w:rFonts w:ascii="Josefin Sans" w:hAnsi="Josefin Sans"/>
        </w:rPr>
      </w:pPr>
      <w:r>
        <w:rPr>
          <w:rFonts w:ascii="Josefin Sans" w:hAnsi="Josefin Sans"/>
        </w:rPr>
        <w:br w:type="page"/>
      </w:r>
    </w:p>
    <w:p w:rsidR="001D1EFE" w:rsidRPr="00977C07" w:rsidRDefault="001D1EFE" w:rsidP="00F42771">
      <w:pPr>
        <w:pStyle w:val="Heading1"/>
      </w:pPr>
      <w:bookmarkStart w:id="16" w:name="_Toc353920057"/>
      <w:bookmarkStart w:id="17" w:name="_Toc4594414"/>
      <w:bookmarkStart w:id="18" w:name="_Toc4743362"/>
      <w:r w:rsidRPr="00977C07">
        <w:lastRenderedPageBreak/>
        <w:t>7. Assigning the Requirements &amp; Tasks</w:t>
      </w:r>
      <w:bookmarkEnd w:id="16"/>
      <w:bookmarkEnd w:id="17"/>
      <w:bookmarkEnd w:id="18"/>
    </w:p>
    <w:p w:rsidR="001D1EFE" w:rsidRPr="00977C07" w:rsidRDefault="001D1EFE" w:rsidP="001D1EFE">
      <w:pPr>
        <w:rPr>
          <w:rFonts w:ascii="Josefin Sans" w:hAnsi="Josefin Sans"/>
        </w:rPr>
      </w:pPr>
      <w:r w:rsidRPr="00977C07">
        <w:rPr>
          <w:rFonts w:ascii="Josefin Sans" w:hAnsi="Josefin Sans"/>
        </w:rPr>
        <w:t xml:space="preserve">Now that we have planned which requirements (user stories) and tasks are planned for each </w:t>
      </w:r>
      <w:r>
        <w:rPr>
          <w:rFonts w:ascii="Josefin Sans" w:hAnsi="Josefin Sans"/>
        </w:rPr>
        <w:t>sprint</w:t>
      </w:r>
      <w:r w:rsidRPr="00977C07">
        <w:rPr>
          <w:rFonts w:ascii="Josefin Sans" w:hAnsi="Josefin Sans"/>
        </w:rPr>
        <w:t xml:space="preserve">, we can assign </w:t>
      </w:r>
      <w:r>
        <w:rPr>
          <w:rFonts w:ascii="Josefin Sans" w:hAnsi="Josefin Sans"/>
        </w:rPr>
        <w:t xml:space="preserve">tasks </w:t>
      </w:r>
      <w:r w:rsidRPr="00977C07">
        <w:rPr>
          <w:rFonts w:ascii="Josefin Sans" w:hAnsi="Josefin Sans"/>
        </w:rPr>
        <w:t xml:space="preserve">to the appropriate developer(s). The process you follow will depend on your methodology (e.g. in Scrum the developers pick the tasks, </w:t>
      </w:r>
      <w:r>
        <w:rPr>
          <w:rFonts w:ascii="Josefin Sans" w:hAnsi="Josefin Sans"/>
        </w:rPr>
        <w:t xml:space="preserve">but </w:t>
      </w:r>
      <w:r w:rsidRPr="00977C07">
        <w:rPr>
          <w:rFonts w:ascii="Josefin Sans" w:hAnsi="Josefin Sans"/>
        </w:rPr>
        <w:t xml:space="preserve">in Extreme Programming the product manager usually </w:t>
      </w:r>
      <w:r>
        <w:rPr>
          <w:rFonts w:ascii="Josefin Sans" w:hAnsi="Josefin Sans"/>
        </w:rPr>
        <w:t>assigns tasks</w:t>
      </w:r>
      <w:r w:rsidRPr="00977C07">
        <w:rPr>
          <w:rFonts w:ascii="Josefin Sans" w:hAnsi="Josefin Sans"/>
        </w:rPr>
        <w:t>).</w:t>
      </w:r>
    </w:p>
    <w:p w:rsidR="001D1EFE" w:rsidRPr="00977C07" w:rsidRDefault="001D1EFE" w:rsidP="001D1EFE">
      <w:pPr>
        <w:rPr>
          <w:rFonts w:ascii="Josefin Sans" w:hAnsi="Josefin Sans"/>
        </w:rPr>
      </w:pPr>
      <w:r w:rsidRPr="00977C07">
        <w:rPr>
          <w:rFonts w:ascii="Josefin Sans" w:hAnsi="Josefin Sans"/>
        </w:rPr>
        <w:t xml:space="preserve">To assign the tasks, go to the main Navigation Bar and click on </w:t>
      </w:r>
      <w:r>
        <w:rPr>
          <w:rFonts w:ascii="Josefin Sans" w:hAnsi="Josefin Sans"/>
        </w:rPr>
        <w:t>Artifact</w:t>
      </w:r>
      <w:r w:rsidRPr="00977C07">
        <w:rPr>
          <w:rFonts w:ascii="Josefin Sans" w:hAnsi="Josefin Sans"/>
        </w:rPr>
        <w:t xml:space="preserve"> &gt; Tasks to display the main tasks list page:</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6B41E54E" wp14:editId="5A06DC84">
            <wp:extent cx="5486400" cy="22364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236470"/>
                    </a:xfrm>
                    <a:prstGeom prst="rect">
                      <a:avLst/>
                    </a:prstGeom>
                  </pic:spPr>
                </pic:pic>
              </a:graphicData>
            </a:graphic>
          </wp:inline>
        </w:drawing>
      </w:r>
      <w:r w:rsidRPr="00977C07">
        <w:rPr>
          <w:rFonts w:ascii="Josefin Sans" w:hAnsi="Josefin Sans"/>
        </w:rPr>
        <w:t xml:space="preserve"> </w:t>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Click on the ‘Board’ option on the top-right of the screen to change to the Kanban board view:</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5446A578" wp14:editId="3546CD8D">
            <wp:extent cx="5486400" cy="24364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436495"/>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You can see at a glance which tasks are in each status (in this case, they are all marked as ‘Not Started’). To see the distribution of tasks by person for a specific sprint, change the release selection to ‘Release 1.0 Iteration 1’, and the ‘Group By’ dropdown to ‘By Person’:</w:t>
      </w:r>
    </w:p>
    <w:p w:rsidR="001D1EFE" w:rsidRPr="00977C07" w:rsidRDefault="001D1EFE" w:rsidP="001D1EFE">
      <w:pPr>
        <w:rPr>
          <w:rFonts w:ascii="Josefin Sans" w:hAnsi="Josefin Sans"/>
          <w:noProof/>
        </w:rPr>
      </w:pPr>
      <w:r w:rsidRPr="00977C07">
        <w:rPr>
          <w:rFonts w:ascii="Josefin Sans" w:hAnsi="Josefin Sans"/>
          <w:noProof/>
        </w:rPr>
        <w:t xml:space="preserve"> </w:t>
      </w: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784875B5" wp14:editId="0ED898A4">
            <wp:extent cx="5486400" cy="2295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95525"/>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For our sample product, we have two product members listed (included ourselves). As an example, select the first four tasks (which are all priority = 1 – Critical) and drag them to your user’s section:</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26649708" wp14:editId="7C02E45F">
            <wp:extent cx="5486400" cy="23774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377440"/>
                    </a:xfrm>
                    <a:prstGeom prst="rect">
                      <a:avLst/>
                    </a:prstGeom>
                  </pic:spPr>
                </pic:pic>
              </a:graphicData>
            </a:graphic>
          </wp:inline>
        </w:drawing>
      </w:r>
      <w:r w:rsidRPr="00977C07">
        <w:rPr>
          <w:rFonts w:ascii="Josefin Sans" w:hAnsi="Josefin Sans"/>
          <w:noProof/>
        </w:rPr>
        <w:t xml:space="preserve"> </w:t>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 xml:space="preserve">Now you can clearly see the four tasks that have been assigned to your user. To simulate how this would appear to a developer, click on the main </w:t>
      </w:r>
      <w:r w:rsidR="00241A09">
        <w:rPr>
          <w:rFonts w:ascii="Josefin Sans" w:hAnsi="Josefin Sans"/>
        </w:rPr>
        <w:t>SpiraTeam</w:t>
      </w:r>
      <w:r w:rsidRPr="00977C07">
        <w:rPr>
          <w:rFonts w:ascii="Josefin Sans" w:hAnsi="Josefin Sans"/>
        </w:rPr>
        <w:t xml:space="preserve"> icon (in the top-left) to display your user’s “My Page” dashboard:</w:t>
      </w: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160001E2" wp14:editId="1954E7D6">
            <wp:extent cx="5486400" cy="24390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439035"/>
                    </a:xfrm>
                    <a:prstGeom prst="rect">
                      <a:avLst/>
                    </a:prstGeom>
                  </pic:spPr>
                </pic:pic>
              </a:graphicData>
            </a:graphic>
          </wp:inline>
        </w:drawing>
      </w:r>
      <w:r w:rsidRPr="00977C07">
        <w:rPr>
          <w:rFonts w:ascii="Josefin Sans" w:hAnsi="Josefin Sans"/>
          <w:noProof/>
        </w:rPr>
        <w:t xml:space="preserve"> </w:t>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This page lists all the development tasks that have been assigned to your user. Click on the task “Create user data tables” to display the task details page:</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694EC113" wp14:editId="0D51E8EC">
            <wp:extent cx="5486400" cy="17303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730375"/>
                    </a:xfrm>
                    <a:prstGeom prst="rect">
                      <a:avLst/>
                    </a:prstGeom>
                  </pic:spPr>
                </pic:pic>
              </a:graphicData>
            </a:graphic>
          </wp:inline>
        </w:drawing>
      </w:r>
      <w:r w:rsidRPr="00977C07">
        <w:rPr>
          <w:rFonts w:ascii="Josefin Sans" w:hAnsi="Josefin Sans"/>
          <w:noProof/>
        </w:rPr>
        <w:t xml:space="preserve"> </w:t>
      </w:r>
    </w:p>
    <w:p w:rsidR="001D1EFE" w:rsidRDefault="001D1EFE" w:rsidP="001D1EFE">
      <w:pPr>
        <w:rPr>
          <w:rFonts w:ascii="Josefin Sans" w:hAnsi="Josefin Sans"/>
        </w:rPr>
      </w:pPr>
    </w:p>
    <w:p w:rsidR="001D1EFE" w:rsidRDefault="001D1EFE" w:rsidP="001D1EFE">
      <w:pPr>
        <w:rPr>
          <w:rFonts w:ascii="Josefin Sans" w:hAnsi="Josefin Sans"/>
        </w:rPr>
      </w:pPr>
      <w:r w:rsidRPr="00977C07">
        <w:rPr>
          <w:rFonts w:ascii="Josefin Sans" w:hAnsi="Josefin Sans"/>
        </w:rPr>
        <w:t>This task has been estimated at 10.0 hours and is currently not started. The next step is to start working on the assigned task and report back progress. As an example</w:t>
      </w:r>
      <w:r>
        <w:rPr>
          <w:rFonts w:ascii="Josefin Sans" w:hAnsi="Josefin Sans"/>
        </w:rPr>
        <w:t>:</w:t>
      </w:r>
    </w:p>
    <w:p w:rsidR="001D1EFE" w:rsidRDefault="001D1EFE" w:rsidP="005C2167">
      <w:pPr>
        <w:pStyle w:val="ListParagraph"/>
        <w:numPr>
          <w:ilvl w:val="0"/>
          <w:numId w:val="24"/>
        </w:numPr>
        <w:rPr>
          <w:rFonts w:ascii="Josefin Sans" w:hAnsi="Josefin Sans"/>
        </w:rPr>
      </w:pPr>
      <w:r w:rsidRPr="00F5347B">
        <w:rPr>
          <w:rFonts w:ascii="Josefin Sans" w:hAnsi="Josefin Sans"/>
        </w:rPr>
        <w:t>click the workflow ‘O</w:t>
      </w:r>
      <w:r w:rsidRPr="00977C07">
        <w:rPr>
          <w:rFonts w:ascii="Josefin Sans" w:hAnsi="Josefin Sans"/>
        </w:rPr>
        <w:t>peration</w:t>
      </w:r>
      <w:r w:rsidRPr="00F5347B">
        <w:rPr>
          <w:rFonts w:ascii="Josefin Sans" w:hAnsi="Josefin Sans"/>
        </w:rPr>
        <w:t>s’</w:t>
      </w:r>
      <w:r w:rsidRPr="00977C07">
        <w:rPr>
          <w:rFonts w:ascii="Josefin Sans" w:hAnsi="Josefin Sans"/>
        </w:rPr>
        <w:t xml:space="preserve"> and chose ‘Start Task’. </w:t>
      </w:r>
      <w:r w:rsidRPr="00F5347B">
        <w:rPr>
          <w:noProof/>
        </w:rPr>
        <w:drawing>
          <wp:inline distT="0" distB="0" distL="0" distR="0" wp14:anchorId="1A61523F" wp14:editId="229CEA52">
            <wp:extent cx="5391150" cy="361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150" cy="361950"/>
                    </a:xfrm>
                    <a:prstGeom prst="rect">
                      <a:avLst/>
                    </a:prstGeom>
                  </pic:spPr>
                </pic:pic>
              </a:graphicData>
            </a:graphic>
          </wp:inline>
        </w:drawing>
      </w:r>
    </w:p>
    <w:p w:rsidR="001D1EFE" w:rsidRDefault="001D1EFE" w:rsidP="005C2167">
      <w:pPr>
        <w:pStyle w:val="ListParagraph"/>
        <w:numPr>
          <w:ilvl w:val="0"/>
          <w:numId w:val="24"/>
        </w:numPr>
        <w:rPr>
          <w:rFonts w:ascii="Josefin Sans" w:hAnsi="Josefin Sans"/>
        </w:rPr>
      </w:pPr>
      <w:r w:rsidRPr="00977C07">
        <w:rPr>
          <w:rFonts w:ascii="Josefin Sans" w:hAnsi="Josefin Sans"/>
        </w:rPr>
        <w:t xml:space="preserve">Then under ‘Dates and Times’ enter an ‘Actual Effort’ of 3.0 hours, and a ‘Remaining Effort’ of 5.0 hours. </w:t>
      </w:r>
    </w:p>
    <w:p w:rsidR="001D1EFE" w:rsidRDefault="001D1EFE" w:rsidP="005C2167">
      <w:pPr>
        <w:pStyle w:val="ListParagraph"/>
        <w:numPr>
          <w:ilvl w:val="0"/>
          <w:numId w:val="24"/>
        </w:numPr>
        <w:rPr>
          <w:rFonts w:ascii="Josefin Sans" w:hAnsi="Josefin Sans"/>
        </w:rPr>
      </w:pPr>
      <w:r w:rsidRPr="00977C07">
        <w:rPr>
          <w:rFonts w:ascii="Josefin Sans" w:hAnsi="Josefin Sans"/>
        </w:rPr>
        <w:t xml:space="preserve">In the ‘Comments’ section below, add a comment: “Added initial set of data tables”, </w:t>
      </w:r>
    </w:p>
    <w:p w:rsidR="001D1EFE" w:rsidRDefault="001D1EFE" w:rsidP="005C2167">
      <w:pPr>
        <w:pStyle w:val="ListParagraph"/>
        <w:numPr>
          <w:ilvl w:val="0"/>
          <w:numId w:val="24"/>
        </w:numPr>
        <w:rPr>
          <w:rFonts w:ascii="Josefin Sans" w:hAnsi="Josefin Sans"/>
        </w:rPr>
      </w:pPr>
      <w:r>
        <w:rPr>
          <w:rFonts w:ascii="Josefin Sans" w:hAnsi="Josefin Sans"/>
        </w:rPr>
        <w:t>C</w:t>
      </w:r>
      <w:r w:rsidRPr="00977C07">
        <w:rPr>
          <w:rFonts w:ascii="Josefin Sans" w:hAnsi="Josefin Sans"/>
        </w:rPr>
        <w:t xml:space="preserve">lick ‘Save’ </w:t>
      </w:r>
      <w:r w:rsidRPr="00F5347B">
        <w:rPr>
          <w:rFonts w:ascii="Josefin Sans" w:hAnsi="Josefin Sans"/>
        </w:rPr>
        <w:t xml:space="preserve">at </w:t>
      </w:r>
      <w:r w:rsidRPr="00977C07">
        <w:rPr>
          <w:rFonts w:ascii="Josefin Sans" w:hAnsi="Josefin Sans"/>
        </w:rPr>
        <w:t>the top of the page</w:t>
      </w:r>
      <w:r w:rsidRPr="00F5347B">
        <w:rPr>
          <w:rFonts w:ascii="Josefin Sans" w:hAnsi="Josefin Sans"/>
        </w:rPr>
        <w:t>.</w:t>
      </w:r>
    </w:p>
    <w:p w:rsidR="001D1EFE" w:rsidRPr="00977C07" w:rsidRDefault="001D1EFE" w:rsidP="001D1EFE">
      <w:pPr>
        <w:rPr>
          <w:rFonts w:ascii="Josefin Sans" w:hAnsi="Josefin Sans"/>
        </w:rPr>
      </w:pPr>
      <w:r>
        <w:rPr>
          <w:rFonts w:ascii="Josefin Sans" w:hAnsi="Josefin Sans"/>
        </w:rPr>
        <w:t>T</w:t>
      </w:r>
      <w:r w:rsidRPr="00977C07">
        <w:rPr>
          <w:rFonts w:ascii="Josefin Sans" w:hAnsi="Josefin Sans"/>
        </w:rPr>
        <w:t>he progress indicator will reflect the changes and the new comment will have been added</w:t>
      </w:r>
      <w:r>
        <w:rPr>
          <w:rFonts w:ascii="Josefin Sans" w:hAnsi="Josefin Sans"/>
        </w:rPr>
        <w:t>.</w:t>
      </w: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78D5FE70" wp14:editId="448F06CC">
            <wp:extent cx="6028661" cy="272854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891"/>
                    <a:stretch/>
                  </pic:blipFill>
                  <pic:spPr bwMode="auto">
                    <a:xfrm>
                      <a:off x="0" y="0"/>
                      <a:ext cx="6045538" cy="2736183"/>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Now click on the other three assigned tasks, start them, and specify the following:</w:t>
      </w:r>
    </w:p>
    <w:tbl>
      <w:tblPr>
        <w:tblStyle w:val="TableGrid"/>
        <w:tblW w:w="9720" w:type="dxa"/>
        <w:tblInd w:w="108" w:type="dxa"/>
        <w:tblLayout w:type="fixed"/>
        <w:tblLook w:val="04A0" w:firstRow="1" w:lastRow="0" w:firstColumn="1" w:lastColumn="0" w:noHBand="0" w:noVBand="1"/>
      </w:tblPr>
      <w:tblGrid>
        <w:gridCol w:w="4410"/>
        <w:gridCol w:w="1530"/>
        <w:gridCol w:w="1440"/>
        <w:gridCol w:w="2340"/>
      </w:tblGrid>
      <w:tr w:rsidR="001D1EFE" w:rsidRPr="002E0ECB" w:rsidTr="00CD5E07">
        <w:tc>
          <w:tcPr>
            <w:tcW w:w="4410" w:type="dxa"/>
            <w:tcBorders>
              <w:bottom w:val="single" w:sz="4" w:space="0" w:color="auto"/>
            </w:tcBorders>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t>Requirement / Task</w:t>
            </w:r>
          </w:p>
        </w:tc>
        <w:tc>
          <w:tcPr>
            <w:tcW w:w="1530" w:type="dxa"/>
            <w:tcBorders>
              <w:bottom w:val="single" w:sz="4" w:space="0" w:color="auto"/>
            </w:tcBorders>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t>Est. Estimate</w:t>
            </w:r>
          </w:p>
        </w:tc>
        <w:tc>
          <w:tcPr>
            <w:tcW w:w="1440" w:type="dxa"/>
            <w:tcBorders>
              <w:bottom w:val="single" w:sz="4" w:space="0" w:color="auto"/>
            </w:tcBorders>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t>Actual Effort</w:t>
            </w:r>
          </w:p>
        </w:tc>
        <w:tc>
          <w:tcPr>
            <w:tcW w:w="2340" w:type="dxa"/>
            <w:tcBorders>
              <w:bottom w:val="single" w:sz="4" w:space="0" w:color="auto"/>
            </w:tcBorders>
            <w:shd w:val="clear" w:color="auto" w:fill="D9D9D9" w:themeFill="background1" w:themeFillShade="D9"/>
          </w:tcPr>
          <w:p w:rsidR="001D1EFE" w:rsidRPr="00977C07" w:rsidRDefault="001D1EFE" w:rsidP="00CD5E07">
            <w:pPr>
              <w:spacing w:after="0"/>
              <w:rPr>
                <w:rFonts w:ascii="Josefin Sans" w:hAnsi="Josefin Sans"/>
                <w:b/>
              </w:rPr>
            </w:pPr>
            <w:r w:rsidRPr="00977C07">
              <w:rPr>
                <w:rFonts w:ascii="Josefin Sans" w:hAnsi="Josefin Sans"/>
                <w:b/>
              </w:rPr>
              <w:t>Remaining Effort</w:t>
            </w:r>
          </w:p>
        </w:tc>
      </w:tr>
      <w:tr w:rsidR="001D1EFE" w:rsidRPr="002E0ECB" w:rsidTr="00CD5E07">
        <w:tc>
          <w:tcPr>
            <w:tcW w:w="4410" w:type="dxa"/>
          </w:tcPr>
          <w:p w:rsidR="001D1EFE" w:rsidRPr="00977C07" w:rsidRDefault="001D1EFE" w:rsidP="00CD5E07">
            <w:pPr>
              <w:spacing w:after="0"/>
              <w:rPr>
                <w:rFonts w:ascii="Josefin Sans" w:hAnsi="Josefin Sans"/>
              </w:rPr>
            </w:pPr>
            <w:r w:rsidRPr="00977C07">
              <w:rPr>
                <w:rFonts w:ascii="Josefin Sans" w:hAnsi="Josefin Sans"/>
              </w:rPr>
              <w:t>Create user data tables</w:t>
            </w:r>
          </w:p>
        </w:tc>
        <w:tc>
          <w:tcPr>
            <w:tcW w:w="1530" w:type="dxa"/>
          </w:tcPr>
          <w:p w:rsidR="001D1EFE" w:rsidRPr="00977C07" w:rsidRDefault="001D1EFE" w:rsidP="00CD5E07">
            <w:pPr>
              <w:spacing w:after="0"/>
              <w:rPr>
                <w:rFonts w:ascii="Josefin Sans" w:hAnsi="Josefin Sans"/>
              </w:rPr>
            </w:pPr>
            <w:r w:rsidRPr="00977C07">
              <w:rPr>
                <w:rFonts w:ascii="Josefin Sans" w:hAnsi="Josefin Sans"/>
              </w:rPr>
              <w:t>10.0h</w:t>
            </w:r>
          </w:p>
        </w:tc>
        <w:tc>
          <w:tcPr>
            <w:tcW w:w="1440" w:type="dxa"/>
          </w:tcPr>
          <w:p w:rsidR="001D1EFE" w:rsidRPr="00977C07" w:rsidRDefault="001D1EFE" w:rsidP="00CD5E07">
            <w:pPr>
              <w:spacing w:after="0"/>
              <w:rPr>
                <w:rFonts w:ascii="Josefin Sans" w:hAnsi="Josefin Sans"/>
              </w:rPr>
            </w:pPr>
            <w:r w:rsidRPr="00977C07">
              <w:rPr>
                <w:rFonts w:ascii="Josefin Sans" w:hAnsi="Josefin Sans"/>
              </w:rPr>
              <w:t>3.0h</w:t>
            </w:r>
          </w:p>
        </w:tc>
        <w:tc>
          <w:tcPr>
            <w:tcW w:w="2340" w:type="dxa"/>
          </w:tcPr>
          <w:p w:rsidR="001D1EFE" w:rsidRPr="00977C07" w:rsidRDefault="001D1EFE" w:rsidP="00CD5E07">
            <w:pPr>
              <w:spacing w:after="0"/>
              <w:rPr>
                <w:rFonts w:ascii="Josefin Sans" w:hAnsi="Josefin Sans"/>
              </w:rPr>
            </w:pPr>
            <w:r w:rsidRPr="00977C07">
              <w:rPr>
                <w:rFonts w:ascii="Josefin Sans" w:hAnsi="Josefin Sans"/>
              </w:rPr>
              <w:t>5.0h</w:t>
            </w:r>
          </w:p>
        </w:tc>
      </w:tr>
      <w:tr w:rsidR="001D1EFE" w:rsidRPr="002E0ECB" w:rsidTr="00CD5E07">
        <w:tc>
          <w:tcPr>
            <w:tcW w:w="4410" w:type="dxa"/>
          </w:tcPr>
          <w:p w:rsidR="001D1EFE" w:rsidRPr="00977C07" w:rsidRDefault="001D1EFE" w:rsidP="00CD5E07">
            <w:pPr>
              <w:spacing w:after="0"/>
              <w:rPr>
                <w:rFonts w:ascii="Josefin Sans" w:hAnsi="Josefin Sans"/>
              </w:rPr>
            </w:pPr>
            <w:r w:rsidRPr="00977C07">
              <w:rPr>
                <w:rFonts w:ascii="Josefin Sans" w:hAnsi="Josefin Sans"/>
              </w:rPr>
              <w:t>Develop user business object</w:t>
            </w:r>
          </w:p>
        </w:tc>
        <w:tc>
          <w:tcPr>
            <w:tcW w:w="1530" w:type="dxa"/>
          </w:tcPr>
          <w:p w:rsidR="001D1EFE" w:rsidRPr="00977C07" w:rsidRDefault="001D1EFE" w:rsidP="00CD5E07">
            <w:pPr>
              <w:spacing w:after="0"/>
              <w:rPr>
                <w:rFonts w:ascii="Josefin Sans" w:hAnsi="Josefin Sans"/>
              </w:rPr>
            </w:pPr>
            <w:r w:rsidRPr="00977C07">
              <w:rPr>
                <w:rFonts w:ascii="Josefin Sans" w:hAnsi="Josefin Sans"/>
              </w:rPr>
              <w:t>10.0h</w:t>
            </w:r>
          </w:p>
        </w:tc>
        <w:tc>
          <w:tcPr>
            <w:tcW w:w="1440" w:type="dxa"/>
          </w:tcPr>
          <w:p w:rsidR="001D1EFE" w:rsidRPr="00977C07" w:rsidRDefault="001D1EFE" w:rsidP="00CD5E07">
            <w:pPr>
              <w:spacing w:after="0"/>
              <w:rPr>
                <w:rFonts w:ascii="Josefin Sans" w:hAnsi="Josefin Sans"/>
              </w:rPr>
            </w:pPr>
            <w:r w:rsidRPr="00977C07">
              <w:rPr>
                <w:rFonts w:ascii="Josefin Sans" w:hAnsi="Josefin Sans"/>
              </w:rPr>
              <w:t>2.0h</w:t>
            </w:r>
          </w:p>
        </w:tc>
        <w:tc>
          <w:tcPr>
            <w:tcW w:w="2340" w:type="dxa"/>
          </w:tcPr>
          <w:p w:rsidR="001D1EFE" w:rsidRPr="00977C07" w:rsidRDefault="001D1EFE" w:rsidP="00CD5E07">
            <w:pPr>
              <w:spacing w:after="0"/>
              <w:rPr>
                <w:rFonts w:ascii="Josefin Sans" w:hAnsi="Josefin Sans"/>
              </w:rPr>
            </w:pPr>
            <w:r w:rsidRPr="00977C07">
              <w:rPr>
                <w:rFonts w:ascii="Josefin Sans" w:hAnsi="Josefin Sans"/>
              </w:rPr>
              <w:t>7.5h</w:t>
            </w:r>
          </w:p>
        </w:tc>
      </w:tr>
      <w:tr w:rsidR="001D1EFE" w:rsidRPr="002E0ECB" w:rsidTr="00CD5E07">
        <w:trPr>
          <w:trHeight w:val="62"/>
        </w:trPr>
        <w:tc>
          <w:tcPr>
            <w:tcW w:w="4410" w:type="dxa"/>
          </w:tcPr>
          <w:p w:rsidR="001D1EFE" w:rsidRPr="00977C07" w:rsidRDefault="001D1EFE" w:rsidP="00CD5E07">
            <w:pPr>
              <w:spacing w:after="0"/>
              <w:rPr>
                <w:rFonts w:ascii="Josefin Sans" w:hAnsi="Josefin Sans"/>
              </w:rPr>
            </w:pPr>
            <w:r w:rsidRPr="00977C07">
              <w:rPr>
                <w:rFonts w:ascii="Josefin Sans" w:hAnsi="Josefin Sans"/>
              </w:rPr>
              <w:t>Build user creation screens</w:t>
            </w:r>
          </w:p>
        </w:tc>
        <w:tc>
          <w:tcPr>
            <w:tcW w:w="1530" w:type="dxa"/>
          </w:tcPr>
          <w:p w:rsidR="001D1EFE" w:rsidRPr="00977C07" w:rsidRDefault="001D1EFE" w:rsidP="00CD5E07">
            <w:pPr>
              <w:spacing w:after="0"/>
              <w:rPr>
                <w:rFonts w:ascii="Josefin Sans" w:hAnsi="Josefin Sans"/>
              </w:rPr>
            </w:pPr>
            <w:r w:rsidRPr="00977C07">
              <w:rPr>
                <w:rFonts w:ascii="Josefin Sans" w:hAnsi="Josefin Sans"/>
              </w:rPr>
              <w:t>20.0h</w:t>
            </w:r>
          </w:p>
        </w:tc>
        <w:tc>
          <w:tcPr>
            <w:tcW w:w="1440" w:type="dxa"/>
          </w:tcPr>
          <w:p w:rsidR="001D1EFE" w:rsidRPr="00977C07" w:rsidRDefault="001D1EFE" w:rsidP="00CD5E07">
            <w:pPr>
              <w:spacing w:after="0"/>
              <w:rPr>
                <w:rFonts w:ascii="Josefin Sans" w:hAnsi="Josefin Sans"/>
              </w:rPr>
            </w:pPr>
            <w:r w:rsidRPr="00977C07">
              <w:rPr>
                <w:rFonts w:ascii="Josefin Sans" w:hAnsi="Josefin Sans"/>
              </w:rPr>
              <w:t>3.0h</w:t>
            </w:r>
          </w:p>
        </w:tc>
        <w:tc>
          <w:tcPr>
            <w:tcW w:w="2340" w:type="dxa"/>
          </w:tcPr>
          <w:p w:rsidR="001D1EFE" w:rsidRPr="00977C07" w:rsidRDefault="001D1EFE" w:rsidP="00CD5E07">
            <w:pPr>
              <w:spacing w:after="0"/>
              <w:rPr>
                <w:rFonts w:ascii="Josefin Sans" w:hAnsi="Josefin Sans"/>
              </w:rPr>
            </w:pPr>
            <w:r w:rsidRPr="00977C07">
              <w:rPr>
                <w:rFonts w:ascii="Josefin Sans" w:hAnsi="Josefin Sans"/>
              </w:rPr>
              <w:t>18.0h</w:t>
            </w:r>
          </w:p>
        </w:tc>
      </w:tr>
      <w:tr w:rsidR="001D1EFE" w:rsidRPr="002E0ECB" w:rsidTr="00CD5E07">
        <w:trPr>
          <w:trHeight w:val="62"/>
        </w:trPr>
        <w:tc>
          <w:tcPr>
            <w:tcW w:w="4410" w:type="dxa"/>
          </w:tcPr>
          <w:p w:rsidR="001D1EFE" w:rsidRPr="00977C07" w:rsidRDefault="001D1EFE" w:rsidP="00CD5E07">
            <w:pPr>
              <w:spacing w:after="0"/>
              <w:rPr>
                <w:rFonts w:ascii="Josefin Sans" w:hAnsi="Josefin Sans"/>
              </w:rPr>
            </w:pPr>
            <w:r w:rsidRPr="00977C07">
              <w:rPr>
                <w:rFonts w:ascii="Josefin Sans" w:hAnsi="Josefin Sans"/>
              </w:rPr>
              <w:t>Extend user business object to handle updates</w:t>
            </w:r>
          </w:p>
        </w:tc>
        <w:tc>
          <w:tcPr>
            <w:tcW w:w="1530" w:type="dxa"/>
          </w:tcPr>
          <w:p w:rsidR="001D1EFE" w:rsidRPr="00977C07" w:rsidRDefault="001D1EFE" w:rsidP="00CD5E07">
            <w:pPr>
              <w:spacing w:after="0"/>
              <w:rPr>
                <w:rFonts w:ascii="Josefin Sans" w:hAnsi="Josefin Sans"/>
              </w:rPr>
            </w:pPr>
            <w:r w:rsidRPr="00977C07">
              <w:rPr>
                <w:rFonts w:ascii="Josefin Sans" w:hAnsi="Josefin Sans"/>
              </w:rPr>
              <w:t>5.0h</w:t>
            </w:r>
          </w:p>
        </w:tc>
        <w:tc>
          <w:tcPr>
            <w:tcW w:w="1440" w:type="dxa"/>
          </w:tcPr>
          <w:p w:rsidR="001D1EFE" w:rsidRPr="00977C07" w:rsidRDefault="001D1EFE" w:rsidP="00CD5E07">
            <w:pPr>
              <w:spacing w:after="0"/>
              <w:rPr>
                <w:rFonts w:ascii="Josefin Sans" w:hAnsi="Josefin Sans"/>
              </w:rPr>
            </w:pPr>
            <w:r w:rsidRPr="00977C07">
              <w:rPr>
                <w:rFonts w:ascii="Josefin Sans" w:hAnsi="Josefin Sans"/>
              </w:rPr>
              <w:t>0.5h</w:t>
            </w:r>
          </w:p>
        </w:tc>
        <w:tc>
          <w:tcPr>
            <w:tcW w:w="2340" w:type="dxa"/>
          </w:tcPr>
          <w:p w:rsidR="001D1EFE" w:rsidRPr="00977C07" w:rsidRDefault="001D1EFE" w:rsidP="00CD5E07">
            <w:pPr>
              <w:spacing w:after="0"/>
              <w:rPr>
                <w:rFonts w:ascii="Josefin Sans" w:hAnsi="Josefin Sans"/>
              </w:rPr>
            </w:pPr>
            <w:r w:rsidRPr="00977C07">
              <w:rPr>
                <w:rFonts w:ascii="Josefin Sans" w:hAnsi="Josefin Sans"/>
              </w:rPr>
              <w:t>4.0h</w:t>
            </w:r>
          </w:p>
        </w:tc>
      </w:tr>
    </w:tbl>
    <w:p w:rsidR="001D1EFE" w:rsidRDefault="001D1EFE" w:rsidP="001D1EFE">
      <w:pPr>
        <w:spacing w:before="120"/>
        <w:rPr>
          <w:rFonts w:ascii="Josefin Sans" w:hAnsi="Josefin Sans"/>
        </w:rPr>
      </w:pPr>
    </w:p>
    <w:p w:rsidR="001D1EFE" w:rsidRPr="00977C07" w:rsidRDefault="001D1EFE" w:rsidP="001D1EFE">
      <w:pPr>
        <w:spacing w:before="120"/>
        <w:rPr>
          <w:rFonts w:ascii="Josefin Sans" w:hAnsi="Josefin Sans"/>
        </w:rPr>
      </w:pPr>
      <w:r w:rsidRPr="00977C07">
        <w:rPr>
          <w:rFonts w:ascii="Josefin Sans" w:hAnsi="Josefin Sans"/>
        </w:rPr>
        <w:t xml:space="preserve">After updating the assigned tasks, the ‘My Page’ dashboard will </w:t>
      </w:r>
      <w:r>
        <w:rPr>
          <w:rFonts w:ascii="Josefin Sans" w:hAnsi="Josefin Sans"/>
        </w:rPr>
        <w:t xml:space="preserve">show all these </w:t>
      </w:r>
      <w:r w:rsidRPr="00977C07">
        <w:rPr>
          <w:rFonts w:ascii="Josefin Sans" w:hAnsi="Josefin Sans"/>
        </w:rPr>
        <w:t>changes:</w:t>
      </w:r>
    </w:p>
    <w:p w:rsidR="001D1EFE" w:rsidRPr="00977C07" w:rsidRDefault="001D1EFE" w:rsidP="001D1EFE">
      <w:pPr>
        <w:spacing w:before="120"/>
        <w:rPr>
          <w:rFonts w:ascii="Josefin Sans" w:hAnsi="Josefin Sans"/>
        </w:rPr>
      </w:pPr>
      <w:r w:rsidRPr="00977C07" w:rsidDel="00FB170D">
        <w:rPr>
          <w:rFonts w:ascii="Josefin Sans" w:hAnsi="Josefin Sans"/>
          <w:noProof/>
        </w:rPr>
        <w:t xml:space="preserve"> </w:t>
      </w:r>
      <w:r w:rsidRPr="00977C07">
        <w:rPr>
          <w:rFonts w:ascii="Josefin Sans" w:hAnsi="Josefin Sans"/>
          <w:noProof/>
        </w:rPr>
        <w:drawing>
          <wp:inline distT="0" distB="0" distL="0" distR="0" wp14:anchorId="3E04A08B" wp14:editId="528FC591">
            <wp:extent cx="4969565" cy="2179437"/>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0000" t="51083"/>
                    <a:stretch/>
                  </pic:blipFill>
                  <pic:spPr bwMode="auto">
                    <a:xfrm>
                      <a:off x="0" y="0"/>
                      <a:ext cx="4990070" cy="2188429"/>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spacing w:before="120"/>
        <w:rPr>
          <w:rFonts w:ascii="Josefin Sans" w:hAnsi="Josefin Sans"/>
        </w:rPr>
      </w:pPr>
    </w:p>
    <w:p w:rsidR="001D1EFE" w:rsidRPr="00977C07" w:rsidRDefault="001D1EFE" w:rsidP="001D1EFE">
      <w:pPr>
        <w:spacing w:before="120"/>
        <w:rPr>
          <w:rFonts w:ascii="Josefin Sans" w:hAnsi="Josefin Sans"/>
        </w:rPr>
      </w:pPr>
      <w:r w:rsidRPr="00977C07">
        <w:rPr>
          <w:rFonts w:ascii="Josefin Sans" w:hAnsi="Josefin Sans"/>
        </w:rPr>
        <w:t>Similarly, for the product manager, On the main Navigation Bar, clicking on Artifacts &gt; Requirements to display the requirements list will show the task progress as it impacts the various requirements:</w:t>
      </w:r>
    </w:p>
    <w:p w:rsidR="001D1EFE" w:rsidRDefault="001D1EFE" w:rsidP="001D1EFE">
      <w:pPr>
        <w:spacing w:before="120"/>
        <w:rPr>
          <w:rFonts w:ascii="Josefin Sans" w:hAnsi="Josefin Sans"/>
        </w:rPr>
      </w:pPr>
      <w:r w:rsidRPr="00977C07">
        <w:rPr>
          <w:rFonts w:ascii="Josefin Sans" w:hAnsi="Josefin Sans"/>
          <w:noProof/>
        </w:rPr>
        <w:lastRenderedPageBreak/>
        <w:drawing>
          <wp:inline distT="0" distB="0" distL="0" distR="0" wp14:anchorId="709B3A0B" wp14:editId="0E0EA731">
            <wp:extent cx="5486400" cy="24022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542"/>
                    <a:stretch/>
                  </pic:blipFill>
                  <pic:spPr bwMode="auto">
                    <a:xfrm>
                      <a:off x="0" y="0"/>
                      <a:ext cx="5486400" cy="2402205"/>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spacing w:after="0" w:line="240" w:lineRule="auto"/>
        <w:rPr>
          <w:rFonts w:ascii="Josefin Sans" w:hAnsi="Josefin Sans"/>
        </w:rPr>
      </w:pPr>
      <w:r>
        <w:rPr>
          <w:rFonts w:ascii="Josefin Sans" w:hAnsi="Josefin Sans"/>
        </w:rPr>
        <w:br w:type="page"/>
      </w:r>
    </w:p>
    <w:p w:rsidR="001D1EFE" w:rsidRPr="00977C07" w:rsidRDefault="001D1EFE" w:rsidP="00F42771">
      <w:pPr>
        <w:pStyle w:val="Heading1"/>
      </w:pPr>
      <w:bookmarkStart w:id="19" w:name="_Toc4594415"/>
      <w:bookmarkStart w:id="20" w:name="_Toc4743363"/>
      <w:r w:rsidRPr="00977C07">
        <w:lastRenderedPageBreak/>
        <w:t>8. Scheduling the Testing Activities</w:t>
      </w:r>
      <w:bookmarkEnd w:id="19"/>
      <w:bookmarkEnd w:id="20"/>
    </w:p>
    <w:p w:rsidR="001D1EFE" w:rsidRPr="00977C07" w:rsidRDefault="001D1EFE" w:rsidP="001D1EFE">
      <w:pPr>
        <w:rPr>
          <w:rFonts w:ascii="Josefin Sans" w:hAnsi="Josefin Sans"/>
        </w:rPr>
      </w:pPr>
      <w:r w:rsidRPr="00977C07">
        <w:rPr>
          <w:rFonts w:ascii="Josefin Sans" w:hAnsi="Josefin Sans"/>
        </w:rPr>
        <w:t xml:space="preserve">Now that we have created our test plan for each release and </w:t>
      </w:r>
      <w:r w:rsidR="00AC45EE" w:rsidRPr="00977C07">
        <w:rPr>
          <w:rFonts w:ascii="Josefin Sans" w:hAnsi="Josefin Sans"/>
        </w:rPr>
        <w:t>sprint,</w:t>
      </w:r>
      <w:r w:rsidRPr="00977C07">
        <w:rPr>
          <w:rFonts w:ascii="Josefin Sans" w:hAnsi="Josefin Sans"/>
        </w:rPr>
        <w:t xml:space="preserve"> we </w:t>
      </w:r>
      <w:r>
        <w:rPr>
          <w:rFonts w:ascii="Josefin Sans" w:hAnsi="Josefin Sans"/>
        </w:rPr>
        <w:t xml:space="preserve">need </w:t>
      </w:r>
      <w:r w:rsidRPr="00977C07">
        <w:rPr>
          <w:rFonts w:ascii="Josefin Sans" w:hAnsi="Josefin Sans"/>
        </w:rPr>
        <w:t xml:space="preserve">to schedule the test cases for execution by our testers. As an example, we’ll create a single test set (also known as </w:t>
      </w:r>
      <w:r>
        <w:rPr>
          <w:rFonts w:ascii="Josefin Sans" w:hAnsi="Josefin Sans"/>
        </w:rPr>
        <w:t xml:space="preserve">a </w:t>
      </w:r>
      <w:r w:rsidRPr="00977C07">
        <w:rPr>
          <w:rFonts w:ascii="Josefin Sans" w:hAnsi="Josefin Sans"/>
        </w:rPr>
        <w:t>test suite) that contains a list of test cases to be executed by a specific tester.</w:t>
      </w:r>
    </w:p>
    <w:p w:rsidR="001D1EFE" w:rsidRPr="00977C07" w:rsidRDefault="001D1EFE" w:rsidP="001D1EFE">
      <w:pPr>
        <w:rPr>
          <w:rFonts w:ascii="Josefin Sans" w:hAnsi="Josefin Sans"/>
        </w:rPr>
      </w:pPr>
      <w:r w:rsidRPr="00977C07">
        <w:rPr>
          <w:rFonts w:ascii="Josefin Sans" w:hAnsi="Josefin Sans"/>
        </w:rPr>
        <w:t>On the main Navigation Bar, click on Artifacts &gt;Test Sets menu option to display the product’s test set list page:</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6330CB8E" wp14:editId="61FDEEBC">
            <wp:extent cx="5486400" cy="7416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741680"/>
                    </a:xfrm>
                    <a:prstGeom prst="rect">
                      <a:avLst/>
                    </a:prstGeom>
                  </pic:spPr>
                </pic:pic>
              </a:graphicData>
            </a:graphic>
          </wp:inline>
        </w:drawing>
      </w:r>
    </w:p>
    <w:p w:rsidR="001D1EFE" w:rsidRDefault="001D1EFE" w:rsidP="001D1EFE">
      <w:pPr>
        <w:rPr>
          <w:rFonts w:ascii="Josefin Sans" w:hAnsi="Josefin Sans"/>
        </w:rPr>
      </w:pPr>
    </w:p>
    <w:p w:rsidR="001D1EFE" w:rsidRDefault="001D1EFE" w:rsidP="001D1EFE">
      <w:pPr>
        <w:rPr>
          <w:rFonts w:ascii="Josefin Sans" w:hAnsi="Josefin Sans"/>
        </w:rPr>
      </w:pPr>
      <w:r>
        <w:rPr>
          <w:rFonts w:ascii="Josefin Sans" w:hAnsi="Josefin Sans"/>
        </w:rPr>
        <w:t xml:space="preserve">At first, </w:t>
      </w:r>
      <w:r w:rsidRPr="00977C07">
        <w:rPr>
          <w:rFonts w:ascii="Josefin Sans" w:hAnsi="Josefin Sans"/>
        </w:rPr>
        <w:t xml:space="preserve">the test set list will be empty and the ‘Folders’ tree on the left will only show ‘Root’. </w:t>
      </w:r>
    </w:p>
    <w:p w:rsidR="001D1EFE" w:rsidRPr="00A57462" w:rsidRDefault="001D1EFE" w:rsidP="005C2167">
      <w:pPr>
        <w:pStyle w:val="ListParagraph"/>
        <w:numPr>
          <w:ilvl w:val="0"/>
          <w:numId w:val="25"/>
        </w:numPr>
        <w:rPr>
          <w:rFonts w:ascii="Josefin Sans" w:hAnsi="Josefin Sans"/>
        </w:rPr>
      </w:pPr>
      <w:r w:rsidRPr="00A57462">
        <w:rPr>
          <w:rFonts w:ascii="Josefin Sans" w:hAnsi="Josefin Sans"/>
        </w:rPr>
        <w:t>Click the ‘Add’ button beneath the folder tree</w:t>
      </w:r>
    </w:p>
    <w:p w:rsidR="001D1EFE" w:rsidRPr="00A57462" w:rsidRDefault="001D1EFE" w:rsidP="005C2167">
      <w:pPr>
        <w:pStyle w:val="ListParagraph"/>
        <w:numPr>
          <w:ilvl w:val="0"/>
          <w:numId w:val="25"/>
        </w:numPr>
        <w:rPr>
          <w:rFonts w:ascii="Josefin Sans" w:hAnsi="Josefin Sans"/>
        </w:rPr>
      </w:pPr>
      <w:r w:rsidRPr="00A57462">
        <w:rPr>
          <w:rFonts w:ascii="Josefin Sans" w:hAnsi="Josefin Sans"/>
        </w:rPr>
        <w:t>Enter the new folder name ‘Test Cycle #1’</w:t>
      </w:r>
    </w:p>
    <w:p w:rsidR="001D1EFE" w:rsidRPr="00A57462" w:rsidRDefault="001D1EFE" w:rsidP="005C2167">
      <w:pPr>
        <w:pStyle w:val="ListParagraph"/>
        <w:numPr>
          <w:ilvl w:val="0"/>
          <w:numId w:val="25"/>
        </w:numPr>
        <w:rPr>
          <w:rFonts w:ascii="Josefin Sans" w:hAnsi="Josefin Sans"/>
        </w:rPr>
      </w:pPr>
      <w:r w:rsidRPr="00A57462">
        <w:rPr>
          <w:rFonts w:ascii="Josefin Sans" w:hAnsi="Josefin Sans"/>
        </w:rPr>
        <w:t xml:space="preserve">Click the ‘Add’ button. </w:t>
      </w:r>
    </w:p>
    <w:p w:rsidR="001D1EFE" w:rsidRPr="002A5E39" w:rsidRDefault="001D1EFE" w:rsidP="001D1EFE">
      <w:pPr>
        <w:rPr>
          <w:rFonts w:ascii="Josefin Sans" w:hAnsi="Josefin Sans"/>
        </w:rPr>
      </w:pPr>
      <w:r w:rsidRPr="00977C07">
        <w:rPr>
          <w:rFonts w:ascii="Josefin Sans" w:hAnsi="Josefin Sans"/>
          <w:noProof/>
        </w:rPr>
        <w:drawing>
          <wp:inline distT="0" distB="0" distL="0" distR="0" wp14:anchorId="65BC8E91" wp14:editId="0DB63C93">
            <wp:extent cx="3705537" cy="181416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70000"/>
                    <a:stretch/>
                  </pic:blipFill>
                  <pic:spPr bwMode="auto">
                    <a:xfrm>
                      <a:off x="0" y="0"/>
                      <a:ext cx="3715553" cy="1819073"/>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5C2167">
      <w:pPr>
        <w:pStyle w:val="ListParagraph"/>
        <w:numPr>
          <w:ilvl w:val="0"/>
          <w:numId w:val="25"/>
        </w:numPr>
        <w:rPr>
          <w:rFonts w:ascii="Josefin Sans" w:hAnsi="Josefin Sans"/>
        </w:rPr>
      </w:pPr>
      <w:r>
        <w:rPr>
          <w:rFonts w:ascii="Josefin Sans" w:hAnsi="Josefin Sans"/>
        </w:rPr>
        <w:t>C</w:t>
      </w:r>
      <w:r w:rsidRPr="002A5E39">
        <w:rPr>
          <w:rFonts w:ascii="Josefin Sans" w:hAnsi="Josefin Sans"/>
        </w:rPr>
        <w:t xml:space="preserve">lick on the folder </w:t>
      </w:r>
      <w:r>
        <w:rPr>
          <w:rFonts w:ascii="Josefin Sans" w:hAnsi="Josefin Sans"/>
        </w:rPr>
        <w:t>you just made</w:t>
      </w:r>
    </w:p>
    <w:p w:rsidR="001D1EFE" w:rsidRDefault="001D1EFE" w:rsidP="005C2167">
      <w:pPr>
        <w:pStyle w:val="ListParagraph"/>
        <w:numPr>
          <w:ilvl w:val="0"/>
          <w:numId w:val="25"/>
        </w:numPr>
        <w:rPr>
          <w:rFonts w:ascii="Josefin Sans" w:hAnsi="Josefin Sans"/>
        </w:rPr>
      </w:pPr>
      <w:r>
        <w:rPr>
          <w:rFonts w:ascii="Josefin Sans" w:hAnsi="Josefin Sans"/>
        </w:rPr>
        <w:t>C</w:t>
      </w:r>
      <w:r w:rsidRPr="002A5E39">
        <w:rPr>
          <w:rFonts w:ascii="Josefin Sans" w:hAnsi="Josefin Sans"/>
        </w:rPr>
        <w:t xml:space="preserve">lick ‘New Test Set’ from the toolbar. </w:t>
      </w:r>
    </w:p>
    <w:p w:rsidR="001D1EFE" w:rsidRDefault="001D1EFE" w:rsidP="005C2167">
      <w:pPr>
        <w:pStyle w:val="ListParagraph"/>
        <w:numPr>
          <w:ilvl w:val="0"/>
          <w:numId w:val="25"/>
        </w:numPr>
        <w:rPr>
          <w:rFonts w:ascii="Josefin Sans" w:hAnsi="Josefin Sans"/>
        </w:rPr>
      </w:pPr>
      <w:r w:rsidRPr="002A5E39">
        <w:rPr>
          <w:rFonts w:ascii="Josefin Sans" w:hAnsi="Josefin Sans"/>
        </w:rPr>
        <w:t xml:space="preserve">Enter the name of the new test set ‘Testing new functionality’ </w:t>
      </w:r>
    </w:p>
    <w:p w:rsidR="001D1EFE" w:rsidRDefault="001D1EFE" w:rsidP="005C2167">
      <w:pPr>
        <w:pStyle w:val="ListParagraph"/>
        <w:numPr>
          <w:ilvl w:val="0"/>
          <w:numId w:val="25"/>
        </w:numPr>
        <w:rPr>
          <w:rFonts w:ascii="Josefin Sans" w:hAnsi="Josefin Sans"/>
        </w:rPr>
      </w:pPr>
      <w:r>
        <w:rPr>
          <w:rFonts w:ascii="Josefin Sans" w:hAnsi="Josefin Sans"/>
        </w:rPr>
        <w:t>C</w:t>
      </w:r>
      <w:r w:rsidRPr="002A5E39">
        <w:rPr>
          <w:rFonts w:ascii="Josefin Sans" w:hAnsi="Josefin Sans"/>
        </w:rPr>
        <w:t>lick ‘Save’</w:t>
      </w:r>
    </w:p>
    <w:p w:rsidR="001D1EFE" w:rsidRPr="002A5E39" w:rsidRDefault="001D1EFE" w:rsidP="001D1EFE">
      <w:pPr>
        <w:rPr>
          <w:rFonts w:ascii="Josefin Sans" w:hAnsi="Josefin Sans"/>
        </w:rPr>
      </w:pPr>
      <w:r w:rsidRPr="002A5E39">
        <w:rPr>
          <w:rFonts w:ascii="Josefin Sans" w:hAnsi="Josefin Sans"/>
        </w:rPr>
        <w:t>You should now have the following test set list:</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233E9C76" wp14:editId="3405122A">
            <wp:extent cx="5486400" cy="998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998855"/>
                    </a:xfrm>
                    <a:prstGeom prst="rect">
                      <a:avLst/>
                    </a:prstGeom>
                  </pic:spPr>
                </pic:pic>
              </a:graphicData>
            </a:graphic>
          </wp:inline>
        </w:drawing>
      </w:r>
    </w:p>
    <w:p w:rsidR="001D1EFE" w:rsidRPr="00977C07" w:rsidRDefault="001D1EFE" w:rsidP="001D1EFE">
      <w:pPr>
        <w:rPr>
          <w:rFonts w:ascii="Josefin Sans" w:hAnsi="Josefin Sans"/>
        </w:rPr>
      </w:pPr>
      <w:r w:rsidRPr="00977C07">
        <w:rPr>
          <w:rFonts w:ascii="Josefin Sans" w:hAnsi="Josefin Sans"/>
          <w:noProof/>
        </w:rPr>
        <w:t xml:space="preserve"> </w:t>
      </w:r>
    </w:p>
    <w:p w:rsidR="001D1EFE" w:rsidRPr="00977C07" w:rsidRDefault="001D1EFE" w:rsidP="001D1EFE">
      <w:pPr>
        <w:rPr>
          <w:rFonts w:ascii="Josefin Sans" w:hAnsi="Josefin Sans"/>
        </w:rPr>
      </w:pPr>
      <w:r w:rsidRPr="00977C07">
        <w:rPr>
          <w:rFonts w:ascii="Josefin Sans" w:hAnsi="Josefin Sans"/>
        </w:rPr>
        <w:t>Click on the hyperlink for the test set to bring up the test set details page:</w:t>
      </w: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4196B10C" wp14:editId="4D12E064">
            <wp:extent cx="5486400" cy="2352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352040"/>
                    </a:xfrm>
                    <a:prstGeom prst="rect">
                      <a:avLst/>
                    </a:prstGeom>
                  </pic:spPr>
                </pic:pic>
              </a:graphicData>
            </a:graphic>
          </wp:inline>
        </w:drawing>
      </w:r>
    </w:p>
    <w:p w:rsidR="001D1EFE" w:rsidRPr="00977C07" w:rsidRDefault="001D1EFE" w:rsidP="001D1EFE">
      <w:pPr>
        <w:rPr>
          <w:rFonts w:ascii="Josefin Sans" w:hAnsi="Josefin Sans"/>
        </w:rPr>
      </w:pPr>
      <w:r w:rsidRPr="00977C07">
        <w:rPr>
          <w:rFonts w:ascii="Josefin Sans" w:hAnsi="Josefin Sans"/>
          <w:noProof/>
        </w:rPr>
        <w:t xml:space="preserve"> </w:t>
      </w:r>
    </w:p>
    <w:p w:rsidR="001D1EFE" w:rsidRDefault="001D1EFE" w:rsidP="001D1EFE">
      <w:pPr>
        <w:rPr>
          <w:rFonts w:ascii="Josefin Sans" w:hAnsi="Josefin Sans"/>
        </w:rPr>
      </w:pPr>
      <w:r>
        <w:rPr>
          <w:rFonts w:ascii="Josefin Sans" w:hAnsi="Josefin Sans"/>
        </w:rPr>
        <w:t xml:space="preserve">Let’s add </w:t>
      </w:r>
      <w:r w:rsidRPr="00977C07">
        <w:rPr>
          <w:rFonts w:ascii="Josefin Sans" w:hAnsi="Josefin Sans"/>
        </w:rPr>
        <w:t>the appropriate test cases to this set.</w:t>
      </w:r>
    </w:p>
    <w:p w:rsidR="001D1EFE" w:rsidRPr="00977C07" w:rsidRDefault="001D1EFE" w:rsidP="005C2167">
      <w:pPr>
        <w:pStyle w:val="ListParagraph"/>
        <w:numPr>
          <w:ilvl w:val="0"/>
          <w:numId w:val="29"/>
        </w:numPr>
        <w:rPr>
          <w:rFonts w:ascii="Josefin Sans" w:hAnsi="Josefin Sans"/>
        </w:rPr>
      </w:pPr>
      <w:r>
        <w:rPr>
          <w:rFonts w:ascii="Josefin Sans" w:hAnsi="Josefin Sans"/>
        </w:rPr>
        <w:t>C</w:t>
      </w:r>
      <w:r w:rsidRPr="00977C07">
        <w:rPr>
          <w:rFonts w:ascii="Josefin Sans" w:hAnsi="Josefin Sans"/>
        </w:rPr>
        <w:t xml:space="preserve">lick the ‘Add’ button in the ‘Test Cases’ section half way down the page to bring up the following </w:t>
      </w:r>
      <w:r>
        <w:rPr>
          <w:rFonts w:ascii="Josefin Sans" w:hAnsi="Josefin Sans"/>
        </w:rPr>
        <w:t>panel</w:t>
      </w:r>
      <w:r w:rsidRPr="00977C07">
        <w:rPr>
          <w:rFonts w:ascii="Josefin Sans" w:hAnsi="Josefin Sans"/>
        </w:rPr>
        <w:t>:</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68373DA8" wp14:editId="2A45545D">
            <wp:extent cx="5486400" cy="1544955"/>
            <wp:effectExtent l="19050" t="19050" r="1905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544955"/>
                    </a:xfrm>
                    <a:prstGeom prst="rect">
                      <a:avLst/>
                    </a:prstGeom>
                    <a:ln>
                      <a:solidFill>
                        <a:schemeClr val="bg1">
                          <a:lumMod val="50000"/>
                        </a:schemeClr>
                      </a:solidFill>
                    </a:ln>
                  </pic:spPr>
                </pic:pic>
              </a:graphicData>
            </a:graphic>
          </wp:inline>
        </w:drawing>
      </w:r>
      <w:r w:rsidRPr="00977C07">
        <w:rPr>
          <w:rFonts w:ascii="Josefin Sans" w:hAnsi="Josefin Sans"/>
          <w:noProof/>
        </w:rPr>
        <w:t xml:space="preserve"> </w:t>
      </w:r>
    </w:p>
    <w:p w:rsidR="001D1EFE" w:rsidRDefault="001D1EFE" w:rsidP="005C2167">
      <w:pPr>
        <w:pStyle w:val="ListParagraph"/>
        <w:numPr>
          <w:ilvl w:val="0"/>
          <w:numId w:val="29"/>
        </w:numPr>
        <w:rPr>
          <w:rFonts w:ascii="Josefin Sans" w:hAnsi="Josefin Sans"/>
        </w:rPr>
      </w:pPr>
      <w:r w:rsidRPr="00977C07">
        <w:rPr>
          <w:rFonts w:ascii="Josefin Sans" w:hAnsi="Josefin Sans"/>
        </w:rPr>
        <w:t xml:space="preserve">Locate ‘Root’ drop down menu under ‘Test Cases’ section. </w:t>
      </w:r>
    </w:p>
    <w:p w:rsidR="001D1EFE" w:rsidRPr="00977C07" w:rsidRDefault="001D1EFE" w:rsidP="005C2167">
      <w:pPr>
        <w:pStyle w:val="ListParagraph"/>
        <w:numPr>
          <w:ilvl w:val="0"/>
          <w:numId w:val="29"/>
        </w:numPr>
        <w:rPr>
          <w:rFonts w:ascii="Josefin Sans" w:hAnsi="Josefin Sans"/>
        </w:rPr>
      </w:pPr>
      <w:r w:rsidRPr="00977C07">
        <w:rPr>
          <w:rFonts w:ascii="Josefin Sans" w:hAnsi="Josefin Sans"/>
        </w:rPr>
        <w:t>Choose the ‘Functional Tests’ folder and the test cases in that folder will be displayed:</w:t>
      </w:r>
    </w:p>
    <w:p w:rsidR="001D1EFE" w:rsidRPr="002A5E39" w:rsidRDefault="001D1EFE" w:rsidP="001D1EFE">
      <w:pPr>
        <w:rPr>
          <w:rFonts w:ascii="Josefin Sans" w:hAnsi="Josefin Sans"/>
        </w:rPr>
      </w:pPr>
      <w:r w:rsidRPr="00977C07">
        <w:rPr>
          <w:rFonts w:ascii="Josefin Sans" w:hAnsi="Josefin Sans"/>
          <w:noProof/>
        </w:rPr>
        <w:drawing>
          <wp:inline distT="0" distB="0" distL="0" distR="0" wp14:anchorId="40C230B4" wp14:editId="74D336B7">
            <wp:extent cx="5486400" cy="14179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417955"/>
                    </a:xfrm>
                    <a:prstGeom prst="rect">
                      <a:avLst/>
                    </a:prstGeom>
                  </pic:spPr>
                </pic:pic>
              </a:graphicData>
            </a:graphic>
          </wp:inline>
        </w:drawing>
      </w:r>
    </w:p>
    <w:p w:rsidR="001D1EFE" w:rsidRPr="002A5E39" w:rsidRDefault="001D1EFE" w:rsidP="005C2167">
      <w:pPr>
        <w:pStyle w:val="ListParagraph"/>
        <w:numPr>
          <w:ilvl w:val="0"/>
          <w:numId w:val="29"/>
        </w:numPr>
        <w:rPr>
          <w:rFonts w:ascii="Josefin Sans" w:hAnsi="Josefin Sans"/>
        </w:rPr>
      </w:pPr>
      <w:r w:rsidRPr="002A5E39">
        <w:rPr>
          <w:rFonts w:ascii="Josefin Sans" w:hAnsi="Josefin Sans"/>
        </w:rPr>
        <w:t>Select the following test cases and click the ‘Save’ button:</w:t>
      </w:r>
    </w:p>
    <w:p w:rsidR="001D1EFE" w:rsidRPr="002A5E39" w:rsidRDefault="001D1EFE" w:rsidP="005C2167">
      <w:pPr>
        <w:pStyle w:val="ListParagraph"/>
        <w:numPr>
          <w:ilvl w:val="0"/>
          <w:numId w:val="26"/>
        </w:numPr>
        <w:rPr>
          <w:rFonts w:ascii="Josefin Sans" w:hAnsi="Josefin Sans"/>
        </w:rPr>
      </w:pPr>
      <w:r w:rsidRPr="002A5E39">
        <w:rPr>
          <w:rFonts w:ascii="Josefin Sans" w:hAnsi="Josefin Sans"/>
        </w:rPr>
        <w:t>Test ability to add new users</w:t>
      </w:r>
    </w:p>
    <w:p w:rsidR="001D1EFE" w:rsidRPr="002A5E39" w:rsidRDefault="001D1EFE" w:rsidP="005C2167">
      <w:pPr>
        <w:pStyle w:val="ListParagraph"/>
        <w:numPr>
          <w:ilvl w:val="0"/>
          <w:numId w:val="26"/>
        </w:numPr>
        <w:rPr>
          <w:rFonts w:ascii="Josefin Sans" w:hAnsi="Josefin Sans"/>
        </w:rPr>
      </w:pPr>
      <w:r w:rsidRPr="002A5E39">
        <w:rPr>
          <w:rFonts w:ascii="Josefin Sans" w:hAnsi="Josefin Sans"/>
        </w:rPr>
        <w:t>Test ability to edit existing users</w:t>
      </w:r>
    </w:p>
    <w:p w:rsidR="001D1EFE" w:rsidRDefault="001D1EFE" w:rsidP="001D1EFE">
      <w:pPr>
        <w:rPr>
          <w:rFonts w:ascii="Josefin Sans" w:hAnsi="Josefin Sans"/>
        </w:rPr>
      </w:pPr>
    </w:p>
    <w:p w:rsidR="001D1EFE" w:rsidRPr="002A5E39" w:rsidRDefault="001D1EFE" w:rsidP="001D1EFE">
      <w:pPr>
        <w:rPr>
          <w:rFonts w:ascii="Josefin Sans" w:hAnsi="Josefin Sans"/>
        </w:rPr>
      </w:pPr>
      <w:r w:rsidRPr="002A5E39">
        <w:rPr>
          <w:rFonts w:ascii="Josefin Sans" w:hAnsi="Josefin Sans"/>
        </w:rPr>
        <w:t>You should now have the following displayed</w:t>
      </w:r>
      <w:r>
        <w:rPr>
          <w:rFonts w:ascii="Josefin Sans" w:hAnsi="Josefin Sans"/>
        </w:rPr>
        <w:t>:</w:t>
      </w: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65E6F5B3" wp14:editId="686CD188">
            <wp:extent cx="5486400" cy="249110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491105"/>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Pr>
          <w:rFonts w:ascii="Josefin Sans" w:hAnsi="Josefin Sans"/>
        </w:rPr>
        <w:t>Next, let’s</w:t>
      </w:r>
      <w:r w:rsidRPr="00977C07">
        <w:rPr>
          <w:rFonts w:ascii="Josefin Sans" w:hAnsi="Josefin Sans"/>
        </w:rPr>
        <w:t xml:space="preserve"> assign this test set to a specific release and to a particular tester. To do that, choose the following values for the following fields and click ‘Save’:</w:t>
      </w:r>
    </w:p>
    <w:p w:rsidR="001D1EFE" w:rsidRPr="00977C07" w:rsidRDefault="001D1EFE" w:rsidP="005C2167">
      <w:pPr>
        <w:pStyle w:val="ListParagraph"/>
        <w:numPr>
          <w:ilvl w:val="0"/>
          <w:numId w:val="4"/>
        </w:numPr>
        <w:rPr>
          <w:rFonts w:ascii="Josefin Sans" w:hAnsi="Josefin Sans"/>
        </w:rPr>
      </w:pPr>
      <w:r w:rsidRPr="00977C07">
        <w:rPr>
          <w:rFonts w:ascii="Josefin Sans" w:hAnsi="Josefin Sans"/>
        </w:rPr>
        <w:t>Owner = System Administrator (your user)</w:t>
      </w:r>
    </w:p>
    <w:p w:rsidR="001D1EFE" w:rsidRPr="00977C07" w:rsidRDefault="001D1EFE" w:rsidP="005C2167">
      <w:pPr>
        <w:pStyle w:val="ListParagraph"/>
        <w:numPr>
          <w:ilvl w:val="0"/>
          <w:numId w:val="4"/>
        </w:numPr>
        <w:rPr>
          <w:rFonts w:ascii="Josefin Sans" w:hAnsi="Josefin Sans"/>
        </w:rPr>
      </w:pPr>
      <w:r w:rsidRPr="00977C07">
        <w:rPr>
          <w:rFonts w:ascii="Josefin Sans" w:hAnsi="Josefin Sans"/>
        </w:rPr>
        <w:t>Release = Release 1.0 - Iteration 1</w:t>
      </w:r>
    </w:p>
    <w:p w:rsidR="001D1EFE" w:rsidRPr="00977C07" w:rsidRDefault="001D1EFE" w:rsidP="005C2167">
      <w:pPr>
        <w:pStyle w:val="ListParagraph"/>
        <w:numPr>
          <w:ilvl w:val="0"/>
          <w:numId w:val="4"/>
        </w:numPr>
        <w:rPr>
          <w:rFonts w:ascii="Josefin Sans" w:hAnsi="Josefin Sans"/>
        </w:rPr>
      </w:pPr>
      <w:r w:rsidRPr="00977C07">
        <w:rPr>
          <w:rFonts w:ascii="Josefin Sans" w:hAnsi="Josefin Sans"/>
        </w:rPr>
        <w:t>Planned Date = (Today’s Date).</w:t>
      </w:r>
    </w:p>
    <w:p w:rsidR="001D1EFE" w:rsidRPr="00977C07" w:rsidRDefault="001D1EFE" w:rsidP="001D1EFE">
      <w:pPr>
        <w:rPr>
          <w:rFonts w:ascii="Josefin Sans" w:hAnsi="Josefin Sans"/>
        </w:rPr>
      </w:pPr>
      <w:r w:rsidRPr="00977C07">
        <w:rPr>
          <w:rFonts w:ascii="Josefin Sans" w:hAnsi="Josefin Sans"/>
        </w:rPr>
        <w:t>You have now scheduled this test set to be executed by your user by the end of today against the first iteration of release 1.0:</w:t>
      </w:r>
    </w:p>
    <w:p w:rsidR="001D1EFE" w:rsidRDefault="001D1EFE" w:rsidP="001D1EFE">
      <w:pPr>
        <w:rPr>
          <w:rFonts w:ascii="Josefin Sans" w:hAnsi="Josefin Sans"/>
          <w:noProof/>
        </w:rPr>
      </w:pPr>
      <w:r w:rsidRPr="00977C07">
        <w:rPr>
          <w:rFonts w:ascii="Josefin Sans" w:hAnsi="Josefin Sans"/>
          <w:noProof/>
        </w:rPr>
        <w:drawing>
          <wp:inline distT="0" distB="0" distL="0" distR="0" wp14:anchorId="31AF31C3" wp14:editId="2914DA23">
            <wp:extent cx="5486400" cy="2020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020570"/>
                    </a:xfrm>
                    <a:prstGeom prst="rect">
                      <a:avLst/>
                    </a:prstGeom>
                  </pic:spPr>
                </pic:pic>
              </a:graphicData>
            </a:graphic>
          </wp:inline>
        </w:drawing>
      </w:r>
      <w:r w:rsidRPr="00977C07">
        <w:rPr>
          <w:rFonts w:ascii="Josefin Sans" w:hAnsi="Josefin Sans"/>
          <w:noProof/>
        </w:rPr>
        <w:t xml:space="preserve"> </w:t>
      </w:r>
    </w:p>
    <w:p w:rsidR="001D1EFE" w:rsidRDefault="001D1EFE" w:rsidP="001D1EFE">
      <w:pPr>
        <w:spacing w:after="0" w:line="240" w:lineRule="auto"/>
        <w:rPr>
          <w:rFonts w:ascii="Josefin Sans" w:hAnsi="Josefin Sans"/>
          <w:noProof/>
        </w:rPr>
      </w:pPr>
      <w:r>
        <w:rPr>
          <w:rFonts w:ascii="Josefin Sans" w:hAnsi="Josefin Sans"/>
          <w:noProof/>
        </w:rPr>
        <w:br w:type="page"/>
      </w:r>
    </w:p>
    <w:p w:rsidR="001D1EFE" w:rsidRPr="00977C07" w:rsidRDefault="001D1EFE" w:rsidP="00F42771">
      <w:pPr>
        <w:pStyle w:val="Heading1"/>
      </w:pPr>
      <w:bookmarkStart w:id="21" w:name="_Toc4594416"/>
      <w:bookmarkStart w:id="22" w:name="_Toc4743364"/>
      <w:r w:rsidRPr="00977C07">
        <w:lastRenderedPageBreak/>
        <w:t>9. Running Tests and Logging Incidents</w:t>
      </w:r>
      <w:bookmarkEnd w:id="21"/>
      <w:bookmarkEnd w:id="22"/>
    </w:p>
    <w:p w:rsidR="001D1EFE" w:rsidRPr="00977C07" w:rsidRDefault="001D1EFE" w:rsidP="001D1EFE">
      <w:pPr>
        <w:rPr>
          <w:rFonts w:ascii="Josefin Sans" w:hAnsi="Josefin Sans"/>
        </w:rPr>
      </w:pPr>
      <w:r w:rsidRPr="00977C07">
        <w:rPr>
          <w:rFonts w:ascii="Josefin Sans" w:hAnsi="Josefin Sans"/>
        </w:rPr>
        <w:t xml:space="preserve">Now that you have scheduled the test set, if you go to the ‘My Page’ by clicking on the </w:t>
      </w:r>
      <w:r w:rsidR="00241A09">
        <w:rPr>
          <w:rFonts w:ascii="Josefin Sans" w:hAnsi="Josefin Sans"/>
        </w:rPr>
        <w:t>SpiraTeam</w:t>
      </w:r>
      <w:r w:rsidRPr="00977C07">
        <w:rPr>
          <w:rFonts w:ascii="Josefin Sans" w:hAnsi="Josefin Sans"/>
        </w:rPr>
        <w:t xml:space="preserve"> logo in the top-left, you’ll see your newly assigned test set down on the left:</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20013175" wp14:editId="68D30694">
            <wp:extent cx="5420563" cy="3740371"/>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34400"/>
                    <a:stretch/>
                  </pic:blipFill>
                  <pic:spPr bwMode="auto">
                    <a:xfrm>
                      <a:off x="0" y="0"/>
                      <a:ext cx="5430096" cy="3746949"/>
                    </a:xfrm>
                    <a:prstGeom prst="rect">
                      <a:avLst/>
                    </a:prstGeom>
                    <a:ln>
                      <a:noFill/>
                    </a:ln>
                    <a:extLst>
                      <a:ext uri="{53640926-AAD7-44D8-BBD7-CCE9431645EC}">
                        <a14:shadowObscured xmlns:a14="http://schemas.microsoft.com/office/drawing/2010/main"/>
                      </a:ext>
                    </a:extLst>
                  </pic:spPr>
                </pic:pic>
              </a:graphicData>
            </a:graphic>
          </wp:inline>
        </w:drawing>
      </w:r>
      <w:r w:rsidRPr="00977C07">
        <w:rPr>
          <w:rFonts w:ascii="Josefin Sans" w:hAnsi="Josefin Sans"/>
          <w:noProof/>
        </w:rPr>
        <w:t xml:space="preserve"> </w:t>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Click the ‘Execute’ button (with the play icon) to the right of this new test set. That will start the test execution wizard:</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02B05AFF" wp14:editId="429FAC72">
            <wp:extent cx="5486400" cy="130683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306830"/>
                    </a:xfrm>
                    <a:prstGeom prst="rect">
                      <a:avLst/>
                    </a:prstGeom>
                  </pic:spPr>
                </pic:pic>
              </a:graphicData>
            </a:graphic>
          </wp:inline>
        </w:drawing>
      </w:r>
      <w:r w:rsidRPr="00977C07">
        <w:rPr>
          <w:rFonts w:ascii="Josefin Sans" w:hAnsi="Josefin Sans"/>
          <w:noProof/>
        </w:rPr>
        <w:t xml:space="preserve"> </w:t>
      </w:r>
    </w:p>
    <w:p w:rsidR="001D1EFE" w:rsidRPr="00977C07" w:rsidRDefault="001D1EFE" w:rsidP="001D1EFE">
      <w:pPr>
        <w:rPr>
          <w:rFonts w:ascii="Josefin Sans" w:hAnsi="Josefin Sans"/>
        </w:rPr>
      </w:pPr>
      <w:r w:rsidRPr="00977C07">
        <w:rPr>
          <w:rFonts w:ascii="Josefin Sans" w:hAnsi="Josefin Sans"/>
        </w:rPr>
        <w:t>On the first screen, the release dropdown list will have been automatically pre-selected to the release specified in the test set</w:t>
      </w:r>
      <w:r>
        <w:rPr>
          <w:rFonts w:ascii="Josefin Sans" w:hAnsi="Josefin Sans"/>
        </w:rPr>
        <w:t>. C</w:t>
      </w:r>
      <w:r w:rsidRPr="00977C07">
        <w:rPr>
          <w:rFonts w:ascii="Josefin Sans" w:hAnsi="Josefin Sans"/>
        </w:rPr>
        <w:t>lick ‘Next’ to move to the first test step in the first test case:</w:t>
      </w:r>
    </w:p>
    <w:p w:rsidR="001D1EFE" w:rsidRPr="00A57462" w:rsidRDefault="001D1EFE" w:rsidP="001D1EFE">
      <w:pPr>
        <w:rPr>
          <w:rFonts w:ascii="Josefin Sans" w:hAnsi="Josefin Sans"/>
        </w:rPr>
      </w:pPr>
      <w:r w:rsidRPr="00977C07">
        <w:rPr>
          <w:rFonts w:ascii="Josefin Sans" w:hAnsi="Josefin Sans"/>
          <w:noProof/>
        </w:rPr>
        <w:lastRenderedPageBreak/>
        <w:drawing>
          <wp:inline distT="0" distB="0" distL="0" distR="0" wp14:anchorId="02A77A05" wp14:editId="6E00CBCF">
            <wp:extent cx="5486400" cy="1774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774190"/>
                    </a:xfrm>
                    <a:prstGeom prst="rect">
                      <a:avLst/>
                    </a:prstGeom>
                  </pic:spPr>
                </pic:pic>
              </a:graphicData>
            </a:graphic>
          </wp:inline>
        </w:drawing>
      </w:r>
    </w:p>
    <w:p w:rsidR="001D1EFE" w:rsidRPr="00977C07" w:rsidRDefault="001D1EFE" w:rsidP="001D1EFE">
      <w:pPr>
        <w:rPr>
          <w:rFonts w:ascii="Josefin Sans" w:hAnsi="Josefin Sans"/>
          <w:i/>
        </w:rPr>
      </w:pPr>
      <w:r w:rsidRPr="00977C07">
        <w:rPr>
          <w:rFonts w:ascii="Josefin Sans" w:hAnsi="Josefin Sans"/>
          <w:i/>
        </w:rPr>
        <w:t>Note that when you first visit this page, you will be shown a quick guided tour of how the page works.</w:t>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 xml:space="preserve">As a tester, you can progress through each of the test steps in each test case in the test set in turn. For each test step you can enter </w:t>
      </w:r>
      <w:r w:rsidRPr="00977C07">
        <w:rPr>
          <w:rFonts w:ascii="Josefin Sans" w:hAnsi="Josefin Sans"/>
          <w:b/>
        </w:rPr>
        <w:t>Pass</w:t>
      </w:r>
      <w:r w:rsidRPr="00977C07">
        <w:rPr>
          <w:rFonts w:ascii="Josefin Sans" w:hAnsi="Josefin Sans"/>
        </w:rPr>
        <w:t xml:space="preserve">, </w:t>
      </w:r>
      <w:r w:rsidRPr="00977C07">
        <w:rPr>
          <w:rFonts w:ascii="Josefin Sans" w:hAnsi="Josefin Sans"/>
          <w:b/>
        </w:rPr>
        <w:t>Fail</w:t>
      </w:r>
      <w:r w:rsidRPr="00977C07">
        <w:rPr>
          <w:rFonts w:ascii="Josefin Sans" w:hAnsi="Josefin Sans"/>
        </w:rPr>
        <w:t xml:space="preserve">, </w:t>
      </w:r>
      <w:r w:rsidRPr="00977C07">
        <w:rPr>
          <w:rFonts w:ascii="Josefin Sans" w:hAnsi="Josefin Sans"/>
          <w:b/>
        </w:rPr>
        <w:t>Blocked,</w:t>
      </w:r>
      <w:r w:rsidRPr="00977C07">
        <w:rPr>
          <w:rFonts w:ascii="Josefin Sans" w:hAnsi="Josefin Sans"/>
        </w:rPr>
        <w:t xml:space="preserve"> </w:t>
      </w:r>
      <w:r w:rsidRPr="00977C07">
        <w:rPr>
          <w:rFonts w:ascii="Josefin Sans" w:hAnsi="Josefin Sans"/>
          <w:b/>
        </w:rPr>
        <w:t>Caution, or Not Applicable</w:t>
      </w:r>
      <w:r w:rsidRPr="00977C07">
        <w:rPr>
          <w:rFonts w:ascii="Josefin Sans" w:hAnsi="Josefin Sans"/>
        </w:rPr>
        <w:t>. If you enter any status other than Pass you need to enter a value for the ‘Actual Result’. For a pass status, the Actual Result is optional.</w:t>
      </w:r>
    </w:p>
    <w:p w:rsidR="001D1EFE" w:rsidRPr="00977C07" w:rsidRDefault="001D1EFE" w:rsidP="001D1EFE">
      <w:pPr>
        <w:rPr>
          <w:rFonts w:ascii="Josefin Sans" w:hAnsi="Josefin Sans"/>
        </w:rPr>
      </w:pPr>
      <w:r>
        <w:rPr>
          <w:rFonts w:ascii="Josefin Sans" w:hAnsi="Josefin Sans"/>
        </w:rPr>
        <w:t>Click</w:t>
      </w:r>
      <w:r w:rsidRPr="00977C07">
        <w:rPr>
          <w:rFonts w:ascii="Josefin Sans" w:hAnsi="Josefin Sans"/>
        </w:rPr>
        <w:t xml:space="preserve"> </w:t>
      </w:r>
      <w:r>
        <w:rPr>
          <w:rFonts w:ascii="Josefin Sans" w:hAnsi="Josefin Sans"/>
        </w:rPr>
        <w:t>t</w:t>
      </w:r>
      <w:r w:rsidRPr="00977C07">
        <w:rPr>
          <w:rFonts w:ascii="Josefin Sans" w:hAnsi="Josefin Sans"/>
        </w:rPr>
        <w:t>he ‘Pass’ button to pass the first test step. As soon as you do, the test will automatically progress to the second test step:</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2F97B4AC" wp14:editId="69FAE740">
            <wp:extent cx="5486400" cy="16808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680845"/>
                    </a:xfrm>
                    <a:prstGeom prst="rect">
                      <a:avLst/>
                    </a:prstGeom>
                  </pic:spPr>
                </pic:pic>
              </a:graphicData>
            </a:graphic>
          </wp:inline>
        </w:drawing>
      </w:r>
      <w:r w:rsidRPr="00977C07">
        <w:rPr>
          <w:rFonts w:ascii="Josefin Sans" w:hAnsi="Josefin Sans"/>
          <w:noProof/>
        </w:rPr>
        <w:t xml:space="preserve">  </w:t>
      </w:r>
    </w:p>
    <w:p w:rsidR="001D1EFE" w:rsidRPr="00977C07" w:rsidRDefault="001D1EFE" w:rsidP="001D1EFE">
      <w:pPr>
        <w:rPr>
          <w:rFonts w:ascii="Josefin Sans" w:hAnsi="Josefin Sans"/>
        </w:rPr>
      </w:pPr>
      <w:r w:rsidRPr="00977C07">
        <w:rPr>
          <w:rFonts w:ascii="Josefin Sans" w:hAnsi="Josefin Sans"/>
        </w:rPr>
        <w:t xml:space="preserve">Now for the second test step, enter in the actual result field “Unable to enter the sample data as the fields were disabled”. Before clicking the Fail </w:t>
      </w:r>
      <w:r w:rsidR="00AC45EE" w:rsidRPr="00977C07">
        <w:rPr>
          <w:rFonts w:ascii="Josefin Sans" w:hAnsi="Josefin Sans"/>
        </w:rPr>
        <w:t>button,</w:t>
      </w:r>
      <w:r w:rsidRPr="00977C07">
        <w:rPr>
          <w:rFonts w:ascii="Josefin Sans" w:hAnsi="Josefin Sans"/>
        </w:rPr>
        <w:t xml:space="preserve"> we also want to enter in the following fields in the Incident form (accessed by clicking the “Incidents” tab):</w:t>
      </w:r>
    </w:p>
    <w:p w:rsidR="001D1EFE" w:rsidRPr="00977C07" w:rsidRDefault="001D1EFE" w:rsidP="005C2167">
      <w:pPr>
        <w:pStyle w:val="ListParagraph"/>
        <w:numPr>
          <w:ilvl w:val="0"/>
          <w:numId w:val="5"/>
        </w:numPr>
        <w:rPr>
          <w:rFonts w:ascii="Josefin Sans" w:hAnsi="Josefin Sans"/>
        </w:rPr>
      </w:pPr>
      <w:r w:rsidRPr="00977C07">
        <w:rPr>
          <w:rFonts w:ascii="Josefin Sans" w:hAnsi="Josefin Sans"/>
        </w:rPr>
        <w:t>Name = Error displaying user fields</w:t>
      </w:r>
    </w:p>
    <w:p w:rsidR="001D1EFE" w:rsidRPr="00977C07" w:rsidRDefault="001D1EFE" w:rsidP="005C2167">
      <w:pPr>
        <w:pStyle w:val="ListParagraph"/>
        <w:numPr>
          <w:ilvl w:val="0"/>
          <w:numId w:val="5"/>
        </w:numPr>
        <w:rPr>
          <w:rFonts w:ascii="Josefin Sans" w:hAnsi="Josefin Sans"/>
        </w:rPr>
      </w:pPr>
      <w:r w:rsidRPr="00977C07">
        <w:rPr>
          <w:rFonts w:ascii="Josefin Sans" w:hAnsi="Josefin Sans"/>
        </w:rPr>
        <w:t>Type = Bug</w:t>
      </w:r>
    </w:p>
    <w:p w:rsidR="001D1EFE" w:rsidRPr="00977C07" w:rsidRDefault="001D1EFE" w:rsidP="005C2167">
      <w:pPr>
        <w:pStyle w:val="ListParagraph"/>
        <w:numPr>
          <w:ilvl w:val="0"/>
          <w:numId w:val="5"/>
        </w:numPr>
        <w:rPr>
          <w:rFonts w:ascii="Josefin Sans" w:hAnsi="Josefin Sans"/>
        </w:rPr>
      </w:pPr>
      <w:r w:rsidRPr="00977C07">
        <w:rPr>
          <w:rFonts w:ascii="Josefin Sans" w:hAnsi="Josefin Sans"/>
        </w:rPr>
        <w:t>Priority = 2 – High</w:t>
      </w:r>
    </w:p>
    <w:p w:rsidR="001D1EFE" w:rsidRPr="00977C07" w:rsidRDefault="001D1EFE" w:rsidP="001D1EFE">
      <w:pPr>
        <w:rPr>
          <w:rFonts w:ascii="Josefin Sans" w:hAnsi="Josefin Sans"/>
        </w:rPr>
      </w:pPr>
      <w:r w:rsidRPr="00977C07">
        <w:rPr>
          <w:rFonts w:ascii="Josefin Sans" w:hAnsi="Josefin Sans"/>
        </w:rPr>
        <w:t xml:space="preserve">Now click the </w:t>
      </w:r>
      <w:r>
        <w:rPr>
          <w:rFonts w:ascii="Josefin Sans" w:hAnsi="Josefin Sans"/>
        </w:rPr>
        <w:t>‘</w:t>
      </w:r>
      <w:r w:rsidRPr="00977C07">
        <w:rPr>
          <w:rFonts w:ascii="Josefin Sans" w:hAnsi="Josefin Sans"/>
        </w:rPr>
        <w:t>Fail</w:t>
      </w:r>
      <w:r>
        <w:rPr>
          <w:rFonts w:ascii="Josefin Sans" w:hAnsi="Josefin Sans"/>
        </w:rPr>
        <w:t>’</w:t>
      </w:r>
      <w:r w:rsidRPr="00977C07">
        <w:rPr>
          <w:rFonts w:ascii="Josefin Sans" w:hAnsi="Josefin Sans"/>
        </w:rPr>
        <w:t xml:space="preserve"> button and you will have recorded a test failure and a new incident/defect:</w:t>
      </w:r>
    </w:p>
    <w:p w:rsidR="001D1EFE" w:rsidRPr="00977C07" w:rsidRDefault="001D1EFE" w:rsidP="001D1EFE">
      <w:pPr>
        <w:rPr>
          <w:rFonts w:ascii="Josefin Sans" w:hAnsi="Josefin Sans"/>
          <w:noProof/>
        </w:rPr>
      </w:pPr>
      <w:r w:rsidRPr="00977C07">
        <w:rPr>
          <w:rFonts w:ascii="Josefin Sans" w:hAnsi="Josefin Sans"/>
          <w:noProof/>
        </w:rPr>
        <w:t xml:space="preserve"> </w:t>
      </w: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59866800" wp14:editId="1450BB78">
            <wp:extent cx="5486400" cy="156654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1566545"/>
                    </a:xfrm>
                    <a:prstGeom prst="rect">
                      <a:avLst/>
                    </a:prstGeom>
                  </pic:spPr>
                </pic:pic>
              </a:graphicData>
            </a:graphic>
          </wp:inline>
        </w:drawing>
      </w:r>
    </w:p>
    <w:p w:rsidR="001D1EFE" w:rsidRDefault="001D1EFE" w:rsidP="001D1EFE">
      <w:pPr>
        <w:rPr>
          <w:rFonts w:ascii="Josefin Sans" w:hAnsi="Josefin Sans"/>
        </w:rPr>
      </w:pPr>
    </w:p>
    <w:p w:rsidR="001D1EFE" w:rsidRDefault="001D1EFE" w:rsidP="001D1EFE">
      <w:pPr>
        <w:rPr>
          <w:rFonts w:ascii="Josefin Sans" w:hAnsi="Josefin Sans"/>
        </w:rPr>
      </w:pPr>
      <w:r w:rsidRPr="00977C07">
        <w:rPr>
          <w:rFonts w:ascii="Josefin Sans" w:hAnsi="Josefin Sans"/>
        </w:rPr>
        <w:t xml:space="preserve">Now that we have logged the test failure and the new incident/defect, click on a hexagon on the main navigation bar on the left of “Sample Empty Product” option. </w:t>
      </w:r>
      <w:r w:rsidR="004E364D">
        <w:rPr>
          <w:noProof/>
        </w:rPr>
        <w:drawing>
          <wp:inline distT="0" distB="0" distL="0" distR="0" wp14:anchorId="18B89AE5" wp14:editId="6826D2DC">
            <wp:extent cx="5486400" cy="406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06400"/>
                    </a:xfrm>
                    <a:prstGeom prst="rect">
                      <a:avLst/>
                    </a:prstGeom>
                  </pic:spPr>
                </pic:pic>
              </a:graphicData>
            </a:graphic>
          </wp:inline>
        </w:drawing>
      </w:r>
      <w:r w:rsidRPr="00977C07">
        <w:rPr>
          <w:rFonts w:ascii="Josefin Sans" w:hAnsi="Josefin Sans"/>
        </w:rPr>
        <w:t xml:space="preserve"> </w:t>
      </w:r>
    </w:p>
    <w:p w:rsidR="001D1EFE" w:rsidRPr="00977C07" w:rsidRDefault="001D1EFE" w:rsidP="001D1EFE">
      <w:pPr>
        <w:rPr>
          <w:rFonts w:ascii="Josefin Sans" w:hAnsi="Josefin Sans"/>
        </w:rPr>
      </w:pPr>
      <w:r w:rsidRPr="00977C07">
        <w:rPr>
          <w:rFonts w:ascii="Josefin Sans" w:hAnsi="Josefin Sans"/>
        </w:rPr>
        <w:t>You’ll be taken to the product homepage with the requirements and test case metrics now visible</w:t>
      </w:r>
      <w:r>
        <w:rPr>
          <w:rFonts w:ascii="Josefin Sans" w:hAnsi="Josefin Sans"/>
        </w:rPr>
        <w:t xml:space="preserve"> in individual widgets (like the Test Execution Status widget shown below)</w:t>
      </w:r>
      <w:r w:rsidRPr="00977C07">
        <w:rPr>
          <w:rFonts w:ascii="Josefin Sans" w:hAnsi="Josefin Sans"/>
        </w:rPr>
        <w:t>:</w:t>
      </w:r>
    </w:p>
    <w:p w:rsidR="001D1EFE" w:rsidRPr="00977C07" w:rsidRDefault="001D1EFE" w:rsidP="001D1EFE">
      <w:pPr>
        <w:rPr>
          <w:rFonts w:ascii="Josefin Sans" w:hAnsi="Josefin Sans"/>
          <w:noProof/>
        </w:rPr>
      </w:pPr>
      <w:r>
        <w:rPr>
          <w:noProof/>
        </w:rPr>
        <w:drawing>
          <wp:inline distT="0" distB="0" distL="0" distR="0" wp14:anchorId="1A588239" wp14:editId="5088884B">
            <wp:extent cx="5486400" cy="22771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277110"/>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If you go to the Artifacts &gt; Test Sets page, you also see the status of our test set:</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20E178F1" wp14:editId="04E98B46">
            <wp:extent cx="5486400" cy="10109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010920"/>
                    </a:xfrm>
                    <a:prstGeom prst="rect">
                      <a:avLst/>
                    </a:prstGeom>
                  </pic:spPr>
                </pic:pic>
              </a:graphicData>
            </a:graphic>
          </wp:inline>
        </w:drawing>
      </w:r>
      <w:r w:rsidRPr="00977C07">
        <w:rPr>
          <w:rFonts w:ascii="Josefin Sans" w:hAnsi="Josefin Sans"/>
          <w:noProof/>
        </w:rPr>
        <w:t xml:space="preserve"> </w:t>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If you go to the Artifacts &gt; Requirements page, you’ll see the different requirements’ test coverage and the status of the tests associated with each requirement:</w:t>
      </w:r>
    </w:p>
    <w:p w:rsidR="001D1EFE" w:rsidRPr="00977C07" w:rsidRDefault="001D1EFE" w:rsidP="001D1EFE">
      <w:pPr>
        <w:rPr>
          <w:rFonts w:ascii="Josefin Sans" w:hAnsi="Josefin Sans"/>
          <w:noProof/>
        </w:rPr>
      </w:pP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0E90A81E" wp14:editId="5E8E3667">
            <wp:extent cx="5391303" cy="2735509"/>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067" r="30127"/>
                    <a:stretch/>
                  </pic:blipFill>
                  <pic:spPr bwMode="auto">
                    <a:xfrm>
                      <a:off x="0" y="0"/>
                      <a:ext cx="5404045" cy="2741974"/>
                    </a:xfrm>
                    <a:prstGeom prst="rect">
                      <a:avLst/>
                    </a:prstGeom>
                    <a:ln>
                      <a:noFill/>
                    </a:ln>
                    <a:extLst>
                      <a:ext uri="{53640926-AAD7-44D8-BBD7-CCE9431645EC}">
                        <a14:shadowObscured xmlns:a14="http://schemas.microsoft.com/office/drawing/2010/main"/>
                      </a:ext>
                    </a:extLst>
                  </pic:spPr>
                </pic:pic>
              </a:graphicData>
            </a:graphic>
          </wp:inline>
        </w:drawing>
      </w:r>
      <w:r w:rsidRPr="00977C07">
        <w:rPr>
          <w:rFonts w:ascii="Josefin Sans" w:hAnsi="Josefin Sans"/>
          <w:noProof/>
        </w:rPr>
        <w:t xml:space="preserve"> </w:t>
      </w:r>
    </w:p>
    <w:p w:rsidR="001D1EFE" w:rsidRDefault="001D1EFE" w:rsidP="001D1EFE">
      <w:pPr>
        <w:rPr>
          <w:rFonts w:ascii="Josefin Sans" w:hAnsi="Josefin Sans"/>
        </w:rPr>
      </w:pPr>
    </w:p>
    <w:p w:rsidR="001D1EFE" w:rsidRPr="00427896" w:rsidRDefault="001D1EFE" w:rsidP="001D1EFE">
      <w:pPr>
        <w:rPr>
          <w:rFonts w:ascii="Josefin Sans" w:hAnsi="Josefin Sans"/>
        </w:rPr>
      </w:pPr>
      <w:r w:rsidRPr="00977C07">
        <w:rPr>
          <w:rFonts w:ascii="Josefin Sans" w:hAnsi="Josefin Sans"/>
        </w:rPr>
        <w:t xml:space="preserve">The </w:t>
      </w:r>
      <w:r>
        <w:rPr>
          <w:rFonts w:ascii="Josefin Sans" w:hAnsi="Josefin Sans"/>
        </w:rPr>
        <w:t xml:space="preserve">next </w:t>
      </w:r>
      <w:r w:rsidRPr="00977C07">
        <w:rPr>
          <w:rFonts w:ascii="Josefin Sans" w:hAnsi="Josefin Sans"/>
        </w:rPr>
        <w:t>step in the process is to triage the logged defect and assign it to a developer to be fixed.</w:t>
      </w:r>
      <w:r>
        <w:rPr>
          <w:rFonts w:ascii="Josefin Sans" w:hAnsi="Josefin Sans"/>
        </w:rPr>
        <w:br w:type="page"/>
      </w:r>
    </w:p>
    <w:p w:rsidR="001D1EFE" w:rsidRPr="00977C07" w:rsidRDefault="001D1EFE" w:rsidP="00F42771">
      <w:pPr>
        <w:pStyle w:val="Heading1"/>
      </w:pPr>
      <w:bookmarkStart w:id="23" w:name="_Toc4594417"/>
      <w:bookmarkStart w:id="24" w:name="_Toc4743365"/>
      <w:r w:rsidRPr="00977C07">
        <w:lastRenderedPageBreak/>
        <w:t>10. Triaging Issues and Defects</w:t>
      </w:r>
      <w:bookmarkEnd w:id="23"/>
      <w:bookmarkEnd w:id="24"/>
    </w:p>
    <w:p w:rsidR="001D1EFE" w:rsidRPr="00977C07" w:rsidRDefault="001D1EFE" w:rsidP="001D1EFE">
      <w:pPr>
        <w:rPr>
          <w:rFonts w:ascii="Josefin Sans" w:hAnsi="Josefin Sans"/>
        </w:rPr>
      </w:pPr>
      <w:bookmarkStart w:id="25" w:name="_Hlk4597091"/>
      <w:r w:rsidRPr="00977C07">
        <w:rPr>
          <w:rFonts w:ascii="Josefin Sans" w:hAnsi="Josefin Sans"/>
        </w:rPr>
        <w:t>Now that a new incident has been logged, the next step in the process is to review the incident and assign it to a developer to be fixed. First, click on the Artifacts &gt; Incidents menu item. This will display the incident list page for the product</w:t>
      </w:r>
      <w:r>
        <w:rPr>
          <w:rFonts w:ascii="Josefin Sans" w:hAnsi="Josefin Sans"/>
        </w:rPr>
        <w:t xml:space="preserve">. </w:t>
      </w:r>
      <w:r w:rsidRPr="00977C07">
        <w:rPr>
          <w:rFonts w:ascii="Josefin Sans" w:hAnsi="Josefin Sans"/>
        </w:rPr>
        <w:t>You can also view the same list of incidents in a Kanban board view</w:t>
      </w:r>
      <w:r>
        <w:rPr>
          <w:rFonts w:ascii="Josefin Sans" w:hAnsi="Josefin Sans"/>
        </w:rPr>
        <w:t>.</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10C9ED68" wp14:editId="2DA5560C">
            <wp:extent cx="5486400" cy="12185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1116"/>
                    <a:stretch/>
                  </pic:blipFill>
                  <pic:spPr bwMode="auto">
                    <a:xfrm>
                      <a:off x="0" y="0"/>
                      <a:ext cx="5486400" cy="1218565"/>
                    </a:xfrm>
                    <a:prstGeom prst="rect">
                      <a:avLst/>
                    </a:prstGeom>
                    <a:ln>
                      <a:noFill/>
                    </a:ln>
                    <a:extLst>
                      <a:ext uri="{53640926-AAD7-44D8-BBD7-CCE9431645EC}">
                        <a14:shadowObscured xmlns:a14="http://schemas.microsoft.com/office/drawing/2010/main"/>
                      </a:ext>
                    </a:extLst>
                  </pic:spPr>
                </pic:pic>
              </a:graphicData>
            </a:graphic>
          </wp:inline>
        </w:drawing>
      </w:r>
      <w:r w:rsidRPr="00977C07">
        <w:rPr>
          <w:rFonts w:ascii="Josefin Sans" w:hAnsi="Josefin Sans"/>
          <w:noProof/>
        </w:rPr>
        <w:t xml:space="preserve"> </w:t>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In either view, click on the hyperlink for the new incident “Error displaying user fields”. This will display the incident details page:</w:t>
      </w:r>
    </w:p>
    <w:p w:rsidR="001D1EFE" w:rsidRPr="00A57462" w:rsidRDefault="001D1EFE" w:rsidP="001D1EFE">
      <w:pPr>
        <w:rPr>
          <w:rFonts w:ascii="Josefin Sans" w:hAnsi="Josefin Sans"/>
        </w:rPr>
      </w:pPr>
      <w:r w:rsidRPr="00977C07">
        <w:rPr>
          <w:noProof/>
        </w:rPr>
        <w:drawing>
          <wp:inline distT="0" distB="0" distL="0" distR="0" wp14:anchorId="3AE2C4BB" wp14:editId="28A20085">
            <wp:extent cx="5486400" cy="257111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571115"/>
                    </a:xfrm>
                    <a:prstGeom prst="rect">
                      <a:avLst/>
                    </a:prstGeom>
                  </pic:spPr>
                </pic:pic>
              </a:graphicData>
            </a:graphic>
          </wp:inline>
        </w:drawing>
      </w:r>
    </w:p>
    <w:p w:rsidR="001D1EFE" w:rsidRDefault="001D1EFE" w:rsidP="005C2167">
      <w:pPr>
        <w:pStyle w:val="ListParagraph"/>
        <w:numPr>
          <w:ilvl w:val="0"/>
          <w:numId w:val="27"/>
        </w:numPr>
        <w:rPr>
          <w:rFonts w:ascii="Josefin Sans" w:hAnsi="Josefin Sans"/>
        </w:rPr>
      </w:pPr>
      <w:r w:rsidRPr="00977C07">
        <w:rPr>
          <w:rFonts w:ascii="Josefin Sans" w:hAnsi="Josefin Sans"/>
        </w:rPr>
        <w:t xml:space="preserve">In the ‘Operations’ dropdown menu underneath the incident name on the top of the page, </w:t>
      </w:r>
      <w:r w:rsidR="00AC45EE" w:rsidRPr="00977C07">
        <w:rPr>
          <w:rFonts w:ascii="Josefin Sans" w:hAnsi="Josefin Sans"/>
        </w:rPr>
        <w:t>select ‘</w:t>
      </w:r>
      <w:r w:rsidRPr="00977C07">
        <w:rPr>
          <w:rFonts w:ascii="Josefin Sans" w:hAnsi="Josefin Sans"/>
        </w:rPr>
        <w:t xml:space="preserve">Assign Incident’ option. This will switch the status of the incident from New &gt; Assigned. </w:t>
      </w:r>
    </w:p>
    <w:p w:rsidR="001D1EFE" w:rsidRDefault="001D1EFE" w:rsidP="005C2167">
      <w:pPr>
        <w:pStyle w:val="ListParagraph"/>
        <w:numPr>
          <w:ilvl w:val="0"/>
          <w:numId w:val="27"/>
        </w:numPr>
        <w:rPr>
          <w:rFonts w:ascii="Josefin Sans" w:hAnsi="Josefin Sans"/>
        </w:rPr>
      </w:pPr>
      <w:r>
        <w:rPr>
          <w:rFonts w:ascii="Josefin Sans" w:hAnsi="Josefin Sans"/>
        </w:rPr>
        <w:t xml:space="preserve">Location the </w:t>
      </w:r>
      <w:r w:rsidRPr="00977C07">
        <w:rPr>
          <w:rFonts w:ascii="Josefin Sans" w:hAnsi="Josefin Sans"/>
        </w:rPr>
        <w:t xml:space="preserve">‘People’ </w:t>
      </w:r>
      <w:r>
        <w:rPr>
          <w:rFonts w:ascii="Josefin Sans" w:hAnsi="Josefin Sans"/>
        </w:rPr>
        <w:t xml:space="preserve">section </w:t>
      </w:r>
      <w:r w:rsidRPr="00977C07">
        <w:rPr>
          <w:rFonts w:ascii="Josefin Sans" w:hAnsi="Josefin Sans"/>
        </w:rPr>
        <w:t xml:space="preserve">and </w:t>
      </w:r>
      <w:r>
        <w:rPr>
          <w:rFonts w:ascii="Josefin Sans" w:hAnsi="Josefin Sans"/>
        </w:rPr>
        <w:t xml:space="preserve">set the ‘Owner’ field to </w:t>
      </w:r>
      <w:r w:rsidRPr="00977C07">
        <w:rPr>
          <w:rFonts w:ascii="Josefin Sans" w:hAnsi="Josefin Sans"/>
        </w:rPr>
        <w:t>System Administrator (your user)</w:t>
      </w:r>
    </w:p>
    <w:p w:rsidR="001D1EFE" w:rsidRDefault="001D1EFE" w:rsidP="005C2167">
      <w:pPr>
        <w:pStyle w:val="ListParagraph"/>
        <w:numPr>
          <w:ilvl w:val="0"/>
          <w:numId w:val="27"/>
        </w:numPr>
        <w:rPr>
          <w:rFonts w:ascii="Josefin Sans" w:hAnsi="Josefin Sans"/>
        </w:rPr>
      </w:pPr>
      <w:r w:rsidRPr="00554127">
        <w:rPr>
          <w:rFonts w:ascii="Josefin Sans" w:hAnsi="Josefin Sans"/>
        </w:rPr>
        <w:t>A</w:t>
      </w:r>
      <w:r w:rsidRPr="00977C07">
        <w:rPr>
          <w:rFonts w:ascii="Josefin Sans" w:hAnsi="Josefin Sans"/>
        </w:rPr>
        <w:t xml:space="preserve">dd a new comment in the ‘Comments‘ section at the bottom of the page. Type “Assigning this to you to fix. Issue was found during testing.” </w:t>
      </w:r>
    </w:p>
    <w:p w:rsidR="001D1EFE" w:rsidRDefault="001D1EFE" w:rsidP="005C2167">
      <w:pPr>
        <w:pStyle w:val="ListParagraph"/>
        <w:numPr>
          <w:ilvl w:val="0"/>
          <w:numId w:val="27"/>
        </w:numPr>
        <w:rPr>
          <w:rFonts w:ascii="Josefin Sans" w:hAnsi="Josefin Sans"/>
        </w:rPr>
      </w:pPr>
      <w:r>
        <w:rPr>
          <w:rFonts w:ascii="Josefin Sans" w:hAnsi="Josefin Sans"/>
        </w:rPr>
        <w:t>C</w:t>
      </w:r>
      <w:r w:rsidRPr="00977C07">
        <w:rPr>
          <w:rFonts w:ascii="Josefin Sans" w:hAnsi="Josefin Sans"/>
        </w:rPr>
        <w:t xml:space="preserve">lick </w:t>
      </w:r>
      <w:r>
        <w:rPr>
          <w:rFonts w:ascii="Josefin Sans" w:hAnsi="Josefin Sans"/>
        </w:rPr>
        <w:t xml:space="preserve">the </w:t>
      </w:r>
      <w:r w:rsidRPr="00977C07">
        <w:rPr>
          <w:rFonts w:ascii="Josefin Sans" w:hAnsi="Josefin Sans"/>
        </w:rPr>
        <w:t xml:space="preserve">‘Save’ button in the top toolbar. </w:t>
      </w:r>
    </w:p>
    <w:p w:rsidR="001D1EFE" w:rsidRPr="00977C07" w:rsidRDefault="001D1EFE" w:rsidP="001D1EFE">
      <w:pPr>
        <w:rPr>
          <w:rFonts w:ascii="Josefin Sans" w:hAnsi="Josefin Sans"/>
        </w:rPr>
      </w:pPr>
      <w:r w:rsidRPr="00977C07">
        <w:rPr>
          <w:rFonts w:ascii="Josefin Sans" w:hAnsi="Josefin Sans"/>
        </w:rPr>
        <w:t>The incident will be assigned to your user for fixing.</w:t>
      </w:r>
    </w:p>
    <w:p w:rsidR="001D1EFE" w:rsidRPr="00977C07" w:rsidRDefault="001D1EFE" w:rsidP="001D1EFE">
      <w:pPr>
        <w:rPr>
          <w:rFonts w:ascii="Josefin Sans" w:hAnsi="Josefin Sans"/>
        </w:rPr>
      </w:pPr>
      <w:r w:rsidRPr="00977C07">
        <w:rPr>
          <w:rFonts w:ascii="Josefin Sans" w:hAnsi="Josefin Sans"/>
        </w:rPr>
        <w:t xml:space="preserve">To </w:t>
      </w:r>
      <w:r>
        <w:rPr>
          <w:rFonts w:ascii="Josefin Sans" w:hAnsi="Josefin Sans"/>
        </w:rPr>
        <w:t>see what a developer would see in real life</w:t>
      </w:r>
      <w:r w:rsidRPr="00977C07">
        <w:rPr>
          <w:rFonts w:ascii="Josefin Sans" w:hAnsi="Josefin Sans"/>
        </w:rPr>
        <w:t xml:space="preserve">, go back to the “My Page” by clicking on the orange </w:t>
      </w:r>
      <w:r w:rsidR="00241A09">
        <w:rPr>
          <w:rFonts w:ascii="Josefin Sans" w:hAnsi="Josefin Sans"/>
        </w:rPr>
        <w:t>SpiraTeam</w:t>
      </w:r>
      <w:r w:rsidRPr="00977C07">
        <w:rPr>
          <w:rFonts w:ascii="Josefin Sans" w:hAnsi="Josefin Sans"/>
        </w:rPr>
        <w:t xml:space="preserve"> icon in the top-left of the main Navigation Bar on the top of the screen:</w:t>
      </w:r>
    </w:p>
    <w:p w:rsidR="001D1EFE" w:rsidRPr="00977C07"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69FAA5D6" wp14:editId="4FB8F36F">
            <wp:extent cx="5389999" cy="1894637"/>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9467" t="61632"/>
                    <a:stretch/>
                  </pic:blipFill>
                  <pic:spPr bwMode="auto">
                    <a:xfrm>
                      <a:off x="0" y="0"/>
                      <a:ext cx="5403666" cy="1899441"/>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You can see that you’ve been assigned an incident under the “My Assigned Incidents” widget (on the right-hand side). Now click on the hyperlink for the incident to bring up the incident details page:</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055FCA5C" wp14:editId="46E2E784">
            <wp:extent cx="5486400" cy="2440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440940"/>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Pr>
          <w:rFonts w:ascii="Josefin Sans" w:hAnsi="Josefin Sans"/>
        </w:rPr>
        <w:t>T</w:t>
      </w:r>
      <w:r w:rsidRPr="00977C07">
        <w:rPr>
          <w:rFonts w:ascii="Josefin Sans" w:hAnsi="Josefin Sans"/>
        </w:rPr>
        <w:t xml:space="preserve">he status </w:t>
      </w:r>
      <w:r>
        <w:rPr>
          <w:rFonts w:ascii="Josefin Sans" w:hAnsi="Josefin Sans"/>
        </w:rPr>
        <w:t xml:space="preserve">is </w:t>
      </w:r>
      <w:r w:rsidRPr="00977C07">
        <w:rPr>
          <w:rFonts w:ascii="Josefin Sans" w:hAnsi="Josefin Sans"/>
        </w:rPr>
        <w:t>‘Assigned’ and the comment from the product manager is clearly visible. To help you reproduce the issue, you can click on the “Associations” tab to display the test run and requirements associated with this incident:</w:t>
      </w:r>
    </w:p>
    <w:p w:rsidR="001D1EFE" w:rsidRPr="00977C07" w:rsidRDefault="001D1EFE" w:rsidP="001D1EFE">
      <w:pPr>
        <w:rPr>
          <w:rFonts w:ascii="Josefin Sans" w:hAnsi="Josefin Sans"/>
        </w:rPr>
      </w:pPr>
      <w:r w:rsidRPr="00977C07">
        <w:rPr>
          <w:rFonts w:ascii="Josefin Sans" w:hAnsi="Josefin Sans"/>
          <w:noProof/>
        </w:rPr>
        <w:drawing>
          <wp:inline distT="0" distB="0" distL="0" distR="0" wp14:anchorId="09D8805C" wp14:editId="51C0EEE3">
            <wp:extent cx="5486400" cy="21418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141855"/>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lastRenderedPageBreak/>
        <w:t>If you click on the test run hyperlink “Test ability to add new users”, you will see the detailed information about the test execution that resulted in the bug being logged:</w:t>
      </w:r>
    </w:p>
    <w:p w:rsidR="001D1EFE" w:rsidRPr="00977C07" w:rsidRDefault="001D1EFE" w:rsidP="001D1EFE">
      <w:pPr>
        <w:rPr>
          <w:rFonts w:ascii="Josefin Sans" w:hAnsi="Josefin Sans"/>
        </w:rPr>
      </w:pPr>
      <w:r w:rsidRPr="00977C07">
        <w:rPr>
          <w:rFonts w:ascii="Josefin Sans" w:hAnsi="Josefin Sans"/>
          <w:noProof/>
        </w:rPr>
        <w:t xml:space="preserve"> </w:t>
      </w:r>
      <w:r w:rsidRPr="00977C07">
        <w:rPr>
          <w:rFonts w:ascii="Josefin Sans" w:hAnsi="Josefin Sans"/>
          <w:noProof/>
        </w:rPr>
        <w:drawing>
          <wp:inline distT="0" distB="0" distL="0" distR="0" wp14:anchorId="71994D68" wp14:editId="213B91E8">
            <wp:extent cx="5486400" cy="24841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484120"/>
                    </a:xfrm>
                    <a:prstGeom prst="rect">
                      <a:avLst/>
                    </a:prstGeom>
                  </pic:spPr>
                </pic:pic>
              </a:graphicData>
            </a:graphic>
          </wp:inline>
        </w:drawing>
      </w:r>
    </w:p>
    <w:p w:rsidR="001D1EFE" w:rsidRDefault="001D1EFE" w:rsidP="001D1EFE">
      <w:pPr>
        <w:rPr>
          <w:rFonts w:ascii="Josefin Sans" w:hAnsi="Josefin Sans"/>
        </w:rPr>
      </w:pPr>
    </w:p>
    <w:p w:rsidR="001D1EFE" w:rsidRPr="00977C07" w:rsidRDefault="001D1EFE" w:rsidP="001D1EFE">
      <w:pPr>
        <w:rPr>
          <w:rFonts w:ascii="Josefin Sans" w:hAnsi="Josefin Sans"/>
        </w:rPr>
      </w:pPr>
      <w:r w:rsidRPr="00977C07">
        <w:rPr>
          <w:rFonts w:ascii="Josefin Sans" w:hAnsi="Josefin Sans"/>
        </w:rPr>
        <w:t xml:space="preserve">This allows the developer to retrace the steps taken by the tester and attempt to reproduce the issue. </w:t>
      </w:r>
      <w:r>
        <w:rPr>
          <w:rFonts w:ascii="Josefin Sans" w:hAnsi="Josefin Sans"/>
        </w:rPr>
        <w:t xml:space="preserve">We are going to assume </w:t>
      </w:r>
      <w:r w:rsidRPr="00977C07">
        <w:rPr>
          <w:rFonts w:ascii="Josefin Sans" w:hAnsi="Josefin Sans"/>
        </w:rPr>
        <w:t xml:space="preserve">we </w:t>
      </w:r>
      <w:r>
        <w:rPr>
          <w:rFonts w:ascii="Josefin Sans" w:hAnsi="Josefin Sans"/>
        </w:rPr>
        <w:t xml:space="preserve">can </w:t>
      </w:r>
      <w:r w:rsidRPr="00977C07">
        <w:rPr>
          <w:rFonts w:ascii="Josefin Sans" w:hAnsi="Josefin Sans"/>
        </w:rPr>
        <w:t>reproduce and fix the issue</w:t>
      </w:r>
      <w:r>
        <w:rPr>
          <w:rFonts w:ascii="Josefin Sans" w:hAnsi="Josefin Sans"/>
        </w:rPr>
        <w:t xml:space="preserve"> so we can go right ahead and </w:t>
      </w:r>
      <w:r w:rsidRPr="00977C07">
        <w:rPr>
          <w:rFonts w:ascii="Josefin Sans" w:hAnsi="Josefin Sans"/>
        </w:rPr>
        <w:t>resolve the incident.</w:t>
      </w:r>
    </w:p>
    <w:p w:rsidR="001D1EFE" w:rsidRDefault="001D1EFE" w:rsidP="005C2167">
      <w:pPr>
        <w:pStyle w:val="ListParagraph"/>
        <w:numPr>
          <w:ilvl w:val="0"/>
          <w:numId w:val="28"/>
        </w:numPr>
        <w:rPr>
          <w:rFonts w:ascii="Josefin Sans" w:hAnsi="Josefin Sans"/>
        </w:rPr>
      </w:pPr>
      <w:r w:rsidRPr="00977C07">
        <w:rPr>
          <w:rFonts w:ascii="Josefin Sans" w:hAnsi="Josefin Sans"/>
        </w:rPr>
        <w:t xml:space="preserve">Make your way back to the incident details screen: Artifacts&gt; Incidents &gt; Error displaying user fields’ Hyperlink. </w:t>
      </w:r>
    </w:p>
    <w:p w:rsidR="001D1EFE" w:rsidRPr="00977C07" w:rsidRDefault="001D1EFE" w:rsidP="005C2167">
      <w:pPr>
        <w:pStyle w:val="ListParagraph"/>
        <w:numPr>
          <w:ilvl w:val="0"/>
          <w:numId w:val="28"/>
        </w:numPr>
        <w:rPr>
          <w:rFonts w:ascii="Josefin Sans" w:hAnsi="Josefin Sans"/>
        </w:rPr>
      </w:pPr>
      <w:r w:rsidRPr="00977C07">
        <w:rPr>
          <w:rFonts w:ascii="Josefin Sans" w:hAnsi="Josefin Sans"/>
        </w:rPr>
        <w:t xml:space="preserve">Click on the workflow ‘Operations’ </w:t>
      </w:r>
      <w:r w:rsidR="00AC45EE" w:rsidRPr="00977C07">
        <w:rPr>
          <w:rFonts w:ascii="Josefin Sans" w:hAnsi="Josefin Sans"/>
        </w:rPr>
        <w:t>drop-down</w:t>
      </w:r>
      <w:r w:rsidRPr="00977C07">
        <w:rPr>
          <w:rFonts w:ascii="Josefin Sans" w:hAnsi="Josefin Sans"/>
        </w:rPr>
        <w:t xml:space="preserve"> </w:t>
      </w:r>
      <w:r w:rsidR="00AC45EE" w:rsidRPr="00977C07">
        <w:rPr>
          <w:rFonts w:ascii="Josefin Sans" w:hAnsi="Josefin Sans"/>
        </w:rPr>
        <w:t>menu and</w:t>
      </w:r>
      <w:r w:rsidRPr="00977C07">
        <w:rPr>
          <w:rFonts w:ascii="Josefin Sans" w:hAnsi="Josefin Sans"/>
        </w:rPr>
        <w:t xml:space="preserve"> select ’Resolve Incident’. </w:t>
      </w:r>
    </w:p>
    <w:p w:rsidR="001D1EFE" w:rsidRPr="0064697D" w:rsidRDefault="001D1EFE" w:rsidP="001D1EFE">
      <w:pPr>
        <w:rPr>
          <w:rFonts w:ascii="Josefin Sans" w:hAnsi="Josefin Sans"/>
        </w:rPr>
      </w:pPr>
      <w:r w:rsidRPr="00977C07">
        <w:rPr>
          <w:rFonts w:ascii="Josefin Sans" w:hAnsi="Josefin Sans"/>
          <w:noProof/>
        </w:rPr>
        <w:drawing>
          <wp:inline distT="0" distB="0" distL="0" distR="0" wp14:anchorId="05594654" wp14:editId="4CEBBE36">
            <wp:extent cx="5259629" cy="2091196"/>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866" r="24400"/>
                    <a:stretch/>
                  </pic:blipFill>
                  <pic:spPr bwMode="auto">
                    <a:xfrm>
                      <a:off x="0" y="0"/>
                      <a:ext cx="5276481" cy="2097896"/>
                    </a:xfrm>
                    <a:prstGeom prst="rect">
                      <a:avLst/>
                    </a:prstGeom>
                    <a:ln>
                      <a:noFill/>
                    </a:ln>
                    <a:extLst>
                      <a:ext uri="{53640926-AAD7-44D8-BBD7-CCE9431645EC}">
                        <a14:shadowObscured xmlns:a14="http://schemas.microsoft.com/office/drawing/2010/main"/>
                      </a:ext>
                    </a:extLst>
                  </pic:spPr>
                </pic:pic>
              </a:graphicData>
            </a:graphic>
          </wp:inline>
        </w:drawing>
      </w:r>
    </w:p>
    <w:p w:rsidR="001D1EFE" w:rsidRDefault="001D1EFE" w:rsidP="005C2167">
      <w:pPr>
        <w:pStyle w:val="ListParagraph"/>
        <w:numPr>
          <w:ilvl w:val="0"/>
          <w:numId w:val="28"/>
        </w:numPr>
        <w:rPr>
          <w:rFonts w:ascii="Josefin Sans" w:hAnsi="Josefin Sans"/>
        </w:rPr>
      </w:pPr>
      <w:r w:rsidRPr="0064697D">
        <w:rPr>
          <w:rFonts w:ascii="Josefin Sans" w:hAnsi="Josefin Sans"/>
        </w:rPr>
        <w:t>Fill in the following fields</w:t>
      </w:r>
    </w:p>
    <w:p w:rsidR="001D1EFE" w:rsidRPr="00977C07" w:rsidRDefault="001D1EFE" w:rsidP="005C2167">
      <w:pPr>
        <w:pStyle w:val="ListParagraph"/>
        <w:numPr>
          <w:ilvl w:val="0"/>
          <w:numId w:val="6"/>
        </w:numPr>
        <w:ind w:left="1080"/>
        <w:rPr>
          <w:rFonts w:ascii="Josefin Sans" w:hAnsi="Josefin Sans"/>
        </w:rPr>
      </w:pPr>
      <w:r w:rsidRPr="00977C07">
        <w:rPr>
          <w:rFonts w:ascii="Josefin Sans" w:hAnsi="Josefin Sans"/>
        </w:rPr>
        <w:t>Resolved Release = Release 1.0 - Iteration 2</w:t>
      </w:r>
    </w:p>
    <w:p w:rsidR="001D1EFE" w:rsidRDefault="001D1EFE" w:rsidP="005C2167">
      <w:pPr>
        <w:pStyle w:val="ListParagraph"/>
        <w:numPr>
          <w:ilvl w:val="0"/>
          <w:numId w:val="6"/>
        </w:numPr>
        <w:ind w:left="1080"/>
        <w:rPr>
          <w:rFonts w:ascii="Josefin Sans" w:hAnsi="Josefin Sans"/>
        </w:rPr>
      </w:pPr>
      <w:r w:rsidRPr="00977C07">
        <w:rPr>
          <w:rFonts w:ascii="Josefin Sans" w:hAnsi="Josefin Sans"/>
        </w:rPr>
        <w:t>In ‘Comments’ section enter a new comment = “Fixed the incident.”</w:t>
      </w:r>
    </w:p>
    <w:p w:rsidR="001D1EFE" w:rsidRPr="00977C07" w:rsidRDefault="001D1EFE" w:rsidP="005C2167">
      <w:pPr>
        <w:pStyle w:val="ListParagraph"/>
        <w:numPr>
          <w:ilvl w:val="0"/>
          <w:numId w:val="28"/>
        </w:numPr>
        <w:rPr>
          <w:rFonts w:ascii="Josefin Sans" w:hAnsi="Josefin Sans"/>
        </w:rPr>
      </w:pPr>
      <w:r>
        <w:rPr>
          <w:rFonts w:ascii="Josefin Sans" w:hAnsi="Josefin Sans"/>
        </w:rPr>
        <w:t>C</w:t>
      </w:r>
      <w:r w:rsidRPr="00977C07">
        <w:rPr>
          <w:rFonts w:ascii="Josefin Sans" w:hAnsi="Josefin Sans"/>
        </w:rPr>
        <w:t>lick ‘Save’ on the main toolbar</w:t>
      </w:r>
    </w:p>
    <w:p w:rsidR="001D1EFE" w:rsidRPr="00977C07" w:rsidRDefault="001D1EFE" w:rsidP="001D1EFE">
      <w:pPr>
        <w:rPr>
          <w:rFonts w:ascii="Josefin Sans" w:hAnsi="Josefin Sans"/>
        </w:rPr>
      </w:pPr>
      <w:r w:rsidRPr="00977C07">
        <w:rPr>
          <w:rFonts w:ascii="Josefin Sans" w:hAnsi="Josefin Sans"/>
          <w:noProof/>
        </w:rPr>
        <w:lastRenderedPageBreak/>
        <w:drawing>
          <wp:inline distT="0" distB="0" distL="0" distR="0" wp14:anchorId="0AECF237" wp14:editId="3F14DE3B">
            <wp:extent cx="5486400" cy="241173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411730"/>
                    </a:xfrm>
                    <a:prstGeom prst="rect">
                      <a:avLst/>
                    </a:prstGeom>
                  </pic:spPr>
                </pic:pic>
              </a:graphicData>
            </a:graphic>
          </wp:inline>
        </w:drawing>
      </w:r>
    </w:p>
    <w:p w:rsidR="001D1EFE" w:rsidRPr="00977C07" w:rsidRDefault="001D1EFE" w:rsidP="001D1EFE">
      <w:pPr>
        <w:rPr>
          <w:rFonts w:ascii="Josefin Sans" w:hAnsi="Josefin Sans"/>
        </w:rPr>
      </w:pPr>
      <w:r w:rsidRPr="00977C07">
        <w:rPr>
          <w:rFonts w:ascii="Josefin Sans" w:hAnsi="Josefin Sans"/>
        </w:rPr>
        <w:t>The incident will now change from Assigned &gt; Resolved and an email will be sent to the tester letting them know that they need to retest the test case and close the incident.</w:t>
      </w:r>
      <w:bookmarkEnd w:id="25"/>
      <w:r w:rsidRPr="00977C07">
        <w:rPr>
          <w:rFonts w:ascii="Josefin Sans" w:hAnsi="Josefin Sans"/>
        </w:rPr>
        <w:br w:type="page"/>
      </w:r>
    </w:p>
    <w:p w:rsidR="001D1EFE" w:rsidRPr="00977C07" w:rsidRDefault="001D1EFE" w:rsidP="00F42771">
      <w:pPr>
        <w:pStyle w:val="Heading1"/>
      </w:pPr>
      <w:bookmarkStart w:id="26" w:name="_Toc4594418"/>
      <w:bookmarkStart w:id="27" w:name="_Toc4743366"/>
      <w:r w:rsidRPr="00977C07">
        <w:lastRenderedPageBreak/>
        <w:t>11. Reviewing Your Product</w:t>
      </w:r>
      <w:bookmarkEnd w:id="26"/>
      <w:bookmarkEnd w:id="27"/>
    </w:p>
    <w:p w:rsidR="001D1EFE" w:rsidRPr="00977C07" w:rsidRDefault="001D1EFE" w:rsidP="001D1EFE">
      <w:pPr>
        <w:rPr>
          <w:rFonts w:ascii="Josefin Sans" w:hAnsi="Josefin Sans"/>
        </w:rPr>
      </w:pPr>
      <w:bookmarkStart w:id="28" w:name="_Hlk4597106"/>
      <w:r w:rsidRPr="00977C07">
        <w:rPr>
          <w:rFonts w:ascii="Josefin Sans" w:hAnsi="Josefin Sans"/>
        </w:rPr>
        <w:t xml:space="preserve">You can check on the overall status of the product by clicking the hexagon on the main navigation bar. This will take you to the product home page. Below is what this home page looks like for a more complete product than we have been working through in this quick start guide. </w:t>
      </w:r>
    </w:p>
    <w:p w:rsidR="001D1EFE" w:rsidRPr="00977C07" w:rsidRDefault="001D1EFE" w:rsidP="001D1EFE">
      <w:pPr>
        <w:rPr>
          <w:rFonts w:ascii="Josefin Sans" w:hAnsi="Josefin Sans"/>
        </w:rPr>
      </w:pPr>
      <w:r w:rsidRPr="00977C07">
        <w:rPr>
          <w:rFonts w:ascii="Josefin Sans" w:hAnsi="Josefin Sans"/>
        </w:rPr>
        <w:t>Note how you can change between several views (the buttons on the right) to show different information based on your role or current needs, or only show data for a particular release (see the dropdown beneath the product name on the left).</w:t>
      </w:r>
    </w:p>
    <w:bookmarkEnd w:id="28"/>
    <w:p w:rsidR="001D1EFE" w:rsidRPr="00977C07" w:rsidRDefault="004E364D" w:rsidP="001D1EFE">
      <w:pPr>
        <w:rPr>
          <w:rFonts w:ascii="Josefin Sans" w:hAnsi="Josefin Sans"/>
        </w:rPr>
      </w:pPr>
      <w:r>
        <w:rPr>
          <w:noProof/>
        </w:rPr>
        <w:drawing>
          <wp:inline distT="0" distB="0" distL="0" distR="0" wp14:anchorId="5BE90206" wp14:editId="67D43991">
            <wp:extent cx="5486400" cy="3400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00425"/>
                    </a:xfrm>
                    <a:prstGeom prst="rect">
                      <a:avLst/>
                    </a:prstGeom>
                  </pic:spPr>
                </pic:pic>
              </a:graphicData>
            </a:graphic>
          </wp:inline>
        </w:drawing>
      </w:r>
    </w:p>
    <w:p w:rsidR="001D1EFE" w:rsidRPr="00977C07" w:rsidRDefault="001D1EFE" w:rsidP="001D1EFE">
      <w:pPr>
        <w:rPr>
          <w:rFonts w:ascii="Josefin Sans" w:hAnsi="Josefin Sans"/>
        </w:rPr>
      </w:pPr>
    </w:p>
    <w:p w:rsidR="00B16795" w:rsidRPr="00262364" w:rsidRDefault="00DB3CAC" w:rsidP="00262364">
      <w:pPr>
        <w:rPr>
          <w:rFonts w:ascii="Josefin Sans" w:hAnsi="Josefin Sans"/>
          <w:sz w:val="28"/>
        </w:rPr>
      </w:pPr>
      <w:r w:rsidRPr="00262364">
        <w:rPr>
          <w:rFonts w:ascii="Josefin Sans" w:hAnsi="Josefin Sans"/>
          <w:sz w:val="28"/>
        </w:rPr>
        <w:t>Congratulations</w:t>
      </w:r>
      <w:r w:rsidR="0092647E" w:rsidRPr="00262364">
        <w:rPr>
          <w:rFonts w:ascii="Josefin Sans" w:hAnsi="Josefin Sans"/>
          <w:sz w:val="28"/>
        </w:rPr>
        <w:t>! Y</w:t>
      </w:r>
      <w:r w:rsidRPr="00262364">
        <w:rPr>
          <w:rFonts w:ascii="Josefin Sans" w:hAnsi="Josefin Sans"/>
          <w:sz w:val="28"/>
        </w:rPr>
        <w:t xml:space="preserve">ou have now completed the </w:t>
      </w:r>
      <w:r w:rsidR="00B620FA" w:rsidRPr="00262364">
        <w:rPr>
          <w:rFonts w:ascii="Josefin Sans" w:hAnsi="Josefin Sans"/>
          <w:sz w:val="28"/>
        </w:rPr>
        <w:t xml:space="preserve">software development and </w:t>
      </w:r>
      <w:r w:rsidRPr="00262364">
        <w:rPr>
          <w:rFonts w:ascii="Josefin Sans" w:hAnsi="Josefin Sans"/>
          <w:sz w:val="28"/>
        </w:rPr>
        <w:t>t</w:t>
      </w:r>
      <w:r w:rsidR="00B620FA" w:rsidRPr="00262364">
        <w:rPr>
          <w:rFonts w:ascii="Josefin Sans" w:hAnsi="Josefin Sans"/>
          <w:sz w:val="28"/>
        </w:rPr>
        <w:t>esting lifecycle using SpiraTeam</w:t>
      </w:r>
      <w:r w:rsidRPr="00262364">
        <w:rPr>
          <w:rFonts w:ascii="Josefin Sans" w:hAnsi="Josefin Sans"/>
          <w:sz w:val="28"/>
        </w:rPr>
        <w:t xml:space="preserve">. For more information about any of the features, please refer to the </w:t>
      </w:r>
      <w:r w:rsidR="00B620FA" w:rsidRPr="00262364">
        <w:rPr>
          <w:rFonts w:ascii="Josefin Sans" w:hAnsi="Josefin Sans"/>
          <w:sz w:val="28"/>
        </w:rPr>
        <w:t>SpiraTeam</w:t>
      </w:r>
      <w:r w:rsidRPr="00262364">
        <w:rPr>
          <w:rFonts w:ascii="Josefin Sans" w:hAnsi="Josefin Sans"/>
          <w:sz w:val="28"/>
        </w:rPr>
        <w:t xml:space="preserve"> User Manual.</w:t>
      </w:r>
    </w:p>
    <w:p w:rsidR="00A454F8" w:rsidRPr="00720212" w:rsidRDefault="00A454F8" w:rsidP="00A454F8">
      <w:pPr>
        <w:rPr>
          <w:rFonts w:ascii="Josefin Sans" w:hAnsi="Josefin Sans"/>
        </w:rPr>
      </w:pPr>
    </w:p>
    <w:p w:rsidR="00A454F8" w:rsidRPr="00720212" w:rsidRDefault="00A454F8" w:rsidP="00A454F8">
      <w:pPr>
        <w:rPr>
          <w:rFonts w:ascii="Josefin Sans" w:hAnsi="Josefin Sans"/>
        </w:rPr>
      </w:pPr>
    </w:p>
    <w:p w:rsidR="00F31627" w:rsidRPr="00720212" w:rsidRDefault="00F31627" w:rsidP="00925DC5">
      <w:pPr>
        <w:ind w:left="360"/>
        <w:rPr>
          <w:rFonts w:ascii="Josefin Sans" w:hAnsi="Josefin Sans"/>
        </w:rPr>
      </w:pPr>
    </w:p>
    <w:p w:rsidR="00F31627" w:rsidRPr="00720212" w:rsidRDefault="00F31627" w:rsidP="00F31627">
      <w:pPr>
        <w:pStyle w:val="ListParagraph"/>
        <w:rPr>
          <w:rFonts w:ascii="Josefin Sans" w:hAnsi="Josefin Sans"/>
        </w:rPr>
      </w:pPr>
    </w:p>
    <w:p w:rsidR="00647765" w:rsidRPr="00720212" w:rsidRDefault="00CE0DE9" w:rsidP="00F42771">
      <w:pPr>
        <w:pStyle w:val="Heading1"/>
      </w:pPr>
      <w:r w:rsidRPr="00720212">
        <w:br w:type="page"/>
      </w:r>
      <w:bookmarkStart w:id="29" w:name="_Toc4743367"/>
      <w:r w:rsidRPr="00720212">
        <w:lastRenderedPageBreak/>
        <w:t>Legal Notices</w:t>
      </w:r>
      <w:bookmarkEnd w:id="29"/>
    </w:p>
    <w:p w:rsidR="00647765" w:rsidRPr="00720212" w:rsidRDefault="00CE0DE9">
      <w:pPr>
        <w:rPr>
          <w:rFonts w:ascii="Josefin Sans" w:hAnsi="Josefin Sans"/>
        </w:rPr>
      </w:pPr>
      <w:r w:rsidRPr="00720212">
        <w:rPr>
          <w:rFonts w:ascii="Josefin Sans" w:hAnsi="Josefin Sans"/>
        </w:rPr>
        <w:t>This publication is provided as is without warranty of any kind, either express or implied, including, but not limited to, the implied warranties of merchantability, fitness for a particular purpose, or non-infringement.</w:t>
      </w:r>
    </w:p>
    <w:p w:rsidR="00647765" w:rsidRPr="00720212" w:rsidRDefault="00CE0DE9">
      <w:pPr>
        <w:rPr>
          <w:rFonts w:ascii="Josefin Sans" w:hAnsi="Josefin Sans"/>
        </w:rPr>
      </w:pPr>
      <w:r w:rsidRPr="00720212">
        <w:rPr>
          <w:rFonts w:ascii="Josefin Sans" w:hAnsi="Josefin Sans"/>
        </w:rPr>
        <w:t>This publication could include technical inaccuracies or typographical errors. Changes are periodically added to the information contained herein; these changes will be incorporated in new editions of the publication. Inflectra</w:t>
      </w:r>
      <w:r w:rsidRPr="00720212">
        <w:rPr>
          <w:rFonts w:ascii="Josefin Sans" w:hAnsi="Josefin Sans"/>
          <w:vertAlign w:val="superscript"/>
        </w:rPr>
        <w:t>®</w:t>
      </w:r>
      <w:r w:rsidRPr="00720212">
        <w:rPr>
          <w:rFonts w:ascii="Josefin Sans" w:hAnsi="Josefin Sans"/>
        </w:rPr>
        <w:t xml:space="preserve"> Corporation may make improvements and/or changes in the product(s) and/or program(s) and/or service(s) described in this publication at any time.</w:t>
      </w:r>
    </w:p>
    <w:p w:rsidR="00647765" w:rsidRPr="00720212" w:rsidRDefault="00CE0DE9">
      <w:pPr>
        <w:rPr>
          <w:rFonts w:ascii="Josefin Sans" w:hAnsi="Josefin Sans"/>
        </w:rPr>
      </w:pPr>
      <w:r w:rsidRPr="00720212">
        <w:rPr>
          <w:rFonts w:ascii="Josefin Sans" w:hAnsi="Josefin Sans"/>
        </w:rPr>
        <w:t>The sections in this guide that discuss internet web security are provided as suggestions and guidelines. Internet security is constantly evolving field, and our suggestions are no substitute for an up-to-date understanding of the vulnerabilities inherent in deploying internet or web applications, and Inflectra</w:t>
      </w:r>
      <w:r w:rsidRPr="00720212">
        <w:rPr>
          <w:rFonts w:ascii="Josefin Sans" w:hAnsi="Josefin Sans"/>
          <w:vertAlign w:val="superscript"/>
        </w:rPr>
        <w:t>®</w:t>
      </w:r>
      <w:r w:rsidRPr="00720212">
        <w:rPr>
          <w:rFonts w:ascii="Josefin Sans" w:hAnsi="Josefin Sans"/>
        </w:rPr>
        <w:t xml:space="preserve"> cannot be held liable for any losses due to breaches of security, compromise of data or other cyber-attacks that may result from following our recommendations.</w:t>
      </w:r>
    </w:p>
    <w:p w:rsidR="00647765" w:rsidRPr="00720212" w:rsidRDefault="00CE0DE9">
      <w:pPr>
        <w:rPr>
          <w:rFonts w:ascii="Josefin Sans" w:hAnsi="Josefin Sans"/>
        </w:rPr>
      </w:pPr>
      <w:r w:rsidRPr="00720212">
        <w:rPr>
          <w:rFonts w:ascii="Josefin Sans" w:hAnsi="Josefin Sans"/>
        </w:rPr>
        <w:t>The section of the manual that describes modifying the Windows System Registry (“Registry”) should only be attempted by experienced Windows administrators who are familiar with its organization and contents. Inflectra</w:t>
      </w:r>
      <w:r w:rsidRPr="00720212">
        <w:rPr>
          <w:rFonts w:ascii="Josefin Sans" w:hAnsi="Josefin Sans"/>
          <w:vertAlign w:val="superscript"/>
        </w:rPr>
        <w:t>®</w:t>
      </w:r>
      <w:r w:rsidRPr="00720212">
        <w:rPr>
          <w:rFonts w:ascii="Josefin Sans" w:hAnsi="Josefin Sans"/>
        </w:rPr>
        <w:t xml:space="preserve"> cannot be held liable for any losses due to damage to the system registry made by inexperienced personnel.</w:t>
      </w:r>
    </w:p>
    <w:p w:rsidR="00582CF2" w:rsidRPr="00720212" w:rsidRDefault="00582CF2" w:rsidP="00582CF2">
      <w:pPr>
        <w:rPr>
          <w:rFonts w:ascii="Josefin Sans" w:hAnsi="Josefin Sans"/>
        </w:rPr>
      </w:pPr>
      <w:r w:rsidRPr="00720212">
        <w:rPr>
          <w:rFonts w:ascii="Josefin Sans" w:hAnsi="Josefin Sans"/>
        </w:rPr>
        <w:t xml:space="preserve">SpiraTest®, SpiraPlan®, SpiraTeam® and Inflectra® are registered trademarks of Inflectra Corporation in the </w:t>
      </w:r>
      <w:smartTag w:uri="urn:schemas-microsoft-com:office:smarttags" w:element="place">
        <w:smartTag w:uri="urn:schemas-microsoft-com:office:smarttags" w:element="country-region">
          <w:r w:rsidRPr="00720212">
            <w:rPr>
              <w:rFonts w:ascii="Josefin Sans" w:hAnsi="Josefin Sans"/>
            </w:rPr>
            <w:t>United States of America</w:t>
          </w:r>
        </w:smartTag>
      </w:smartTag>
      <w:r w:rsidRPr="00720212">
        <w:rPr>
          <w:rFonts w:ascii="Josefin Sans" w:hAnsi="Josefin Sans"/>
        </w:rPr>
        <w:t xml:space="preserve"> and other countries. Microsoft</w:t>
      </w:r>
      <w:r w:rsidRPr="00720212">
        <w:rPr>
          <w:rFonts w:ascii="Josefin Sans" w:hAnsi="Josefin Sans"/>
          <w:vertAlign w:val="superscript"/>
        </w:rPr>
        <w:t>®</w:t>
      </w:r>
      <w:r w:rsidRPr="00720212">
        <w:rPr>
          <w:rFonts w:ascii="Josefin Sans" w:hAnsi="Josefin Sans"/>
        </w:rPr>
        <w:t>, Windows</w:t>
      </w:r>
      <w:r w:rsidRPr="00720212">
        <w:rPr>
          <w:rFonts w:ascii="Josefin Sans" w:hAnsi="Josefin Sans"/>
          <w:vertAlign w:val="superscript"/>
        </w:rPr>
        <w:t>®</w:t>
      </w:r>
      <w:r w:rsidRPr="00720212">
        <w:rPr>
          <w:rFonts w:ascii="Josefin Sans" w:hAnsi="Josefin Sans"/>
        </w:rPr>
        <w:t>, Explorer</w:t>
      </w:r>
      <w:r w:rsidRPr="00720212">
        <w:rPr>
          <w:rFonts w:ascii="Josefin Sans" w:hAnsi="Josefin Sans"/>
          <w:vertAlign w:val="superscript"/>
        </w:rPr>
        <w:t>®</w:t>
      </w:r>
      <w:r w:rsidRPr="00720212">
        <w:rPr>
          <w:rFonts w:ascii="Josefin Sans" w:hAnsi="Josefin Sans"/>
        </w:rPr>
        <w:t xml:space="preserve"> and Microsoft </w:t>
      </w:r>
      <w:r w:rsidR="008E2653" w:rsidRPr="00720212">
        <w:rPr>
          <w:rFonts w:ascii="Josefin Sans" w:hAnsi="Josefin Sans"/>
        </w:rPr>
        <w:t>Product</w:t>
      </w:r>
      <w:r w:rsidRPr="00720212">
        <w:rPr>
          <w:rFonts w:ascii="Josefin Sans" w:hAnsi="Josefin Sans"/>
          <w:vertAlign w:val="superscript"/>
        </w:rPr>
        <w:t>®</w:t>
      </w:r>
      <w:r w:rsidRPr="00720212">
        <w:rPr>
          <w:rFonts w:ascii="Josefin Sans" w:hAnsi="Josefin Sans"/>
        </w:rPr>
        <w:t xml:space="preserve"> are registered trademarks of Microsoft Corporation. All other trademarks and product names are property of their respective holders.</w:t>
      </w:r>
    </w:p>
    <w:p w:rsidR="00647765" w:rsidRPr="00720212" w:rsidRDefault="00CE0DE9">
      <w:pPr>
        <w:rPr>
          <w:rFonts w:ascii="Josefin Sans" w:hAnsi="Josefin Sans"/>
        </w:rPr>
      </w:pPr>
      <w:r w:rsidRPr="00720212">
        <w:rPr>
          <w:rFonts w:ascii="Josefin Sans" w:hAnsi="Josefin Sans"/>
        </w:rPr>
        <w:t>Please send comments and questions to:</w:t>
      </w:r>
    </w:p>
    <w:p w:rsidR="00647765" w:rsidRPr="00720212" w:rsidRDefault="00CE0DE9">
      <w:pPr>
        <w:ind w:left="720"/>
        <w:rPr>
          <w:rFonts w:ascii="Josefin Sans" w:hAnsi="Josefin Sans"/>
        </w:rPr>
      </w:pPr>
      <w:r w:rsidRPr="00720212">
        <w:rPr>
          <w:rFonts w:ascii="Josefin Sans" w:hAnsi="Josefin Sans"/>
        </w:rPr>
        <w:t>Technical Publications</w:t>
      </w:r>
    </w:p>
    <w:p w:rsidR="00647765" w:rsidRPr="00720212" w:rsidRDefault="00CE0DE9">
      <w:pPr>
        <w:ind w:left="720"/>
        <w:rPr>
          <w:rFonts w:ascii="Josefin Sans" w:hAnsi="Josefin Sans"/>
        </w:rPr>
      </w:pPr>
      <w:r w:rsidRPr="00720212">
        <w:rPr>
          <w:rFonts w:ascii="Josefin Sans" w:hAnsi="Josefin Sans"/>
        </w:rPr>
        <w:t>Inflectra Corporation</w:t>
      </w:r>
    </w:p>
    <w:p w:rsidR="00647765" w:rsidRPr="00720212" w:rsidRDefault="00056BBA">
      <w:pPr>
        <w:ind w:left="720"/>
        <w:rPr>
          <w:rFonts w:ascii="Josefin Sans" w:hAnsi="Josefin Sans"/>
        </w:rPr>
      </w:pPr>
      <w:r w:rsidRPr="00720212">
        <w:rPr>
          <w:rFonts w:ascii="Josefin Sans" w:hAnsi="Josefin Sans"/>
        </w:rPr>
        <w:t>8121 Georgia Ave</w:t>
      </w:r>
    </w:p>
    <w:p w:rsidR="00056BBA" w:rsidRPr="00720212" w:rsidRDefault="00056BBA">
      <w:pPr>
        <w:ind w:left="720"/>
        <w:rPr>
          <w:rFonts w:ascii="Josefin Sans" w:hAnsi="Josefin Sans"/>
        </w:rPr>
      </w:pPr>
      <w:r w:rsidRPr="00720212">
        <w:rPr>
          <w:rFonts w:ascii="Josefin Sans" w:hAnsi="Josefin Sans"/>
        </w:rPr>
        <w:t>Suite 504</w:t>
      </w:r>
    </w:p>
    <w:p w:rsidR="00647765" w:rsidRPr="00720212" w:rsidRDefault="00CE0DE9">
      <w:pPr>
        <w:ind w:left="720"/>
        <w:rPr>
          <w:rFonts w:ascii="Josefin Sans" w:hAnsi="Josefin Sans"/>
          <w:lang w:val="da-DK"/>
        </w:rPr>
      </w:pPr>
      <w:r w:rsidRPr="00720212">
        <w:rPr>
          <w:rFonts w:ascii="Josefin Sans" w:hAnsi="Josefin Sans"/>
          <w:lang w:val="da-DK"/>
        </w:rPr>
        <w:t>Silver Spring, MD 20</w:t>
      </w:r>
      <w:r w:rsidR="00056BBA" w:rsidRPr="00720212">
        <w:rPr>
          <w:rFonts w:ascii="Josefin Sans" w:hAnsi="Josefin Sans"/>
          <w:lang w:val="da-DK"/>
        </w:rPr>
        <w:t>910</w:t>
      </w:r>
    </w:p>
    <w:p w:rsidR="00647765" w:rsidRPr="00720212" w:rsidRDefault="00CE0DE9">
      <w:pPr>
        <w:ind w:left="720"/>
        <w:rPr>
          <w:rFonts w:ascii="Josefin Sans" w:hAnsi="Josefin Sans"/>
          <w:lang w:val="da-DK"/>
        </w:rPr>
      </w:pPr>
      <w:r w:rsidRPr="00720212">
        <w:rPr>
          <w:rFonts w:ascii="Josefin Sans" w:hAnsi="Josefin Sans"/>
          <w:lang w:val="da-DK"/>
        </w:rPr>
        <w:t>U.S.A.</w:t>
      </w:r>
    </w:p>
    <w:p w:rsidR="00647765" w:rsidRPr="00720212" w:rsidRDefault="00015D80">
      <w:pPr>
        <w:ind w:left="720"/>
        <w:rPr>
          <w:rFonts w:ascii="Josefin Sans" w:hAnsi="Josefin Sans" w:cs="PalatinoLinotype-Italic"/>
          <w:i/>
          <w:iCs/>
          <w:lang w:val="da-DK"/>
        </w:rPr>
      </w:pPr>
      <w:hyperlink r:id="rId90" w:history="1">
        <w:r w:rsidR="00CE0DE9" w:rsidRPr="00720212">
          <w:rPr>
            <w:rStyle w:val="Hyperlink"/>
            <w:rFonts w:ascii="Josefin Sans" w:hAnsi="Josefin Sans" w:cs="PalatinoLinotype-Italic"/>
            <w:i/>
            <w:iCs/>
            <w:lang w:val="da-DK"/>
          </w:rPr>
          <w:t>support@inflectra.com</w:t>
        </w:r>
      </w:hyperlink>
    </w:p>
    <w:p w:rsidR="00647765" w:rsidRPr="00720212" w:rsidRDefault="00647765">
      <w:pPr>
        <w:ind w:left="720"/>
        <w:rPr>
          <w:rFonts w:ascii="Josefin Sans" w:hAnsi="Josefin Sans" w:cs="PalatinoLinotype-Italic"/>
          <w:i/>
          <w:iCs/>
          <w:lang w:val="da-DK"/>
        </w:rPr>
      </w:pPr>
    </w:p>
    <w:sectPr w:rsidR="00647765" w:rsidRPr="00720212" w:rsidSect="00647765">
      <w:type w:val="continuous"/>
      <w:pgSz w:w="12240" w:h="15840"/>
      <w:pgMar w:top="1296" w:right="1800" w:bottom="1440" w:left="1800" w:header="288" w:footer="288" w:gutter="0"/>
      <w:pgBorders w:offsetFrom="page">
        <w:top w:val="single" w:sz="8" w:space="24" w:color="auto"/>
        <w:left w:val="single" w:sz="8" w:space="24" w:color="auto"/>
        <w:bottom w:val="single" w:sz="8" w:space="24" w:color="auto"/>
        <w:right w:val="single" w:sz="8" w:space="24" w:color="auto"/>
      </w:pgBorders>
      <w:cols w:sep="1" w:space="720" w:equalWidth="0">
        <w:col w:w="936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5D80" w:rsidRDefault="00015D80">
      <w:r>
        <w:separator/>
      </w:r>
    </w:p>
  </w:endnote>
  <w:endnote w:type="continuationSeparator" w:id="0">
    <w:p w:rsidR="00015D80" w:rsidRDefault="00015D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Josefin Sans">
    <w:panose1 w:val="00000000000000000000"/>
    <w:charset w:val="00"/>
    <w:family w:val="auto"/>
    <w:pitch w:val="variable"/>
    <w:sig w:usb0="A00000AF" w:usb1="4000204A" w:usb2="00000000" w:usb3="00000000" w:csb0="00000193" w:csb1="00000000"/>
  </w:font>
  <w:font w:name="Calibri">
    <w:panose1 w:val="020F0502020204030204"/>
    <w:charset w:val="00"/>
    <w:family w:val="swiss"/>
    <w:pitch w:val="variable"/>
    <w:sig w:usb0="E0002AFF" w:usb1="4000ACFF" w:usb2="00000001" w:usb3="00000000" w:csb0="000001FF" w:csb1="00000000"/>
  </w:font>
  <w:font w:name="Kanit">
    <w:panose1 w:val="00000500000000000000"/>
    <w:charset w:val="00"/>
    <w:family w:val="auto"/>
    <w:pitch w:val="variable"/>
    <w:sig w:usb0="21000007" w:usb1="00000001" w:usb2="00000000" w:usb3="00000000" w:csb0="00010193" w:csb1="00000000"/>
  </w:font>
  <w:font w:name="Tahoma">
    <w:panose1 w:val="020B0604030504040204"/>
    <w:charset w:val="00"/>
    <w:family w:val="swiss"/>
    <w:pitch w:val="variable"/>
    <w:sig w:usb0="E1002EFF" w:usb1="C000605B" w:usb2="00000029" w:usb3="00000000" w:csb0="000101FF" w:csb1="00000000"/>
  </w:font>
  <w:font w:name="PalatinoLinotype-Italic">
    <w:altName w:val="Palatino Linotype"/>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E07" w:rsidRDefault="00CD5E0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D5E07" w:rsidRDefault="00CD5E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E07" w:rsidRDefault="00CD5E07">
    <w:pPr>
      <w:pStyle w:val="Footer"/>
      <w:ind w:right="360"/>
    </w:pPr>
    <w:r>
      <w:rPr>
        <w:noProof/>
      </w:rPr>
      <mc:AlternateContent>
        <mc:Choice Requires="wps">
          <w:drawing>
            <wp:anchor distT="0" distB="0" distL="114300" distR="114300" simplePos="0" relativeHeight="251659776" behindDoc="0" locked="0" layoutInCell="1" allowOverlap="1">
              <wp:simplePos x="0" y="0"/>
              <wp:positionH relativeFrom="column">
                <wp:posOffset>3175000</wp:posOffset>
              </wp:positionH>
              <wp:positionV relativeFrom="paragraph">
                <wp:posOffset>-158115</wp:posOffset>
              </wp:positionV>
              <wp:extent cx="3127375" cy="161925"/>
              <wp:effectExtent l="0" t="0" r="0" b="9525"/>
              <wp:wrapNone/>
              <wp:docPr id="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73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E07" w:rsidRPr="001D1EFE" w:rsidRDefault="00CD5E07">
                          <w:pPr>
                            <w:jc w:val="right"/>
                            <w:rPr>
                              <w:rFonts w:ascii="Josefin Sans" w:hAnsi="Josefin Sans"/>
                              <w:sz w:val="16"/>
                              <w:szCs w:val="16"/>
                            </w:rPr>
                          </w:pPr>
                          <w:r w:rsidRPr="001D1EFE">
                            <w:rPr>
                              <w:rFonts w:ascii="Josefin Sans" w:hAnsi="Josefin Sans"/>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8" type="#_x0000_t202" style="position:absolute;margin-left:250pt;margin-top:-12.45pt;width:246.25pt;height:1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" filled="f" stroked="f">
              <v:textbox inset=",0,,0">
                <w:txbxContent>
                  <w:p w:rsidR="00CD5E07" w:rsidRPr="001D1EFE" w:rsidRDefault="00CD5E07">
                    <w:pPr>
                      <w:jc w:val="right"/>
                      <w:rPr>
                        <w:rFonts w:ascii="Josefin Sans" w:hAnsi="Josefin Sans"/>
                        <w:sz w:val="16"/>
                        <w:szCs w:val="16"/>
                      </w:rPr>
                    </w:pPr>
                    <w:r w:rsidRPr="001D1EFE">
                      <w:rPr>
                        <w:rFonts w:ascii="Josefin Sans" w:hAnsi="Josefin Sans"/>
                        <w:sz w:val="16"/>
                        <w:szCs w:val="16"/>
                      </w:rPr>
                      <w:t>This document contains Inflectra proprietary information</w:t>
                    </w:r>
                  </w:p>
                </w:txbxContent>
              </v:textbox>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column">
                <wp:posOffset>-826135</wp:posOffset>
              </wp:positionH>
              <wp:positionV relativeFrom="paragraph">
                <wp:posOffset>-347345</wp:posOffset>
              </wp:positionV>
              <wp:extent cx="7148195" cy="457200"/>
              <wp:effectExtent l="2540" t="0" r="2540" b="4445"/>
              <wp:wrapNone/>
              <wp:docPr id="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7991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D5E07" w:rsidRPr="001D1EFE" w:rsidRDefault="00CD5E07">
                          <w:pPr>
                            <w:jc w:val="center"/>
                            <w:rPr>
                              <w:rFonts w:ascii="Josefin Sans" w:hAnsi="Josefin Sans"/>
                              <w:color w:val="FFFFFF"/>
                              <w:sz w:val="16"/>
                              <w:szCs w:val="16"/>
                            </w:rPr>
                          </w:pPr>
                          <w:r w:rsidRPr="001D1EFE">
                            <w:rPr>
                              <w:rStyle w:val="PageNumber"/>
                              <w:rFonts w:ascii="Josefin Sans" w:hAnsi="Josefin Sans"/>
                              <w:sz w:val="16"/>
                              <w:szCs w:val="16"/>
                            </w:rPr>
                            <w:t xml:space="preserve">Page </w:t>
                          </w:r>
                          <w:r w:rsidRPr="001D1EFE">
                            <w:rPr>
                              <w:rStyle w:val="PageNumber"/>
                              <w:rFonts w:ascii="Josefin Sans" w:hAnsi="Josefin Sans"/>
                              <w:sz w:val="16"/>
                              <w:szCs w:val="16"/>
                            </w:rPr>
                            <w:fldChar w:fldCharType="begin"/>
                          </w:r>
                          <w:r w:rsidRPr="001D1EFE">
                            <w:rPr>
                              <w:rStyle w:val="PageNumber"/>
                              <w:rFonts w:ascii="Josefin Sans" w:hAnsi="Josefin Sans"/>
                              <w:sz w:val="16"/>
                              <w:szCs w:val="16"/>
                            </w:rPr>
                            <w:instrText xml:space="preserve"> PAGE </w:instrText>
                          </w:r>
                          <w:r w:rsidRPr="001D1EFE">
                            <w:rPr>
                              <w:rStyle w:val="PageNumber"/>
                              <w:rFonts w:ascii="Josefin Sans" w:hAnsi="Josefin Sans"/>
                              <w:sz w:val="16"/>
                              <w:szCs w:val="16"/>
                            </w:rPr>
                            <w:fldChar w:fldCharType="separate"/>
                          </w:r>
                          <w:r w:rsidRPr="001D1EFE">
                            <w:rPr>
                              <w:rStyle w:val="PageNumber"/>
                              <w:rFonts w:ascii="Josefin Sans" w:hAnsi="Josefin Sans"/>
                              <w:noProof/>
                              <w:sz w:val="16"/>
                              <w:szCs w:val="16"/>
                            </w:rPr>
                            <w:t>15</w:t>
                          </w:r>
                          <w:r w:rsidRPr="001D1EFE">
                            <w:rPr>
                              <w:rStyle w:val="PageNumber"/>
                              <w:rFonts w:ascii="Josefin Sans" w:hAnsi="Josefin Sans"/>
                              <w:sz w:val="16"/>
                              <w:szCs w:val="16"/>
                            </w:rPr>
                            <w:fldChar w:fldCharType="end"/>
                          </w:r>
                          <w:r w:rsidRPr="001D1EFE">
                            <w:rPr>
                              <w:rStyle w:val="PageNumber"/>
                              <w:rFonts w:ascii="Josefin Sans" w:hAnsi="Josefin Sans"/>
                              <w:sz w:val="16"/>
                              <w:szCs w:val="16"/>
                            </w:rPr>
                            <w:t xml:space="preserve"> of </w:t>
                          </w:r>
                          <w:r w:rsidRPr="001D1EFE">
                            <w:rPr>
                              <w:rStyle w:val="PageNumber"/>
                              <w:rFonts w:ascii="Josefin Sans" w:hAnsi="Josefin Sans"/>
                              <w:sz w:val="16"/>
                              <w:szCs w:val="16"/>
                            </w:rPr>
                            <w:fldChar w:fldCharType="begin"/>
                          </w:r>
                          <w:r w:rsidRPr="001D1EFE">
                            <w:rPr>
                              <w:rStyle w:val="PageNumber"/>
                              <w:rFonts w:ascii="Josefin Sans" w:hAnsi="Josefin Sans"/>
                              <w:sz w:val="16"/>
                              <w:szCs w:val="16"/>
                            </w:rPr>
                            <w:instrText xml:space="preserve"> NUMPAGES </w:instrText>
                          </w:r>
                          <w:r w:rsidRPr="001D1EFE">
                            <w:rPr>
                              <w:rStyle w:val="PageNumber"/>
                              <w:rFonts w:ascii="Josefin Sans" w:hAnsi="Josefin Sans"/>
                              <w:sz w:val="16"/>
                              <w:szCs w:val="16"/>
                            </w:rPr>
                            <w:fldChar w:fldCharType="separate"/>
                          </w:r>
                          <w:r w:rsidRPr="001D1EFE">
                            <w:rPr>
                              <w:rStyle w:val="PageNumber"/>
                              <w:rFonts w:ascii="Josefin Sans" w:hAnsi="Josefin Sans"/>
                              <w:noProof/>
                              <w:sz w:val="16"/>
                              <w:szCs w:val="16"/>
                            </w:rPr>
                            <w:t>33</w:t>
                          </w:r>
                          <w:r w:rsidRPr="001D1EFE">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9" style="position:absolute;margin-left:-65.05pt;margin-top:-27.35pt;width:562.85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" fillcolor="#f79910" stroked="f">
              <v:textbox inset="0,12.96pt,0,0">
                <w:txbxContent>
                  <w:p w:rsidR="00CD5E07" w:rsidRPr="001D1EFE" w:rsidRDefault="00CD5E07">
                    <w:pPr>
                      <w:jc w:val="center"/>
                      <w:rPr>
                        <w:rFonts w:ascii="Josefin Sans" w:hAnsi="Josefin Sans"/>
                        <w:color w:val="FFFFFF"/>
                        <w:sz w:val="16"/>
                        <w:szCs w:val="16"/>
                      </w:rPr>
                    </w:pPr>
                    <w:r w:rsidRPr="001D1EFE">
                      <w:rPr>
                        <w:rStyle w:val="PageNumber"/>
                        <w:rFonts w:ascii="Josefin Sans" w:hAnsi="Josefin Sans"/>
                        <w:sz w:val="16"/>
                        <w:szCs w:val="16"/>
                      </w:rPr>
                      <w:t xml:space="preserve">Page </w:t>
                    </w:r>
                    <w:r w:rsidRPr="001D1EFE">
                      <w:rPr>
                        <w:rStyle w:val="PageNumber"/>
                        <w:rFonts w:ascii="Josefin Sans" w:hAnsi="Josefin Sans"/>
                        <w:sz w:val="16"/>
                        <w:szCs w:val="16"/>
                      </w:rPr>
                      <w:fldChar w:fldCharType="begin"/>
                    </w:r>
                    <w:r w:rsidRPr="001D1EFE">
                      <w:rPr>
                        <w:rStyle w:val="PageNumber"/>
                        <w:rFonts w:ascii="Josefin Sans" w:hAnsi="Josefin Sans"/>
                        <w:sz w:val="16"/>
                        <w:szCs w:val="16"/>
                      </w:rPr>
                      <w:instrText xml:space="preserve"> PAGE </w:instrText>
                    </w:r>
                    <w:r w:rsidRPr="001D1EFE">
                      <w:rPr>
                        <w:rStyle w:val="PageNumber"/>
                        <w:rFonts w:ascii="Josefin Sans" w:hAnsi="Josefin Sans"/>
                        <w:sz w:val="16"/>
                        <w:szCs w:val="16"/>
                      </w:rPr>
                      <w:fldChar w:fldCharType="separate"/>
                    </w:r>
                    <w:r w:rsidRPr="001D1EFE">
                      <w:rPr>
                        <w:rStyle w:val="PageNumber"/>
                        <w:rFonts w:ascii="Josefin Sans" w:hAnsi="Josefin Sans"/>
                        <w:noProof/>
                        <w:sz w:val="16"/>
                        <w:szCs w:val="16"/>
                      </w:rPr>
                      <w:t>15</w:t>
                    </w:r>
                    <w:r w:rsidRPr="001D1EFE">
                      <w:rPr>
                        <w:rStyle w:val="PageNumber"/>
                        <w:rFonts w:ascii="Josefin Sans" w:hAnsi="Josefin Sans"/>
                        <w:sz w:val="16"/>
                        <w:szCs w:val="16"/>
                      </w:rPr>
                      <w:fldChar w:fldCharType="end"/>
                    </w:r>
                    <w:r w:rsidRPr="001D1EFE">
                      <w:rPr>
                        <w:rStyle w:val="PageNumber"/>
                        <w:rFonts w:ascii="Josefin Sans" w:hAnsi="Josefin Sans"/>
                        <w:sz w:val="16"/>
                        <w:szCs w:val="16"/>
                      </w:rPr>
                      <w:t xml:space="preserve"> of </w:t>
                    </w:r>
                    <w:r w:rsidRPr="001D1EFE">
                      <w:rPr>
                        <w:rStyle w:val="PageNumber"/>
                        <w:rFonts w:ascii="Josefin Sans" w:hAnsi="Josefin Sans"/>
                        <w:sz w:val="16"/>
                        <w:szCs w:val="16"/>
                      </w:rPr>
                      <w:fldChar w:fldCharType="begin"/>
                    </w:r>
                    <w:r w:rsidRPr="001D1EFE">
                      <w:rPr>
                        <w:rStyle w:val="PageNumber"/>
                        <w:rFonts w:ascii="Josefin Sans" w:hAnsi="Josefin Sans"/>
                        <w:sz w:val="16"/>
                        <w:szCs w:val="16"/>
                      </w:rPr>
                      <w:instrText xml:space="preserve"> NUMPAGES </w:instrText>
                    </w:r>
                    <w:r w:rsidRPr="001D1EFE">
                      <w:rPr>
                        <w:rStyle w:val="PageNumber"/>
                        <w:rFonts w:ascii="Josefin Sans" w:hAnsi="Josefin Sans"/>
                        <w:sz w:val="16"/>
                        <w:szCs w:val="16"/>
                      </w:rPr>
                      <w:fldChar w:fldCharType="separate"/>
                    </w:r>
                    <w:r w:rsidRPr="001D1EFE">
                      <w:rPr>
                        <w:rStyle w:val="PageNumber"/>
                        <w:rFonts w:ascii="Josefin Sans" w:hAnsi="Josefin Sans"/>
                        <w:noProof/>
                        <w:sz w:val="16"/>
                        <w:szCs w:val="16"/>
                      </w:rPr>
                      <w:t>33</w:t>
                    </w:r>
                    <w:r w:rsidRPr="001D1EFE">
                      <w:rPr>
                        <w:rStyle w:val="PageNumber"/>
                        <w:rFonts w:ascii="Josefin Sans" w:hAnsi="Josefin Sans"/>
                        <w:sz w:val="16"/>
                        <w:szCs w:val="16"/>
                      </w:rPr>
                      <w:fldChar w:fldCharType="end"/>
                    </w:r>
                  </w:p>
                </w:txbxContent>
              </v:textbox>
            </v:rect>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-800100</wp:posOffset>
              </wp:positionH>
              <wp:positionV relativeFrom="paragraph">
                <wp:posOffset>-161290</wp:posOffset>
              </wp:positionV>
              <wp:extent cx="3324225" cy="161925"/>
              <wp:effectExtent l="0" t="635" r="0" b="0"/>
              <wp:wrapNone/>
              <wp:docPr id="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E07" w:rsidRPr="001D1EFE" w:rsidRDefault="00CD5E07">
                          <w:pPr>
                            <w:rPr>
                              <w:rFonts w:ascii="Josefin Sans" w:hAnsi="Josefin Sans"/>
                              <w:sz w:val="16"/>
                              <w:szCs w:val="16"/>
                            </w:rPr>
                          </w:pPr>
                          <w:r w:rsidRPr="001D1EFE">
                            <w:rPr>
                              <w:rFonts w:ascii="Josefin Sans" w:hAnsi="Josefin Sans"/>
                              <w:sz w:val="16"/>
                              <w:szCs w:val="16"/>
                            </w:rPr>
                            <w:t>© Copyright 2006-2018,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0" type="#_x0000_t202" style="position:absolute;margin-left:-63pt;margin-top:-12.7pt;width:261.75pt;height:12.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" filled="f" stroked="f">
              <v:textbox inset=",0,,0">
                <w:txbxContent>
                  <w:p w:rsidR="00CD5E07" w:rsidRPr="001D1EFE" w:rsidRDefault="00CD5E07">
                    <w:pPr>
                      <w:rPr>
                        <w:rFonts w:ascii="Josefin Sans" w:hAnsi="Josefin Sans"/>
                        <w:sz w:val="16"/>
                        <w:szCs w:val="16"/>
                      </w:rPr>
                    </w:pPr>
                    <w:r w:rsidRPr="001D1EFE">
                      <w:rPr>
                        <w:rFonts w:ascii="Josefin Sans" w:hAnsi="Josefin Sans"/>
                        <w:sz w:val="16"/>
                        <w:szCs w:val="16"/>
                      </w:rPr>
                      <w:t>© Copyright 2006-2018, Inflectra Corporation</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E07" w:rsidRPr="001D1EFE" w:rsidRDefault="00CD5E07">
    <w:pPr>
      <w:pStyle w:val="Footer"/>
      <w:ind w:left="-540"/>
      <w:rPr>
        <w:rFonts w:ascii="Josefin Sans" w:hAnsi="Josefin Sans" w:cs="Arial"/>
        <w:b/>
      </w:rPr>
    </w:pPr>
    <w:r w:rsidRPr="001D1EFE">
      <w:rPr>
        <w:rFonts w:ascii="Josefin Sans" w:hAnsi="Josefin Sans" w:cs="Arial"/>
        <w:b/>
        <w:noProof/>
      </w:rPr>
      <w:drawing>
        <wp:anchor distT="0" distB="0" distL="114300" distR="114300" simplePos="0" relativeHeight="251660800" behindDoc="0" locked="0" layoutInCell="1" allowOverlap="1" wp14:anchorId="319A4E4F" wp14:editId="07BAEE57">
          <wp:simplePos x="0" y="0"/>
          <wp:positionH relativeFrom="margin">
            <wp:posOffset>3524250</wp:posOffset>
          </wp:positionH>
          <wp:positionV relativeFrom="margin">
            <wp:posOffset>7867650</wp:posOffset>
          </wp:positionV>
          <wp:extent cx="2756359" cy="935665"/>
          <wp:effectExtent l="0" t="0" r="6350" b="0"/>
          <wp:wrapSquare wrapText="bothSides"/>
          <wp:docPr id="89" name="Picture 89" descr="C:\subversion\projects\marketing\Logos\2017 inflectra logo large_white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ubversion\projects\marketing\Logos\2017 inflectra logo large_white background.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56359" cy="935665"/>
                  </a:xfrm>
                  <a:prstGeom prst="rect">
                    <a:avLst/>
                  </a:prstGeom>
                  <a:noFill/>
                  <a:ln>
                    <a:noFill/>
                  </a:ln>
                </pic:spPr>
              </pic:pic>
            </a:graphicData>
          </a:graphic>
        </wp:anchor>
      </w:drawing>
    </w:r>
    <w:r w:rsidRPr="001D1EFE">
      <w:rPr>
        <w:rFonts w:ascii="Josefin Sans" w:hAnsi="Josefin Sans" w:cs="Arial"/>
        <w:b/>
      </w:rPr>
      <w:t>April 2019</w:t>
    </w:r>
  </w:p>
  <w:p w:rsidR="00CD5E07" w:rsidRPr="001D1EFE" w:rsidRDefault="00CD5E07">
    <w:pPr>
      <w:pStyle w:val="Footer"/>
      <w:ind w:left="-540"/>
      <w:rPr>
        <w:rFonts w:ascii="Josefin Sans" w:hAnsi="Josefin Sans"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E07" w:rsidRDefault="00CD5E07">
    <w:pPr>
      <w:pStyle w:val="Footer"/>
      <w:rPr>
        <w:rFonts w:cs="Arial"/>
        <w:b/>
      </w:rPr>
    </w:pPr>
  </w:p>
  <w:p w:rsidR="00CD5E07" w:rsidRDefault="00CD5E07">
    <w:pPr>
      <w:pStyle w:val="Footer"/>
      <w:rPr>
        <w:rFonts w:cs="Arial"/>
        <w:b/>
      </w:rPr>
    </w:pPr>
    <w:r>
      <w:rPr>
        <w:rFonts w:cs="Arial"/>
        <w:b/>
        <w:noProof/>
      </w:rPr>
      <mc:AlternateContent>
        <mc:Choice Requires="wps">
          <w:drawing>
            <wp:anchor distT="0" distB="0" distL="114300" distR="114300" simplePos="0" relativeHeight="251654656" behindDoc="0" locked="0" layoutInCell="1" allowOverlap="1" wp14:anchorId="33C1CB3A" wp14:editId="2C9E46B0">
              <wp:simplePos x="0" y="0"/>
              <wp:positionH relativeFrom="column">
                <wp:posOffset>-835660</wp:posOffset>
              </wp:positionH>
              <wp:positionV relativeFrom="paragraph">
                <wp:posOffset>126365</wp:posOffset>
              </wp:positionV>
              <wp:extent cx="7148195" cy="457200"/>
              <wp:effectExtent l="0" t="0" r="0" b="0"/>
              <wp:wrapNone/>
              <wp:docPr id="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457200"/>
                      </a:xfrm>
                      <a:prstGeom prst="rect">
                        <a:avLst/>
                      </a:prstGeom>
                      <a:solidFill>
                        <a:srgbClr val="FDCB26"/>
                      </a:solidFill>
                      <a:ln>
                        <a:noFill/>
                      </a:ln>
                      <a:extLst/>
                    </wps:spPr>
                    <wps:txbx>
                      <w:txbxContent>
                        <w:p w:rsidR="00CD5E07" w:rsidRPr="001D1EFE" w:rsidRDefault="00CD5E07">
                          <w:pPr>
                            <w:jc w:val="center"/>
                            <w:rPr>
                              <w:rFonts w:ascii="Josefin Sans" w:hAnsi="Josefin Sans"/>
                              <w:color w:val="FFFFFF"/>
                              <w:sz w:val="16"/>
                              <w:szCs w:val="16"/>
                            </w:rPr>
                          </w:pPr>
                          <w:r w:rsidRPr="001D1EFE">
                            <w:rPr>
                              <w:rStyle w:val="PageNumber"/>
                              <w:rFonts w:ascii="Josefin Sans" w:hAnsi="Josefin Sans"/>
                              <w:sz w:val="16"/>
                              <w:szCs w:val="16"/>
                            </w:rPr>
                            <w:t xml:space="preserve">Page </w:t>
                          </w:r>
                          <w:r w:rsidRPr="001D1EFE">
                            <w:rPr>
                              <w:rStyle w:val="PageNumber"/>
                              <w:rFonts w:ascii="Josefin Sans" w:hAnsi="Josefin Sans"/>
                              <w:sz w:val="16"/>
                              <w:szCs w:val="16"/>
                            </w:rPr>
                            <w:fldChar w:fldCharType="begin"/>
                          </w:r>
                          <w:r w:rsidRPr="001D1EFE">
                            <w:rPr>
                              <w:rStyle w:val="PageNumber"/>
                              <w:rFonts w:ascii="Josefin Sans" w:hAnsi="Josefin Sans"/>
                              <w:sz w:val="16"/>
                              <w:szCs w:val="16"/>
                            </w:rPr>
                            <w:instrText xml:space="preserve"> PAGE </w:instrText>
                          </w:r>
                          <w:r w:rsidRPr="001D1EFE">
                            <w:rPr>
                              <w:rStyle w:val="PageNumber"/>
                              <w:rFonts w:ascii="Josefin Sans" w:hAnsi="Josefin Sans"/>
                              <w:sz w:val="16"/>
                              <w:szCs w:val="16"/>
                            </w:rPr>
                            <w:fldChar w:fldCharType="separate"/>
                          </w:r>
                          <w:r w:rsidRPr="001D1EFE">
                            <w:rPr>
                              <w:rStyle w:val="PageNumber"/>
                              <w:rFonts w:ascii="Josefin Sans" w:hAnsi="Josefin Sans"/>
                              <w:noProof/>
                              <w:sz w:val="16"/>
                              <w:szCs w:val="16"/>
                            </w:rPr>
                            <w:t>2</w:t>
                          </w:r>
                          <w:r w:rsidRPr="001D1EFE">
                            <w:rPr>
                              <w:rStyle w:val="PageNumber"/>
                              <w:rFonts w:ascii="Josefin Sans" w:hAnsi="Josefin Sans"/>
                              <w:sz w:val="16"/>
                              <w:szCs w:val="16"/>
                            </w:rPr>
                            <w:fldChar w:fldCharType="end"/>
                          </w:r>
                          <w:r w:rsidRPr="001D1EFE">
                            <w:rPr>
                              <w:rStyle w:val="PageNumber"/>
                              <w:rFonts w:ascii="Josefin Sans" w:hAnsi="Josefin Sans"/>
                              <w:sz w:val="16"/>
                              <w:szCs w:val="16"/>
                            </w:rPr>
                            <w:t xml:space="preserve"> of </w:t>
                          </w:r>
                          <w:r w:rsidRPr="001D1EFE">
                            <w:rPr>
                              <w:rStyle w:val="PageNumber"/>
                              <w:rFonts w:ascii="Josefin Sans" w:hAnsi="Josefin Sans"/>
                              <w:sz w:val="16"/>
                              <w:szCs w:val="16"/>
                            </w:rPr>
                            <w:fldChar w:fldCharType="begin"/>
                          </w:r>
                          <w:r w:rsidRPr="001D1EFE">
                            <w:rPr>
                              <w:rStyle w:val="PageNumber"/>
                              <w:rFonts w:ascii="Josefin Sans" w:hAnsi="Josefin Sans"/>
                              <w:sz w:val="16"/>
                              <w:szCs w:val="16"/>
                            </w:rPr>
                            <w:instrText xml:space="preserve"> NUMPAGES </w:instrText>
                          </w:r>
                          <w:r w:rsidRPr="001D1EFE">
                            <w:rPr>
                              <w:rStyle w:val="PageNumber"/>
                              <w:rFonts w:ascii="Josefin Sans" w:hAnsi="Josefin Sans"/>
                              <w:sz w:val="16"/>
                              <w:szCs w:val="16"/>
                            </w:rPr>
                            <w:fldChar w:fldCharType="separate"/>
                          </w:r>
                          <w:r w:rsidRPr="001D1EFE">
                            <w:rPr>
                              <w:rStyle w:val="PageNumber"/>
                              <w:rFonts w:ascii="Josefin Sans" w:hAnsi="Josefin Sans"/>
                              <w:noProof/>
                              <w:sz w:val="16"/>
                              <w:szCs w:val="16"/>
                            </w:rPr>
                            <w:t>33</w:t>
                          </w:r>
                          <w:r w:rsidRPr="001D1EFE">
                            <w:rPr>
                              <w:rStyle w:val="PageNumber"/>
                              <w:rFonts w:ascii="Josefin Sans" w:hAnsi="Josefin Sans"/>
                              <w:sz w:val="16"/>
                              <w:szCs w:val="16"/>
                            </w:rPr>
                            <w:fldChar w:fldCharType="end"/>
                          </w:r>
                        </w:p>
                      </w:txbxContent>
                    </wps:txbx>
                    <wps:bodyPr rot="0" vert="horz" wrap="square" lIns="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C1CB3A" id="Rectangle 9" o:spid="_x0000_s1031" style="position:absolute;margin-left:-65.8pt;margin-top:9.95pt;width:562.85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" fillcolor="#fdcb26" stroked="f">
              <v:textbox inset="0,12.96pt,0,0">
                <w:txbxContent>
                  <w:p w:rsidR="00CD5E07" w:rsidRPr="001D1EFE" w:rsidRDefault="00CD5E07">
                    <w:pPr>
                      <w:jc w:val="center"/>
                      <w:rPr>
                        <w:rFonts w:ascii="Josefin Sans" w:hAnsi="Josefin Sans"/>
                        <w:color w:val="FFFFFF"/>
                        <w:sz w:val="16"/>
                        <w:szCs w:val="16"/>
                      </w:rPr>
                    </w:pPr>
                    <w:r w:rsidRPr="001D1EFE">
                      <w:rPr>
                        <w:rStyle w:val="PageNumber"/>
                        <w:rFonts w:ascii="Josefin Sans" w:hAnsi="Josefin Sans"/>
                        <w:sz w:val="16"/>
                        <w:szCs w:val="16"/>
                      </w:rPr>
                      <w:t xml:space="preserve">Page </w:t>
                    </w:r>
                    <w:r w:rsidRPr="001D1EFE">
                      <w:rPr>
                        <w:rStyle w:val="PageNumber"/>
                        <w:rFonts w:ascii="Josefin Sans" w:hAnsi="Josefin Sans"/>
                        <w:sz w:val="16"/>
                        <w:szCs w:val="16"/>
                      </w:rPr>
                      <w:fldChar w:fldCharType="begin"/>
                    </w:r>
                    <w:r w:rsidRPr="001D1EFE">
                      <w:rPr>
                        <w:rStyle w:val="PageNumber"/>
                        <w:rFonts w:ascii="Josefin Sans" w:hAnsi="Josefin Sans"/>
                        <w:sz w:val="16"/>
                        <w:szCs w:val="16"/>
                      </w:rPr>
                      <w:instrText xml:space="preserve"> PAGE </w:instrText>
                    </w:r>
                    <w:r w:rsidRPr="001D1EFE">
                      <w:rPr>
                        <w:rStyle w:val="PageNumber"/>
                        <w:rFonts w:ascii="Josefin Sans" w:hAnsi="Josefin Sans"/>
                        <w:sz w:val="16"/>
                        <w:szCs w:val="16"/>
                      </w:rPr>
                      <w:fldChar w:fldCharType="separate"/>
                    </w:r>
                    <w:r w:rsidRPr="001D1EFE">
                      <w:rPr>
                        <w:rStyle w:val="PageNumber"/>
                        <w:rFonts w:ascii="Josefin Sans" w:hAnsi="Josefin Sans"/>
                        <w:noProof/>
                        <w:sz w:val="16"/>
                        <w:szCs w:val="16"/>
                      </w:rPr>
                      <w:t>2</w:t>
                    </w:r>
                    <w:r w:rsidRPr="001D1EFE">
                      <w:rPr>
                        <w:rStyle w:val="PageNumber"/>
                        <w:rFonts w:ascii="Josefin Sans" w:hAnsi="Josefin Sans"/>
                        <w:sz w:val="16"/>
                        <w:szCs w:val="16"/>
                      </w:rPr>
                      <w:fldChar w:fldCharType="end"/>
                    </w:r>
                    <w:r w:rsidRPr="001D1EFE">
                      <w:rPr>
                        <w:rStyle w:val="PageNumber"/>
                        <w:rFonts w:ascii="Josefin Sans" w:hAnsi="Josefin Sans"/>
                        <w:sz w:val="16"/>
                        <w:szCs w:val="16"/>
                      </w:rPr>
                      <w:t xml:space="preserve"> of </w:t>
                    </w:r>
                    <w:r w:rsidRPr="001D1EFE">
                      <w:rPr>
                        <w:rStyle w:val="PageNumber"/>
                        <w:rFonts w:ascii="Josefin Sans" w:hAnsi="Josefin Sans"/>
                        <w:sz w:val="16"/>
                        <w:szCs w:val="16"/>
                      </w:rPr>
                      <w:fldChar w:fldCharType="begin"/>
                    </w:r>
                    <w:r w:rsidRPr="001D1EFE">
                      <w:rPr>
                        <w:rStyle w:val="PageNumber"/>
                        <w:rFonts w:ascii="Josefin Sans" w:hAnsi="Josefin Sans"/>
                        <w:sz w:val="16"/>
                        <w:szCs w:val="16"/>
                      </w:rPr>
                      <w:instrText xml:space="preserve"> NUMPAGES </w:instrText>
                    </w:r>
                    <w:r w:rsidRPr="001D1EFE">
                      <w:rPr>
                        <w:rStyle w:val="PageNumber"/>
                        <w:rFonts w:ascii="Josefin Sans" w:hAnsi="Josefin Sans"/>
                        <w:sz w:val="16"/>
                        <w:szCs w:val="16"/>
                      </w:rPr>
                      <w:fldChar w:fldCharType="separate"/>
                    </w:r>
                    <w:r w:rsidRPr="001D1EFE">
                      <w:rPr>
                        <w:rStyle w:val="PageNumber"/>
                        <w:rFonts w:ascii="Josefin Sans" w:hAnsi="Josefin Sans"/>
                        <w:noProof/>
                        <w:sz w:val="16"/>
                        <w:szCs w:val="16"/>
                      </w:rPr>
                      <w:t>33</w:t>
                    </w:r>
                    <w:r w:rsidRPr="001D1EFE">
                      <w:rPr>
                        <w:rStyle w:val="PageNumber"/>
                        <w:rFonts w:ascii="Josefin Sans" w:hAnsi="Josefin Sans"/>
                        <w:sz w:val="16"/>
                        <w:szCs w:val="16"/>
                      </w:rPr>
                      <w:fldChar w:fldCharType="end"/>
                    </w:r>
                  </w:p>
                </w:txbxContent>
              </v:textbox>
            </v:rect>
          </w:pict>
        </mc:Fallback>
      </mc:AlternateContent>
    </w:r>
  </w:p>
  <w:p w:rsidR="00CD5E07" w:rsidRDefault="00CD5E07">
    <w:pPr>
      <w:pStyle w:val="Footer"/>
      <w:rPr>
        <w:rFonts w:cs="Arial"/>
        <w:b/>
      </w:rPr>
    </w:pPr>
    <w:r>
      <w:rPr>
        <w:rFonts w:cs="Arial"/>
        <w:b/>
        <w:noProof/>
      </w:rPr>
      <mc:AlternateContent>
        <mc:Choice Requires="wps">
          <w:drawing>
            <wp:anchor distT="0" distB="0" distL="114300" distR="114300" simplePos="0" relativeHeight="251656704" behindDoc="0" locked="0" layoutInCell="1" allowOverlap="1" wp14:anchorId="4F0AA6E0" wp14:editId="66B0D084">
              <wp:simplePos x="0" y="0"/>
              <wp:positionH relativeFrom="column">
                <wp:posOffset>2966720</wp:posOffset>
              </wp:positionH>
              <wp:positionV relativeFrom="paragraph">
                <wp:posOffset>80010</wp:posOffset>
              </wp:positionV>
              <wp:extent cx="3324225" cy="161925"/>
              <wp:effectExtent l="4445" t="3810" r="0" b="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E07" w:rsidRPr="001D1EFE" w:rsidRDefault="00CD5E07">
                          <w:pPr>
                            <w:jc w:val="right"/>
                            <w:rPr>
                              <w:rFonts w:ascii="Josefin Sans" w:hAnsi="Josefin Sans"/>
                              <w:sz w:val="16"/>
                              <w:szCs w:val="16"/>
                            </w:rPr>
                          </w:pPr>
                          <w:r w:rsidRPr="001D1EFE">
                            <w:rPr>
                              <w:rFonts w:ascii="Josefin Sans" w:hAnsi="Josefin Sans"/>
                              <w:sz w:val="16"/>
                              <w:szCs w:val="16"/>
                            </w:rPr>
                            <w:t>This document contains Inflectra proprietary information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0AA6E0" id="_x0000_t202" coordsize="21600,21600" o:spt="202" path="m,l,21600r21600,l21600,xe">
              <v:stroke joinstyle="miter"/>
              <v:path gradientshapeok="t" o:connecttype="rect"/>
            </v:shapetype>
            <v:shape id="Text Box 11" o:spid="_x0000_s1032" type="#_x0000_t202" style="position:absolute;margin-left:233.6pt;margin-top:6.3pt;width:261.75pt;height:12.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" filled="f" stroked="f">
              <v:textbox inset=",0,,0">
                <w:txbxContent>
                  <w:p w:rsidR="00CD5E07" w:rsidRPr="001D1EFE" w:rsidRDefault="00CD5E07">
                    <w:pPr>
                      <w:jc w:val="right"/>
                      <w:rPr>
                        <w:rFonts w:ascii="Josefin Sans" w:hAnsi="Josefin Sans"/>
                        <w:sz w:val="16"/>
                        <w:szCs w:val="16"/>
                      </w:rPr>
                    </w:pPr>
                    <w:r w:rsidRPr="001D1EFE">
                      <w:rPr>
                        <w:rFonts w:ascii="Josefin Sans" w:hAnsi="Josefin Sans"/>
                        <w:sz w:val="16"/>
                        <w:szCs w:val="16"/>
                      </w:rPr>
                      <w:t>This document contains Inflectra proprietary information</w:t>
                    </w:r>
                  </w:p>
                </w:txbxContent>
              </v:textbox>
            </v:shape>
          </w:pict>
        </mc:Fallback>
      </mc:AlternateContent>
    </w:r>
    <w:r>
      <w:rPr>
        <w:rFonts w:cs="Arial"/>
        <w:b/>
        <w:noProof/>
      </w:rPr>
      <mc:AlternateContent>
        <mc:Choice Requires="wps">
          <w:drawing>
            <wp:anchor distT="0" distB="0" distL="114300" distR="114300" simplePos="0" relativeHeight="251655680" behindDoc="0" locked="0" layoutInCell="1" allowOverlap="1" wp14:anchorId="283C3C6F" wp14:editId="29E7380E">
              <wp:simplePos x="0" y="0"/>
              <wp:positionH relativeFrom="column">
                <wp:posOffset>-809625</wp:posOffset>
              </wp:positionH>
              <wp:positionV relativeFrom="paragraph">
                <wp:posOffset>75565</wp:posOffset>
              </wp:positionV>
              <wp:extent cx="3324225" cy="161925"/>
              <wp:effectExtent l="0" t="0" r="0" b="635"/>
              <wp:wrapNone/>
              <wp:docPr id="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E07" w:rsidRPr="001D1EFE" w:rsidRDefault="00CD5E07">
                          <w:pPr>
                            <w:rPr>
                              <w:rFonts w:ascii="Josefin Sans" w:hAnsi="Josefin Sans"/>
                              <w:sz w:val="16"/>
                              <w:szCs w:val="16"/>
                            </w:rPr>
                          </w:pPr>
                          <w:r w:rsidRPr="001D1EFE">
                            <w:rPr>
                              <w:rFonts w:ascii="Josefin Sans" w:hAnsi="Josefin Sans"/>
                              <w:sz w:val="16"/>
                              <w:szCs w:val="16"/>
                            </w:rPr>
                            <w:t>© Copyright 2006-2018, Inflectra Corporation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C3C6F" id="Text Box 10" o:spid="_x0000_s1033" type="#_x0000_t202" style="position:absolute;margin-left:-63.75pt;margin-top:5.95pt;width:261.75pt;height:12.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" filled="f" stroked="f">
              <v:textbox inset=",0,,0">
                <w:txbxContent>
                  <w:p w:rsidR="00CD5E07" w:rsidRPr="001D1EFE" w:rsidRDefault="00CD5E07">
                    <w:pPr>
                      <w:rPr>
                        <w:rFonts w:ascii="Josefin Sans" w:hAnsi="Josefin Sans"/>
                        <w:sz w:val="16"/>
                        <w:szCs w:val="16"/>
                      </w:rPr>
                    </w:pPr>
                    <w:r w:rsidRPr="001D1EFE">
                      <w:rPr>
                        <w:rFonts w:ascii="Josefin Sans" w:hAnsi="Josefin Sans"/>
                        <w:sz w:val="16"/>
                        <w:szCs w:val="16"/>
                      </w:rPr>
                      <w:t>© Copyright 2006-2018, Inflectra Corporation</w:t>
                    </w:r>
                  </w:p>
                </w:txbxContent>
              </v:textbox>
            </v:shape>
          </w:pict>
        </mc:Fallback>
      </mc:AlternateContent>
    </w:r>
  </w:p>
  <w:p w:rsidR="00CD5E07" w:rsidRDefault="00CD5E07">
    <w:pPr>
      <w:pStyle w:val="Footer"/>
      <w:rPr>
        <w:rFonts w:cs="Arial"/>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5D80" w:rsidRDefault="00015D80">
      <w:r>
        <w:separator/>
      </w:r>
    </w:p>
  </w:footnote>
  <w:footnote w:type="continuationSeparator" w:id="0">
    <w:p w:rsidR="00015D80" w:rsidRDefault="00015D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E07" w:rsidRDefault="00CD5E07">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E07" w:rsidRDefault="00CD5E07">
    <w:pPr>
      <w:pStyle w:val="Header"/>
      <w:tabs>
        <w:tab w:val="clear" w:pos="8640"/>
        <w:tab w:val="right" w:pos="9180"/>
      </w:tabs>
      <w:ind w:right="-540"/>
      <w:jc w:val="right"/>
    </w:pPr>
  </w:p>
  <w:p w:rsidR="00CD5E07" w:rsidRDefault="00CD5E07">
    <w:pPr>
      <w:pStyle w:val="Header"/>
      <w:tabs>
        <w:tab w:val="clear" w:pos="8640"/>
        <w:tab w:val="right" w:pos="9180"/>
      </w:tabs>
      <w:ind w:right="-540"/>
      <w:jc w:val="right"/>
    </w:pPr>
  </w:p>
  <w:p w:rsidR="00CD5E07" w:rsidRDefault="00CD5E07">
    <w:pPr>
      <w:pStyle w:val="Header"/>
      <w:tabs>
        <w:tab w:val="clear" w:pos="8640"/>
        <w:tab w:val="right" w:pos="9180"/>
      </w:tabs>
      <w:ind w:right="-54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E07" w:rsidRDefault="00CD5E0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F4D9A"/>
    <w:multiLevelType w:val="hybridMultilevel"/>
    <w:tmpl w:val="B2E23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60B5A"/>
    <w:multiLevelType w:val="hybridMultilevel"/>
    <w:tmpl w:val="5E181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97F67"/>
    <w:multiLevelType w:val="hybridMultilevel"/>
    <w:tmpl w:val="1D860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E6C4E"/>
    <w:multiLevelType w:val="hybridMultilevel"/>
    <w:tmpl w:val="886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42F78"/>
    <w:multiLevelType w:val="hybridMultilevel"/>
    <w:tmpl w:val="029EC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3A0038"/>
    <w:multiLevelType w:val="hybridMultilevel"/>
    <w:tmpl w:val="0D9ED7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623EE2"/>
    <w:multiLevelType w:val="hybridMultilevel"/>
    <w:tmpl w:val="3FC8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36026"/>
    <w:multiLevelType w:val="hybridMultilevel"/>
    <w:tmpl w:val="9C60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E35E47"/>
    <w:multiLevelType w:val="hybridMultilevel"/>
    <w:tmpl w:val="97762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32679"/>
    <w:multiLevelType w:val="hybridMultilevel"/>
    <w:tmpl w:val="68E45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322FA3"/>
    <w:multiLevelType w:val="hybridMultilevel"/>
    <w:tmpl w:val="B2E23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EA7B74"/>
    <w:multiLevelType w:val="hybridMultilevel"/>
    <w:tmpl w:val="B18CB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376613"/>
    <w:multiLevelType w:val="hybridMultilevel"/>
    <w:tmpl w:val="1D860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3F23F1"/>
    <w:multiLevelType w:val="hybridMultilevel"/>
    <w:tmpl w:val="FC641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C845C8"/>
    <w:multiLevelType w:val="hybridMultilevel"/>
    <w:tmpl w:val="B33A6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33EF0"/>
    <w:multiLevelType w:val="hybridMultilevel"/>
    <w:tmpl w:val="666A88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F358A"/>
    <w:multiLevelType w:val="hybridMultilevel"/>
    <w:tmpl w:val="75C22C6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AC572D"/>
    <w:multiLevelType w:val="hybridMultilevel"/>
    <w:tmpl w:val="5300A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5959EA"/>
    <w:multiLevelType w:val="hybridMultilevel"/>
    <w:tmpl w:val="B734C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9A38C8"/>
    <w:multiLevelType w:val="hybridMultilevel"/>
    <w:tmpl w:val="B022A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D005E0"/>
    <w:multiLevelType w:val="hybridMultilevel"/>
    <w:tmpl w:val="18304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1A1EAD"/>
    <w:multiLevelType w:val="hybridMultilevel"/>
    <w:tmpl w:val="18783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214A02"/>
    <w:multiLevelType w:val="hybridMultilevel"/>
    <w:tmpl w:val="B18CB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C73D04"/>
    <w:multiLevelType w:val="hybridMultilevel"/>
    <w:tmpl w:val="1842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1F61EB"/>
    <w:multiLevelType w:val="hybridMultilevel"/>
    <w:tmpl w:val="B8F2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5442CC"/>
    <w:multiLevelType w:val="hybridMultilevel"/>
    <w:tmpl w:val="ACA4A74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9AC37D7"/>
    <w:multiLevelType w:val="hybridMultilevel"/>
    <w:tmpl w:val="BD141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386955"/>
    <w:multiLevelType w:val="hybridMultilevel"/>
    <w:tmpl w:val="737C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335573"/>
    <w:multiLevelType w:val="multilevel"/>
    <w:tmpl w:val="039E482C"/>
    <w:styleLink w:val="Bullets"/>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3"/>
  </w:num>
  <w:num w:numId="3">
    <w:abstractNumId w:val="1"/>
  </w:num>
  <w:num w:numId="4">
    <w:abstractNumId w:val="27"/>
  </w:num>
  <w:num w:numId="5">
    <w:abstractNumId w:val="13"/>
  </w:num>
  <w:num w:numId="6">
    <w:abstractNumId w:val="18"/>
  </w:num>
  <w:num w:numId="7">
    <w:abstractNumId w:val="5"/>
  </w:num>
  <w:num w:numId="8">
    <w:abstractNumId w:val="7"/>
  </w:num>
  <w:num w:numId="9">
    <w:abstractNumId w:val="6"/>
  </w:num>
  <w:num w:numId="10">
    <w:abstractNumId w:val="20"/>
  </w:num>
  <w:num w:numId="11">
    <w:abstractNumId w:val="23"/>
  </w:num>
  <w:num w:numId="12">
    <w:abstractNumId w:val="21"/>
  </w:num>
  <w:num w:numId="13">
    <w:abstractNumId w:val="15"/>
  </w:num>
  <w:num w:numId="14">
    <w:abstractNumId w:val="26"/>
  </w:num>
  <w:num w:numId="15">
    <w:abstractNumId w:val="8"/>
  </w:num>
  <w:num w:numId="16">
    <w:abstractNumId w:val="25"/>
  </w:num>
  <w:num w:numId="17">
    <w:abstractNumId w:val="4"/>
  </w:num>
  <w:num w:numId="18">
    <w:abstractNumId w:val="9"/>
  </w:num>
  <w:num w:numId="19">
    <w:abstractNumId w:val="19"/>
  </w:num>
  <w:num w:numId="20">
    <w:abstractNumId w:val="22"/>
  </w:num>
  <w:num w:numId="21">
    <w:abstractNumId w:val="11"/>
  </w:num>
  <w:num w:numId="22">
    <w:abstractNumId w:val="12"/>
  </w:num>
  <w:num w:numId="23">
    <w:abstractNumId w:val="17"/>
  </w:num>
  <w:num w:numId="24">
    <w:abstractNumId w:val="2"/>
  </w:num>
  <w:num w:numId="25">
    <w:abstractNumId w:val="0"/>
  </w:num>
  <w:num w:numId="26">
    <w:abstractNumId w:val="16"/>
  </w:num>
  <w:num w:numId="27">
    <w:abstractNumId w:val="14"/>
  </w:num>
  <w:num w:numId="28">
    <w:abstractNumId w:val="24"/>
  </w:num>
  <w:num w:numId="29">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isplayBackgroundShape/>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rawingGridVerticalSpacing w:val="187"/>
  <w:noPunctuationKerning/>
  <w:characterSpacingControl w:val="doNotCompress"/>
  <w:hdrShapeDefaults>
    <o:shapedefaults v:ext="edit" spidmax="2049">
      <o:colormru v:ext="edit" colors="#f96611,#f7991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765"/>
    <w:rsid w:val="00002774"/>
    <w:rsid w:val="00006CD3"/>
    <w:rsid w:val="00010DD9"/>
    <w:rsid w:val="00011F51"/>
    <w:rsid w:val="0001597C"/>
    <w:rsid w:val="00015AD2"/>
    <w:rsid w:val="00015D80"/>
    <w:rsid w:val="00025A59"/>
    <w:rsid w:val="00031536"/>
    <w:rsid w:val="0003330E"/>
    <w:rsid w:val="00036315"/>
    <w:rsid w:val="00043743"/>
    <w:rsid w:val="000440C8"/>
    <w:rsid w:val="00051411"/>
    <w:rsid w:val="00051EB1"/>
    <w:rsid w:val="00056BBA"/>
    <w:rsid w:val="00057CE7"/>
    <w:rsid w:val="00070E58"/>
    <w:rsid w:val="00072DCC"/>
    <w:rsid w:val="0008066C"/>
    <w:rsid w:val="0008450E"/>
    <w:rsid w:val="000878EB"/>
    <w:rsid w:val="00087B4F"/>
    <w:rsid w:val="000945F5"/>
    <w:rsid w:val="00096311"/>
    <w:rsid w:val="000964EC"/>
    <w:rsid w:val="000965DF"/>
    <w:rsid w:val="000A09B5"/>
    <w:rsid w:val="000A3393"/>
    <w:rsid w:val="000A3A61"/>
    <w:rsid w:val="000A6F4E"/>
    <w:rsid w:val="000A7B14"/>
    <w:rsid w:val="000B1183"/>
    <w:rsid w:val="000B4BE4"/>
    <w:rsid w:val="000E191E"/>
    <w:rsid w:val="000E4A99"/>
    <w:rsid w:val="000F355D"/>
    <w:rsid w:val="000F5C78"/>
    <w:rsid w:val="00112BDD"/>
    <w:rsid w:val="001133E6"/>
    <w:rsid w:val="00114927"/>
    <w:rsid w:val="00115436"/>
    <w:rsid w:val="00117E49"/>
    <w:rsid w:val="00120BC1"/>
    <w:rsid w:val="001226F0"/>
    <w:rsid w:val="00132460"/>
    <w:rsid w:val="00144D7F"/>
    <w:rsid w:val="001466E4"/>
    <w:rsid w:val="001507F3"/>
    <w:rsid w:val="001522EE"/>
    <w:rsid w:val="00156D9B"/>
    <w:rsid w:val="001601AF"/>
    <w:rsid w:val="00160F55"/>
    <w:rsid w:val="001664E0"/>
    <w:rsid w:val="00175551"/>
    <w:rsid w:val="0018766B"/>
    <w:rsid w:val="00187E2A"/>
    <w:rsid w:val="001A0D70"/>
    <w:rsid w:val="001A219E"/>
    <w:rsid w:val="001A21E0"/>
    <w:rsid w:val="001B133E"/>
    <w:rsid w:val="001C5035"/>
    <w:rsid w:val="001D0F92"/>
    <w:rsid w:val="001D12AF"/>
    <w:rsid w:val="001D1EFE"/>
    <w:rsid w:val="001D68B8"/>
    <w:rsid w:val="001E394B"/>
    <w:rsid w:val="001F55F0"/>
    <w:rsid w:val="001F7A52"/>
    <w:rsid w:val="00200B39"/>
    <w:rsid w:val="0021280B"/>
    <w:rsid w:val="00213DAB"/>
    <w:rsid w:val="002201AB"/>
    <w:rsid w:val="00220F9B"/>
    <w:rsid w:val="00222BB6"/>
    <w:rsid w:val="002253C7"/>
    <w:rsid w:val="002309FF"/>
    <w:rsid w:val="00231ECA"/>
    <w:rsid w:val="00236142"/>
    <w:rsid w:val="002407D4"/>
    <w:rsid w:val="00240826"/>
    <w:rsid w:val="00241A09"/>
    <w:rsid w:val="00245A86"/>
    <w:rsid w:val="00246EE7"/>
    <w:rsid w:val="00253F5A"/>
    <w:rsid w:val="00262364"/>
    <w:rsid w:val="00265373"/>
    <w:rsid w:val="002656F6"/>
    <w:rsid w:val="0027788C"/>
    <w:rsid w:val="00277E23"/>
    <w:rsid w:val="0028205F"/>
    <w:rsid w:val="00282B37"/>
    <w:rsid w:val="00286F94"/>
    <w:rsid w:val="00294117"/>
    <w:rsid w:val="002A5018"/>
    <w:rsid w:val="002A56B4"/>
    <w:rsid w:val="002B1C7F"/>
    <w:rsid w:val="002B4CF0"/>
    <w:rsid w:val="002C1074"/>
    <w:rsid w:val="002C6248"/>
    <w:rsid w:val="002D1B86"/>
    <w:rsid w:val="002D252D"/>
    <w:rsid w:val="002D403D"/>
    <w:rsid w:val="002E1435"/>
    <w:rsid w:val="002E4DB1"/>
    <w:rsid w:val="002F0D76"/>
    <w:rsid w:val="002F10FA"/>
    <w:rsid w:val="00302419"/>
    <w:rsid w:val="0030313D"/>
    <w:rsid w:val="0030571A"/>
    <w:rsid w:val="00310D20"/>
    <w:rsid w:val="0031411D"/>
    <w:rsid w:val="00327829"/>
    <w:rsid w:val="00344686"/>
    <w:rsid w:val="003462B6"/>
    <w:rsid w:val="00356E6C"/>
    <w:rsid w:val="00360F97"/>
    <w:rsid w:val="00370024"/>
    <w:rsid w:val="003737F5"/>
    <w:rsid w:val="00375AA7"/>
    <w:rsid w:val="00380C32"/>
    <w:rsid w:val="00380CF2"/>
    <w:rsid w:val="00385167"/>
    <w:rsid w:val="00392FE8"/>
    <w:rsid w:val="003A2519"/>
    <w:rsid w:val="003A5984"/>
    <w:rsid w:val="003A6B68"/>
    <w:rsid w:val="003B0F99"/>
    <w:rsid w:val="003C1B28"/>
    <w:rsid w:val="003C5360"/>
    <w:rsid w:val="003D04AA"/>
    <w:rsid w:val="003D2A14"/>
    <w:rsid w:val="003E0673"/>
    <w:rsid w:val="003E5207"/>
    <w:rsid w:val="003F0C84"/>
    <w:rsid w:val="003F78F3"/>
    <w:rsid w:val="003F7FCA"/>
    <w:rsid w:val="00403D86"/>
    <w:rsid w:val="004136FC"/>
    <w:rsid w:val="0041492A"/>
    <w:rsid w:val="00422BA9"/>
    <w:rsid w:val="004418F7"/>
    <w:rsid w:val="004454B3"/>
    <w:rsid w:val="00446113"/>
    <w:rsid w:val="004557D0"/>
    <w:rsid w:val="00455DDA"/>
    <w:rsid w:val="004560E2"/>
    <w:rsid w:val="00463B3D"/>
    <w:rsid w:val="004702ED"/>
    <w:rsid w:val="0047240D"/>
    <w:rsid w:val="004751F8"/>
    <w:rsid w:val="00475433"/>
    <w:rsid w:val="00475838"/>
    <w:rsid w:val="00476699"/>
    <w:rsid w:val="0047794F"/>
    <w:rsid w:val="0048044E"/>
    <w:rsid w:val="00491691"/>
    <w:rsid w:val="0049188B"/>
    <w:rsid w:val="0049260D"/>
    <w:rsid w:val="004934DB"/>
    <w:rsid w:val="0049572B"/>
    <w:rsid w:val="00497F33"/>
    <w:rsid w:val="004A0DFD"/>
    <w:rsid w:val="004B37A2"/>
    <w:rsid w:val="004B55AA"/>
    <w:rsid w:val="004C0543"/>
    <w:rsid w:val="004C6808"/>
    <w:rsid w:val="004D3FC4"/>
    <w:rsid w:val="004D43AF"/>
    <w:rsid w:val="004D5A01"/>
    <w:rsid w:val="004D7DA4"/>
    <w:rsid w:val="004E364D"/>
    <w:rsid w:val="004E48CC"/>
    <w:rsid w:val="004E70E0"/>
    <w:rsid w:val="004E71E4"/>
    <w:rsid w:val="004F28E1"/>
    <w:rsid w:val="004F4FB7"/>
    <w:rsid w:val="00501386"/>
    <w:rsid w:val="005059E9"/>
    <w:rsid w:val="00507A5A"/>
    <w:rsid w:val="00507B3F"/>
    <w:rsid w:val="005131A8"/>
    <w:rsid w:val="00526780"/>
    <w:rsid w:val="00531DDA"/>
    <w:rsid w:val="00535A1E"/>
    <w:rsid w:val="00540068"/>
    <w:rsid w:val="0054144B"/>
    <w:rsid w:val="00545D44"/>
    <w:rsid w:val="00554057"/>
    <w:rsid w:val="00557ED9"/>
    <w:rsid w:val="005775B2"/>
    <w:rsid w:val="00582CF2"/>
    <w:rsid w:val="00583C50"/>
    <w:rsid w:val="0059746D"/>
    <w:rsid w:val="00597D80"/>
    <w:rsid w:val="005B008E"/>
    <w:rsid w:val="005B68A9"/>
    <w:rsid w:val="005B78E2"/>
    <w:rsid w:val="005C2167"/>
    <w:rsid w:val="005C4C07"/>
    <w:rsid w:val="005C5624"/>
    <w:rsid w:val="005D35E1"/>
    <w:rsid w:val="005D3E2B"/>
    <w:rsid w:val="005D75E0"/>
    <w:rsid w:val="005E0F58"/>
    <w:rsid w:val="005E488F"/>
    <w:rsid w:val="006003AD"/>
    <w:rsid w:val="00600C5C"/>
    <w:rsid w:val="00601365"/>
    <w:rsid w:val="0061418F"/>
    <w:rsid w:val="00622239"/>
    <w:rsid w:val="00623667"/>
    <w:rsid w:val="00625A9B"/>
    <w:rsid w:val="00631119"/>
    <w:rsid w:val="006338D1"/>
    <w:rsid w:val="00635642"/>
    <w:rsid w:val="00635AD1"/>
    <w:rsid w:val="0064548C"/>
    <w:rsid w:val="00647765"/>
    <w:rsid w:val="00650E0D"/>
    <w:rsid w:val="0065157B"/>
    <w:rsid w:val="006524B8"/>
    <w:rsid w:val="00652FC4"/>
    <w:rsid w:val="006537AA"/>
    <w:rsid w:val="00660E4B"/>
    <w:rsid w:val="00664FF0"/>
    <w:rsid w:val="0067176F"/>
    <w:rsid w:val="00672ADD"/>
    <w:rsid w:val="00672C71"/>
    <w:rsid w:val="00673302"/>
    <w:rsid w:val="00673A4C"/>
    <w:rsid w:val="00690C56"/>
    <w:rsid w:val="006A2EC0"/>
    <w:rsid w:val="006A72A2"/>
    <w:rsid w:val="006B280D"/>
    <w:rsid w:val="006B73C0"/>
    <w:rsid w:val="006C115B"/>
    <w:rsid w:val="006E1413"/>
    <w:rsid w:val="006E4582"/>
    <w:rsid w:val="006E74E8"/>
    <w:rsid w:val="006F29B1"/>
    <w:rsid w:val="006F2D08"/>
    <w:rsid w:val="006F46CE"/>
    <w:rsid w:val="006F563F"/>
    <w:rsid w:val="00702A85"/>
    <w:rsid w:val="00705E01"/>
    <w:rsid w:val="007109A5"/>
    <w:rsid w:val="00712307"/>
    <w:rsid w:val="00712888"/>
    <w:rsid w:val="00712DD3"/>
    <w:rsid w:val="00714D20"/>
    <w:rsid w:val="0071709B"/>
    <w:rsid w:val="00720212"/>
    <w:rsid w:val="00721682"/>
    <w:rsid w:val="00722439"/>
    <w:rsid w:val="007257E8"/>
    <w:rsid w:val="00726D23"/>
    <w:rsid w:val="0073664B"/>
    <w:rsid w:val="00737B9B"/>
    <w:rsid w:val="007410EB"/>
    <w:rsid w:val="00745392"/>
    <w:rsid w:val="007513D7"/>
    <w:rsid w:val="0075213C"/>
    <w:rsid w:val="00753CB6"/>
    <w:rsid w:val="007734A2"/>
    <w:rsid w:val="00774EDE"/>
    <w:rsid w:val="007779A0"/>
    <w:rsid w:val="00793632"/>
    <w:rsid w:val="0079578A"/>
    <w:rsid w:val="00797ABA"/>
    <w:rsid w:val="007A3BE7"/>
    <w:rsid w:val="007A5993"/>
    <w:rsid w:val="007A5D0E"/>
    <w:rsid w:val="007B1060"/>
    <w:rsid w:val="007B339E"/>
    <w:rsid w:val="007B3F31"/>
    <w:rsid w:val="007C1AEE"/>
    <w:rsid w:val="007C4139"/>
    <w:rsid w:val="007D2B58"/>
    <w:rsid w:val="007D4CE5"/>
    <w:rsid w:val="007D7C47"/>
    <w:rsid w:val="007E1C35"/>
    <w:rsid w:val="007E52DA"/>
    <w:rsid w:val="007E5B18"/>
    <w:rsid w:val="007F2315"/>
    <w:rsid w:val="007F7096"/>
    <w:rsid w:val="007F788E"/>
    <w:rsid w:val="008004FD"/>
    <w:rsid w:val="00800626"/>
    <w:rsid w:val="0081028E"/>
    <w:rsid w:val="008102C5"/>
    <w:rsid w:val="00813B63"/>
    <w:rsid w:val="00815B49"/>
    <w:rsid w:val="00820AA7"/>
    <w:rsid w:val="0082331B"/>
    <w:rsid w:val="008300EC"/>
    <w:rsid w:val="00841BE1"/>
    <w:rsid w:val="00842C73"/>
    <w:rsid w:val="008447B6"/>
    <w:rsid w:val="008451B6"/>
    <w:rsid w:val="00846529"/>
    <w:rsid w:val="008549E4"/>
    <w:rsid w:val="00854E84"/>
    <w:rsid w:val="00854F20"/>
    <w:rsid w:val="008721A4"/>
    <w:rsid w:val="00874270"/>
    <w:rsid w:val="00876FA1"/>
    <w:rsid w:val="00880604"/>
    <w:rsid w:val="00882FFB"/>
    <w:rsid w:val="00884CA7"/>
    <w:rsid w:val="00886E2A"/>
    <w:rsid w:val="00886F83"/>
    <w:rsid w:val="00895D28"/>
    <w:rsid w:val="008A440C"/>
    <w:rsid w:val="008B760D"/>
    <w:rsid w:val="008C1864"/>
    <w:rsid w:val="008C41D6"/>
    <w:rsid w:val="008C481B"/>
    <w:rsid w:val="008D1071"/>
    <w:rsid w:val="008D2AC7"/>
    <w:rsid w:val="008D6B69"/>
    <w:rsid w:val="008D6ECC"/>
    <w:rsid w:val="008E1F11"/>
    <w:rsid w:val="008E2653"/>
    <w:rsid w:val="008E5321"/>
    <w:rsid w:val="008E6E0E"/>
    <w:rsid w:val="00902417"/>
    <w:rsid w:val="00910521"/>
    <w:rsid w:val="009124CB"/>
    <w:rsid w:val="009171E2"/>
    <w:rsid w:val="009173B0"/>
    <w:rsid w:val="009203AD"/>
    <w:rsid w:val="00923ECA"/>
    <w:rsid w:val="0092594C"/>
    <w:rsid w:val="00925B79"/>
    <w:rsid w:val="00925DC5"/>
    <w:rsid w:val="0092647E"/>
    <w:rsid w:val="0092677D"/>
    <w:rsid w:val="0093497F"/>
    <w:rsid w:val="00935E0C"/>
    <w:rsid w:val="009411CD"/>
    <w:rsid w:val="00946514"/>
    <w:rsid w:val="0095358E"/>
    <w:rsid w:val="0095574F"/>
    <w:rsid w:val="0095654D"/>
    <w:rsid w:val="009565FB"/>
    <w:rsid w:val="00961A15"/>
    <w:rsid w:val="00962738"/>
    <w:rsid w:val="00963947"/>
    <w:rsid w:val="00963C14"/>
    <w:rsid w:val="00964972"/>
    <w:rsid w:val="009652DA"/>
    <w:rsid w:val="00966830"/>
    <w:rsid w:val="00970433"/>
    <w:rsid w:val="00971C20"/>
    <w:rsid w:val="009872F3"/>
    <w:rsid w:val="00990744"/>
    <w:rsid w:val="00995208"/>
    <w:rsid w:val="00997C21"/>
    <w:rsid w:val="009A3799"/>
    <w:rsid w:val="009A5333"/>
    <w:rsid w:val="009A5D6E"/>
    <w:rsid w:val="009B736C"/>
    <w:rsid w:val="009C3623"/>
    <w:rsid w:val="009C3873"/>
    <w:rsid w:val="009C4BE3"/>
    <w:rsid w:val="009D0244"/>
    <w:rsid w:val="009D11BE"/>
    <w:rsid w:val="009D5BD5"/>
    <w:rsid w:val="009E7B8B"/>
    <w:rsid w:val="009F3299"/>
    <w:rsid w:val="009F4382"/>
    <w:rsid w:val="009F52CE"/>
    <w:rsid w:val="009F6849"/>
    <w:rsid w:val="00A00B1C"/>
    <w:rsid w:val="00A113D6"/>
    <w:rsid w:val="00A17458"/>
    <w:rsid w:val="00A20632"/>
    <w:rsid w:val="00A23421"/>
    <w:rsid w:val="00A2488B"/>
    <w:rsid w:val="00A25146"/>
    <w:rsid w:val="00A2558E"/>
    <w:rsid w:val="00A303B6"/>
    <w:rsid w:val="00A3305C"/>
    <w:rsid w:val="00A330B9"/>
    <w:rsid w:val="00A37F8C"/>
    <w:rsid w:val="00A42DC5"/>
    <w:rsid w:val="00A440D6"/>
    <w:rsid w:val="00A454F8"/>
    <w:rsid w:val="00A473C3"/>
    <w:rsid w:val="00A51FC6"/>
    <w:rsid w:val="00A5402C"/>
    <w:rsid w:val="00A56B29"/>
    <w:rsid w:val="00A8072F"/>
    <w:rsid w:val="00A838AC"/>
    <w:rsid w:val="00A866AE"/>
    <w:rsid w:val="00A91D04"/>
    <w:rsid w:val="00A93F98"/>
    <w:rsid w:val="00A94810"/>
    <w:rsid w:val="00A94D19"/>
    <w:rsid w:val="00A95CBE"/>
    <w:rsid w:val="00A95FC5"/>
    <w:rsid w:val="00AA21D4"/>
    <w:rsid w:val="00AB1DCD"/>
    <w:rsid w:val="00AB23B1"/>
    <w:rsid w:val="00AC45EE"/>
    <w:rsid w:val="00AC621E"/>
    <w:rsid w:val="00AD5CA2"/>
    <w:rsid w:val="00AD7ABF"/>
    <w:rsid w:val="00AE4B73"/>
    <w:rsid w:val="00AF0FE8"/>
    <w:rsid w:val="00AF624D"/>
    <w:rsid w:val="00AF63FD"/>
    <w:rsid w:val="00B0596D"/>
    <w:rsid w:val="00B10A3B"/>
    <w:rsid w:val="00B15C48"/>
    <w:rsid w:val="00B16795"/>
    <w:rsid w:val="00B23B52"/>
    <w:rsid w:val="00B34928"/>
    <w:rsid w:val="00B47A0F"/>
    <w:rsid w:val="00B50C50"/>
    <w:rsid w:val="00B52B86"/>
    <w:rsid w:val="00B546A3"/>
    <w:rsid w:val="00B556F9"/>
    <w:rsid w:val="00B56449"/>
    <w:rsid w:val="00B571D1"/>
    <w:rsid w:val="00B603D2"/>
    <w:rsid w:val="00B620FA"/>
    <w:rsid w:val="00B63E5E"/>
    <w:rsid w:val="00B65901"/>
    <w:rsid w:val="00B670C3"/>
    <w:rsid w:val="00B6782A"/>
    <w:rsid w:val="00B73194"/>
    <w:rsid w:val="00B73FA7"/>
    <w:rsid w:val="00B7507E"/>
    <w:rsid w:val="00B813DC"/>
    <w:rsid w:val="00B84DB1"/>
    <w:rsid w:val="00B87690"/>
    <w:rsid w:val="00B8795C"/>
    <w:rsid w:val="00B87F75"/>
    <w:rsid w:val="00B9539A"/>
    <w:rsid w:val="00BA4213"/>
    <w:rsid w:val="00BA4783"/>
    <w:rsid w:val="00BA7ACE"/>
    <w:rsid w:val="00BB30A8"/>
    <w:rsid w:val="00BC4AF4"/>
    <w:rsid w:val="00BC66F3"/>
    <w:rsid w:val="00BD0FDB"/>
    <w:rsid w:val="00BD112D"/>
    <w:rsid w:val="00BD4B98"/>
    <w:rsid w:val="00BD7506"/>
    <w:rsid w:val="00BE15BB"/>
    <w:rsid w:val="00BE47AC"/>
    <w:rsid w:val="00BE5A05"/>
    <w:rsid w:val="00BE6DA3"/>
    <w:rsid w:val="00BE7880"/>
    <w:rsid w:val="00BF71A7"/>
    <w:rsid w:val="00C04BFC"/>
    <w:rsid w:val="00C06CBB"/>
    <w:rsid w:val="00C230A0"/>
    <w:rsid w:val="00C26DB4"/>
    <w:rsid w:val="00C30DF7"/>
    <w:rsid w:val="00C33A7D"/>
    <w:rsid w:val="00C34C4C"/>
    <w:rsid w:val="00C505D1"/>
    <w:rsid w:val="00C52141"/>
    <w:rsid w:val="00C618A6"/>
    <w:rsid w:val="00C67528"/>
    <w:rsid w:val="00C67D56"/>
    <w:rsid w:val="00C70105"/>
    <w:rsid w:val="00C7712A"/>
    <w:rsid w:val="00C772FA"/>
    <w:rsid w:val="00C80798"/>
    <w:rsid w:val="00C80FDC"/>
    <w:rsid w:val="00C816F2"/>
    <w:rsid w:val="00C81B35"/>
    <w:rsid w:val="00C82DAA"/>
    <w:rsid w:val="00C84614"/>
    <w:rsid w:val="00C84C3E"/>
    <w:rsid w:val="00C85205"/>
    <w:rsid w:val="00C90440"/>
    <w:rsid w:val="00CA160F"/>
    <w:rsid w:val="00CB4B01"/>
    <w:rsid w:val="00CB7878"/>
    <w:rsid w:val="00CC3D8D"/>
    <w:rsid w:val="00CD40F8"/>
    <w:rsid w:val="00CD5E07"/>
    <w:rsid w:val="00CD6D3B"/>
    <w:rsid w:val="00CE091F"/>
    <w:rsid w:val="00CE0DE9"/>
    <w:rsid w:val="00CE32D0"/>
    <w:rsid w:val="00CE4651"/>
    <w:rsid w:val="00CE50D9"/>
    <w:rsid w:val="00CF626A"/>
    <w:rsid w:val="00D04A15"/>
    <w:rsid w:val="00D14288"/>
    <w:rsid w:val="00D225D5"/>
    <w:rsid w:val="00D27082"/>
    <w:rsid w:val="00D3283C"/>
    <w:rsid w:val="00D32ACE"/>
    <w:rsid w:val="00D32D73"/>
    <w:rsid w:val="00D34D2D"/>
    <w:rsid w:val="00D37A87"/>
    <w:rsid w:val="00D41A0A"/>
    <w:rsid w:val="00D47013"/>
    <w:rsid w:val="00D55D6B"/>
    <w:rsid w:val="00D6305E"/>
    <w:rsid w:val="00D82CB7"/>
    <w:rsid w:val="00D932D0"/>
    <w:rsid w:val="00D94D57"/>
    <w:rsid w:val="00D96C63"/>
    <w:rsid w:val="00DA51F5"/>
    <w:rsid w:val="00DB3CAC"/>
    <w:rsid w:val="00DB6321"/>
    <w:rsid w:val="00DC6D13"/>
    <w:rsid w:val="00DD0548"/>
    <w:rsid w:val="00DD16F8"/>
    <w:rsid w:val="00DD258D"/>
    <w:rsid w:val="00DD3E46"/>
    <w:rsid w:val="00DE79BA"/>
    <w:rsid w:val="00DF4F00"/>
    <w:rsid w:val="00DF52A5"/>
    <w:rsid w:val="00E006F8"/>
    <w:rsid w:val="00E014E0"/>
    <w:rsid w:val="00E03F2A"/>
    <w:rsid w:val="00E10C53"/>
    <w:rsid w:val="00E11252"/>
    <w:rsid w:val="00E24A60"/>
    <w:rsid w:val="00E27348"/>
    <w:rsid w:val="00E30577"/>
    <w:rsid w:val="00E34ADD"/>
    <w:rsid w:val="00E37416"/>
    <w:rsid w:val="00E41811"/>
    <w:rsid w:val="00E421FC"/>
    <w:rsid w:val="00E54E0D"/>
    <w:rsid w:val="00E65B17"/>
    <w:rsid w:val="00E70F30"/>
    <w:rsid w:val="00E719BC"/>
    <w:rsid w:val="00E75FEB"/>
    <w:rsid w:val="00E877EF"/>
    <w:rsid w:val="00E924D5"/>
    <w:rsid w:val="00E92DC6"/>
    <w:rsid w:val="00E93CAF"/>
    <w:rsid w:val="00E95C6F"/>
    <w:rsid w:val="00E96380"/>
    <w:rsid w:val="00E96F85"/>
    <w:rsid w:val="00EA3AA4"/>
    <w:rsid w:val="00EA4DAE"/>
    <w:rsid w:val="00EA703B"/>
    <w:rsid w:val="00EB5649"/>
    <w:rsid w:val="00EB618C"/>
    <w:rsid w:val="00EC4BCD"/>
    <w:rsid w:val="00EC5210"/>
    <w:rsid w:val="00EC5CEE"/>
    <w:rsid w:val="00ED56A3"/>
    <w:rsid w:val="00EE5BBE"/>
    <w:rsid w:val="00EF408B"/>
    <w:rsid w:val="00F01865"/>
    <w:rsid w:val="00F02E57"/>
    <w:rsid w:val="00F06C74"/>
    <w:rsid w:val="00F07958"/>
    <w:rsid w:val="00F12A61"/>
    <w:rsid w:val="00F12E0E"/>
    <w:rsid w:val="00F15005"/>
    <w:rsid w:val="00F16BEE"/>
    <w:rsid w:val="00F2095B"/>
    <w:rsid w:val="00F20AF6"/>
    <w:rsid w:val="00F251EF"/>
    <w:rsid w:val="00F2785B"/>
    <w:rsid w:val="00F304C6"/>
    <w:rsid w:val="00F30D2A"/>
    <w:rsid w:val="00F31627"/>
    <w:rsid w:val="00F356C2"/>
    <w:rsid w:val="00F42771"/>
    <w:rsid w:val="00F443E0"/>
    <w:rsid w:val="00F45DF4"/>
    <w:rsid w:val="00F45E82"/>
    <w:rsid w:val="00F4660B"/>
    <w:rsid w:val="00F51A0F"/>
    <w:rsid w:val="00F56ADA"/>
    <w:rsid w:val="00F621C0"/>
    <w:rsid w:val="00F6275F"/>
    <w:rsid w:val="00F63E8E"/>
    <w:rsid w:val="00F656A1"/>
    <w:rsid w:val="00F77B31"/>
    <w:rsid w:val="00F806D2"/>
    <w:rsid w:val="00F83213"/>
    <w:rsid w:val="00F84650"/>
    <w:rsid w:val="00F85A36"/>
    <w:rsid w:val="00F87C2D"/>
    <w:rsid w:val="00F91EE9"/>
    <w:rsid w:val="00FA0BBA"/>
    <w:rsid w:val="00FB1514"/>
    <w:rsid w:val="00FB3D5B"/>
    <w:rsid w:val="00FB5F8B"/>
    <w:rsid w:val="00FC6298"/>
    <w:rsid w:val="00FC65D4"/>
    <w:rsid w:val="00FC68C7"/>
    <w:rsid w:val="00FC7F08"/>
    <w:rsid w:val="00FD3B79"/>
    <w:rsid w:val="00FD6A68"/>
    <w:rsid w:val="00FD7990"/>
    <w:rsid w:val="00FE02E6"/>
    <w:rsid w:val="00FE5147"/>
    <w:rsid w:val="00FF09F8"/>
    <w:rsid w:val="00FF37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colormru v:ext="edit" colors="#f96611,#f79910"/>
    </o:shapedefaults>
    <o:shapelayout v:ext="edit">
      <o:idmap v:ext="edit" data="1"/>
    </o:shapelayout>
  </w:shapeDefaults>
  <w:decimalSymbol w:val="."/>
  <w:listSeparator w:val=","/>
  <w15:docId w15:val="{00A5B619-AFCC-41B6-81EB-8FADF9929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07A91"/>
    <w:pPr>
      <w:spacing w:after="120" w:line="264" w:lineRule="auto"/>
    </w:pPr>
    <w:rPr>
      <w:rFonts w:ascii="Arial" w:hAnsi="Arial"/>
    </w:rPr>
  </w:style>
  <w:style w:type="paragraph" w:styleId="Heading1">
    <w:name w:val="heading 1"/>
    <w:basedOn w:val="Normal"/>
    <w:next w:val="Normal"/>
    <w:link w:val="Heading1Char"/>
    <w:qFormat/>
    <w:rsid w:val="00F42771"/>
    <w:pPr>
      <w:pBdr>
        <w:bottom w:val="single" w:sz="24" w:space="1" w:color="BFBFBF"/>
      </w:pBdr>
      <w:spacing w:after="360" w:line="276" w:lineRule="auto"/>
      <w:outlineLvl w:val="0"/>
    </w:pPr>
    <w:rPr>
      <w:rFonts w:ascii="Josefin Sans" w:eastAsia="Calibri" w:hAnsi="Josefin Sans" w:cs="Kanit"/>
      <w:color w:val="808080"/>
      <w:sz w:val="52"/>
      <w:szCs w:val="120"/>
    </w:rPr>
  </w:style>
  <w:style w:type="paragraph" w:styleId="Heading2">
    <w:name w:val="heading 2"/>
    <w:basedOn w:val="Normal"/>
    <w:next w:val="Normal"/>
    <w:link w:val="Heading2Char"/>
    <w:qFormat/>
    <w:rsid w:val="00B07A91"/>
    <w:pPr>
      <w:keepNext/>
      <w:spacing w:before="240" w:after="60"/>
      <w:outlineLvl w:val="1"/>
    </w:pPr>
    <w:rPr>
      <w:rFonts w:cs="Arial"/>
      <w:bCs/>
      <w:i/>
      <w:iCs/>
      <w:sz w:val="24"/>
    </w:rPr>
  </w:style>
  <w:style w:type="paragraph" w:styleId="Heading3">
    <w:name w:val="heading 3"/>
    <w:basedOn w:val="Normal"/>
    <w:next w:val="Normal"/>
    <w:qFormat/>
    <w:rsid w:val="00B07A91"/>
    <w:pPr>
      <w:keepNext/>
      <w:spacing w:before="240" w:after="60"/>
      <w:outlineLvl w:val="2"/>
    </w:pPr>
    <w:rPr>
      <w:rFonts w:cs="Arial"/>
      <w:b/>
      <w:bCs/>
    </w:rPr>
  </w:style>
  <w:style w:type="paragraph" w:styleId="Heading4">
    <w:name w:val="heading 4"/>
    <w:basedOn w:val="Normal"/>
    <w:next w:val="Normal"/>
    <w:qFormat/>
    <w:rsid w:val="005E488F"/>
    <w:pPr>
      <w:keepNext/>
      <w:spacing w:before="240" w:after="60"/>
      <w:outlineLvl w:val="3"/>
    </w:pPr>
    <w:rPr>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07A91"/>
    <w:pPr>
      <w:tabs>
        <w:tab w:val="center" w:pos="4320"/>
        <w:tab w:val="right" w:pos="8640"/>
      </w:tabs>
    </w:pPr>
  </w:style>
  <w:style w:type="paragraph" w:styleId="Footer">
    <w:name w:val="footer"/>
    <w:basedOn w:val="Normal"/>
    <w:rsid w:val="00B07A91"/>
    <w:pPr>
      <w:tabs>
        <w:tab w:val="center" w:pos="4320"/>
        <w:tab w:val="right" w:pos="8640"/>
      </w:tabs>
    </w:pPr>
  </w:style>
  <w:style w:type="paragraph" w:styleId="Title">
    <w:name w:val="Title"/>
    <w:basedOn w:val="Normal"/>
    <w:next w:val="Normal"/>
    <w:qFormat/>
    <w:rsid w:val="00B07A91"/>
    <w:pPr>
      <w:pBdr>
        <w:bottom w:val="single" w:sz="8" w:space="1" w:color="auto"/>
      </w:pBdr>
      <w:spacing w:before="240" w:after="60"/>
      <w:outlineLvl w:val="0"/>
    </w:pPr>
    <w:rPr>
      <w:rFonts w:cs="Arial"/>
      <w:b/>
      <w:bCs/>
      <w:kern w:val="28"/>
      <w:szCs w:val="32"/>
    </w:rPr>
  </w:style>
  <w:style w:type="character" w:customStyle="1" w:styleId="Heading2Char">
    <w:name w:val="Heading 2 Char"/>
    <w:link w:val="Heading2"/>
    <w:rsid w:val="00B07A91"/>
    <w:rPr>
      <w:rFonts w:ascii="Arial" w:hAnsi="Arial" w:cs="Arial"/>
      <w:bCs/>
      <w:i/>
      <w:iCs/>
      <w:sz w:val="24"/>
      <w:lang w:val="en-US" w:eastAsia="en-US" w:bidi="ar-SA"/>
    </w:rPr>
  </w:style>
  <w:style w:type="character" w:styleId="Hyperlink">
    <w:name w:val="Hyperlink"/>
    <w:uiPriority w:val="99"/>
    <w:rsid w:val="00B07A91"/>
    <w:rPr>
      <w:color w:val="0000FF"/>
      <w:u w:val="single"/>
    </w:rPr>
  </w:style>
  <w:style w:type="paragraph" w:styleId="TOC1">
    <w:name w:val="toc 1"/>
    <w:basedOn w:val="Normal"/>
    <w:next w:val="Normal"/>
    <w:autoRedefine/>
    <w:uiPriority w:val="39"/>
    <w:rsid w:val="0001597C"/>
    <w:pPr>
      <w:tabs>
        <w:tab w:val="right" w:pos="4140"/>
      </w:tabs>
      <w:spacing w:line="360" w:lineRule="auto"/>
    </w:pPr>
    <w:rPr>
      <w:b/>
    </w:rPr>
  </w:style>
  <w:style w:type="paragraph" w:styleId="TOC2">
    <w:name w:val="toc 2"/>
    <w:basedOn w:val="Normal"/>
    <w:next w:val="Normal"/>
    <w:autoRedefine/>
    <w:uiPriority w:val="39"/>
    <w:rsid w:val="00B07A91"/>
    <w:pPr>
      <w:ind w:left="200"/>
    </w:pPr>
  </w:style>
  <w:style w:type="numbering" w:customStyle="1" w:styleId="Bullets">
    <w:name w:val="Bullets"/>
    <w:basedOn w:val="NoList"/>
    <w:rsid w:val="00B07A91"/>
    <w:pPr>
      <w:numPr>
        <w:numId w:val="1"/>
      </w:numPr>
    </w:pPr>
  </w:style>
  <w:style w:type="character" w:styleId="PageNumber">
    <w:name w:val="page number"/>
    <w:basedOn w:val="DefaultParagraphFont"/>
    <w:rsid w:val="00B07A91"/>
  </w:style>
  <w:style w:type="paragraph" w:styleId="DocumentMap">
    <w:name w:val="Document Map"/>
    <w:basedOn w:val="Normal"/>
    <w:rsid w:val="00B07A91"/>
    <w:pPr>
      <w:shd w:val="clear" w:color="auto" w:fill="000080"/>
    </w:pPr>
    <w:rPr>
      <w:rFonts w:ascii="Tahoma" w:hAnsi="Tahoma" w:cs="Tahoma"/>
    </w:rPr>
  </w:style>
  <w:style w:type="table" w:styleId="TableGrid">
    <w:name w:val="Table Grid"/>
    <w:basedOn w:val="TableNormal"/>
    <w:rsid w:val="00B07A91"/>
    <w:pPr>
      <w:spacing w:after="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B07A91"/>
    <w:rPr>
      <w:rFonts w:ascii="Courier New" w:hAnsi="Courier New" w:cs="Courier New"/>
    </w:rPr>
  </w:style>
  <w:style w:type="character" w:customStyle="1" w:styleId="PlainTextChar">
    <w:name w:val="Plain Text Char"/>
    <w:link w:val="PlainText"/>
    <w:rsid w:val="00B07A91"/>
    <w:rPr>
      <w:rFonts w:ascii="Courier New" w:hAnsi="Courier New" w:cs="Courier New"/>
      <w:lang w:val="en-US" w:eastAsia="en-US" w:bidi="ar-SA"/>
    </w:rPr>
  </w:style>
  <w:style w:type="character" w:styleId="FollowedHyperlink">
    <w:name w:val="FollowedHyperlink"/>
    <w:rsid w:val="00B07A91"/>
    <w:rPr>
      <w:color w:val="800080"/>
      <w:u w:val="single"/>
    </w:rPr>
  </w:style>
  <w:style w:type="character" w:styleId="CommentReference">
    <w:name w:val="annotation reference"/>
    <w:rsid w:val="0081028E"/>
    <w:rPr>
      <w:sz w:val="16"/>
      <w:szCs w:val="16"/>
    </w:rPr>
  </w:style>
  <w:style w:type="paragraph" w:styleId="CommentText">
    <w:name w:val="annotation text"/>
    <w:basedOn w:val="Normal"/>
    <w:rsid w:val="0081028E"/>
  </w:style>
  <w:style w:type="paragraph" w:styleId="CommentSubject">
    <w:name w:val="annotation subject"/>
    <w:basedOn w:val="CommentText"/>
    <w:next w:val="CommentText"/>
    <w:rsid w:val="0081028E"/>
    <w:rPr>
      <w:b/>
      <w:bCs/>
    </w:rPr>
  </w:style>
  <w:style w:type="paragraph" w:styleId="BalloonText">
    <w:name w:val="Balloon Text"/>
    <w:basedOn w:val="Normal"/>
    <w:rsid w:val="0081028E"/>
    <w:rPr>
      <w:rFonts w:ascii="Tahoma" w:hAnsi="Tahoma" w:cs="Tahoma"/>
      <w:sz w:val="16"/>
      <w:szCs w:val="16"/>
    </w:rPr>
  </w:style>
  <w:style w:type="paragraph" w:styleId="ListParagraph">
    <w:name w:val="List Paragraph"/>
    <w:basedOn w:val="Normal"/>
    <w:qFormat/>
    <w:rsid w:val="00A440D6"/>
    <w:pPr>
      <w:ind w:left="720"/>
      <w:contextualSpacing/>
    </w:pPr>
  </w:style>
  <w:style w:type="character" w:customStyle="1" w:styleId="UnresolvedMention1">
    <w:name w:val="Unresolved Mention1"/>
    <w:basedOn w:val="DefaultParagraphFont"/>
    <w:uiPriority w:val="99"/>
    <w:semiHidden/>
    <w:unhideWhenUsed/>
    <w:rsid w:val="001466E4"/>
    <w:rPr>
      <w:color w:val="808080"/>
      <w:shd w:val="clear" w:color="auto" w:fill="E6E6E6"/>
    </w:rPr>
  </w:style>
  <w:style w:type="paragraph" w:styleId="Revision">
    <w:name w:val="Revision"/>
    <w:hidden/>
    <w:semiHidden/>
    <w:rsid w:val="001D1EFE"/>
    <w:rPr>
      <w:rFonts w:ascii="Arial" w:hAnsi="Arial"/>
    </w:rPr>
  </w:style>
  <w:style w:type="character" w:customStyle="1" w:styleId="Heading1Char">
    <w:name w:val="Heading 1 Char"/>
    <w:link w:val="Heading1"/>
    <w:rsid w:val="00F42771"/>
    <w:rPr>
      <w:rFonts w:ascii="Josefin Sans" w:eastAsia="Calibri" w:hAnsi="Josefin Sans" w:cs="Kanit"/>
      <w:color w:val="808080"/>
      <w:sz w:val="52"/>
      <w:szCs w:val="1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433989">
      <w:bodyDiv w:val="1"/>
      <w:marLeft w:val="0"/>
      <w:marRight w:val="0"/>
      <w:marTop w:val="0"/>
      <w:marBottom w:val="0"/>
      <w:divBdr>
        <w:top w:val="none" w:sz="0" w:space="0" w:color="auto"/>
        <w:left w:val="none" w:sz="0" w:space="0" w:color="auto"/>
        <w:bottom w:val="none" w:sz="0" w:space="0" w:color="auto"/>
        <w:right w:val="none" w:sz="0" w:space="0" w:color="auto"/>
      </w:divBdr>
    </w:div>
    <w:div w:id="999621264">
      <w:bodyDiv w:val="1"/>
      <w:marLeft w:val="0"/>
      <w:marRight w:val="0"/>
      <w:marTop w:val="0"/>
      <w:marBottom w:val="0"/>
      <w:divBdr>
        <w:top w:val="none" w:sz="0" w:space="0" w:color="auto"/>
        <w:left w:val="none" w:sz="0" w:space="0" w:color="auto"/>
        <w:bottom w:val="none" w:sz="0" w:space="0" w:color="auto"/>
        <w:right w:val="none" w:sz="0" w:space="0" w:color="auto"/>
      </w:divBdr>
      <w:divsChild>
        <w:div w:id="418328610">
          <w:marLeft w:val="0"/>
          <w:marRight w:val="0"/>
          <w:marTop w:val="0"/>
          <w:marBottom w:val="0"/>
          <w:divBdr>
            <w:top w:val="none" w:sz="0" w:space="0" w:color="auto"/>
            <w:left w:val="none" w:sz="0" w:space="0" w:color="auto"/>
            <w:bottom w:val="single" w:sz="12" w:space="0" w:color="F46515"/>
            <w:right w:val="none" w:sz="0" w:space="0" w:color="auto"/>
          </w:divBdr>
        </w:div>
      </w:divsChild>
    </w:div>
    <w:div w:id="1476025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mailto:fredblogs@aol.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mailto:support@inflectra.com" TargetMode="External"/><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footer" Target="footer1.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Subversion\Projects\Inflectra\Trunk\Templates%20and%20Forms\Inflectra%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Inflectra Document Template.dot</Template>
  <TotalTime>399</TotalTime>
  <Pages>41</Pages>
  <Words>4624</Words>
  <Characters>26358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SpiraTeam Quick Start Guide</vt:lpstr>
    </vt:vector>
  </TitlesOfParts>
  <Company>Inflectra Corporation</Company>
  <LinksUpToDate>false</LinksUpToDate>
  <CharactersWithSpaces>30921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SpiraTeam Quick Start Guide</dc:title>
  <dc:subject>Help Desk, Customer Support</dc:subject>
  <dc:creator>Adam Sandman</dc:creator>
  <cp:lastModifiedBy>Simon Bor</cp:lastModifiedBy>
  <cp:revision>55</cp:revision>
  <cp:lastPrinted>2017-06-26T17:34:00Z</cp:lastPrinted>
  <dcterms:created xsi:type="dcterms:W3CDTF">2017-04-18T19:50:00Z</dcterms:created>
  <dcterms:modified xsi:type="dcterms:W3CDTF">2019-03-29T13:15:00Z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TC100435441033</vt:lpwstr>
  </property>
</Properties>
</file>