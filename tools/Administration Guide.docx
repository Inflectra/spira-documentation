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60FF" w:rsidRPr="00016A7C" w:rsidRDefault="00317225" w:rsidP="00DB60FF">
      <w:pPr>
        <w:jc w:val="right"/>
        <w:rPr>
          <w:rFonts w:ascii="Josefin Sans" w:hAnsi="Josefin Sans"/>
        </w:rPr>
      </w:pPr>
      <w:bookmarkStart w:id="0" w:name="_GoBack"/>
      <w:bookmarkEnd w:id="0"/>
      <w:r>
        <w:rPr>
          <w:rFonts w:ascii="Josefin Sans" w:hAnsi="Josefin Sans"/>
          <w:noProof/>
        </w:rPr>
        <mc:AlternateContent>
          <mc:Choice Requires="wpg">
            <w:drawing>
              <wp:anchor distT="0" distB="0" distL="114300" distR="114300" simplePos="0" relativeHeight="251658752" behindDoc="0" locked="0" layoutInCell="1" allowOverlap="1">
                <wp:simplePos x="0" y="0"/>
                <wp:positionH relativeFrom="column">
                  <wp:posOffset>-697865</wp:posOffset>
                </wp:positionH>
                <wp:positionV relativeFrom="paragraph">
                  <wp:posOffset>-479425</wp:posOffset>
                </wp:positionV>
                <wp:extent cx="6892925" cy="1824990"/>
                <wp:effectExtent l="0" t="0" r="0" b="0"/>
                <wp:wrapNone/>
                <wp:docPr id="196" name="Group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2925" cy="1824990"/>
                          <a:chOff x="701" y="685"/>
                          <a:chExt cx="10855" cy="2874"/>
                        </a:xfrm>
                      </wpg:grpSpPr>
                      <pic:pic xmlns:pic="http://schemas.openxmlformats.org/drawingml/2006/picture">
                        <pic:nvPicPr>
                          <pic:cNvPr id="197" name="Picture 68" descr="2017-01 spiraTest logo large with (R)_no background"/>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8001" y="685"/>
                            <a:ext cx="3555" cy="15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 name="Picture 58" descr="2017-01 spiraTeam logo large with (R)_no backgroun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493" y="2175"/>
                            <a:ext cx="3889" cy="13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 name="Picture 67" descr="2017-01 spiraPlan logo large with (R)_no backgroun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701" y="1050"/>
                            <a:ext cx="6101" cy="24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86EC817" id="Group 808" o:spid="_x0000_s1026" style="position:absolute;margin-left:-54.95pt;margin-top:-37.75pt;width:542.75pt;height:143.7pt;z-index:251658752" coordorigin="701,685" coordsize="10855,2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s1027" type="#_x0000_t75" alt="2017-01 spiraTest logo large with (R)_no background" style="position:absolute;left:8001;top:685;width:3555;height: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">
                  <v:imagedata r:id="rId10" o:title="2017-01 spiraTest logo large with (R)_no background"/>
                </v:shape>
                <v:shape id="Picture 58" o:spid="_x0000_s1028" type="#_x0000_t75" alt="2017-01 spiraTeam logo large with (R)_no background" style="position:absolute;left:7493;top:2175;width:3889;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">
                  <v:imagedata r:id="rId11" o:title="2017-01 spiraTeam logo large with (R)_no background"/>
                </v:shape>
                <v:shape id="Picture 67" o:spid="_x0000_s1029" type="#_x0000_t75" alt="2017-01 spiraPlan logo large with (R)_no background" style="position:absolute;left:701;top:1050;width:6101;height: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">
                  <v:imagedata r:id="rId12" o:title="2017-01 spiraPlan logo large with (R)_no background"/>
                </v:shape>
              </v:group>
            </w:pict>
          </mc:Fallback>
        </mc:AlternateContent>
      </w:r>
    </w:p>
    <w:p w:rsidR="00DB60FF" w:rsidRPr="00016A7C" w:rsidRDefault="00DB60FF" w:rsidP="00DB60FF">
      <w:pPr>
        <w:jc w:val="right"/>
        <w:rPr>
          <w:rFonts w:ascii="Josefin Sans" w:hAnsi="Josefin Sans"/>
        </w:rPr>
      </w:pPr>
    </w:p>
    <w:p w:rsidR="00DB60FF" w:rsidRPr="00016A7C" w:rsidRDefault="00DB60FF" w:rsidP="00DB60FF">
      <w:pPr>
        <w:jc w:val="right"/>
        <w:rPr>
          <w:rFonts w:ascii="Josefin Sans" w:hAnsi="Josefin Sans"/>
        </w:rPr>
      </w:pPr>
    </w:p>
    <w:p w:rsidR="00DB60FF" w:rsidRPr="00016A7C" w:rsidRDefault="00317225" w:rsidP="00DB60FF">
      <w:pPr>
        <w:jc w:val="right"/>
        <w:rPr>
          <w:rFonts w:ascii="Josefin Sans" w:hAnsi="Josefin Sans"/>
        </w:rPr>
      </w:pPr>
      <w:r>
        <w:rPr>
          <w:rFonts w:ascii="Josefin Sans" w:hAnsi="Josefin Sans"/>
          <w:noProof/>
        </w:rPr>
        <mc:AlternateContent>
          <mc:Choice Requires="wps">
            <w:drawing>
              <wp:anchor distT="0" distB="0" distL="114300" distR="114300" simplePos="0" relativeHeight="251656704" behindDoc="0" locked="0" layoutInCell="1" allowOverlap="1">
                <wp:simplePos x="0" y="0"/>
                <wp:positionH relativeFrom="column">
                  <wp:posOffset>-838200</wp:posOffset>
                </wp:positionH>
                <wp:positionV relativeFrom="page">
                  <wp:posOffset>2885440</wp:posOffset>
                </wp:positionV>
                <wp:extent cx="7153275" cy="1676400"/>
                <wp:effectExtent l="0" t="0" r="0" b="635"/>
                <wp:wrapNone/>
                <wp:docPr id="195" name="Rectangle 8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16764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07C76" w:rsidRPr="00464E85" w:rsidRDefault="00F07C76" w:rsidP="00DB60FF">
                            <w:pPr>
                              <w:ind w:firstLine="720"/>
                              <w:rPr>
                                <w:rFonts w:ascii="Josefin Sans" w:hAnsi="Josefin Sans" w:cs="Arial"/>
                                <w:b/>
                                <w:color w:val="FFFFFF"/>
                                <w:sz w:val="36"/>
                                <w:szCs w:val="36"/>
                              </w:rPr>
                            </w:pPr>
                            <w:r w:rsidRPr="00464E85">
                              <w:rPr>
                                <w:rFonts w:ascii="Josefin Sans" w:hAnsi="Josefin Sans" w:cs="Arial"/>
                                <w:b/>
                                <w:color w:val="FFFFFF"/>
                                <w:sz w:val="36"/>
                                <w:szCs w:val="36"/>
                              </w:rPr>
                              <w:t>SpiraTest</w:t>
                            </w:r>
                            <w:r w:rsidRPr="00464E85">
                              <w:rPr>
                                <w:rFonts w:ascii="Josefin Sans" w:hAnsi="Josefin Sans" w:cs="Arial"/>
                                <w:b/>
                                <w:color w:val="FFFFFF"/>
                                <w:sz w:val="36"/>
                                <w:szCs w:val="36"/>
                                <w:vertAlign w:val="superscript"/>
                              </w:rPr>
                              <w:t>®</w:t>
                            </w:r>
                            <w:r w:rsidRPr="00464E85">
                              <w:rPr>
                                <w:rFonts w:ascii="Josefin Sans" w:hAnsi="Josefin Sans" w:cs="Arial"/>
                                <w:b/>
                                <w:color w:val="FFFFFF"/>
                                <w:sz w:val="36"/>
                                <w:szCs w:val="36"/>
                              </w:rPr>
                              <w:t>, SpiraTeam</w:t>
                            </w:r>
                            <w:r w:rsidRPr="00464E85">
                              <w:rPr>
                                <w:rFonts w:ascii="Josefin Sans" w:hAnsi="Josefin Sans" w:cs="Arial"/>
                                <w:b/>
                                <w:color w:val="FFFFFF"/>
                                <w:sz w:val="36"/>
                                <w:szCs w:val="36"/>
                                <w:vertAlign w:val="superscript"/>
                              </w:rPr>
                              <w:t>®</w:t>
                            </w:r>
                            <w:r w:rsidRPr="00464E85">
                              <w:rPr>
                                <w:rFonts w:ascii="Josefin Sans" w:hAnsi="Josefin Sans" w:cs="Arial"/>
                                <w:b/>
                                <w:color w:val="FFFFFF"/>
                                <w:sz w:val="36"/>
                                <w:szCs w:val="36"/>
                              </w:rPr>
                              <w:t>, SpiraPlan</w:t>
                            </w:r>
                            <w:r w:rsidRPr="00464E85">
                              <w:rPr>
                                <w:rFonts w:ascii="Josefin Sans" w:hAnsi="Josefin Sans" w:cs="Arial"/>
                                <w:b/>
                                <w:color w:val="FFFFFF"/>
                                <w:sz w:val="36"/>
                                <w:szCs w:val="36"/>
                                <w:vertAlign w:val="superscript"/>
                              </w:rPr>
                              <w:t>®</w:t>
                            </w:r>
                          </w:p>
                          <w:p w:rsidR="00F07C76" w:rsidRPr="00464E85" w:rsidRDefault="00F07C76" w:rsidP="00DB60FF">
                            <w:pPr>
                              <w:ind w:firstLine="720"/>
                              <w:rPr>
                                <w:rFonts w:ascii="Josefin Sans" w:hAnsi="Josefin Sans" w:cs="Arial"/>
                                <w:b/>
                                <w:color w:val="FFFFFF"/>
                                <w:sz w:val="36"/>
                                <w:szCs w:val="36"/>
                              </w:rPr>
                            </w:pPr>
                            <w:r w:rsidRPr="00464E85">
                              <w:rPr>
                                <w:rFonts w:ascii="Josefin Sans" w:hAnsi="Josefin Sans" w:cs="Arial"/>
                                <w:b/>
                                <w:color w:val="FFFFFF"/>
                                <w:sz w:val="36"/>
                                <w:szCs w:val="36"/>
                              </w:rPr>
                              <w:t>Administration Guide</w:t>
                            </w:r>
                          </w:p>
                          <w:p w:rsidR="00F07C76" w:rsidRPr="00464E85" w:rsidRDefault="00F07C76" w:rsidP="00DB60FF">
                            <w:pPr>
                              <w:ind w:firstLine="720"/>
                              <w:rPr>
                                <w:rFonts w:ascii="Josefin Sans" w:hAnsi="Josefin Sans" w:cs="Arial"/>
                                <w:color w:val="FFFFFF"/>
                                <w:sz w:val="36"/>
                                <w:szCs w:val="36"/>
                              </w:rPr>
                            </w:pPr>
                            <w:r w:rsidRPr="00464E85">
                              <w:rPr>
                                <w:rFonts w:ascii="Josefin Sans" w:hAnsi="Josefin Sans" w:cs="Arial"/>
                                <w:color w:val="FFFFFF"/>
                                <w:sz w:val="36"/>
                                <w:szCs w:val="36"/>
                              </w:rPr>
                              <w:t>Version 6.0</w:t>
                            </w:r>
                          </w:p>
                          <w:p w:rsidR="00F07C76" w:rsidRPr="00464E85" w:rsidRDefault="00F07C76" w:rsidP="00DB60FF">
                            <w:pPr>
                              <w:ind w:firstLine="720"/>
                              <w:rPr>
                                <w:rFonts w:ascii="Josefin Sans" w:hAnsi="Josefin Sans" w:cs="Arial"/>
                                <w:color w:val="FFFFFF"/>
                                <w:sz w:val="36"/>
                                <w:szCs w:val="36"/>
                              </w:rPr>
                            </w:pPr>
                            <w:r w:rsidRPr="00464E85">
                              <w:rPr>
                                <w:rFonts w:ascii="Josefin Sans" w:hAnsi="Josefin Sans" w:cs="Arial"/>
                                <w:color w:val="FFFFFF"/>
                                <w:sz w:val="28"/>
                                <w:szCs w:val="36"/>
                              </w:rPr>
                              <w:t>Inflectra Corporation</w:t>
                            </w:r>
                          </w:p>
                          <w:p w:rsidR="00F07C76" w:rsidRPr="00464E85" w:rsidRDefault="00F07C76" w:rsidP="00DB60FF">
                            <w:pPr>
                              <w:ind w:firstLine="720"/>
                              <w:rPr>
                                <w:rFonts w:ascii="Josefin Sans" w:hAnsi="Josefin Sans" w:cs="Arial"/>
                                <w:color w:val="FFFFFF"/>
                                <w:sz w:val="36"/>
                                <w:szCs w:val="36"/>
                              </w:rPr>
                            </w:pPr>
                          </w:p>
                          <w:p w:rsidR="00F07C76" w:rsidRPr="00464E85" w:rsidRDefault="00F07C76" w:rsidP="00DB60FF">
                            <w:pPr>
                              <w:rPr>
                                <w:rFonts w:ascii="Josefin Sans" w:hAnsi="Josefin Sans"/>
                                <w:color w:val="FFFFFF"/>
                                <w:sz w:val="36"/>
                                <w:szCs w:val="36"/>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6" o:spid="_x0000_s1026" style="position:absolute;left:0;text-align:left;margin-left:-66pt;margin-top:227.2pt;width:563.25pt;height:13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" fillcolor="#f79910" stroked="f">
                <v:textbox inset=",18pt">
                  <w:txbxContent>
                    <w:p w:rsidR="00F07C76" w:rsidRPr="00464E85" w:rsidRDefault="00F07C76" w:rsidP="00DB60FF">
                      <w:pPr>
                        <w:ind w:firstLine="720"/>
                        <w:rPr>
                          <w:rFonts w:ascii="Josefin Sans" w:hAnsi="Josefin Sans" w:cs="Arial"/>
                          <w:b/>
                          <w:color w:val="FFFFFF"/>
                          <w:sz w:val="36"/>
                          <w:szCs w:val="36"/>
                        </w:rPr>
                      </w:pPr>
                      <w:r w:rsidRPr="00464E85">
                        <w:rPr>
                          <w:rFonts w:ascii="Josefin Sans" w:hAnsi="Josefin Sans" w:cs="Arial"/>
                          <w:b/>
                          <w:color w:val="FFFFFF"/>
                          <w:sz w:val="36"/>
                          <w:szCs w:val="36"/>
                        </w:rPr>
                        <w:t>SpiraTest</w:t>
                      </w:r>
                      <w:r w:rsidRPr="00464E85">
                        <w:rPr>
                          <w:rFonts w:ascii="Josefin Sans" w:hAnsi="Josefin Sans" w:cs="Arial"/>
                          <w:b/>
                          <w:color w:val="FFFFFF"/>
                          <w:sz w:val="36"/>
                          <w:szCs w:val="36"/>
                          <w:vertAlign w:val="superscript"/>
                        </w:rPr>
                        <w:t>®</w:t>
                      </w:r>
                      <w:r w:rsidRPr="00464E85">
                        <w:rPr>
                          <w:rFonts w:ascii="Josefin Sans" w:hAnsi="Josefin Sans" w:cs="Arial"/>
                          <w:b/>
                          <w:color w:val="FFFFFF"/>
                          <w:sz w:val="36"/>
                          <w:szCs w:val="36"/>
                        </w:rPr>
                        <w:t>, SpiraTeam</w:t>
                      </w:r>
                      <w:r w:rsidRPr="00464E85">
                        <w:rPr>
                          <w:rFonts w:ascii="Josefin Sans" w:hAnsi="Josefin Sans" w:cs="Arial"/>
                          <w:b/>
                          <w:color w:val="FFFFFF"/>
                          <w:sz w:val="36"/>
                          <w:szCs w:val="36"/>
                          <w:vertAlign w:val="superscript"/>
                        </w:rPr>
                        <w:t>®</w:t>
                      </w:r>
                      <w:r w:rsidRPr="00464E85">
                        <w:rPr>
                          <w:rFonts w:ascii="Josefin Sans" w:hAnsi="Josefin Sans" w:cs="Arial"/>
                          <w:b/>
                          <w:color w:val="FFFFFF"/>
                          <w:sz w:val="36"/>
                          <w:szCs w:val="36"/>
                        </w:rPr>
                        <w:t>, SpiraPlan</w:t>
                      </w:r>
                      <w:r w:rsidRPr="00464E85">
                        <w:rPr>
                          <w:rFonts w:ascii="Josefin Sans" w:hAnsi="Josefin Sans" w:cs="Arial"/>
                          <w:b/>
                          <w:color w:val="FFFFFF"/>
                          <w:sz w:val="36"/>
                          <w:szCs w:val="36"/>
                          <w:vertAlign w:val="superscript"/>
                        </w:rPr>
                        <w:t>®</w:t>
                      </w:r>
                    </w:p>
                    <w:p w:rsidR="00F07C76" w:rsidRPr="00464E85" w:rsidRDefault="00F07C76" w:rsidP="00DB60FF">
                      <w:pPr>
                        <w:ind w:firstLine="720"/>
                        <w:rPr>
                          <w:rFonts w:ascii="Josefin Sans" w:hAnsi="Josefin Sans" w:cs="Arial"/>
                          <w:b/>
                          <w:color w:val="FFFFFF"/>
                          <w:sz w:val="36"/>
                          <w:szCs w:val="36"/>
                        </w:rPr>
                      </w:pPr>
                      <w:r w:rsidRPr="00464E85">
                        <w:rPr>
                          <w:rFonts w:ascii="Josefin Sans" w:hAnsi="Josefin Sans" w:cs="Arial"/>
                          <w:b/>
                          <w:color w:val="FFFFFF"/>
                          <w:sz w:val="36"/>
                          <w:szCs w:val="36"/>
                        </w:rPr>
                        <w:t>Administration Guide</w:t>
                      </w:r>
                    </w:p>
                    <w:p w:rsidR="00F07C76" w:rsidRPr="00464E85" w:rsidRDefault="00F07C76" w:rsidP="00DB60FF">
                      <w:pPr>
                        <w:ind w:firstLine="720"/>
                        <w:rPr>
                          <w:rFonts w:ascii="Josefin Sans" w:hAnsi="Josefin Sans" w:cs="Arial"/>
                          <w:color w:val="FFFFFF"/>
                          <w:sz w:val="36"/>
                          <w:szCs w:val="36"/>
                        </w:rPr>
                      </w:pPr>
                      <w:r w:rsidRPr="00464E85">
                        <w:rPr>
                          <w:rFonts w:ascii="Josefin Sans" w:hAnsi="Josefin Sans" w:cs="Arial"/>
                          <w:color w:val="FFFFFF"/>
                          <w:sz w:val="36"/>
                          <w:szCs w:val="36"/>
                        </w:rPr>
                        <w:t>Version 6.0</w:t>
                      </w:r>
                    </w:p>
                    <w:p w:rsidR="00F07C76" w:rsidRPr="00464E85" w:rsidRDefault="00F07C76" w:rsidP="00DB60FF">
                      <w:pPr>
                        <w:ind w:firstLine="720"/>
                        <w:rPr>
                          <w:rFonts w:ascii="Josefin Sans" w:hAnsi="Josefin Sans" w:cs="Arial"/>
                          <w:color w:val="FFFFFF"/>
                          <w:sz w:val="36"/>
                          <w:szCs w:val="36"/>
                        </w:rPr>
                      </w:pPr>
                      <w:r w:rsidRPr="00464E85">
                        <w:rPr>
                          <w:rFonts w:ascii="Josefin Sans" w:hAnsi="Josefin Sans" w:cs="Arial"/>
                          <w:color w:val="FFFFFF"/>
                          <w:sz w:val="28"/>
                          <w:szCs w:val="36"/>
                        </w:rPr>
                        <w:t>Inflectra Corporation</w:t>
                      </w:r>
                    </w:p>
                    <w:p w:rsidR="00F07C76" w:rsidRPr="00464E85" w:rsidRDefault="00F07C76" w:rsidP="00DB60FF">
                      <w:pPr>
                        <w:ind w:firstLine="720"/>
                        <w:rPr>
                          <w:rFonts w:ascii="Josefin Sans" w:hAnsi="Josefin Sans" w:cs="Arial"/>
                          <w:color w:val="FFFFFF"/>
                          <w:sz w:val="36"/>
                          <w:szCs w:val="36"/>
                        </w:rPr>
                      </w:pPr>
                    </w:p>
                    <w:p w:rsidR="00F07C76" w:rsidRPr="00464E85" w:rsidRDefault="00F07C76" w:rsidP="00DB60FF">
                      <w:pPr>
                        <w:rPr>
                          <w:rFonts w:ascii="Josefin Sans" w:hAnsi="Josefin Sans"/>
                          <w:color w:val="FFFFFF"/>
                          <w:sz w:val="36"/>
                          <w:szCs w:val="36"/>
                        </w:rPr>
                      </w:pPr>
                    </w:p>
                  </w:txbxContent>
                </v:textbox>
                <w10:wrap anchory="page"/>
              </v:rect>
            </w:pict>
          </mc:Fallback>
        </mc:AlternateContent>
      </w:r>
    </w:p>
    <w:p w:rsidR="00DB60FF" w:rsidRPr="00016A7C" w:rsidRDefault="00DB60FF" w:rsidP="00DB60FF">
      <w:pPr>
        <w:jc w:val="right"/>
        <w:rPr>
          <w:rFonts w:ascii="Josefin Sans" w:hAnsi="Josefin Sans"/>
        </w:rPr>
      </w:pPr>
    </w:p>
    <w:p w:rsidR="00DB60FF" w:rsidRPr="00016A7C" w:rsidRDefault="00DB60FF" w:rsidP="00DB60FF">
      <w:pPr>
        <w:rPr>
          <w:rFonts w:ascii="Josefin Sans" w:hAnsi="Josefin Sans" w:cs="Arial"/>
          <w:b/>
          <w:sz w:val="32"/>
          <w:szCs w:val="32"/>
        </w:rPr>
      </w:pPr>
    </w:p>
    <w:p w:rsidR="00DB60FF" w:rsidRPr="00016A7C" w:rsidRDefault="00DB60FF" w:rsidP="00DB60FF">
      <w:pPr>
        <w:jc w:val="right"/>
        <w:rPr>
          <w:rFonts w:ascii="Josefin Sans" w:hAnsi="Josefin Sans" w:cs="Arial"/>
          <w:b/>
          <w:sz w:val="32"/>
          <w:szCs w:val="32"/>
        </w:rPr>
      </w:pPr>
    </w:p>
    <w:p w:rsidR="00DB60FF" w:rsidRPr="00016A7C" w:rsidRDefault="00DB60FF" w:rsidP="00DB60FF">
      <w:pPr>
        <w:jc w:val="right"/>
        <w:rPr>
          <w:rFonts w:ascii="Josefin Sans" w:hAnsi="Josefin Sans" w:cs="Arial"/>
          <w:b/>
          <w:sz w:val="32"/>
          <w:szCs w:val="32"/>
        </w:rPr>
      </w:pPr>
    </w:p>
    <w:p w:rsidR="00DB60FF" w:rsidRPr="00016A7C" w:rsidRDefault="00317225" w:rsidP="00DB60FF">
      <w:pPr>
        <w:jc w:val="right"/>
        <w:rPr>
          <w:rFonts w:ascii="Josefin Sans" w:hAnsi="Josefin Sans" w:cs="Arial"/>
          <w:b/>
          <w:sz w:val="32"/>
          <w:szCs w:val="32"/>
        </w:rPr>
      </w:pPr>
      <w:r w:rsidRPr="00A772CB">
        <w:rPr>
          <w:rFonts w:ascii="Josefin Sans" w:hAnsi="Josefin Sans"/>
          <w:noProof/>
        </w:rPr>
        <mc:AlternateContent>
          <mc:Choice Requires="wps">
            <w:drawing>
              <wp:anchor distT="0" distB="0" distL="114300" distR="114300" simplePos="0" relativeHeight="251657728" behindDoc="0" locked="0" layoutInCell="1" allowOverlap="1">
                <wp:simplePos x="0" y="0"/>
                <wp:positionH relativeFrom="column">
                  <wp:posOffset>-833755</wp:posOffset>
                </wp:positionH>
                <wp:positionV relativeFrom="page">
                  <wp:posOffset>4591050</wp:posOffset>
                </wp:positionV>
                <wp:extent cx="7153275" cy="285750"/>
                <wp:effectExtent l="4445" t="0" r="0" b="0"/>
                <wp:wrapNone/>
                <wp:docPr id="194" name="Rectangle 8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285750"/>
                        </a:xfrm>
                        <a:prstGeom prst="rect">
                          <a:avLst/>
                        </a:prstGeom>
                        <a:solidFill>
                          <a:srgbClr val="FDCB2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07C76" w:rsidRDefault="00F07C76" w:rsidP="00DB60F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7" o:spid="_x0000_s1027" style="position:absolute;left:0;text-align:left;margin-left:-65.65pt;margin-top:361.5pt;width:563.25pt;height:2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" fillcolor="#fdcb26" stroked="f">
                <v:textbox>
                  <w:txbxContent>
                    <w:p w:rsidR="00F07C76" w:rsidRDefault="00F07C76" w:rsidP="00DB60FF"/>
                  </w:txbxContent>
                </v:textbox>
                <w10:wrap anchory="page"/>
              </v:rect>
            </w:pict>
          </mc:Fallback>
        </mc:AlternateContent>
      </w:r>
    </w:p>
    <w:p w:rsidR="00DB60FF" w:rsidRPr="00016A7C" w:rsidRDefault="00DB60FF" w:rsidP="00DB60FF">
      <w:pPr>
        <w:jc w:val="right"/>
        <w:rPr>
          <w:rFonts w:ascii="Josefin Sans" w:hAnsi="Josefin Sans" w:cs="Arial"/>
          <w:b/>
          <w:sz w:val="32"/>
          <w:szCs w:val="32"/>
        </w:rPr>
      </w:pPr>
    </w:p>
    <w:p w:rsidR="00DB60FF" w:rsidRPr="00016A7C" w:rsidRDefault="00DB60FF" w:rsidP="00DB60FF">
      <w:pPr>
        <w:jc w:val="right"/>
        <w:rPr>
          <w:rFonts w:ascii="Josefin Sans" w:hAnsi="Josefin Sans" w:cs="Arial"/>
          <w:b/>
          <w:sz w:val="32"/>
          <w:szCs w:val="32"/>
        </w:rPr>
      </w:pPr>
    </w:p>
    <w:p w:rsidR="00DB60FF" w:rsidRPr="00016A7C" w:rsidRDefault="00DB60FF" w:rsidP="00DB60FF">
      <w:pPr>
        <w:jc w:val="right"/>
        <w:rPr>
          <w:rFonts w:ascii="Josefin Sans" w:hAnsi="Josefin Sans" w:cs="Arial"/>
          <w:b/>
          <w:sz w:val="32"/>
          <w:szCs w:val="32"/>
        </w:rPr>
      </w:pPr>
    </w:p>
    <w:p w:rsidR="00DB60FF" w:rsidRPr="00016A7C" w:rsidRDefault="00DB60FF" w:rsidP="00DB60FF">
      <w:pPr>
        <w:jc w:val="right"/>
        <w:rPr>
          <w:rFonts w:ascii="Josefin Sans" w:hAnsi="Josefin Sans" w:cs="Arial"/>
          <w:b/>
          <w:sz w:val="32"/>
          <w:szCs w:val="32"/>
        </w:rPr>
      </w:pPr>
    </w:p>
    <w:p w:rsidR="00DB60FF" w:rsidRPr="00016A7C" w:rsidRDefault="00DB60FF" w:rsidP="00DB60FF">
      <w:pPr>
        <w:jc w:val="right"/>
        <w:rPr>
          <w:rFonts w:ascii="Josefin Sans" w:hAnsi="Josefin Sans" w:cs="Arial"/>
          <w:b/>
          <w:sz w:val="32"/>
          <w:szCs w:val="32"/>
        </w:rPr>
      </w:pPr>
    </w:p>
    <w:p w:rsidR="00DB60FF" w:rsidRPr="00016A7C" w:rsidRDefault="00DB60FF" w:rsidP="00DB60FF">
      <w:pPr>
        <w:jc w:val="right"/>
        <w:rPr>
          <w:rFonts w:ascii="Josefin Sans" w:hAnsi="Josefin Sans" w:cs="Arial"/>
          <w:b/>
          <w:sz w:val="32"/>
          <w:szCs w:val="32"/>
        </w:rPr>
      </w:pPr>
    </w:p>
    <w:p w:rsidR="00DB60FF" w:rsidRPr="00016A7C" w:rsidRDefault="00DB60FF" w:rsidP="00DB60FF">
      <w:pPr>
        <w:jc w:val="right"/>
        <w:rPr>
          <w:rFonts w:ascii="Josefin Sans" w:hAnsi="Josefin Sans" w:cs="Arial"/>
          <w:b/>
          <w:sz w:val="32"/>
          <w:szCs w:val="32"/>
        </w:rPr>
      </w:pPr>
    </w:p>
    <w:p w:rsidR="00DB60FF" w:rsidRPr="00016A7C" w:rsidRDefault="00DB60FF" w:rsidP="00DB60FF">
      <w:pPr>
        <w:jc w:val="right"/>
        <w:rPr>
          <w:rFonts w:ascii="Josefin Sans" w:hAnsi="Josefin Sans" w:cs="Arial"/>
          <w:b/>
          <w:sz w:val="32"/>
          <w:szCs w:val="32"/>
        </w:rPr>
      </w:pPr>
    </w:p>
    <w:p w:rsidR="00DB60FF" w:rsidRPr="00016A7C" w:rsidRDefault="00DB60FF" w:rsidP="00DB60FF">
      <w:pPr>
        <w:jc w:val="right"/>
        <w:rPr>
          <w:rFonts w:ascii="Josefin Sans" w:hAnsi="Josefin Sans" w:cs="Arial"/>
          <w:i/>
          <w:sz w:val="28"/>
          <w:szCs w:val="28"/>
        </w:rPr>
      </w:pPr>
    </w:p>
    <w:p w:rsidR="00DB60FF" w:rsidRPr="00016A7C" w:rsidRDefault="00DB60FF" w:rsidP="00DB60FF">
      <w:pPr>
        <w:rPr>
          <w:rFonts w:ascii="Josefin Sans" w:hAnsi="Josefin Sans" w:cs="Arial"/>
          <w:sz w:val="28"/>
          <w:szCs w:val="28"/>
        </w:rPr>
        <w:sectPr w:rsidR="00DB60FF" w:rsidRPr="00016A7C">
          <w:headerReference w:type="default" r:id="rId13"/>
          <w:footerReference w:type="even" r:id="rId14"/>
          <w:footerReference w:type="default" r:id="rId15"/>
          <w:headerReference w:type="first" r:id="rId16"/>
          <w:footerReference w:type="first" r:id="rId17"/>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rsidR="00DB60FF" w:rsidRPr="00016A7C" w:rsidRDefault="00DB60FF" w:rsidP="00DB60FF">
      <w:pPr>
        <w:pStyle w:val="Title"/>
        <w:rPr>
          <w:rFonts w:ascii="Josefin Sans" w:hAnsi="Josefin Sans"/>
        </w:rPr>
      </w:pPr>
      <w:r w:rsidRPr="00016A7C">
        <w:rPr>
          <w:rFonts w:ascii="Josefin Sans" w:hAnsi="Josefin Sans"/>
        </w:rPr>
        <w:lastRenderedPageBreak/>
        <w:t>Contents</w:t>
      </w:r>
    </w:p>
    <w:p w:rsidR="00DB60FF" w:rsidRPr="00016A7C" w:rsidRDefault="00DB60FF" w:rsidP="00DB60FF">
      <w:pPr>
        <w:rPr>
          <w:rFonts w:ascii="Josefin Sans" w:hAnsi="Josefin Sans"/>
        </w:rPr>
      </w:pPr>
    </w:p>
    <w:p w:rsidR="005760D9" w:rsidRPr="004F2881" w:rsidRDefault="00A772CB">
      <w:pPr>
        <w:pStyle w:val="TOC1"/>
        <w:tabs>
          <w:tab w:val="right" w:leader="dot" w:pos="3590"/>
        </w:tabs>
        <w:rPr>
          <w:rFonts w:ascii="Calibri" w:hAnsi="Calibri"/>
          <w:b w:val="0"/>
          <w:noProof/>
          <w:sz w:val="22"/>
          <w:szCs w:val="22"/>
        </w:rPr>
      </w:pPr>
      <w:r w:rsidRPr="00A772CB">
        <w:rPr>
          <w:noProof/>
        </w:rPr>
        <w:fldChar w:fldCharType="begin"/>
      </w:r>
      <w:r w:rsidR="00DB60FF" w:rsidRPr="00016A7C">
        <w:instrText xml:space="preserve"> TOC \o "2-2" \h \z \t "Heading 1,1" </w:instrText>
      </w:r>
      <w:r w:rsidRPr="00A772CB">
        <w:rPr>
          <w:noProof/>
        </w:rPr>
        <w:fldChar w:fldCharType="separate"/>
      </w:r>
      <w:hyperlink w:anchor="_Toc6571715" w:history="1">
        <w:r w:rsidR="005760D9" w:rsidRPr="00D647DE">
          <w:rPr>
            <w:rStyle w:val="Hyperlink"/>
            <w:noProof/>
          </w:rPr>
          <w:t>1. Introduction</w:t>
        </w:r>
        <w:r w:rsidR="005760D9">
          <w:rPr>
            <w:noProof/>
            <w:webHidden/>
          </w:rPr>
          <w:tab/>
        </w:r>
        <w:r>
          <w:rPr>
            <w:noProof/>
            <w:webHidden/>
          </w:rPr>
          <w:fldChar w:fldCharType="begin"/>
        </w:r>
        <w:r w:rsidR="005760D9">
          <w:rPr>
            <w:noProof/>
            <w:webHidden/>
          </w:rPr>
          <w:instrText xml:space="preserve"> PAGEREF _Toc6571715 \h </w:instrText>
        </w:r>
        <w:r>
          <w:rPr>
            <w:noProof/>
            <w:webHidden/>
          </w:rPr>
        </w:r>
        <w:r>
          <w:rPr>
            <w:noProof/>
            <w:webHidden/>
          </w:rPr>
          <w:fldChar w:fldCharType="separate"/>
        </w:r>
        <w:r w:rsidR="005760D9">
          <w:rPr>
            <w:noProof/>
            <w:webHidden/>
          </w:rPr>
          <w:t>1</w:t>
        </w:r>
        <w:r>
          <w:rPr>
            <w:noProof/>
            <w:webHidden/>
          </w:rPr>
          <w:fldChar w:fldCharType="end"/>
        </w:r>
      </w:hyperlink>
    </w:p>
    <w:p w:rsidR="005760D9" w:rsidRPr="004F2881" w:rsidRDefault="00A772CB">
      <w:pPr>
        <w:pStyle w:val="TOC1"/>
        <w:tabs>
          <w:tab w:val="right" w:leader="dot" w:pos="3590"/>
        </w:tabs>
        <w:rPr>
          <w:rFonts w:ascii="Calibri" w:hAnsi="Calibri"/>
          <w:b w:val="0"/>
          <w:noProof/>
          <w:sz w:val="22"/>
          <w:szCs w:val="22"/>
        </w:rPr>
      </w:pPr>
      <w:hyperlink w:anchor="_Toc6571716" w:history="1">
        <w:r w:rsidR="005760D9" w:rsidRPr="00D647DE">
          <w:rPr>
            <w:rStyle w:val="Hyperlink"/>
            <w:noProof/>
          </w:rPr>
          <w:t>2. Installing SpiraPlan®</w:t>
        </w:r>
        <w:r w:rsidR="005760D9">
          <w:rPr>
            <w:noProof/>
            <w:webHidden/>
          </w:rPr>
          <w:tab/>
        </w:r>
        <w:r>
          <w:rPr>
            <w:noProof/>
            <w:webHidden/>
          </w:rPr>
          <w:fldChar w:fldCharType="begin"/>
        </w:r>
        <w:r w:rsidR="005760D9">
          <w:rPr>
            <w:noProof/>
            <w:webHidden/>
          </w:rPr>
          <w:instrText xml:space="preserve"> PAGEREF _Toc6571716 \h </w:instrText>
        </w:r>
        <w:r>
          <w:rPr>
            <w:noProof/>
            <w:webHidden/>
          </w:rPr>
        </w:r>
        <w:r>
          <w:rPr>
            <w:noProof/>
            <w:webHidden/>
          </w:rPr>
          <w:fldChar w:fldCharType="separate"/>
        </w:r>
        <w:r w:rsidR="005760D9">
          <w:rPr>
            <w:noProof/>
            <w:webHidden/>
          </w:rPr>
          <w:t>2</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17" w:history="1">
        <w:r w:rsidR="005760D9" w:rsidRPr="00D647DE">
          <w:rPr>
            <w:rStyle w:val="Hyperlink"/>
            <w:noProof/>
          </w:rPr>
          <w:t>2.1. System Prerequisites</w:t>
        </w:r>
        <w:r w:rsidR="005760D9">
          <w:rPr>
            <w:noProof/>
            <w:webHidden/>
          </w:rPr>
          <w:tab/>
        </w:r>
        <w:r>
          <w:rPr>
            <w:noProof/>
            <w:webHidden/>
          </w:rPr>
          <w:fldChar w:fldCharType="begin"/>
        </w:r>
        <w:r w:rsidR="005760D9">
          <w:rPr>
            <w:noProof/>
            <w:webHidden/>
          </w:rPr>
          <w:instrText xml:space="preserve"> PAGEREF _Toc6571717 \h </w:instrText>
        </w:r>
        <w:r>
          <w:rPr>
            <w:noProof/>
            <w:webHidden/>
          </w:rPr>
        </w:r>
        <w:r>
          <w:rPr>
            <w:noProof/>
            <w:webHidden/>
          </w:rPr>
          <w:fldChar w:fldCharType="separate"/>
        </w:r>
        <w:r w:rsidR="005760D9">
          <w:rPr>
            <w:noProof/>
            <w:webHidden/>
          </w:rPr>
          <w:t>3</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18" w:history="1">
        <w:r w:rsidR="005760D9" w:rsidRPr="00D647DE">
          <w:rPr>
            <w:rStyle w:val="Hyperlink"/>
            <w:noProof/>
          </w:rPr>
          <w:t>2.2. Installing the Software</w:t>
        </w:r>
        <w:r w:rsidR="005760D9">
          <w:rPr>
            <w:noProof/>
            <w:webHidden/>
          </w:rPr>
          <w:tab/>
        </w:r>
        <w:r>
          <w:rPr>
            <w:noProof/>
            <w:webHidden/>
          </w:rPr>
          <w:fldChar w:fldCharType="begin"/>
        </w:r>
        <w:r w:rsidR="005760D9">
          <w:rPr>
            <w:noProof/>
            <w:webHidden/>
          </w:rPr>
          <w:instrText xml:space="preserve"> PAGEREF _Toc6571718 \h </w:instrText>
        </w:r>
        <w:r>
          <w:rPr>
            <w:noProof/>
            <w:webHidden/>
          </w:rPr>
        </w:r>
        <w:r>
          <w:rPr>
            <w:noProof/>
            <w:webHidden/>
          </w:rPr>
          <w:fldChar w:fldCharType="separate"/>
        </w:r>
        <w:r w:rsidR="005760D9">
          <w:rPr>
            <w:noProof/>
            <w:webHidden/>
          </w:rPr>
          <w:t>10</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19" w:history="1">
        <w:r w:rsidR="005760D9" w:rsidRPr="00D647DE">
          <w:rPr>
            <w:rStyle w:val="Hyperlink"/>
            <w:noProof/>
          </w:rPr>
          <w:t>2.3. Security Considerations</w:t>
        </w:r>
        <w:r w:rsidR="005760D9">
          <w:rPr>
            <w:noProof/>
            <w:webHidden/>
          </w:rPr>
          <w:tab/>
        </w:r>
        <w:r>
          <w:rPr>
            <w:noProof/>
            <w:webHidden/>
          </w:rPr>
          <w:fldChar w:fldCharType="begin"/>
        </w:r>
        <w:r w:rsidR="005760D9">
          <w:rPr>
            <w:noProof/>
            <w:webHidden/>
          </w:rPr>
          <w:instrText xml:space="preserve"> PAGEREF _Toc6571719 \h </w:instrText>
        </w:r>
        <w:r>
          <w:rPr>
            <w:noProof/>
            <w:webHidden/>
          </w:rPr>
        </w:r>
        <w:r>
          <w:rPr>
            <w:noProof/>
            <w:webHidden/>
          </w:rPr>
          <w:fldChar w:fldCharType="separate"/>
        </w:r>
        <w:r w:rsidR="005760D9">
          <w:rPr>
            <w:noProof/>
            <w:webHidden/>
          </w:rPr>
          <w:t>18</w:t>
        </w:r>
        <w:r>
          <w:rPr>
            <w:noProof/>
            <w:webHidden/>
          </w:rPr>
          <w:fldChar w:fldCharType="end"/>
        </w:r>
      </w:hyperlink>
    </w:p>
    <w:p w:rsidR="005760D9" w:rsidRPr="004F2881" w:rsidRDefault="00A772CB">
      <w:pPr>
        <w:pStyle w:val="TOC1"/>
        <w:tabs>
          <w:tab w:val="right" w:leader="dot" w:pos="3590"/>
        </w:tabs>
        <w:rPr>
          <w:rFonts w:ascii="Calibri" w:hAnsi="Calibri"/>
          <w:b w:val="0"/>
          <w:noProof/>
          <w:sz w:val="22"/>
          <w:szCs w:val="22"/>
        </w:rPr>
      </w:pPr>
      <w:hyperlink w:anchor="_Toc6571720" w:history="1">
        <w:r w:rsidR="005760D9" w:rsidRPr="00D647DE">
          <w:rPr>
            <w:rStyle w:val="Hyperlink"/>
            <w:noProof/>
          </w:rPr>
          <w:t>3. System Administration</w:t>
        </w:r>
        <w:r w:rsidR="005760D9">
          <w:rPr>
            <w:noProof/>
            <w:webHidden/>
          </w:rPr>
          <w:tab/>
        </w:r>
        <w:r>
          <w:rPr>
            <w:noProof/>
            <w:webHidden/>
          </w:rPr>
          <w:fldChar w:fldCharType="begin"/>
        </w:r>
        <w:r w:rsidR="005760D9">
          <w:rPr>
            <w:noProof/>
            <w:webHidden/>
          </w:rPr>
          <w:instrText xml:space="preserve"> PAGEREF _Toc6571720 \h </w:instrText>
        </w:r>
        <w:r>
          <w:rPr>
            <w:noProof/>
            <w:webHidden/>
          </w:rPr>
        </w:r>
        <w:r>
          <w:rPr>
            <w:noProof/>
            <w:webHidden/>
          </w:rPr>
          <w:fldChar w:fldCharType="separate"/>
        </w:r>
        <w:r w:rsidR="005760D9">
          <w:rPr>
            <w:noProof/>
            <w:webHidden/>
          </w:rPr>
          <w:t>19</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21" w:history="1">
        <w:r w:rsidR="005760D9" w:rsidRPr="00D647DE">
          <w:rPr>
            <w:rStyle w:val="Hyperlink"/>
            <w:noProof/>
          </w:rPr>
          <w:t>3.1. System: Workspaces</w:t>
        </w:r>
        <w:r w:rsidR="005760D9">
          <w:rPr>
            <w:noProof/>
            <w:webHidden/>
          </w:rPr>
          <w:tab/>
        </w:r>
        <w:r>
          <w:rPr>
            <w:noProof/>
            <w:webHidden/>
          </w:rPr>
          <w:fldChar w:fldCharType="begin"/>
        </w:r>
        <w:r w:rsidR="005760D9">
          <w:rPr>
            <w:noProof/>
            <w:webHidden/>
          </w:rPr>
          <w:instrText xml:space="preserve"> PAGEREF _Toc6571721 \h </w:instrText>
        </w:r>
        <w:r>
          <w:rPr>
            <w:noProof/>
            <w:webHidden/>
          </w:rPr>
        </w:r>
        <w:r>
          <w:rPr>
            <w:noProof/>
            <w:webHidden/>
          </w:rPr>
          <w:fldChar w:fldCharType="separate"/>
        </w:r>
        <w:r w:rsidR="005760D9">
          <w:rPr>
            <w:noProof/>
            <w:webHidden/>
          </w:rPr>
          <w:t>23</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22" w:history="1">
        <w:r w:rsidR="005760D9" w:rsidRPr="00D647DE">
          <w:rPr>
            <w:rStyle w:val="Hyperlink"/>
            <w:noProof/>
          </w:rPr>
          <w:t>3.2. System: Users</w:t>
        </w:r>
        <w:r w:rsidR="005760D9">
          <w:rPr>
            <w:noProof/>
            <w:webHidden/>
          </w:rPr>
          <w:tab/>
        </w:r>
        <w:r>
          <w:rPr>
            <w:noProof/>
            <w:webHidden/>
          </w:rPr>
          <w:fldChar w:fldCharType="begin"/>
        </w:r>
        <w:r w:rsidR="005760D9">
          <w:rPr>
            <w:noProof/>
            <w:webHidden/>
          </w:rPr>
          <w:instrText xml:space="preserve"> PAGEREF _Toc6571722 \h </w:instrText>
        </w:r>
        <w:r>
          <w:rPr>
            <w:noProof/>
            <w:webHidden/>
          </w:rPr>
        </w:r>
        <w:r>
          <w:rPr>
            <w:noProof/>
            <w:webHidden/>
          </w:rPr>
          <w:fldChar w:fldCharType="separate"/>
        </w:r>
        <w:r w:rsidR="005760D9">
          <w:rPr>
            <w:noProof/>
            <w:webHidden/>
          </w:rPr>
          <w:t>30</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23" w:history="1">
        <w:r w:rsidR="005760D9" w:rsidRPr="00D647DE">
          <w:rPr>
            <w:rStyle w:val="Hyperlink"/>
            <w:noProof/>
          </w:rPr>
          <w:t>3.3. System</w:t>
        </w:r>
        <w:r w:rsidR="005760D9">
          <w:rPr>
            <w:noProof/>
            <w:webHidden/>
          </w:rPr>
          <w:tab/>
        </w:r>
        <w:r>
          <w:rPr>
            <w:noProof/>
            <w:webHidden/>
          </w:rPr>
          <w:fldChar w:fldCharType="begin"/>
        </w:r>
        <w:r w:rsidR="005760D9">
          <w:rPr>
            <w:noProof/>
            <w:webHidden/>
          </w:rPr>
          <w:instrText xml:space="preserve"> PAGEREF _Toc6571723 \h </w:instrText>
        </w:r>
        <w:r>
          <w:rPr>
            <w:noProof/>
            <w:webHidden/>
          </w:rPr>
        </w:r>
        <w:r>
          <w:rPr>
            <w:noProof/>
            <w:webHidden/>
          </w:rPr>
          <w:fldChar w:fldCharType="separate"/>
        </w:r>
        <w:r w:rsidR="005760D9">
          <w:rPr>
            <w:noProof/>
            <w:webHidden/>
          </w:rPr>
          <w:t>39</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24" w:history="1">
        <w:r w:rsidR="005760D9" w:rsidRPr="00D647DE">
          <w:rPr>
            <w:rStyle w:val="Hyperlink"/>
            <w:noProof/>
          </w:rPr>
          <w:t>3.4. System: Integration</w:t>
        </w:r>
        <w:r w:rsidR="005760D9">
          <w:rPr>
            <w:noProof/>
            <w:webHidden/>
          </w:rPr>
          <w:tab/>
        </w:r>
        <w:r>
          <w:rPr>
            <w:noProof/>
            <w:webHidden/>
          </w:rPr>
          <w:fldChar w:fldCharType="begin"/>
        </w:r>
        <w:r w:rsidR="005760D9">
          <w:rPr>
            <w:noProof/>
            <w:webHidden/>
          </w:rPr>
          <w:instrText xml:space="preserve"> PAGEREF _Toc6571724 \h </w:instrText>
        </w:r>
        <w:r>
          <w:rPr>
            <w:noProof/>
            <w:webHidden/>
          </w:rPr>
        </w:r>
        <w:r>
          <w:rPr>
            <w:noProof/>
            <w:webHidden/>
          </w:rPr>
          <w:fldChar w:fldCharType="separate"/>
        </w:r>
        <w:r w:rsidR="005760D9">
          <w:rPr>
            <w:noProof/>
            <w:webHidden/>
          </w:rPr>
          <w:t>54</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25" w:history="1">
        <w:r w:rsidR="005760D9" w:rsidRPr="00D647DE">
          <w:rPr>
            <w:rStyle w:val="Hyperlink"/>
            <w:noProof/>
          </w:rPr>
          <w:t>3.5. System: Reporting</w:t>
        </w:r>
        <w:r w:rsidR="005760D9">
          <w:rPr>
            <w:noProof/>
            <w:webHidden/>
          </w:rPr>
          <w:tab/>
        </w:r>
        <w:r>
          <w:rPr>
            <w:noProof/>
            <w:webHidden/>
          </w:rPr>
          <w:fldChar w:fldCharType="begin"/>
        </w:r>
        <w:r w:rsidR="005760D9">
          <w:rPr>
            <w:noProof/>
            <w:webHidden/>
          </w:rPr>
          <w:instrText xml:space="preserve"> PAGEREF _Toc6571725 \h </w:instrText>
        </w:r>
        <w:r>
          <w:rPr>
            <w:noProof/>
            <w:webHidden/>
          </w:rPr>
        </w:r>
        <w:r>
          <w:rPr>
            <w:noProof/>
            <w:webHidden/>
          </w:rPr>
          <w:fldChar w:fldCharType="separate"/>
        </w:r>
        <w:r w:rsidR="005760D9">
          <w:rPr>
            <w:noProof/>
            <w:webHidden/>
          </w:rPr>
          <w:t>59</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26" w:history="1">
        <w:r w:rsidR="005760D9" w:rsidRPr="00D647DE">
          <w:rPr>
            <w:rStyle w:val="Hyperlink"/>
            <w:noProof/>
          </w:rPr>
          <w:t>3.6. Product: General Settings</w:t>
        </w:r>
        <w:r w:rsidR="005760D9">
          <w:rPr>
            <w:noProof/>
            <w:webHidden/>
          </w:rPr>
          <w:tab/>
        </w:r>
        <w:r>
          <w:rPr>
            <w:noProof/>
            <w:webHidden/>
          </w:rPr>
          <w:fldChar w:fldCharType="begin"/>
        </w:r>
        <w:r w:rsidR="005760D9">
          <w:rPr>
            <w:noProof/>
            <w:webHidden/>
          </w:rPr>
          <w:instrText xml:space="preserve"> PAGEREF _Toc6571726 \h </w:instrText>
        </w:r>
        <w:r>
          <w:rPr>
            <w:noProof/>
            <w:webHidden/>
          </w:rPr>
        </w:r>
        <w:r>
          <w:rPr>
            <w:noProof/>
            <w:webHidden/>
          </w:rPr>
          <w:fldChar w:fldCharType="separate"/>
        </w:r>
        <w:r w:rsidR="005760D9">
          <w:rPr>
            <w:noProof/>
            <w:webHidden/>
          </w:rPr>
          <w:t>72</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27" w:history="1">
        <w:r w:rsidR="005760D9" w:rsidRPr="00D647DE">
          <w:rPr>
            <w:rStyle w:val="Hyperlink"/>
            <w:noProof/>
          </w:rPr>
          <w:t>3.7. Product: Users</w:t>
        </w:r>
        <w:r w:rsidR="005760D9">
          <w:rPr>
            <w:noProof/>
            <w:webHidden/>
          </w:rPr>
          <w:tab/>
        </w:r>
        <w:r>
          <w:rPr>
            <w:noProof/>
            <w:webHidden/>
          </w:rPr>
          <w:fldChar w:fldCharType="begin"/>
        </w:r>
        <w:r w:rsidR="005760D9">
          <w:rPr>
            <w:noProof/>
            <w:webHidden/>
          </w:rPr>
          <w:instrText xml:space="preserve"> PAGEREF _Toc6571727 \h </w:instrText>
        </w:r>
        <w:r>
          <w:rPr>
            <w:noProof/>
            <w:webHidden/>
          </w:rPr>
        </w:r>
        <w:r>
          <w:rPr>
            <w:noProof/>
            <w:webHidden/>
          </w:rPr>
          <w:fldChar w:fldCharType="separate"/>
        </w:r>
        <w:r w:rsidR="005760D9">
          <w:rPr>
            <w:noProof/>
            <w:webHidden/>
          </w:rPr>
          <w:t>79</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28" w:history="1">
        <w:r w:rsidR="005760D9" w:rsidRPr="00D647DE">
          <w:rPr>
            <w:rStyle w:val="Hyperlink"/>
            <w:noProof/>
          </w:rPr>
          <w:t>3.8. Product: Planning</w:t>
        </w:r>
        <w:r w:rsidR="005760D9">
          <w:rPr>
            <w:noProof/>
            <w:webHidden/>
          </w:rPr>
          <w:tab/>
        </w:r>
        <w:r>
          <w:rPr>
            <w:noProof/>
            <w:webHidden/>
          </w:rPr>
          <w:fldChar w:fldCharType="begin"/>
        </w:r>
        <w:r w:rsidR="005760D9">
          <w:rPr>
            <w:noProof/>
            <w:webHidden/>
          </w:rPr>
          <w:instrText xml:space="preserve"> PAGEREF _Toc6571728 \h </w:instrText>
        </w:r>
        <w:r>
          <w:rPr>
            <w:noProof/>
            <w:webHidden/>
          </w:rPr>
        </w:r>
        <w:r>
          <w:rPr>
            <w:noProof/>
            <w:webHidden/>
          </w:rPr>
          <w:fldChar w:fldCharType="separate"/>
        </w:r>
        <w:r w:rsidR="005760D9">
          <w:rPr>
            <w:noProof/>
            <w:webHidden/>
          </w:rPr>
          <w:t>81</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29" w:history="1">
        <w:r w:rsidR="005760D9" w:rsidRPr="00D647DE">
          <w:rPr>
            <w:rStyle w:val="Hyperlink"/>
            <w:noProof/>
          </w:rPr>
          <w:t>3.9. Template: Requirements</w:t>
        </w:r>
        <w:r w:rsidR="005760D9">
          <w:rPr>
            <w:noProof/>
            <w:webHidden/>
          </w:rPr>
          <w:tab/>
        </w:r>
        <w:r>
          <w:rPr>
            <w:noProof/>
            <w:webHidden/>
          </w:rPr>
          <w:fldChar w:fldCharType="begin"/>
        </w:r>
        <w:r w:rsidR="005760D9">
          <w:rPr>
            <w:noProof/>
            <w:webHidden/>
          </w:rPr>
          <w:instrText xml:space="preserve"> PAGEREF _Toc6571729 \h </w:instrText>
        </w:r>
        <w:r>
          <w:rPr>
            <w:noProof/>
            <w:webHidden/>
          </w:rPr>
        </w:r>
        <w:r>
          <w:rPr>
            <w:noProof/>
            <w:webHidden/>
          </w:rPr>
          <w:fldChar w:fldCharType="separate"/>
        </w:r>
        <w:r w:rsidR="005760D9">
          <w:rPr>
            <w:noProof/>
            <w:webHidden/>
          </w:rPr>
          <w:t>85</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30" w:history="1">
        <w:r w:rsidR="005760D9" w:rsidRPr="00D647DE">
          <w:rPr>
            <w:rStyle w:val="Hyperlink"/>
            <w:noProof/>
          </w:rPr>
          <w:t>3.10. Template: Releases</w:t>
        </w:r>
        <w:r w:rsidR="005760D9">
          <w:rPr>
            <w:noProof/>
            <w:webHidden/>
          </w:rPr>
          <w:tab/>
        </w:r>
        <w:r>
          <w:rPr>
            <w:noProof/>
            <w:webHidden/>
          </w:rPr>
          <w:fldChar w:fldCharType="begin"/>
        </w:r>
        <w:r w:rsidR="005760D9">
          <w:rPr>
            <w:noProof/>
            <w:webHidden/>
          </w:rPr>
          <w:instrText xml:space="preserve"> PAGEREF _Toc6571730 \h </w:instrText>
        </w:r>
        <w:r>
          <w:rPr>
            <w:noProof/>
            <w:webHidden/>
          </w:rPr>
        </w:r>
        <w:r>
          <w:rPr>
            <w:noProof/>
            <w:webHidden/>
          </w:rPr>
          <w:fldChar w:fldCharType="separate"/>
        </w:r>
        <w:r w:rsidR="005760D9">
          <w:rPr>
            <w:noProof/>
            <w:webHidden/>
          </w:rPr>
          <w:t>92</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31" w:history="1">
        <w:r w:rsidR="005760D9" w:rsidRPr="00D647DE">
          <w:rPr>
            <w:rStyle w:val="Hyperlink"/>
            <w:noProof/>
          </w:rPr>
          <w:t>3.11. Template: Documents</w:t>
        </w:r>
        <w:r w:rsidR="005760D9">
          <w:rPr>
            <w:noProof/>
            <w:webHidden/>
          </w:rPr>
          <w:tab/>
        </w:r>
        <w:r>
          <w:rPr>
            <w:noProof/>
            <w:webHidden/>
          </w:rPr>
          <w:fldChar w:fldCharType="begin"/>
        </w:r>
        <w:r w:rsidR="005760D9">
          <w:rPr>
            <w:noProof/>
            <w:webHidden/>
          </w:rPr>
          <w:instrText xml:space="preserve"> PAGEREF _Toc6571731 \h </w:instrText>
        </w:r>
        <w:r>
          <w:rPr>
            <w:noProof/>
            <w:webHidden/>
          </w:rPr>
        </w:r>
        <w:r>
          <w:rPr>
            <w:noProof/>
            <w:webHidden/>
          </w:rPr>
          <w:fldChar w:fldCharType="separate"/>
        </w:r>
        <w:r w:rsidR="005760D9">
          <w:rPr>
            <w:noProof/>
            <w:webHidden/>
          </w:rPr>
          <w:t>97</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32" w:history="1">
        <w:r w:rsidR="005760D9" w:rsidRPr="00D647DE">
          <w:rPr>
            <w:rStyle w:val="Hyperlink"/>
            <w:noProof/>
          </w:rPr>
          <w:t>3.12. Template: Test Cases</w:t>
        </w:r>
        <w:r w:rsidR="005760D9">
          <w:rPr>
            <w:noProof/>
            <w:webHidden/>
          </w:rPr>
          <w:tab/>
        </w:r>
        <w:r>
          <w:rPr>
            <w:noProof/>
            <w:webHidden/>
          </w:rPr>
          <w:fldChar w:fldCharType="begin"/>
        </w:r>
        <w:r w:rsidR="005760D9">
          <w:rPr>
            <w:noProof/>
            <w:webHidden/>
          </w:rPr>
          <w:instrText xml:space="preserve"> PAGEREF _Toc6571732 \h </w:instrText>
        </w:r>
        <w:r>
          <w:rPr>
            <w:noProof/>
            <w:webHidden/>
          </w:rPr>
        </w:r>
        <w:r>
          <w:rPr>
            <w:noProof/>
            <w:webHidden/>
          </w:rPr>
          <w:fldChar w:fldCharType="separate"/>
        </w:r>
        <w:r w:rsidR="005760D9">
          <w:rPr>
            <w:noProof/>
            <w:webHidden/>
          </w:rPr>
          <w:t>103</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33" w:history="1">
        <w:r w:rsidR="005760D9" w:rsidRPr="00D647DE">
          <w:rPr>
            <w:rStyle w:val="Hyperlink"/>
            <w:noProof/>
          </w:rPr>
          <w:t>3.13. Template: Incidents</w:t>
        </w:r>
        <w:r w:rsidR="005760D9">
          <w:rPr>
            <w:noProof/>
            <w:webHidden/>
          </w:rPr>
          <w:tab/>
        </w:r>
        <w:r>
          <w:rPr>
            <w:noProof/>
            <w:webHidden/>
          </w:rPr>
          <w:fldChar w:fldCharType="begin"/>
        </w:r>
        <w:r w:rsidR="005760D9">
          <w:rPr>
            <w:noProof/>
            <w:webHidden/>
          </w:rPr>
          <w:instrText xml:space="preserve"> PAGEREF _Toc6571733 \h </w:instrText>
        </w:r>
        <w:r>
          <w:rPr>
            <w:noProof/>
            <w:webHidden/>
          </w:rPr>
        </w:r>
        <w:r>
          <w:rPr>
            <w:noProof/>
            <w:webHidden/>
          </w:rPr>
          <w:fldChar w:fldCharType="separate"/>
        </w:r>
        <w:r w:rsidR="005760D9">
          <w:rPr>
            <w:noProof/>
            <w:webHidden/>
          </w:rPr>
          <w:t>110</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34" w:history="1">
        <w:r w:rsidR="005760D9" w:rsidRPr="00D647DE">
          <w:rPr>
            <w:rStyle w:val="Hyperlink"/>
            <w:noProof/>
          </w:rPr>
          <w:t>3.14. Template: Tasks</w:t>
        </w:r>
        <w:r w:rsidR="005760D9">
          <w:rPr>
            <w:noProof/>
            <w:webHidden/>
          </w:rPr>
          <w:tab/>
        </w:r>
        <w:r>
          <w:rPr>
            <w:noProof/>
            <w:webHidden/>
          </w:rPr>
          <w:fldChar w:fldCharType="begin"/>
        </w:r>
        <w:r w:rsidR="005760D9">
          <w:rPr>
            <w:noProof/>
            <w:webHidden/>
          </w:rPr>
          <w:instrText xml:space="preserve"> PAGEREF _Toc6571734 \h </w:instrText>
        </w:r>
        <w:r>
          <w:rPr>
            <w:noProof/>
            <w:webHidden/>
          </w:rPr>
        </w:r>
        <w:r>
          <w:rPr>
            <w:noProof/>
            <w:webHidden/>
          </w:rPr>
          <w:fldChar w:fldCharType="separate"/>
        </w:r>
        <w:r w:rsidR="005760D9">
          <w:rPr>
            <w:noProof/>
            <w:webHidden/>
          </w:rPr>
          <w:t>120</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35" w:history="1">
        <w:r w:rsidR="005760D9" w:rsidRPr="00D647DE">
          <w:rPr>
            <w:rStyle w:val="Hyperlink"/>
            <w:noProof/>
          </w:rPr>
          <w:t>3.15. Template: Risks</w:t>
        </w:r>
        <w:r w:rsidR="005760D9">
          <w:rPr>
            <w:noProof/>
            <w:webHidden/>
          </w:rPr>
          <w:tab/>
        </w:r>
        <w:r>
          <w:rPr>
            <w:noProof/>
            <w:webHidden/>
          </w:rPr>
          <w:fldChar w:fldCharType="begin"/>
        </w:r>
        <w:r w:rsidR="005760D9">
          <w:rPr>
            <w:noProof/>
            <w:webHidden/>
          </w:rPr>
          <w:instrText xml:space="preserve"> PAGEREF _Toc6571735 \h </w:instrText>
        </w:r>
        <w:r>
          <w:rPr>
            <w:noProof/>
            <w:webHidden/>
          </w:rPr>
        </w:r>
        <w:r>
          <w:rPr>
            <w:noProof/>
            <w:webHidden/>
          </w:rPr>
          <w:fldChar w:fldCharType="separate"/>
        </w:r>
        <w:r w:rsidR="005760D9">
          <w:rPr>
            <w:noProof/>
            <w:webHidden/>
          </w:rPr>
          <w:t>126</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36" w:history="1">
        <w:r w:rsidR="005760D9" w:rsidRPr="00D647DE">
          <w:rPr>
            <w:rStyle w:val="Hyperlink"/>
            <w:noProof/>
          </w:rPr>
          <w:t>3.16. Template: Custom Properties</w:t>
        </w:r>
        <w:r w:rsidR="005760D9">
          <w:rPr>
            <w:noProof/>
            <w:webHidden/>
          </w:rPr>
          <w:tab/>
        </w:r>
        <w:r>
          <w:rPr>
            <w:noProof/>
            <w:webHidden/>
          </w:rPr>
          <w:fldChar w:fldCharType="begin"/>
        </w:r>
        <w:r w:rsidR="005760D9">
          <w:rPr>
            <w:noProof/>
            <w:webHidden/>
          </w:rPr>
          <w:instrText xml:space="preserve"> PAGEREF _Toc6571736 \h </w:instrText>
        </w:r>
        <w:r>
          <w:rPr>
            <w:noProof/>
            <w:webHidden/>
          </w:rPr>
        </w:r>
        <w:r>
          <w:rPr>
            <w:noProof/>
            <w:webHidden/>
          </w:rPr>
          <w:fldChar w:fldCharType="separate"/>
        </w:r>
        <w:r w:rsidR="005760D9">
          <w:rPr>
            <w:noProof/>
            <w:webHidden/>
          </w:rPr>
          <w:t>134</w:t>
        </w:r>
        <w:r>
          <w:rPr>
            <w:noProof/>
            <w:webHidden/>
          </w:rPr>
          <w:fldChar w:fldCharType="end"/>
        </w:r>
      </w:hyperlink>
    </w:p>
    <w:p w:rsidR="005760D9" w:rsidRPr="004F2881" w:rsidRDefault="00A772CB">
      <w:pPr>
        <w:pStyle w:val="TOC2"/>
        <w:tabs>
          <w:tab w:val="right" w:leader="dot" w:pos="3590"/>
        </w:tabs>
        <w:rPr>
          <w:rFonts w:ascii="Calibri" w:hAnsi="Calibri"/>
          <w:noProof/>
          <w:sz w:val="22"/>
          <w:szCs w:val="22"/>
        </w:rPr>
      </w:pPr>
      <w:hyperlink w:anchor="_Toc6571737" w:history="1">
        <w:r w:rsidR="005760D9" w:rsidRPr="00D647DE">
          <w:rPr>
            <w:rStyle w:val="Hyperlink"/>
            <w:noProof/>
          </w:rPr>
          <w:t>3.17. Template: Notifications</w:t>
        </w:r>
        <w:r w:rsidR="005760D9">
          <w:rPr>
            <w:noProof/>
            <w:webHidden/>
          </w:rPr>
          <w:tab/>
        </w:r>
        <w:r>
          <w:rPr>
            <w:noProof/>
            <w:webHidden/>
          </w:rPr>
          <w:fldChar w:fldCharType="begin"/>
        </w:r>
        <w:r w:rsidR="005760D9">
          <w:rPr>
            <w:noProof/>
            <w:webHidden/>
          </w:rPr>
          <w:instrText xml:space="preserve"> PAGEREF _Toc6571737 \h </w:instrText>
        </w:r>
        <w:r>
          <w:rPr>
            <w:noProof/>
            <w:webHidden/>
          </w:rPr>
        </w:r>
        <w:r>
          <w:rPr>
            <w:noProof/>
            <w:webHidden/>
          </w:rPr>
          <w:fldChar w:fldCharType="separate"/>
        </w:r>
        <w:r w:rsidR="005760D9">
          <w:rPr>
            <w:noProof/>
            <w:webHidden/>
          </w:rPr>
          <w:t>139</w:t>
        </w:r>
        <w:r>
          <w:rPr>
            <w:noProof/>
            <w:webHidden/>
          </w:rPr>
          <w:fldChar w:fldCharType="end"/>
        </w:r>
      </w:hyperlink>
    </w:p>
    <w:p w:rsidR="005760D9" w:rsidRPr="004F2881" w:rsidRDefault="00A772CB">
      <w:pPr>
        <w:pStyle w:val="TOC1"/>
        <w:tabs>
          <w:tab w:val="right" w:leader="dot" w:pos="3590"/>
        </w:tabs>
        <w:rPr>
          <w:rFonts w:ascii="Calibri" w:hAnsi="Calibri"/>
          <w:b w:val="0"/>
          <w:noProof/>
          <w:sz w:val="22"/>
          <w:szCs w:val="22"/>
        </w:rPr>
      </w:pPr>
      <w:hyperlink w:anchor="_Toc6571738" w:history="1">
        <w:r w:rsidR="005760D9" w:rsidRPr="00D647DE">
          <w:rPr>
            <w:rStyle w:val="Hyperlink"/>
            <w:noProof/>
          </w:rPr>
          <w:t>4. Appendices</w:t>
        </w:r>
        <w:r w:rsidR="005760D9">
          <w:rPr>
            <w:noProof/>
            <w:webHidden/>
          </w:rPr>
          <w:tab/>
        </w:r>
        <w:r>
          <w:rPr>
            <w:noProof/>
            <w:webHidden/>
          </w:rPr>
          <w:fldChar w:fldCharType="begin"/>
        </w:r>
        <w:r w:rsidR="005760D9">
          <w:rPr>
            <w:noProof/>
            <w:webHidden/>
          </w:rPr>
          <w:instrText xml:space="preserve"> PAGEREF _Toc6571738 \h </w:instrText>
        </w:r>
        <w:r>
          <w:rPr>
            <w:noProof/>
            <w:webHidden/>
          </w:rPr>
        </w:r>
        <w:r>
          <w:rPr>
            <w:noProof/>
            <w:webHidden/>
          </w:rPr>
          <w:fldChar w:fldCharType="separate"/>
        </w:r>
        <w:r w:rsidR="005760D9">
          <w:rPr>
            <w:noProof/>
            <w:webHidden/>
          </w:rPr>
          <w:t>144</w:t>
        </w:r>
        <w:r>
          <w:rPr>
            <w:noProof/>
            <w:webHidden/>
          </w:rPr>
          <w:fldChar w:fldCharType="end"/>
        </w:r>
      </w:hyperlink>
    </w:p>
    <w:p w:rsidR="00DB60FF" w:rsidRPr="00016A7C" w:rsidRDefault="00A772CB" w:rsidP="00DB60FF">
      <w:pPr>
        <w:rPr>
          <w:rFonts w:ascii="Josefin Sans" w:hAnsi="Josefin Sans"/>
        </w:rPr>
      </w:pPr>
      <w:r w:rsidRPr="00016A7C">
        <w:rPr>
          <w:rFonts w:ascii="Josefin Sans" w:hAnsi="Josefin Sans"/>
          <w:b/>
        </w:rPr>
        <w:fldChar w:fldCharType="end"/>
      </w:r>
    </w:p>
    <w:p w:rsidR="00DB60FF" w:rsidRPr="00016A7C" w:rsidRDefault="00DB60FF" w:rsidP="00DB60FF">
      <w:pPr>
        <w:pStyle w:val="Heading1"/>
      </w:pPr>
      <w:r w:rsidRPr="00016A7C">
        <w:br w:type="column"/>
      </w:r>
      <w:bookmarkStart w:id="1" w:name="_Toc6571715"/>
      <w:r w:rsidRPr="00016A7C">
        <w:t>1. Introduction</w:t>
      </w:r>
      <w:bookmarkEnd w:id="1"/>
    </w:p>
    <w:p w:rsidR="00DB60FF" w:rsidRPr="00016A7C" w:rsidRDefault="00DB60FF" w:rsidP="00DB60FF">
      <w:pPr>
        <w:rPr>
          <w:rFonts w:ascii="Josefin Sans" w:hAnsi="Josefin Sans"/>
        </w:rPr>
      </w:pPr>
      <w:r w:rsidRPr="00016A7C">
        <w:rPr>
          <w:rFonts w:ascii="Josefin Sans" w:hAnsi="Josefin Sans"/>
        </w:rPr>
        <w:t>The Spira</w:t>
      </w:r>
      <w:r w:rsidRPr="00016A7C">
        <w:rPr>
          <w:rFonts w:ascii="Josefin Sans" w:hAnsi="Josefin Sans" w:cs="Arial"/>
        </w:rPr>
        <w:t>™</w:t>
      </w:r>
      <w:r w:rsidRPr="00016A7C">
        <w:rPr>
          <w:rFonts w:ascii="Josefin Sans" w:hAnsi="Josefin Sans"/>
        </w:rPr>
        <w:t xml:space="preserve"> family of applications from Inflectra® are a powerful set of tools that help you manage your software lifecycle.</w:t>
      </w:r>
    </w:p>
    <w:p w:rsidR="00DB60FF" w:rsidRPr="00016A7C" w:rsidRDefault="00DB60FF" w:rsidP="00DB60FF">
      <w:pPr>
        <w:rPr>
          <w:rFonts w:ascii="Josefin Sans" w:hAnsi="Josefin Sans"/>
        </w:rPr>
      </w:pPr>
      <w:r w:rsidRPr="00016A7C">
        <w:rPr>
          <w:rFonts w:ascii="Josefin Sans" w:hAnsi="Josefin Sans"/>
        </w:rPr>
        <w:t>SpiraTest® is our powerful and easy to use requirements, test and defect management system, ideal for quality assurance teams.</w:t>
      </w:r>
    </w:p>
    <w:p w:rsidR="00DB60FF" w:rsidRPr="00016A7C" w:rsidRDefault="00DB60FF" w:rsidP="00DB60FF">
      <w:pPr>
        <w:rPr>
          <w:rFonts w:ascii="Josefin Sans" w:hAnsi="Josefin Sans"/>
        </w:rPr>
      </w:pPr>
      <w:r w:rsidRPr="00016A7C">
        <w:rPr>
          <w:rFonts w:ascii="Josefin Sans" w:hAnsi="Josefin Sans"/>
        </w:rPr>
        <w:t>SpiraTeam® is our integrated Application Lifecycle Management (ALM) system that manages your product's requirements, releases, test cases, issues and tasks in one unified environment.</w:t>
      </w:r>
    </w:p>
    <w:p w:rsidR="00DB60FF" w:rsidRPr="00016A7C" w:rsidRDefault="00DB60FF" w:rsidP="00DB60FF">
      <w:pPr>
        <w:rPr>
          <w:rFonts w:ascii="Josefin Sans" w:hAnsi="Josefin Sans"/>
        </w:rPr>
      </w:pPr>
      <w:r w:rsidRPr="00016A7C">
        <w:rPr>
          <w:rFonts w:ascii="Josefin Sans" w:hAnsi="Josefin Sans"/>
        </w:rPr>
        <w:t>SpiraPlan® expands on the features in SpiraTeam® to provide a complete Enterprise Agile Planning® solution that lets you manage products, programs and the entire organization with ease.</w:t>
      </w:r>
    </w:p>
    <w:p w:rsidR="00DB60FF" w:rsidRPr="00016A7C" w:rsidRDefault="00DB60FF" w:rsidP="00DB60FF">
      <w:pPr>
        <w:rPr>
          <w:rFonts w:ascii="Josefin Sans" w:hAnsi="Josefin Sans"/>
        </w:rPr>
      </w:pPr>
      <w:r w:rsidRPr="00016A7C">
        <w:rPr>
          <w:rFonts w:ascii="Josefin Sans" w:hAnsi="Josefin Sans"/>
        </w:rPr>
        <w:t>This administration guide outlines how to setup a working installation of all three Spira</w:t>
      </w:r>
      <w:r w:rsidRPr="00016A7C">
        <w:rPr>
          <w:rFonts w:ascii="Josefin Sans" w:hAnsi="Josefin Sans" w:cs="Arial"/>
        </w:rPr>
        <w:t>™ products (for on-premise customers)</w:t>
      </w:r>
      <w:r w:rsidRPr="00016A7C">
        <w:rPr>
          <w:rFonts w:ascii="Josefin Sans" w:hAnsi="Josefin Sans"/>
        </w:rPr>
        <w:t xml:space="preserve">, and how to perform routine administrative tasks. </w:t>
      </w:r>
    </w:p>
    <w:p w:rsidR="00DB60FF" w:rsidRPr="00016A7C" w:rsidRDefault="00DB60FF" w:rsidP="00DB60FF">
      <w:pPr>
        <w:rPr>
          <w:rFonts w:ascii="Josefin Sans" w:hAnsi="Josefin Sans"/>
        </w:rPr>
      </w:pPr>
      <w:r w:rsidRPr="00016A7C">
        <w:rPr>
          <w:rFonts w:ascii="Josefin Sans" w:hAnsi="Josefin Sans"/>
        </w:rPr>
        <w:t>It assumes a basic understanding of how to setup and administer a Windows Server</w:t>
      </w:r>
      <w:r w:rsidRPr="00016A7C">
        <w:rPr>
          <w:rFonts w:ascii="Josefin Sans" w:hAnsi="Josefin Sans"/>
          <w:vertAlign w:val="superscript"/>
        </w:rPr>
        <w:t>®</w:t>
      </w:r>
      <w:r w:rsidRPr="00016A7C">
        <w:rPr>
          <w:rFonts w:ascii="Josefin Sans" w:hAnsi="Josefin Sans"/>
        </w:rPr>
        <w:t>, or Windows</w:t>
      </w:r>
      <w:r w:rsidRPr="00016A7C">
        <w:rPr>
          <w:rFonts w:ascii="Josefin Sans" w:hAnsi="Josefin Sans"/>
          <w:vertAlign w:val="superscript"/>
        </w:rPr>
        <w:t>®</w:t>
      </w:r>
      <w:r w:rsidRPr="00016A7C">
        <w:rPr>
          <w:rFonts w:ascii="Josefin Sans" w:hAnsi="Josefin Sans"/>
        </w:rPr>
        <w:t xml:space="preserve"> workstation, and also assumes that you have access to a valid Administrator level account.</w:t>
      </w:r>
    </w:p>
    <w:p w:rsidR="00DB60FF" w:rsidRPr="00016A7C" w:rsidRDefault="00DB60FF" w:rsidP="00DB60FF">
      <w:pPr>
        <w:rPr>
          <w:rFonts w:ascii="Josefin Sans" w:hAnsi="Josefin Sans"/>
        </w:rPr>
        <w:sectPr w:rsidR="00DB60FF" w:rsidRPr="00016A7C">
          <w:headerReference w:type="first" r:id="rId18"/>
          <w:footerReference w:type="first" r:id="rId19"/>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pgNumType w:start="1"/>
          <w:cols w:num="2" w:sep="1" w:space="720" w:equalWidth="0">
            <w:col w:w="3600" w:space="720"/>
            <w:col w:w="4320"/>
          </w:cols>
          <w:titlePg/>
          <w:docGrid w:linePitch="360"/>
        </w:sectPr>
      </w:pPr>
      <w:r w:rsidRPr="00016A7C">
        <w:rPr>
          <w:rFonts w:ascii="Josefin Sans" w:hAnsi="Josefin Sans"/>
        </w:rPr>
        <w:t>For information on how to use the features of SpiraTest</w:t>
      </w:r>
      <w:r w:rsidRPr="00016A7C">
        <w:rPr>
          <w:rFonts w:ascii="Josefin Sans" w:hAnsi="Josefin Sans"/>
          <w:vertAlign w:val="superscript"/>
        </w:rPr>
        <w:t>®</w:t>
      </w:r>
      <w:r w:rsidRPr="00016A7C">
        <w:rPr>
          <w:rFonts w:ascii="Josefin Sans" w:hAnsi="Josefin Sans"/>
        </w:rPr>
        <w:t>, SpiraTeam</w:t>
      </w:r>
      <w:r w:rsidRPr="00016A7C">
        <w:rPr>
          <w:rFonts w:ascii="Josefin Sans" w:hAnsi="Josefin Sans"/>
          <w:vertAlign w:val="superscript"/>
        </w:rPr>
        <w:t>®</w:t>
      </w:r>
      <w:r w:rsidRPr="00016A7C">
        <w:rPr>
          <w:rFonts w:ascii="Josefin Sans" w:hAnsi="Josefin Sans"/>
        </w:rPr>
        <w:t>, or SpiraPlan</w:t>
      </w:r>
      <w:r w:rsidRPr="00016A7C">
        <w:rPr>
          <w:rFonts w:ascii="Josefin Sans" w:hAnsi="Josefin Sans"/>
          <w:vertAlign w:val="superscript"/>
        </w:rPr>
        <w:t>®</w:t>
      </w:r>
      <w:r w:rsidRPr="00016A7C">
        <w:rPr>
          <w:rFonts w:ascii="Josefin Sans" w:hAnsi="Josefin Sans"/>
        </w:rPr>
        <w:t xml:space="preserve">, please refer to the </w:t>
      </w:r>
      <w:r>
        <w:rPr>
          <w:rFonts w:ascii="Josefin Sans" w:hAnsi="Josefin Sans"/>
          <w:i/>
        </w:rPr>
        <w:t>SpiraPlan</w:t>
      </w:r>
      <w:r w:rsidRPr="00016A7C">
        <w:rPr>
          <w:rFonts w:ascii="Josefin Sans" w:hAnsi="Josefin Sans"/>
          <w:i/>
          <w:vertAlign w:val="superscript"/>
        </w:rPr>
        <w:t>®</w:t>
      </w:r>
      <w:r w:rsidRPr="00016A7C">
        <w:rPr>
          <w:rFonts w:ascii="Josefin Sans" w:hAnsi="Josefin Sans"/>
          <w:vertAlign w:val="superscript"/>
        </w:rPr>
        <w:t xml:space="preserve"> </w:t>
      </w:r>
      <w:r w:rsidRPr="00016A7C">
        <w:rPr>
          <w:rFonts w:ascii="Josefin Sans" w:hAnsi="Josefin Sans"/>
          <w:i/>
        </w:rPr>
        <w:t xml:space="preserve">User Manual </w:t>
      </w:r>
      <w:r w:rsidRPr="00016A7C">
        <w:rPr>
          <w:rFonts w:ascii="Josefin Sans" w:hAnsi="Josefin Sans"/>
        </w:rPr>
        <w:t>instead.</w:t>
      </w:r>
    </w:p>
    <w:p w:rsidR="00DB60FF" w:rsidRPr="00016A7C" w:rsidRDefault="00DB60FF" w:rsidP="00DB60FF">
      <w:pPr>
        <w:pStyle w:val="Heading1"/>
      </w:pPr>
      <w:r w:rsidRPr="00016A7C">
        <w:br w:type="page"/>
      </w:r>
      <w:bookmarkStart w:id="2" w:name="_Toc6571716"/>
      <w:r w:rsidRPr="00016A7C">
        <w:lastRenderedPageBreak/>
        <w:t>2. Installing Spira</w:t>
      </w:r>
      <w:r>
        <w:t>Plan</w:t>
      </w:r>
      <w:r w:rsidRPr="00016A7C">
        <w:t>®</w:t>
      </w:r>
      <w:bookmarkEnd w:id="2"/>
    </w:p>
    <w:p w:rsidR="00DB60FF" w:rsidRPr="00016A7C" w:rsidRDefault="00DB60FF" w:rsidP="00DB60FF">
      <w:pPr>
        <w:rPr>
          <w:rFonts w:ascii="Josefin Sans" w:hAnsi="Josefin Sans"/>
        </w:rPr>
      </w:pPr>
      <w:r w:rsidRPr="00016A7C">
        <w:rPr>
          <w:rFonts w:ascii="Josefin Sans" w:hAnsi="Josefin Sans"/>
        </w:rPr>
        <w:t>This section outlines how to prepare your system for installation of Spira</w:t>
      </w:r>
      <w:r>
        <w:rPr>
          <w:rFonts w:ascii="Josefin Sans" w:hAnsi="Josefin Sans"/>
        </w:rPr>
        <w:t>Plan</w:t>
      </w:r>
      <w:r w:rsidRPr="00016A7C">
        <w:rPr>
          <w:rFonts w:ascii="Josefin Sans" w:hAnsi="Josefin Sans"/>
        </w:rPr>
        <w:t>®</w:t>
      </w:r>
      <w:r>
        <w:rPr>
          <w:rFonts w:ascii="Josefin Sans" w:hAnsi="Josefin Sans"/>
        </w:rPr>
        <w:t>;</w:t>
      </w:r>
      <w:r w:rsidRPr="00016A7C">
        <w:rPr>
          <w:rFonts w:ascii="Josefin Sans" w:hAnsi="Josefin Sans"/>
        </w:rPr>
        <w:t xml:space="preserve"> how to install the software</w:t>
      </w:r>
      <w:r>
        <w:rPr>
          <w:rFonts w:ascii="Josefin Sans" w:hAnsi="Josefin Sans"/>
        </w:rPr>
        <w:t>;</w:t>
      </w:r>
      <w:r w:rsidRPr="00016A7C">
        <w:rPr>
          <w:rFonts w:ascii="Josefin Sans" w:hAnsi="Josefin Sans"/>
        </w:rPr>
        <w:t xml:space="preserve"> and how to ensure that your web-server is correctly configured to ensure secure operation.</w:t>
      </w:r>
    </w:p>
    <w:p w:rsidR="00DB60FF" w:rsidRPr="00016A7C" w:rsidRDefault="00DB60FF" w:rsidP="00DB60FF">
      <w:pPr>
        <w:rPr>
          <w:rFonts w:ascii="Josefin Sans" w:hAnsi="Josefin Sans"/>
        </w:rPr>
      </w:pPr>
      <w:r w:rsidRPr="00016A7C">
        <w:rPr>
          <w:rFonts w:ascii="Josefin Sans" w:hAnsi="Josefin Sans"/>
        </w:rPr>
        <w:t xml:space="preserve">The first sub-section will outline what hardware and software configurations are supported and the exact installation sequence for the different versions of Windows Server. The second sub-section will explain how to load the </w:t>
      </w:r>
      <w:r>
        <w:rPr>
          <w:rFonts w:ascii="Josefin Sans" w:hAnsi="Josefin Sans"/>
        </w:rPr>
        <w:t>SpiraPlan</w:t>
      </w:r>
      <w:r w:rsidRPr="00016A7C">
        <w:rPr>
          <w:rFonts w:ascii="Josefin Sans" w:hAnsi="Josefin Sans"/>
        </w:rPr>
        <w:t>® software onto the server, and discuss common problems and solutions.</w:t>
      </w:r>
    </w:p>
    <w:p w:rsidR="00DB60FF" w:rsidRPr="00016A7C" w:rsidRDefault="00DB60FF" w:rsidP="00DB60FF">
      <w:pPr>
        <w:rPr>
          <w:rFonts w:ascii="Josefin Sans" w:hAnsi="Josefin Sans"/>
        </w:rPr>
      </w:pPr>
      <w:r w:rsidRPr="00016A7C">
        <w:rPr>
          <w:rFonts w:ascii="Josefin Sans" w:hAnsi="Josefin Sans"/>
        </w:rPr>
        <w:t xml:space="preserve">The minimum hardware and software requirements for running the </w:t>
      </w:r>
      <w:r>
        <w:rPr>
          <w:rFonts w:ascii="Josefin Sans" w:hAnsi="Josefin Sans"/>
        </w:rPr>
        <w:t>SpiraPlan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system are:</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5040"/>
      </w:tblGrid>
      <w:tr w:rsidR="00DB60FF" w:rsidRPr="00016A7C" w:rsidTr="002550B0">
        <w:tc>
          <w:tcPr>
            <w:tcW w:w="7830" w:type="dxa"/>
            <w:gridSpan w:val="2"/>
            <w:shd w:val="clear" w:color="auto" w:fill="BFBFBF"/>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Server Requirements</w:t>
            </w:r>
          </w:p>
        </w:tc>
      </w:tr>
      <w:tr w:rsidR="00DB60FF" w:rsidRPr="00016A7C" w:rsidTr="002550B0">
        <w:tc>
          <w:tcPr>
            <w:tcW w:w="2790" w:type="dxa"/>
            <w:shd w:val="clear" w:color="auto" w:fill="F2F2F2"/>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Requirement</w:t>
            </w:r>
          </w:p>
        </w:tc>
        <w:tc>
          <w:tcPr>
            <w:tcW w:w="5040" w:type="dxa"/>
            <w:shd w:val="clear" w:color="auto" w:fill="F2F2F2"/>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Minimum Specification</w:t>
            </w:r>
          </w:p>
        </w:tc>
      </w:tr>
      <w:tr w:rsidR="00DB60FF" w:rsidRPr="00016A7C" w:rsidTr="002550B0">
        <w:tc>
          <w:tcPr>
            <w:tcW w:w="2790" w:type="dxa"/>
            <w:shd w:val="clear" w:color="auto" w:fill="auto"/>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Processor:</w:t>
            </w:r>
          </w:p>
        </w:tc>
        <w:tc>
          <w:tcPr>
            <w:tcW w:w="5040" w:type="dxa"/>
            <w:shd w:val="clear" w:color="auto" w:fill="auto"/>
          </w:tcPr>
          <w:p w:rsidR="00DB60FF" w:rsidRPr="00016A7C" w:rsidRDefault="00DB60FF" w:rsidP="002550B0">
            <w:pPr>
              <w:spacing w:before="60" w:after="60" w:line="240" w:lineRule="auto"/>
              <w:rPr>
                <w:rFonts w:ascii="Josefin Sans" w:hAnsi="Josefin Sans"/>
              </w:rPr>
            </w:pPr>
            <w:r w:rsidRPr="00016A7C">
              <w:rPr>
                <w:rFonts w:ascii="Josefin Sans" w:hAnsi="Josefin Sans"/>
              </w:rPr>
              <w:t>Intel® or AMD® x86 or x64 compatible processor</w:t>
            </w:r>
          </w:p>
        </w:tc>
      </w:tr>
      <w:tr w:rsidR="00DB60FF" w:rsidRPr="00016A7C" w:rsidTr="002550B0">
        <w:tc>
          <w:tcPr>
            <w:tcW w:w="2790" w:type="dxa"/>
            <w:shd w:val="clear" w:color="auto" w:fill="auto"/>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Memory:</w:t>
            </w:r>
          </w:p>
        </w:tc>
        <w:tc>
          <w:tcPr>
            <w:tcW w:w="5040" w:type="dxa"/>
            <w:shd w:val="clear" w:color="auto" w:fill="auto"/>
          </w:tcPr>
          <w:p w:rsidR="00DB60FF" w:rsidRPr="00016A7C" w:rsidRDefault="00F07C76" w:rsidP="00F07C76">
            <w:pPr>
              <w:spacing w:before="60" w:after="60" w:line="240" w:lineRule="auto"/>
              <w:rPr>
                <w:rFonts w:ascii="Josefin Sans" w:hAnsi="Josefin Sans"/>
              </w:rPr>
            </w:pPr>
            <w:r>
              <w:rPr>
                <w:rFonts w:ascii="Josefin Sans" w:hAnsi="Josefin Sans"/>
              </w:rPr>
              <w:t>4</w:t>
            </w:r>
            <w:r w:rsidR="00DB60FF" w:rsidRPr="00016A7C">
              <w:rPr>
                <w:rFonts w:ascii="Josefin Sans" w:hAnsi="Josefin Sans"/>
              </w:rPr>
              <w:t xml:space="preserve"> GB</w:t>
            </w:r>
            <w:r w:rsidR="00C73924">
              <w:rPr>
                <w:rFonts w:ascii="Josefin Sans" w:hAnsi="Josefin Sans"/>
              </w:rPr>
              <w:t xml:space="preserve">, </w:t>
            </w:r>
            <w:r>
              <w:rPr>
                <w:rFonts w:ascii="Josefin Sans" w:hAnsi="Josefin Sans"/>
              </w:rPr>
              <w:t>8</w:t>
            </w:r>
            <w:r w:rsidR="00C73924">
              <w:rPr>
                <w:rFonts w:ascii="Josefin Sans" w:hAnsi="Josefin Sans"/>
              </w:rPr>
              <w:t xml:space="preserve"> GB</w:t>
            </w:r>
            <w:r w:rsidR="00DB60FF" w:rsidRPr="00016A7C">
              <w:rPr>
                <w:rFonts w:ascii="Josefin Sans" w:hAnsi="Josefin Sans"/>
              </w:rPr>
              <w:t xml:space="preserve"> recommended</w:t>
            </w:r>
          </w:p>
        </w:tc>
      </w:tr>
      <w:tr w:rsidR="00DB60FF" w:rsidRPr="00016A7C" w:rsidTr="002550B0">
        <w:tc>
          <w:tcPr>
            <w:tcW w:w="2790" w:type="dxa"/>
            <w:shd w:val="clear" w:color="auto" w:fill="auto"/>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Operating System:</w:t>
            </w:r>
          </w:p>
        </w:tc>
        <w:tc>
          <w:tcPr>
            <w:tcW w:w="5040" w:type="dxa"/>
            <w:shd w:val="clear" w:color="auto" w:fill="auto"/>
          </w:tcPr>
          <w:p w:rsidR="00C73924" w:rsidRPr="00016A7C" w:rsidRDefault="00C73924" w:rsidP="00C73924">
            <w:pPr>
              <w:spacing w:before="60" w:after="60" w:line="240" w:lineRule="auto"/>
              <w:rPr>
                <w:rFonts w:ascii="Josefin Sans" w:hAnsi="Josefin Sans"/>
              </w:rPr>
            </w:pPr>
            <w:r w:rsidRPr="00016A7C">
              <w:rPr>
                <w:rFonts w:ascii="Josefin Sans" w:hAnsi="Josefin Sans"/>
              </w:rPr>
              <w:t>Windows Server 201</w:t>
            </w:r>
            <w:r>
              <w:rPr>
                <w:rFonts w:ascii="Josefin Sans" w:hAnsi="Josefin Sans"/>
              </w:rPr>
              <w:t>9</w:t>
            </w:r>
            <w:r w:rsidRPr="00016A7C">
              <w:rPr>
                <w:rFonts w:ascii="Josefin Sans" w:hAnsi="Josefin Sans"/>
              </w:rPr>
              <w:t xml:space="preserve"> (recommended)</w:t>
            </w:r>
          </w:p>
          <w:p w:rsidR="00DB60FF" w:rsidRPr="00016A7C" w:rsidRDefault="00DB60FF" w:rsidP="002550B0">
            <w:pPr>
              <w:spacing w:before="60" w:after="60" w:line="240" w:lineRule="auto"/>
              <w:rPr>
                <w:rFonts w:ascii="Josefin Sans" w:hAnsi="Josefin Sans"/>
              </w:rPr>
            </w:pPr>
            <w:r w:rsidRPr="00016A7C">
              <w:rPr>
                <w:rFonts w:ascii="Josefin Sans" w:hAnsi="Josefin Sans"/>
              </w:rPr>
              <w:t>Windows Server 2016 (recommended)</w:t>
            </w:r>
          </w:p>
          <w:p w:rsidR="00DB60FF" w:rsidRPr="00016A7C" w:rsidRDefault="00DB60FF" w:rsidP="002550B0">
            <w:pPr>
              <w:spacing w:before="60" w:after="60" w:line="240" w:lineRule="auto"/>
              <w:rPr>
                <w:rFonts w:ascii="Josefin Sans" w:hAnsi="Josefin Sans"/>
              </w:rPr>
            </w:pPr>
            <w:r w:rsidRPr="00016A7C">
              <w:rPr>
                <w:rFonts w:ascii="Josefin Sans" w:hAnsi="Josefin Sans"/>
              </w:rPr>
              <w:t>Windows Server 2012 R1 &amp; R2</w:t>
            </w:r>
          </w:p>
          <w:p w:rsidR="00DB60FF" w:rsidRPr="00016A7C" w:rsidRDefault="00DB60FF" w:rsidP="002550B0">
            <w:pPr>
              <w:spacing w:before="60" w:after="60" w:line="240" w:lineRule="auto"/>
              <w:rPr>
                <w:rFonts w:ascii="Josefin Sans" w:hAnsi="Josefin Sans"/>
              </w:rPr>
            </w:pPr>
            <w:r w:rsidRPr="00016A7C">
              <w:rPr>
                <w:rFonts w:ascii="Josefin Sans" w:hAnsi="Josefin Sans"/>
              </w:rPr>
              <w:t>Windows Server 2008 R1 &amp; R2</w:t>
            </w:r>
          </w:p>
          <w:p w:rsidR="00DB60FF" w:rsidRPr="00016A7C" w:rsidRDefault="00DB60FF" w:rsidP="002550B0">
            <w:pPr>
              <w:spacing w:before="60" w:after="60" w:line="240" w:lineRule="auto"/>
              <w:rPr>
                <w:rFonts w:ascii="Josefin Sans" w:hAnsi="Josefin Sans"/>
              </w:rPr>
            </w:pPr>
            <w:r w:rsidRPr="00016A7C">
              <w:rPr>
                <w:rFonts w:ascii="Josefin Sans" w:hAnsi="Josefin Sans"/>
              </w:rPr>
              <w:t>Windows 10, 8, 7 (for demoing)</w:t>
            </w:r>
          </w:p>
        </w:tc>
      </w:tr>
      <w:tr w:rsidR="00DB60FF" w:rsidRPr="00016A7C" w:rsidTr="002550B0">
        <w:tc>
          <w:tcPr>
            <w:tcW w:w="2790" w:type="dxa"/>
            <w:shd w:val="clear" w:color="auto" w:fill="auto"/>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Database:</w:t>
            </w:r>
          </w:p>
        </w:tc>
        <w:tc>
          <w:tcPr>
            <w:tcW w:w="5040" w:type="dxa"/>
            <w:shd w:val="clear" w:color="auto" w:fill="auto"/>
          </w:tcPr>
          <w:p w:rsidR="00C73924" w:rsidRPr="00016A7C" w:rsidRDefault="00C73924" w:rsidP="00C73924">
            <w:pPr>
              <w:spacing w:before="60" w:after="60" w:line="240" w:lineRule="auto"/>
              <w:rPr>
                <w:rFonts w:ascii="Josefin Sans" w:hAnsi="Josefin Sans"/>
              </w:rPr>
            </w:pPr>
            <w:r w:rsidRPr="00016A7C">
              <w:rPr>
                <w:rFonts w:ascii="Josefin Sans" w:hAnsi="Josefin Sans"/>
              </w:rPr>
              <w:t>Microsoft SQL Server 201</w:t>
            </w:r>
            <w:r>
              <w:rPr>
                <w:rFonts w:ascii="Josefin Sans" w:hAnsi="Josefin Sans"/>
              </w:rPr>
              <w:t>7</w:t>
            </w:r>
          </w:p>
          <w:p w:rsidR="00C73924" w:rsidRPr="00016A7C" w:rsidRDefault="00C73924" w:rsidP="00C73924">
            <w:pPr>
              <w:spacing w:before="60" w:after="60" w:line="240" w:lineRule="auto"/>
              <w:rPr>
                <w:rFonts w:ascii="Josefin Sans" w:hAnsi="Josefin Sans"/>
              </w:rPr>
            </w:pPr>
            <w:r w:rsidRPr="00016A7C">
              <w:rPr>
                <w:rFonts w:ascii="Josefin Sans" w:hAnsi="Josefin Sans"/>
              </w:rPr>
              <w:t>Microsoft SQL Server 201</w:t>
            </w:r>
            <w:r>
              <w:rPr>
                <w:rFonts w:ascii="Josefin Sans" w:hAnsi="Josefin Sans"/>
              </w:rPr>
              <w:t>7</w:t>
            </w:r>
            <w:r w:rsidRPr="00016A7C">
              <w:rPr>
                <w:rFonts w:ascii="Josefin Sans" w:hAnsi="Josefin Sans"/>
              </w:rPr>
              <w:t xml:space="preserve"> Express Edition</w:t>
            </w:r>
          </w:p>
          <w:p w:rsidR="00DB60FF" w:rsidRPr="00016A7C" w:rsidRDefault="00DB60FF" w:rsidP="002550B0">
            <w:pPr>
              <w:spacing w:before="60" w:after="60" w:line="240" w:lineRule="auto"/>
              <w:rPr>
                <w:rFonts w:ascii="Josefin Sans" w:hAnsi="Josefin Sans"/>
              </w:rPr>
            </w:pPr>
            <w:r w:rsidRPr="00016A7C">
              <w:rPr>
                <w:rFonts w:ascii="Josefin Sans" w:hAnsi="Josefin Sans"/>
              </w:rPr>
              <w:t>Microsoft SQL Server 2016</w:t>
            </w:r>
          </w:p>
          <w:p w:rsidR="00DB60FF" w:rsidRPr="00016A7C" w:rsidRDefault="00DB60FF" w:rsidP="002550B0">
            <w:pPr>
              <w:spacing w:before="60" w:after="60" w:line="240" w:lineRule="auto"/>
              <w:rPr>
                <w:rFonts w:ascii="Josefin Sans" w:hAnsi="Josefin Sans"/>
              </w:rPr>
            </w:pPr>
            <w:r w:rsidRPr="00016A7C">
              <w:rPr>
                <w:rFonts w:ascii="Josefin Sans" w:hAnsi="Josefin Sans"/>
              </w:rPr>
              <w:t>Microsoft SQL Server 2016 Express Edition</w:t>
            </w:r>
          </w:p>
          <w:p w:rsidR="00DB60FF" w:rsidRPr="00016A7C" w:rsidRDefault="00DB60FF" w:rsidP="002550B0">
            <w:pPr>
              <w:spacing w:before="60" w:after="60" w:line="240" w:lineRule="auto"/>
              <w:rPr>
                <w:rFonts w:ascii="Josefin Sans" w:hAnsi="Josefin Sans"/>
              </w:rPr>
            </w:pPr>
            <w:r w:rsidRPr="00016A7C">
              <w:rPr>
                <w:rFonts w:ascii="Josefin Sans" w:hAnsi="Josefin Sans"/>
              </w:rPr>
              <w:t>Microsoft SQL Server 2014</w:t>
            </w:r>
          </w:p>
          <w:p w:rsidR="00DB60FF" w:rsidRPr="00016A7C" w:rsidRDefault="00DB60FF" w:rsidP="002550B0">
            <w:pPr>
              <w:spacing w:before="60" w:after="60" w:line="240" w:lineRule="auto"/>
              <w:rPr>
                <w:rFonts w:ascii="Josefin Sans" w:hAnsi="Josefin Sans"/>
              </w:rPr>
            </w:pPr>
            <w:r w:rsidRPr="00016A7C">
              <w:rPr>
                <w:rFonts w:ascii="Josefin Sans" w:hAnsi="Josefin Sans"/>
              </w:rPr>
              <w:t>Microsoft SQL Server 2014 Express Edition</w:t>
            </w:r>
          </w:p>
          <w:p w:rsidR="00DB60FF" w:rsidRPr="00016A7C" w:rsidRDefault="00DB60FF" w:rsidP="002550B0">
            <w:pPr>
              <w:spacing w:before="60" w:after="60" w:line="240" w:lineRule="auto"/>
              <w:rPr>
                <w:rFonts w:ascii="Josefin Sans" w:hAnsi="Josefin Sans"/>
              </w:rPr>
            </w:pPr>
            <w:r w:rsidRPr="00016A7C">
              <w:rPr>
                <w:rFonts w:ascii="Josefin Sans" w:hAnsi="Josefin Sans"/>
              </w:rPr>
              <w:t>Microsoft SQL Server 2012</w:t>
            </w:r>
          </w:p>
          <w:p w:rsidR="00DB60FF" w:rsidRPr="00016A7C" w:rsidRDefault="00DB60FF" w:rsidP="002550B0">
            <w:pPr>
              <w:spacing w:before="60" w:after="60" w:line="240" w:lineRule="auto"/>
              <w:rPr>
                <w:rFonts w:ascii="Josefin Sans" w:hAnsi="Josefin Sans"/>
              </w:rPr>
            </w:pPr>
            <w:r w:rsidRPr="00016A7C">
              <w:rPr>
                <w:rFonts w:ascii="Josefin Sans" w:hAnsi="Josefin Sans"/>
              </w:rPr>
              <w:t>Microsoft SQL Server 2012 Express Edition</w:t>
            </w:r>
          </w:p>
          <w:p w:rsidR="00DB60FF" w:rsidRPr="00016A7C" w:rsidRDefault="00DB60FF" w:rsidP="002550B0">
            <w:pPr>
              <w:spacing w:before="60" w:after="60" w:line="240" w:lineRule="auto"/>
              <w:rPr>
                <w:rFonts w:ascii="Josefin Sans" w:hAnsi="Josefin Sans"/>
              </w:rPr>
            </w:pPr>
            <w:r w:rsidRPr="00016A7C">
              <w:rPr>
                <w:rFonts w:ascii="Josefin Sans" w:hAnsi="Josefin Sans"/>
              </w:rPr>
              <w:t>Microsoft SQL Server 2008 R2</w:t>
            </w:r>
          </w:p>
          <w:p w:rsidR="00DB60FF" w:rsidRPr="00016A7C" w:rsidRDefault="00DB60FF" w:rsidP="002550B0">
            <w:pPr>
              <w:spacing w:before="60" w:after="60" w:line="240" w:lineRule="auto"/>
              <w:rPr>
                <w:rFonts w:ascii="Josefin Sans" w:hAnsi="Josefin Sans"/>
              </w:rPr>
            </w:pPr>
            <w:r w:rsidRPr="00016A7C">
              <w:rPr>
                <w:rFonts w:ascii="Josefin Sans" w:hAnsi="Josefin Sans"/>
              </w:rPr>
              <w:t>Microsoft SQL Server 2008 R2 Express Edition</w:t>
            </w:r>
          </w:p>
        </w:tc>
      </w:tr>
      <w:tr w:rsidR="00DB60FF" w:rsidRPr="00016A7C" w:rsidTr="002550B0">
        <w:tc>
          <w:tcPr>
            <w:tcW w:w="2790" w:type="dxa"/>
            <w:shd w:val="clear" w:color="auto" w:fill="auto"/>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Web Server:</w:t>
            </w:r>
          </w:p>
        </w:tc>
        <w:tc>
          <w:tcPr>
            <w:tcW w:w="5040" w:type="dxa"/>
            <w:shd w:val="clear" w:color="auto" w:fill="auto"/>
          </w:tcPr>
          <w:p w:rsidR="00DB60FF" w:rsidRPr="00016A7C" w:rsidRDefault="00DB60FF" w:rsidP="002550B0">
            <w:pPr>
              <w:spacing w:before="60" w:after="60" w:line="240" w:lineRule="auto"/>
              <w:rPr>
                <w:rFonts w:ascii="Josefin Sans" w:hAnsi="Josefin Sans"/>
              </w:rPr>
            </w:pPr>
            <w:r w:rsidRPr="00016A7C">
              <w:rPr>
                <w:rFonts w:ascii="Josefin Sans" w:hAnsi="Josefin Sans"/>
              </w:rPr>
              <w:t>Internet Information Services (IIS) 7.0 or higher</w:t>
            </w:r>
          </w:p>
          <w:p w:rsidR="00DB60FF" w:rsidRPr="00016A7C" w:rsidRDefault="00DB60FF" w:rsidP="002550B0">
            <w:pPr>
              <w:spacing w:before="60" w:after="60" w:line="240" w:lineRule="auto"/>
              <w:rPr>
                <w:rFonts w:ascii="Josefin Sans" w:hAnsi="Josefin Sans"/>
              </w:rPr>
            </w:pPr>
            <w:r w:rsidRPr="00016A7C">
              <w:rPr>
                <w:rFonts w:ascii="Josefin Sans" w:hAnsi="Josefin Sans"/>
              </w:rPr>
              <w:t>ASP.NET Web Extensions 4.</w:t>
            </w:r>
            <w:r w:rsidR="00C73924">
              <w:rPr>
                <w:rFonts w:ascii="Josefin Sans" w:hAnsi="Josefin Sans"/>
              </w:rPr>
              <w:t>6</w:t>
            </w:r>
            <w:r w:rsidRPr="00016A7C">
              <w:rPr>
                <w:rFonts w:ascii="Josefin Sans" w:hAnsi="Josefin Sans"/>
              </w:rPr>
              <w:t xml:space="preserve"> or higher</w:t>
            </w:r>
          </w:p>
        </w:tc>
      </w:tr>
      <w:tr w:rsidR="00DB60FF" w:rsidRPr="00016A7C" w:rsidTr="002550B0">
        <w:tc>
          <w:tcPr>
            <w:tcW w:w="7830" w:type="dxa"/>
            <w:gridSpan w:val="2"/>
            <w:shd w:val="clear" w:color="auto" w:fill="BFBFBF"/>
          </w:tcPr>
          <w:p w:rsidR="00DB60FF" w:rsidRPr="00016A7C" w:rsidRDefault="00DB60FF" w:rsidP="002550B0">
            <w:pPr>
              <w:spacing w:before="60" w:after="60" w:line="240" w:lineRule="auto"/>
              <w:rPr>
                <w:rFonts w:ascii="Josefin Sans" w:hAnsi="Josefin Sans"/>
              </w:rPr>
            </w:pPr>
            <w:r w:rsidRPr="00016A7C">
              <w:rPr>
                <w:rFonts w:ascii="Josefin Sans" w:hAnsi="Josefin Sans"/>
                <w:b/>
              </w:rPr>
              <w:t>Client Requirements</w:t>
            </w:r>
          </w:p>
        </w:tc>
      </w:tr>
      <w:tr w:rsidR="00DB60FF" w:rsidRPr="00016A7C" w:rsidTr="002550B0">
        <w:tc>
          <w:tcPr>
            <w:tcW w:w="2790" w:type="dxa"/>
            <w:shd w:val="clear" w:color="auto" w:fill="F2F2F2"/>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Requirement</w:t>
            </w:r>
          </w:p>
        </w:tc>
        <w:tc>
          <w:tcPr>
            <w:tcW w:w="5040" w:type="dxa"/>
            <w:shd w:val="clear" w:color="auto" w:fill="F2F2F2"/>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Minimum Specification</w:t>
            </w:r>
          </w:p>
        </w:tc>
      </w:tr>
      <w:tr w:rsidR="00DB60FF" w:rsidRPr="00016A7C" w:rsidTr="002550B0">
        <w:tc>
          <w:tcPr>
            <w:tcW w:w="2790" w:type="dxa"/>
            <w:shd w:val="clear" w:color="auto" w:fill="auto"/>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Web Browser:</w:t>
            </w:r>
          </w:p>
        </w:tc>
        <w:tc>
          <w:tcPr>
            <w:tcW w:w="5040" w:type="dxa"/>
            <w:shd w:val="clear" w:color="auto" w:fill="auto"/>
          </w:tcPr>
          <w:p w:rsidR="00DB60FF" w:rsidRPr="00016A7C" w:rsidRDefault="00DB60FF" w:rsidP="002550B0">
            <w:pPr>
              <w:spacing w:before="60" w:after="60" w:line="240" w:lineRule="auto"/>
              <w:rPr>
                <w:rFonts w:ascii="Josefin Sans" w:hAnsi="Josefin Sans"/>
              </w:rPr>
            </w:pPr>
            <w:r w:rsidRPr="00016A7C">
              <w:rPr>
                <w:rFonts w:ascii="Josefin Sans" w:hAnsi="Josefin Sans"/>
              </w:rPr>
              <w:t>Microsoft Edge</w:t>
            </w:r>
          </w:p>
          <w:p w:rsidR="00DB60FF" w:rsidRPr="00016A7C" w:rsidRDefault="00DB60FF" w:rsidP="002550B0">
            <w:pPr>
              <w:spacing w:before="60" w:after="60" w:line="240" w:lineRule="auto"/>
              <w:rPr>
                <w:rFonts w:ascii="Josefin Sans" w:hAnsi="Josefin Sans"/>
              </w:rPr>
            </w:pPr>
            <w:r w:rsidRPr="00016A7C">
              <w:rPr>
                <w:rFonts w:ascii="Josefin Sans" w:hAnsi="Josefin Sans"/>
              </w:rPr>
              <w:t>Internet Explorer 11.0+</w:t>
            </w:r>
          </w:p>
          <w:p w:rsidR="00DB60FF" w:rsidRPr="00016A7C" w:rsidRDefault="00DB60FF" w:rsidP="002550B0">
            <w:pPr>
              <w:spacing w:before="60" w:after="60" w:line="240" w:lineRule="auto"/>
              <w:rPr>
                <w:rFonts w:ascii="Josefin Sans" w:hAnsi="Josefin Sans"/>
              </w:rPr>
            </w:pPr>
            <w:r w:rsidRPr="00016A7C">
              <w:rPr>
                <w:rFonts w:ascii="Josefin Sans" w:hAnsi="Josefin Sans"/>
              </w:rPr>
              <w:t>Mozilla Firefox</w:t>
            </w:r>
          </w:p>
          <w:p w:rsidR="00DB60FF" w:rsidRPr="00016A7C" w:rsidRDefault="00DB60FF" w:rsidP="002550B0">
            <w:pPr>
              <w:spacing w:before="60" w:after="60" w:line="240" w:lineRule="auto"/>
              <w:rPr>
                <w:rFonts w:ascii="Josefin Sans" w:hAnsi="Josefin Sans"/>
              </w:rPr>
            </w:pPr>
            <w:r w:rsidRPr="00016A7C">
              <w:rPr>
                <w:rFonts w:ascii="Josefin Sans" w:hAnsi="Josefin Sans"/>
              </w:rPr>
              <w:t>Google Chrome (Desktop and Android)</w:t>
            </w:r>
          </w:p>
          <w:p w:rsidR="00DB60FF" w:rsidRPr="00016A7C" w:rsidRDefault="00DB60FF" w:rsidP="002550B0">
            <w:pPr>
              <w:spacing w:before="60" w:after="60" w:line="240" w:lineRule="auto"/>
              <w:rPr>
                <w:rFonts w:ascii="Josefin Sans" w:hAnsi="Josefin Sans"/>
              </w:rPr>
            </w:pPr>
            <w:r w:rsidRPr="00016A7C">
              <w:rPr>
                <w:rFonts w:ascii="Josefin Sans" w:hAnsi="Josefin Sans"/>
              </w:rPr>
              <w:t>Apple Safari (Desktop and iOS)</w:t>
            </w:r>
          </w:p>
          <w:p w:rsidR="00DB60FF" w:rsidRPr="00016A7C" w:rsidRDefault="00DB60FF" w:rsidP="002550B0">
            <w:pPr>
              <w:spacing w:before="60" w:after="60" w:line="240" w:lineRule="auto"/>
              <w:rPr>
                <w:rFonts w:ascii="Josefin Sans" w:hAnsi="Josefin Sans"/>
              </w:rPr>
            </w:pPr>
            <w:r w:rsidRPr="00016A7C">
              <w:rPr>
                <w:rFonts w:ascii="Josefin Sans" w:hAnsi="Josefin Sans"/>
              </w:rPr>
              <w:t>Opera</w:t>
            </w:r>
          </w:p>
        </w:tc>
      </w:tr>
      <w:tr w:rsidR="00DB60FF" w:rsidRPr="00016A7C" w:rsidTr="002550B0">
        <w:tc>
          <w:tcPr>
            <w:tcW w:w="2790" w:type="dxa"/>
            <w:shd w:val="clear" w:color="auto" w:fill="auto"/>
          </w:tcPr>
          <w:p w:rsidR="00DB60FF" w:rsidRPr="00016A7C" w:rsidRDefault="00DB60FF" w:rsidP="002550B0">
            <w:pPr>
              <w:spacing w:before="60" w:after="60" w:line="240" w:lineRule="auto"/>
              <w:rPr>
                <w:rFonts w:ascii="Josefin Sans" w:hAnsi="Josefin Sans"/>
                <w:b/>
              </w:rPr>
            </w:pPr>
            <w:r w:rsidRPr="00016A7C">
              <w:rPr>
                <w:rFonts w:ascii="Josefin Sans" w:hAnsi="Josefin Sans"/>
                <w:b/>
              </w:rPr>
              <w:t>Other Components:</w:t>
            </w:r>
          </w:p>
        </w:tc>
        <w:tc>
          <w:tcPr>
            <w:tcW w:w="5040" w:type="dxa"/>
            <w:shd w:val="clear" w:color="auto" w:fill="auto"/>
          </w:tcPr>
          <w:p w:rsidR="00DB60FF" w:rsidRPr="00016A7C" w:rsidRDefault="00DB60FF" w:rsidP="002550B0">
            <w:pPr>
              <w:spacing w:before="60" w:after="60" w:line="240" w:lineRule="auto"/>
              <w:rPr>
                <w:rFonts w:ascii="Josefin Sans" w:hAnsi="Josefin Sans"/>
              </w:rPr>
            </w:pPr>
            <w:r w:rsidRPr="00016A7C">
              <w:rPr>
                <w:rFonts w:ascii="Josefin Sans" w:hAnsi="Josefin Sans"/>
              </w:rPr>
              <w:t>Microsoft Excel 2003+ (optional)</w:t>
            </w:r>
          </w:p>
          <w:p w:rsidR="00DB60FF" w:rsidRPr="00016A7C" w:rsidRDefault="00DB60FF" w:rsidP="002550B0">
            <w:pPr>
              <w:spacing w:before="60" w:after="60" w:line="240" w:lineRule="auto"/>
              <w:rPr>
                <w:rFonts w:ascii="Josefin Sans" w:hAnsi="Josefin Sans"/>
              </w:rPr>
            </w:pPr>
            <w:r w:rsidRPr="00016A7C">
              <w:rPr>
                <w:rFonts w:ascii="Josefin Sans" w:hAnsi="Josefin Sans"/>
              </w:rPr>
              <w:t>Microsoft Word 2003+ (optional)</w:t>
            </w:r>
          </w:p>
          <w:p w:rsidR="00DB60FF" w:rsidRPr="00016A7C" w:rsidRDefault="00DB60FF" w:rsidP="002550B0">
            <w:pPr>
              <w:spacing w:before="60" w:after="60" w:line="240" w:lineRule="auto"/>
              <w:rPr>
                <w:rFonts w:ascii="Josefin Sans" w:hAnsi="Josefin Sans"/>
              </w:rPr>
            </w:pPr>
            <w:r w:rsidRPr="00016A7C">
              <w:rPr>
                <w:rFonts w:ascii="Josefin Sans" w:hAnsi="Josefin Sans"/>
              </w:rPr>
              <w:lastRenderedPageBreak/>
              <w:t>Microsoft Project 2003+ (optional)</w:t>
            </w:r>
          </w:p>
        </w:tc>
      </w:tr>
    </w:tbl>
    <w:p w:rsidR="00DB60FF" w:rsidRPr="00016A7C" w:rsidRDefault="00DB60FF" w:rsidP="00DB60FF">
      <w:pPr>
        <w:rPr>
          <w:rFonts w:ascii="Josefin Sans" w:hAnsi="Josefin Sans"/>
        </w:rPr>
      </w:pPr>
    </w:p>
    <w:p w:rsidR="00DB60FF" w:rsidRPr="00016A7C" w:rsidRDefault="00DB60FF" w:rsidP="00DB60FF">
      <w:pPr>
        <w:rPr>
          <w:rFonts w:ascii="Josefin Sans" w:hAnsi="Josefin Sans"/>
        </w:rPr>
      </w:pPr>
      <w:r w:rsidRPr="00016A7C">
        <w:rPr>
          <w:rFonts w:ascii="Josefin Sans" w:hAnsi="Josefin Sans"/>
        </w:rPr>
        <w:t xml:space="preserve">*Note that </w:t>
      </w:r>
      <w:r>
        <w:rPr>
          <w:rFonts w:ascii="Josefin Sans" w:hAnsi="Josefin Sans"/>
        </w:rPr>
        <w:t>SpiraPlan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can be loaded onto either Windows Server or workstation editions, provided that the IIS web-server is installed and that SQL Server is available as a database engine. However, Windows workstation editions can only support a maximum of 5 concurrent user web sessions. In general, unless there are only going to be a couple of client machines hitting the server, we recommend using Windows Server.</w:t>
      </w:r>
    </w:p>
    <w:p w:rsidR="00DB60FF" w:rsidRPr="00016A7C" w:rsidRDefault="00DB60FF" w:rsidP="00DB60FF">
      <w:pPr>
        <w:pStyle w:val="Heading2"/>
      </w:pPr>
      <w:bookmarkStart w:id="3" w:name="_Toc6571717"/>
      <w:r w:rsidRPr="00016A7C">
        <w:t>2.1. System Prerequisites</w:t>
      </w:r>
      <w:bookmarkEnd w:id="3"/>
    </w:p>
    <w:p w:rsidR="00DB60FF" w:rsidRPr="00016A7C" w:rsidRDefault="00DB60FF" w:rsidP="00DB60FF">
      <w:pPr>
        <w:rPr>
          <w:rFonts w:ascii="Josefin Sans" w:hAnsi="Josefin Sans"/>
        </w:rPr>
      </w:pPr>
      <w:r w:rsidRPr="00016A7C">
        <w:rPr>
          <w:rFonts w:ascii="Josefin Sans" w:hAnsi="Josefin Sans"/>
        </w:rPr>
        <w:t xml:space="preserve">Assuming that you have already installed the appropriate version of Microsoft Windows onto your computer (or that has been pre-installed for you), you need to then make sure that the various prerequisites have been correctly added to your installation before trying to install </w:t>
      </w:r>
      <w:r>
        <w:rPr>
          <w:rFonts w:ascii="Josefin Sans" w:hAnsi="Josefin Sans"/>
        </w:rPr>
        <w:t>SpiraPlan</w:t>
      </w:r>
      <w:r w:rsidRPr="00016A7C">
        <w:rPr>
          <w:rFonts w:ascii="Josefin Sans" w:hAnsi="Josefin Sans"/>
        </w:rPr>
        <w:t xml:space="preserve">®. The </w:t>
      </w:r>
      <w:r>
        <w:rPr>
          <w:rFonts w:ascii="Josefin Sans" w:hAnsi="Josefin Sans"/>
        </w:rPr>
        <w:t>SpiraPlan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installer will check to ensure that the various prerequisites are in place, and will abort the installation if any are missing, indicating to you what action needs to be taken.</w:t>
      </w:r>
    </w:p>
    <w:p w:rsidR="00DB60FF" w:rsidRPr="00016A7C" w:rsidRDefault="00DB60FF" w:rsidP="00DB60FF">
      <w:pPr>
        <w:rPr>
          <w:rFonts w:ascii="Josefin Sans" w:hAnsi="Josefin Sans"/>
        </w:rPr>
      </w:pPr>
      <w:r w:rsidRPr="00016A7C">
        <w:rPr>
          <w:rFonts w:ascii="Josefin Sans" w:hAnsi="Josefin Sans"/>
        </w:rPr>
        <w:t>We recommend that you install / configure the prerequisites in the following order:</w:t>
      </w:r>
    </w:p>
    <w:p w:rsidR="00DB60FF" w:rsidRPr="00016A7C" w:rsidRDefault="00DB60FF" w:rsidP="00DB60FF">
      <w:pPr>
        <w:numPr>
          <w:ilvl w:val="0"/>
          <w:numId w:val="2"/>
        </w:numPr>
        <w:rPr>
          <w:rFonts w:ascii="Josefin Sans" w:hAnsi="Josefin Sans"/>
        </w:rPr>
      </w:pPr>
      <w:r w:rsidRPr="00016A7C">
        <w:rPr>
          <w:rFonts w:ascii="Josefin Sans" w:hAnsi="Josefin Sans"/>
        </w:rPr>
        <w:t>Install the .NET Framework v4.</w:t>
      </w:r>
      <w:r w:rsidR="00C73924">
        <w:rPr>
          <w:rFonts w:ascii="Josefin Sans" w:hAnsi="Josefin Sans"/>
        </w:rPr>
        <w:t>6</w:t>
      </w:r>
    </w:p>
    <w:p w:rsidR="00DB60FF" w:rsidRPr="00016A7C" w:rsidRDefault="00DB60FF" w:rsidP="00DB60FF">
      <w:pPr>
        <w:numPr>
          <w:ilvl w:val="0"/>
          <w:numId w:val="2"/>
        </w:numPr>
        <w:rPr>
          <w:rFonts w:ascii="Josefin Sans" w:hAnsi="Josefin Sans"/>
        </w:rPr>
      </w:pPr>
      <w:r w:rsidRPr="00016A7C">
        <w:rPr>
          <w:rFonts w:ascii="Josefin Sans" w:hAnsi="Josefin Sans"/>
        </w:rPr>
        <w:t xml:space="preserve">Install SQL Server </w:t>
      </w:r>
      <w:r w:rsidR="00C73924">
        <w:rPr>
          <w:rFonts w:ascii="Josefin Sans" w:hAnsi="Josefin Sans"/>
        </w:rPr>
        <w:t xml:space="preserve">2017, </w:t>
      </w:r>
      <w:r w:rsidRPr="00016A7C">
        <w:rPr>
          <w:rFonts w:ascii="Josefin Sans" w:hAnsi="Josefin Sans"/>
        </w:rPr>
        <w:t>2016, 2014, 2012, 2008</w:t>
      </w:r>
      <w:r w:rsidR="00C73924">
        <w:rPr>
          <w:rFonts w:ascii="Josefin Sans" w:hAnsi="Josefin Sans"/>
        </w:rPr>
        <w:t>R2</w:t>
      </w:r>
    </w:p>
    <w:p w:rsidR="00DB60FF" w:rsidRPr="00016A7C" w:rsidRDefault="00DB60FF" w:rsidP="00DB60FF">
      <w:pPr>
        <w:numPr>
          <w:ilvl w:val="0"/>
          <w:numId w:val="2"/>
        </w:numPr>
        <w:rPr>
          <w:rFonts w:ascii="Josefin Sans" w:hAnsi="Josefin Sans"/>
        </w:rPr>
      </w:pPr>
      <w:r w:rsidRPr="00016A7C">
        <w:rPr>
          <w:rFonts w:ascii="Josefin Sans" w:hAnsi="Josefin Sans"/>
        </w:rPr>
        <w:t>Install the latest version of Internet Explorer that your server OS allows</w:t>
      </w:r>
    </w:p>
    <w:p w:rsidR="00DB60FF" w:rsidRPr="00016A7C" w:rsidRDefault="00DB60FF" w:rsidP="00DB60FF">
      <w:pPr>
        <w:numPr>
          <w:ilvl w:val="0"/>
          <w:numId w:val="2"/>
        </w:numPr>
        <w:rPr>
          <w:rFonts w:ascii="Josefin Sans" w:hAnsi="Josefin Sans"/>
        </w:rPr>
      </w:pPr>
      <w:r w:rsidRPr="00016A7C">
        <w:rPr>
          <w:rFonts w:ascii="Josefin Sans" w:hAnsi="Josefin Sans"/>
        </w:rPr>
        <w:t>Ensure that IIS is installed</w:t>
      </w:r>
    </w:p>
    <w:p w:rsidR="00DB60FF" w:rsidRPr="00016A7C" w:rsidRDefault="00DB60FF" w:rsidP="00DB60FF">
      <w:pPr>
        <w:numPr>
          <w:ilvl w:val="0"/>
          <w:numId w:val="2"/>
        </w:numPr>
        <w:rPr>
          <w:rFonts w:ascii="Josefin Sans" w:hAnsi="Josefin Sans"/>
        </w:rPr>
      </w:pPr>
      <w:r w:rsidRPr="00016A7C">
        <w:rPr>
          <w:rFonts w:ascii="Josefin Sans" w:hAnsi="Josefin Sans"/>
        </w:rPr>
        <w:t>Ensure that ASP.NET 4.</w:t>
      </w:r>
      <w:r w:rsidR="00C73924">
        <w:rPr>
          <w:rFonts w:ascii="Josefin Sans" w:hAnsi="Josefin Sans"/>
        </w:rPr>
        <w:t>6</w:t>
      </w:r>
      <w:r w:rsidRPr="00016A7C">
        <w:rPr>
          <w:rFonts w:ascii="Josefin Sans" w:hAnsi="Josefin Sans"/>
        </w:rPr>
        <w:t xml:space="preserve"> is enabled</w:t>
      </w:r>
    </w:p>
    <w:p w:rsidR="00DB60FF" w:rsidRPr="00F4760A" w:rsidRDefault="00DB60FF" w:rsidP="00DB60FF">
      <w:pPr>
        <w:pStyle w:val="Heading3"/>
      </w:pPr>
      <w:r w:rsidRPr="00F4760A">
        <w:t>2.1.1. Install the .NET Framework v4.</w:t>
      </w:r>
      <w:r w:rsidR="00C73924">
        <w:t>6</w:t>
      </w:r>
      <w:r w:rsidR="00F07C76">
        <w:t xml:space="preserve"> or v4.7</w:t>
      </w:r>
    </w:p>
    <w:p w:rsidR="00DB60FF" w:rsidRPr="00016A7C" w:rsidRDefault="00DB60FF" w:rsidP="00DB60FF">
      <w:pPr>
        <w:rPr>
          <w:rFonts w:ascii="Josefin Sans" w:hAnsi="Josefin Sans" w:cs="Arial"/>
        </w:rPr>
      </w:pPr>
      <w:r w:rsidRPr="00016A7C">
        <w:rPr>
          <w:rFonts w:ascii="Josefin Sans" w:hAnsi="Josefin Sans" w:cs="Arial"/>
        </w:rPr>
        <w:t xml:space="preserve">On </w:t>
      </w:r>
      <w:r w:rsidR="00C73924">
        <w:rPr>
          <w:rFonts w:ascii="Josefin Sans" w:hAnsi="Josefin Sans" w:cs="Arial"/>
        </w:rPr>
        <w:t xml:space="preserve">most modern </w:t>
      </w:r>
      <w:r w:rsidRPr="00016A7C">
        <w:rPr>
          <w:rFonts w:ascii="Josefin Sans" w:hAnsi="Josefin Sans" w:cs="Arial"/>
        </w:rPr>
        <w:t xml:space="preserve">Windows </w:t>
      </w:r>
      <w:r w:rsidR="00C73924">
        <w:rPr>
          <w:rFonts w:ascii="Josefin Sans" w:hAnsi="Josefin Sans" w:cs="Arial"/>
        </w:rPr>
        <w:t>10</w:t>
      </w:r>
      <w:r w:rsidRPr="00016A7C">
        <w:rPr>
          <w:rFonts w:ascii="Josefin Sans" w:hAnsi="Josefin Sans" w:cs="Arial"/>
        </w:rPr>
        <w:t xml:space="preserve"> and Windows Server installations, Microsoft .NET Framework v4.</w:t>
      </w:r>
      <w:r w:rsidR="00C73924">
        <w:rPr>
          <w:rFonts w:ascii="Josefin Sans" w:hAnsi="Josefin Sans" w:cs="Arial"/>
        </w:rPr>
        <w:t>6</w:t>
      </w:r>
      <w:r w:rsidRPr="00016A7C">
        <w:rPr>
          <w:rFonts w:ascii="Josefin Sans" w:hAnsi="Josefin Sans" w:cs="Arial"/>
        </w:rPr>
        <w:t xml:space="preserve"> is usually installed as part of the factory configuration, whereas on earlier operating systems, you might need to manually add the .NET 4.</w:t>
      </w:r>
      <w:r w:rsidR="00C73924">
        <w:rPr>
          <w:rFonts w:ascii="Josefin Sans" w:hAnsi="Josefin Sans" w:cs="Arial"/>
        </w:rPr>
        <w:t>6</w:t>
      </w:r>
      <w:r w:rsidRPr="00016A7C">
        <w:rPr>
          <w:rFonts w:ascii="Josefin Sans" w:hAnsi="Josefin Sans" w:cs="Arial"/>
        </w:rPr>
        <w:t xml:space="preserve"> components to the factory configuration.</w:t>
      </w:r>
    </w:p>
    <w:p w:rsidR="00DB60FF" w:rsidRPr="00016A7C" w:rsidRDefault="00DB60FF" w:rsidP="00DB60FF">
      <w:pPr>
        <w:rPr>
          <w:rFonts w:ascii="Josefin Sans" w:hAnsi="Josefin Sans" w:cs="Arial"/>
        </w:rPr>
      </w:pPr>
      <w:r w:rsidRPr="00016A7C">
        <w:rPr>
          <w:rFonts w:ascii="Josefin Sans" w:hAnsi="Josefin Sans" w:cs="Arial"/>
        </w:rPr>
        <w:t xml:space="preserve">To see which version of the Microsoft .NET framework installed, open up Windows Explorer® and navigate to </w:t>
      </w:r>
      <w:r w:rsidRPr="00016A7C">
        <w:rPr>
          <w:rFonts w:ascii="Josefin Sans" w:hAnsi="Josefin Sans" w:cs="Arial"/>
          <w:u w:val="single"/>
        </w:rPr>
        <w:t>C:\WINDOWS\Microsoft.NET\Framework</w:t>
      </w:r>
      <w:r w:rsidRPr="00016A7C">
        <w:rPr>
          <w:rFonts w:ascii="Josefin Sans" w:hAnsi="Josefin Sans" w:cs="Arial"/>
        </w:rPr>
        <w:t xml:space="preserve"> and then the subfolders listed will indicate which version(s) of the framework you have installed:</w:t>
      </w:r>
    </w:p>
    <w:p w:rsidR="00DB60FF" w:rsidRPr="00016A7C" w:rsidRDefault="00317225" w:rsidP="00DB60FF">
      <w:pPr>
        <w:rPr>
          <w:rFonts w:ascii="Josefin Sans" w:hAnsi="Josefin Sans" w:cs="Arial"/>
        </w:rPr>
      </w:pPr>
      <w:r w:rsidRPr="00A772CB">
        <w:rPr>
          <w:rFonts w:ascii="Josefin Sans" w:hAnsi="Josefin Sans"/>
          <w:noProof/>
        </w:rPr>
        <w:drawing>
          <wp:inline distT="0" distB="0" distL="0" distR="0">
            <wp:extent cx="3181350" cy="1476375"/>
            <wp:effectExtent l="19050" t="19050" r="38100" b="47625"/>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1350" cy="147637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To install the .NET Framework, launch Internet Explorer and enter the URL: </w:t>
      </w:r>
      <w:bookmarkStart w:id="4" w:name="OLE_LINK1"/>
      <w:bookmarkStart w:id="5" w:name="OLE_LINK2"/>
      <w:r w:rsidR="00A772CB" w:rsidRPr="00016A7C">
        <w:rPr>
          <w:rFonts w:ascii="Josefin Sans" w:hAnsi="Josefin Sans"/>
        </w:rPr>
        <w:fldChar w:fldCharType="begin"/>
      </w:r>
      <w:r w:rsidRPr="00016A7C">
        <w:rPr>
          <w:rFonts w:ascii="Josefin Sans" w:hAnsi="Josefin Sans"/>
        </w:rPr>
        <w:instrText xml:space="preserve"> HYPERLINK "https://www.inflectra.com/CustomerArea" </w:instrText>
      </w:r>
      <w:r w:rsidR="00A772CB" w:rsidRPr="00016A7C">
        <w:rPr>
          <w:rFonts w:ascii="Josefin Sans" w:hAnsi="Josefin Sans"/>
        </w:rPr>
        <w:fldChar w:fldCharType="separate"/>
      </w:r>
      <w:r w:rsidRPr="00016A7C">
        <w:rPr>
          <w:rStyle w:val="Hyperlink"/>
          <w:rFonts w:ascii="Josefin Sans" w:hAnsi="Josefin Sans"/>
        </w:rPr>
        <w:t>https://www.inflectra</w:t>
      </w:r>
      <w:bookmarkEnd w:id="4"/>
      <w:bookmarkEnd w:id="5"/>
      <w:r w:rsidRPr="00016A7C">
        <w:rPr>
          <w:rStyle w:val="Hyperlink"/>
          <w:rFonts w:ascii="Josefin Sans" w:hAnsi="Josefin Sans"/>
        </w:rPr>
        <w:t>.com/CustomerArea</w:t>
      </w:r>
      <w:r w:rsidR="00A772CB" w:rsidRPr="00016A7C">
        <w:rPr>
          <w:rFonts w:ascii="Josefin Sans" w:hAnsi="Josefin Sans"/>
        </w:rPr>
        <w:fldChar w:fldCharType="end"/>
      </w:r>
      <w:r w:rsidRPr="00016A7C">
        <w:rPr>
          <w:rFonts w:ascii="Josefin Sans" w:hAnsi="Josefin Sans"/>
        </w:rPr>
        <w:t>. Once you have logged-in to the customer area, under the “My Downloads” section there will be hyperlinks to download and install the appropriate version of the .NET Framework (version 4.</w:t>
      </w:r>
      <w:r w:rsidR="00C73924">
        <w:rPr>
          <w:rFonts w:ascii="Josefin Sans" w:hAnsi="Josefin Sans"/>
        </w:rPr>
        <w:t>6</w:t>
      </w:r>
      <w:r w:rsidRPr="00016A7C">
        <w:rPr>
          <w:rFonts w:ascii="Josefin Sans" w:hAnsi="Josefin Sans"/>
        </w:rPr>
        <w:t xml:space="preserve"> at time of writing). Click on the option to download and install the .NET Framework, and follow the instructions provided. Once you have completed the install, verify that the installation was successful by looking in the “Administrative Tools” folder as illustrated above. You also need to make sure that .NET 4.</w:t>
      </w:r>
      <w:r w:rsidR="00C73924">
        <w:rPr>
          <w:rFonts w:ascii="Josefin Sans" w:hAnsi="Josefin Sans"/>
        </w:rPr>
        <w:t>6</w:t>
      </w:r>
      <w:r w:rsidRPr="00016A7C">
        <w:rPr>
          <w:rFonts w:ascii="Josefin Sans" w:hAnsi="Josefin Sans"/>
        </w:rPr>
        <w:t xml:space="preserve"> has been installed if necessary.</w:t>
      </w:r>
    </w:p>
    <w:p w:rsidR="00DB60FF" w:rsidRPr="00016A7C" w:rsidRDefault="00DB60FF" w:rsidP="00DB60FF">
      <w:pPr>
        <w:pStyle w:val="Heading3"/>
      </w:pPr>
      <w:r w:rsidRPr="00016A7C">
        <w:lastRenderedPageBreak/>
        <w:t xml:space="preserve">2.1.2. Install SQL Server </w:t>
      </w:r>
      <w:r w:rsidR="00C73924">
        <w:t xml:space="preserve">2017, </w:t>
      </w:r>
      <w:r w:rsidRPr="00016A7C">
        <w:t>2016, 2014, 2012, or 2008</w:t>
      </w:r>
      <w:r w:rsidR="00C73924">
        <w:t>R2</w:t>
      </w:r>
    </w:p>
    <w:p w:rsidR="00DB60FF" w:rsidRPr="00016A7C" w:rsidRDefault="00F15844" w:rsidP="00DB60FF">
      <w:pPr>
        <w:rPr>
          <w:rFonts w:ascii="Josefin Sans" w:hAnsi="Josefin Sans" w:cs="Arial"/>
        </w:rPr>
      </w:pPr>
      <w:r>
        <w:rPr>
          <w:rFonts w:ascii="Josefin Sans" w:hAnsi="Josefin Sans" w:cs="Arial"/>
        </w:rPr>
        <w:t>If you do not have a SQL Server instance ready, you can i</w:t>
      </w:r>
      <w:r w:rsidR="00DB60FF" w:rsidRPr="00016A7C">
        <w:rPr>
          <w:rFonts w:ascii="Josefin Sans" w:hAnsi="Josefin Sans" w:cs="Arial"/>
        </w:rPr>
        <w:t>nstall the appropriate version of the database software, following the instructions provided with the installation. We recommend SQL Server Express Edition® for most users. This free version of SQL Server will offer sufficient performance for most installations and can be easily downloaded from either the customer area of our website (</w:t>
      </w:r>
      <w:hyperlink r:id="rId21" w:history="1">
        <w:r w:rsidR="00DB60FF" w:rsidRPr="00016A7C">
          <w:rPr>
            <w:rStyle w:val="Hyperlink"/>
            <w:rFonts w:ascii="Josefin Sans" w:hAnsi="Josefin Sans" w:cs="Arial"/>
          </w:rPr>
          <w:t>http://www.inflectra.com/CustomerArea</w:t>
        </w:r>
      </w:hyperlink>
      <w:r w:rsidR="00DB60FF" w:rsidRPr="00016A7C">
        <w:rPr>
          <w:rFonts w:ascii="Josefin Sans" w:hAnsi="Josefin Sans" w:cs="Arial"/>
        </w:rPr>
        <w:t xml:space="preserve">) or directly from the Microsoft® web-site at </w:t>
      </w:r>
      <w:hyperlink r:id="rId22" w:history="1">
        <w:r w:rsidR="00DB60FF" w:rsidRPr="00016A7C">
          <w:rPr>
            <w:rStyle w:val="Hyperlink"/>
            <w:rFonts w:ascii="Josefin Sans" w:hAnsi="Josefin Sans"/>
          </w:rPr>
          <w:t>http://www.microsoft.com/express/sql</w:t>
        </w:r>
      </w:hyperlink>
      <w:r w:rsidR="00DB60FF" w:rsidRPr="00016A7C">
        <w:rPr>
          <w:rFonts w:ascii="Josefin Sans" w:hAnsi="Josefin Sans"/>
        </w:rPr>
        <w:t xml:space="preserve">. </w:t>
      </w:r>
      <w:r w:rsidR="00DB60FF" w:rsidRPr="00016A7C">
        <w:rPr>
          <w:rFonts w:ascii="Josefin Sans" w:hAnsi="Josefin Sans" w:cs="Arial"/>
        </w:rPr>
        <w:t xml:space="preserve"> </w:t>
      </w:r>
    </w:p>
    <w:p w:rsidR="00DB60FF" w:rsidRPr="00016A7C" w:rsidRDefault="00DB60FF" w:rsidP="00DB60FF">
      <w:pPr>
        <w:pStyle w:val="Heading3"/>
      </w:pPr>
      <w:r w:rsidRPr="00016A7C">
        <w:t>2.1.</w:t>
      </w:r>
      <w:r w:rsidR="00F15844">
        <w:t>3</w:t>
      </w:r>
      <w:r w:rsidRPr="00016A7C">
        <w:t>. Ensure that IIS is installed</w:t>
      </w:r>
    </w:p>
    <w:p w:rsidR="00DB60FF" w:rsidRPr="00016A7C" w:rsidRDefault="00DB60FF" w:rsidP="00DB60FF">
      <w:pPr>
        <w:rPr>
          <w:rFonts w:ascii="Josefin Sans" w:hAnsi="Josefin Sans" w:cs="Arial"/>
        </w:rPr>
      </w:pPr>
      <w:r w:rsidRPr="00016A7C">
        <w:rPr>
          <w:rFonts w:ascii="Josefin Sans" w:hAnsi="Josefin Sans" w:cs="Arial"/>
        </w:rPr>
        <w:t>On Windows Server OS installations, IIS is usually installed as part of the factory configuration, whereas on Windows workstation OS installations, you typically need to manually add the components to the factory configuration. The steps that you need to take to verify its installation are listed below:</w:t>
      </w:r>
    </w:p>
    <w:p w:rsidR="00DB60FF" w:rsidRPr="00016A7C" w:rsidRDefault="00DB60FF" w:rsidP="00DB60FF">
      <w:pPr>
        <w:rPr>
          <w:rFonts w:ascii="Josefin Sans" w:hAnsi="Josefin Sans" w:cs="Arial"/>
        </w:rPr>
      </w:pPr>
      <w:r w:rsidRPr="00016A7C">
        <w:rPr>
          <w:rFonts w:ascii="Josefin Sans" w:hAnsi="Josefin Sans" w:cs="Arial"/>
        </w:rPr>
        <w:t>To check if you have IIS installed, click Start &gt; Control Panel &gt; Administrative Tools. Under the “Administrative Tools folder”, you should see an icon for “Internet Information Services (IIS) Manager”. If you don’t see this icon, then it means that you need to add IIS to your computer:</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3857625" cy="1171575"/>
            <wp:effectExtent l="0" t="0" r="0"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7625" cy="1171575"/>
                    </a:xfrm>
                    <a:prstGeom prst="rect">
                      <a:avLst/>
                    </a:prstGeom>
                    <a:noFill/>
                    <a:ln>
                      <a:noFill/>
                    </a:ln>
                  </pic:spPr>
                </pic:pic>
              </a:graphicData>
            </a:graphic>
          </wp:inline>
        </w:drawing>
      </w:r>
    </w:p>
    <w:p w:rsidR="00DB60FF" w:rsidRPr="00016A7C" w:rsidRDefault="00DB60FF" w:rsidP="00DB60FF">
      <w:pPr>
        <w:rPr>
          <w:rFonts w:ascii="Josefin Sans" w:hAnsi="Josefin Sans" w:cs="Arial"/>
          <w:b/>
          <w:u w:val="single"/>
        </w:rPr>
      </w:pPr>
      <w:r w:rsidRPr="00016A7C">
        <w:rPr>
          <w:rFonts w:ascii="Josefin Sans" w:hAnsi="Josefin Sans" w:cs="Arial"/>
          <w:b/>
          <w:u w:val="single"/>
        </w:rPr>
        <w:t>a) Windows 7</w:t>
      </w:r>
    </w:p>
    <w:p w:rsidR="00DB60FF" w:rsidRPr="00016A7C" w:rsidRDefault="00DB60FF" w:rsidP="00DB60FF">
      <w:pPr>
        <w:rPr>
          <w:rFonts w:ascii="Josefin Sans" w:hAnsi="Josefin Sans"/>
        </w:rPr>
      </w:pPr>
      <w:r w:rsidRPr="00016A7C">
        <w:rPr>
          <w:rFonts w:ascii="Josefin Sans" w:hAnsi="Josefin Sans"/>
        </w:rPr>
        <w:t xml:space="preserve">To install IIS on </w:t>
      </w:r>
      <w:r w:rsidRPr="00016A7C">
        <w:rPr>
          <w:rFonts w:ascii="Josefin Sans" w:hAnsi="Josefin Sans"/>
          <w:b/>
        </w:rPr>
        <w:t>Windows 7</w:t>
      </w:r>
      <w:r w:rsidRPr="00016A7C">
        <w:rPr>
          <w:rFonts w:ascii="Josefin Sans" w:hAnsi="Josefin Sans"/>
        </w:rPr>
        <w:t>, you need to click Start &gt; Control Panel &gt; Programs and Features, then choose the option to “Turn Windows features on or off”. This will bring up the list of features and roles that can be configured on the server:</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2571750" cy="2857500"/>
            <wp:effectExtent l="0" t="0" r="0" b="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0" cy="2857500"/>
                    </a:xfrm>
                    <a:prstGeom prst="rect">
                      <a:avLst/>
                    </a:prstGeom>
                    <a:noFill/>
                    <a:ln>
                      <a:noFill/>
                    </a:ln>
                  </pic:spPr>
                </pic:pic>
              </a:graphicData>
            </a:graphic>
          </wp:inline>
        </w:drawing>
      </w:r>
    </w:p>
    <w:p w:rsidR="00DB60FF" w:rsidRPr="00016A7C" w:rsidRDefault="00DB60FF" w:rsidP="00DB60FF">
      <w:pPr>
        <w:rPr>
          <w:rFonts w:ascii="Josefin Sans" w:hAnsi="Josefin Sans"/>
          <w:b/>
          <w:u w:val="single"/>
        </w:rPr>
      </w:pPr>
      <w:r w:rsidRPr="00016A7C">
        <w:rPr>
          <w:rFonts w:ascii="Josefin Sans" w:hAnsi="Josefin Sans"/>
          <w:b/>
          <w:u w:val="single"/>
        </w:rPr>
        <w:t>b) Windows 8, Windows 8.1</w:t>
      </w:r>
    </w:p>
    <w:p w:rsidR="00DB60FF" w:rsidRPr="00016A7C" w:rsidRDefault="00DB60FF" w:rsidP="00DB60FF">
      <w:pPr>
        <w:rPr>
          <w:rFonts w:ascii="Josefin Sans" w:hAnsi="Josefin Sans"/>
        </w:rPr>
      </w:pPr>
      <w:r w:rsidRPr="00016A7C">
        <w:rPr>
          <w:rFonts w:ascii="Josefin Sans" w:hAnsi="Josefin Sans"/>
        </w:rPr>
        <w:lastRenderedPageBreak/>
        <w:t xml:space="preserve">On </w:t>
      </w:r>
      <w:r w:rsidRPr="00016A7C">
        <w:rPr>
          <w:rFonts w:ascii="Josefin Sans" w:hAnsi="Josefin Sans"/>
          <w:b/>
        </w:rPr>
        <w:t>Windows 8 or 8.1</w:t>
      </w:r>
      <w:r w:rsidRPr="00016A7C">
        <w:rPr>
          <w:rFonts w:ascii="Josefin Sans" w:hAnsi="Josefin Sans"/>
        </w:rPr>
        <w:t>, to install IIS, you need to click Start &gt; Control Panel &gt; Programs and Features, then choose the option to “Turn Windows features on or off”. This will bring up the list of features and roles that can be configured on the server:</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2962275" cy="2600325"/>
            <wp:effectExtent l="19050" t="19050" r="47625" b="47625"/>
            <wp:docPr id="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2275" cy="26003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DB60FF" w:rsidRPr="00016A7C" w:rsidRDefault="00DB60FF" w:rsidP="00DB60FF">
      <w:pPr>
        <w:rPr>
          <w:rFonts w:ascii="Josefin Sans" w:hAnsi="Josefin Sans" w:cs="Arial"/>
          <w:b/>
          <w:u w:val="single"/>
        </w:rPr>
      </w:pPr>
      <w:r w:rsidRPr="00016A7C">
        <w:rPr>
          <w:rFonts w:ascii="Josefin Sans" w:hAnsi="Josefin Sans" w:cs="Arial"/>
          <w:b/>
          <w:u w:val="single"/>
        </w:rPr>
        <w:t>c) Windows 10</w:t>
      </w:r>
    </w:p>
    <w:p w:rsidR="00DB60FF" w:rsidRPr="00016A7C" w:rsidRDefault="00DB60FF" w:rsidP="00DB60FF">
      <w:pPr>
        <w:rPr>
          <w:rFonts w:ascii="Josefin Sans" w:hAnsi="Josefin Sans"/>
        </w:rPr>
      </w:pPr>
      <w:r w:rsidRPr="00016A7C">
        <w:rPr>
          <w:rFonts w:ascii="Josefin Sans" w:hAnsi="Josefin Sans"/>
        </w:rPr>
        <w:t xml:space="preserve">On </w:t>
      </w:r>
      <w:r w:rsidRPr="00016A7C">
        <w:rPr>
          <w:rFonts w:ascii="Josefin Sans" w:hAnsi="Josefin Sans"/>
          <w:b/>
        </w:rPr>
        <w:t>Windows 10</w:t>
      </w:r>
      <w:r w:rsidRPr="00016A7C">
        <w:rPr>
          <w:rFonts w:ascii="Josefin Sans" w:hAnsi="Josefin Sans"/>
        </w:rPr>
        <w:t>, to install IIS, you need to click Start &gt; Control Panel &gt; Programs and Features, then choose the option to “Turn Windows features on or off”. This will bring up the list of features and roles that can be configured on the server:</w:t>
      </w:r>
    </w:p>
    <w:p w:rsidR="00DB60FF" w:rsidRPr="00016A7C" w:rsidRDefault="00DB60FF" w:rsidP="00DB60FF">
      <w:pPr>
        <w:rPr>
          <w:rFonts w:ascii="Josefin Sans" w:hAnsi="Josefin Sans" w:cs="Arial"/>
        </w:rPr>
      </w:pP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3952875" cy="3505200"/>
            <wp:effectExtent l="0" t="0" r="0" b="0"/>
            <wp:docPr id="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2875" cy="35052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Make sure that the following features are enabled within the 'Internet Information Services' folder:</w:t>
      </w:r>
    </w:p>
    <w:p w:rsidR="00DB60FF" w:rsidRPr="00016A7C" w:rsidRDefault="00DB60FF" w:rsidP="00DB60FF">
      <w:pPr>
        <w:numPr>
          <w:ilvl w:val="0"/>
          <w:numId w:val="7"/>
        </w:numPr>
        <w:spacing w:after="0"/>
        <w:rPr>
          <w:rFonts w:ascii="Josefin Sans" w:hAnsi="Josefin Sans" w:cs="Calibri"/>
          <w:sz w:val="22"/>
          <w:szCs w:val="22"/>
        </w:rPr>
      </w:pPr>
      <w:r w:rsidRPr="00016A7C">
        <w:rPr>
          <w:rFonts w:ascii="Josefin Sans" w:hAnsi="Josefin Sans" w:cs="Calibri"/>
          <w:sz w:val="22"/>
          <w:szCs w:val="22"/>
        </w:rPr>
        <w:lastRenderedPageBreak/>
        <w:t xml:space="preserve">Web </w:t>
      </w:r>
      <w:r w:rsidRPr="00016A7C">
        <w:rPr>
          <w:rFonts w:ascii="Josefin Sans" w:hAnsi="Josefin Sans"/>
        </w:rPr>
        <w:t>Management</w:t>
      </w:r>
      <w:r w:rsidRPr="00016A7C">
        <w:rPr>
          <w:rFonts w:ascii="Josefin Sans" w:hAnsi="Josefin Sans" w:cs="Calibri"/>
          <w:sz w:val="22"/>
          <w:szCs w:val="22"/>
        </w:rPr>
        <w:t xml:space="preserve"> Tools</w:t>
      </w:r>
    </w:p>
    <w:p w:rsidR="00DB60FF" w:rsidRPr="00016A7C" w:rsidRDefault="00DB60FF" w:rsidP="00DB60FF">
      <w:pPr>
        <w:numPr>
          <w:ilvl w:val="1"/>
          <w:numId w:val="7"/>
        </w:numPr>
        <w:spacing w:after="0"/>
        <w:rPr>
          <w:rFonts w:ascii="Josefin Sans" w:hAnsi="Josefin Sans" w:cs="Calibri"/>
          <w:sz w:val="22"/>
          <w:szCs w:val="22"/>
        </w:rPr>
      </w:pPr>
      <w:r w:rsidRPr="00016A7C">
        <w:rPr>
          <w:rFonts w:ascii="Josefin Sans" w:hAnsi="Josefin Sans" w:cs="Calibri"/>
          <w:sz w:val="22"/>
          <w:szCs w:val="22"/>
        </w:rPr>
        <w:t xml:space="preserve">IIS </w:t>
      </w:r>
      <w:r w:rsidRPr="00016A7C">
        <w:rPr>
          <w:rFonts w:ascii="Josefin Sans" w:hAnsi="Josefin Sans"/>
        </w:rPr>
        <w:t>Management</w:t>
      </w:r>
      <w:r w:rsidRPr="00016A7C">
        <w:rPr>
          <w:rFonts w:ascii="Josefin Sans" w:hAnsi="Josefin Sans" w:cs="Calibri"/>
          <w:sz w:val="22"/>
          <w:szCs w:val="22"/>
        </w:rPr>
        <w:t xml:space="preserve"> Console</w:t>
      </w:r>
    </w:p>
    <w:p w:rsidR="00DB60FF" w:rsidRPr="00016A7C" w:rsidRDefault="00DB60FF" w:rsidP="00DB60FF">
      <w:pPr>
        <w:numPr>
          <w:ilvl w:val="1"/>
          <w:numId w:val="7"/>
        </w:numPr>
        <w:spacing w:after="0"/>
        <w:rPr>
          <w:rFonts w:ascii="Josefin Sans" w:hAnsi="Josefin Sans" w:cs="Calibri"/>
          <w:sz w:val="22"/>
          <w:szCs w:val="22"/>
        </w:rPr>
      </w:pPr>
      <w:r w:rsidRPr="00016A7C">
        <w:rPr>
          <w:rFonts w:ascii="Josefin Sans" w:hAnsi="Josefin Sans" w:cs="Calibri"/>
          <w:sz w:val="22"/>
          <w:szCs w:val="22"/>
        </w:rPr>
        <w:t>IIS Management Service</w:t>
      </w:r>
    </w:p>
    <w:p w:rsidR="00DB60FF" w:rsidRPr="00016A7C" w:rsidRDefault="00DB60FF" w:rsidP="00DB60FF">
      <w:pPr>
        <w:numPr>
          <w:ilvl w:val="0"/>
          <w:numId w:val="7"/>
        </w:numPr>
        <w:spacing w:after="0"/>
        <w:rPr>
          <w:rFonts w:ascii="Josefin Sans" w:hAnsi="Josefin Sans" w:cs="Calibri"/>
          <w:sz w:val="22"/>
          <w:szCs w:val="22"/>
        </w:rPr>
      </w:pPr>
      <w:r w:rsidRPr="00016A7C">
        <w:rPr>
          <w:rFonts w:ascii="Josefin Sans" w:hAnsi="Josefin Sans"/>
        </w:rPr>
        <w:t>World</w:t>
      </w:r>
      <w:r w:rsidRPr="00016A7C">
        <w:rPr>
          <w:rFonts w:ascii="Josefin Sans" w:hAnsi="Josefin Sans" w:cs="Calibri"/>
          <w:sz w:val="22"/>
          <w:szCs w:val="22"/>
        </w:rPr>
        <w:t xml:space="preserve"> Wide Web Services</w:t>
      </w:r>
    </w:p>
    <w:p w:rsidR="00DB60FF" w:rsidRPr="00016A7C" w:rsidRDefault="00DB60FF" w:rsidP="00DB60FF">
      <w:pPr>
        <w:numPr>
          <w:ilvl w:val="1"/>
          <w:numId w:val="7"/>
        </w:numPr>
        <w:spacing w:after="0"/>
        <w:rPr>
          <w:rFonts w:ascii="Josefin Sans" w:hAnsi="Josefin Sans" w:cs="Calibri"/>
          <w:sz w:val="22"/>
          <w:szCs w:val="22"/>
        </w:rPr>
      </w:pPr>
      <w:r w:rsidRPr="00016A7C">
        <w:rPr>
          <w:rFonts w:ascii="Josefin Sans" w:hAnsi="Josefin Sans"/>
        </w:rPr>
        <w:t>Application</w:t>
      </w:r>
      <w:r w:rsidRPr="00016A7C">
        <w:rPr>
          <w:rFonts w:ascii="Josefin Sans" w:hAnsi="Josefin Sans" w:cs="Calibri"/>
          <w:sz w:val="22"/>
          <w:szCs w:val="22"/>
        </w:rPr>
        <w:t xml:space="preserve"> Development Features</w:t>
      </w:r>
    </w:p>
    <w:p w:rsidR="00DB60FF" w:rsidRPr="00016A7C" w:rsidRDefault="00DB60FF" w:rsidP="00DB60FF">
      <w:pPr>
        <w:numPr>
          <w:ilvl w:val="2"/>
          <w:numId w:val="7"/>
        </w:numPr>
        <w:spacing w:after="0"/>
        <w:rPr>
          <w:rFonts w:ascii="Josefin Sans" w:hAnsi="Josefin Sans"/>
        </w:rPr>
      </w:pPr>
      <w:r w:rsidRPr="00016A7C">
        <w:rPr>
          <w:rFonts w:ascii="Josefin Sans" w:hAnsi="Josefin Sans" w:cs="Calibri"/>
          <w:sz w:val="22"/>
          <w:szCs w:val="22"/>
        </w:rPr>
        <w:t>.</w:t>
      </w:r>
      <w:r w:rsidRPr="00016A7C">
        <w:rPr>
          <w:rFonts w:ascii="Josefin Sans" w:hAnsi="Josefin Sans"/>
        </w:rPr>
        <w:t>NET Extensibility 3.5</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.NET Extensibility 4.6</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ASP.NET 3.5</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ASP.NET 4.6</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ISAPI Extensions</w:t>
      </w:r>
    </w:p>
    <w:p w:rsidR="00DB60FF" w:rsidRPr="00016A7C" w:rsidRDefault="00DB60FF" w:rsidP="00DB60FF">
      <w:pPr>
        <w:numPr>
          <w:ilvl w:val="2"/>
          <w:numId w:val="7"/>
        </w:numPr>
        <w:spacing w:after="0"/>
        <w:rPr>
          <w:rFonts w:ascii="Josefin Sans" w:hAnsi="Josefin Sans" w:cs="Calibri"/>
          <w:sz w:val="22"/>
          <w:szCs w:val="22"/>
        </w:rPr>
      </w:pPr>
      <w:r w:rsidRPr="00016A7C">
        <w:rPr>
          <w:rFonts w:ascii="Josefin Sans" w:hAnsi="Josefin Sans"/>
        </w:rPr>
        <w:t>ISAPI Filters</w:t>
      </w:r>
    </w:p>
    <w:p w:rsidR="00DB60FF" w:rsidRPr="00016A7C" w:rsidRDefault="00DB60FF" w:rsidP="00DB60FF">
      <w:pPr>
        <w:numPr>
          <w:ilvl w:val="1"/>
          <w:numId w:val="7"/>
        </w:numPr>
        <w:spacing w:after="0"/>
        <w:rPr>
          <w:rFonts w:ascii="Josefin Sans" w:hAnsi="Josefin Sans" w:cs="Calibri"/>
          <w:sz w:val="22"/>
          <w:szCs w:val="22"/>
        </w:rPr>
      </w:pPr>
      <w:r w:rsidRPr="00016A7C">
        <w:rPr>
          <w:rFonts w:ascii="Josefin Sans" w:hAnsi="Josefin Sans"/>
        </w:rPr>
        <w:t>Common</w:t>
      </w:r>
      <w:r w:rsidRPr="00016A7C">
        <w:rPr>
          <w:rFonts w:ascii="Josefin Sans" w:hAnsi="Josefin Sans" w:cs="Calibri"/>
          <w:sz w:val="22"/>
          <w:szCs w:val="22"/>
        </w:rPr>
        <w:t xml:space="preserve"> HTTP Features</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Default Document</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Directory Browsing</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HTTP Errors</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HTTP Redirection</w:t>
      </w:r>
    </w:p>
    <w:p w:rsidR="00DB60FF" w:rsidRPr="00016A7C" w:rsidRDefault="00DB60FF" w:rsidP="00DB60FF">
      <w:pPr>
        <w:numPr>
          <w:ilvl w:val="2"/>
          <w:numId w:val="7"/>
        </w:numPr>
        <w:spacing w:after="0"/>
        <w:rPr>
          <w:rFonts w:ascii="Josefin Sans" w:hAnsi="Josefin Sans" w:cs="Calibri"/>
          <w:sz w:val="22"/>
          <w:szCs w:val="22"/>
        </w:rPr>
      </w:pPr>
      <w:r w:rsidRPr="00016A7C">
        <w:rPr>
          <w:rFonts w:ascii="Josefin Sans" w:hAnsi="Josefin Sans"/>
        </w:rPr>
        <w:t>Static Content</w:t>
      </w:r>
    </w:p>
    <w:p w:rsidR="00DB60FF" w:rsidRPr="00016A7C" w:rsidRDefault="00DB60FF" w:rsidP="00DB60FF">
      <w:pPr>
        <w:rPr>
          <w:rFonts w:ascii="Josefin Sans" w:hAnsi="Josefin Sans"/>
        </w:rPr>
      </w:pPr>
    </w:p>
    <w:p w:rsidR="00DB60FF" w:rsidRPr="00016A7C" w:rsidRDefault="00DB60FF" w:rsidP="00DB60FF">
      <w:pPr>
        <w:rPr>
          <w:rFonts w:ascii="Josefin Sans" w:hAnsi="Josefin Sans"/>
        </w:rPr>
      </w:pPr>
      <w:r w:rsidRPr="00016A7C">
        <w:rPr>
          <w:rFonts w:ascii="Josefin Sans" w:hAnsi="Josefin Sans"/>
        </w:rPr>
        <w:t>In the same panel ('Turn Windows Features on or off') you also need to check that the following features are enabled in the '.NET Framework 4.6 Advanced Services' folder:</w:t>
      </w:r>
    </w:p>
    <w:p w:rsidR="00DB60FF" w:rsidRPr="00016A7C" w:rsidRDefault="00317225" w:rsidP="00DB60FF">
      <w:pPr>
        <w:rPr>
          <w:rFonts w:ascii="Josefin Sans" w:hAnsi="Josefin Sans"/>
        </w:rPr>
      </w:pPr>
      <w:r w:rsidRPr="00A772CB">
        <w:rPr>
          <w:rFonts w:ascii="Josefin Sans" w:hAnsi="Josefin Sans" w:cs="Calibri"/>
          <w:noProof/>
          <w:sz w:val="22"/>
          <w:szCs w:val="22"/>
        </w:rPr>
        <w:drawing>
          <wp:inline distT="0" distB="0" distL="0" distR="0">
            <wp:extent cx="4229100" cy="3762375"/>
            <wp:effectExtent l="0" t="0" r="0" b="0"/>
            <wp:docPr id="188"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9100" cy="3762375"/>
                    </a:xfrm>
                    <a:prstGeom prst="rect">
                      <a:avLst/>
                    </a:prstGeom>
                    <a:noFill/>
                    <a:ln>
                      <a:noFill/>
                    </a:ln>
                  </pic:spPr>
                </pic:pic>
              </a:graphicData>
            </a:graphic>
          </wp:inline>
        </w:drawing>
      </w:r>
    </w:p>
    <w:p w:rsidR="00DB60FF" w:rsidRPr="00016A7C" w:rsidRDefault="00DB60FF" w:rsidP="00DB60FF">
      <w:pPr>
        <w:numPr>
          <w:ilvl w:val="0"/>
          <w:numId w:val="7"/>
        </w:numPr>
        <w:spacing w:after="0"/>
        <w:rPr>
          <w:rFonts w:ascii="Josefin Sans" w:hAnsi="Josefin Sans"/>
        </w:rPr>
      </w:pPr>
      <w:r w:rsidRPr="00016A7C">
        <w:rPr>
          <w:rFonts w:ascii="Josefin Sans" w:hAnsi="Josefin Sans"/>
        </w:rPr>
        <w:t>.NET Framework 4.6 Advanced Services</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ASP.NET 4.6</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WCF Services</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HTTP Activation</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lastRenderedPageBreak/>
        <w:t>TCP Port Sharing</w:t>
      </w:r>
    </w:p>
    <w:p w:rsidR="00DB60FF" w:rsidRPr="00016A7C" w:rsidRDefault="00DB60FF" w:rsidP="00DB60FF">
      <w:pPr>
        <w:rPr>
          <w:rFonts w:ascii="Josefin Sans" w:hAnsi="Josefin Sans"/>
        </w:rPr>
      </w:pPr>
    </w:p>
    <w:p w:rsidR="00DB60FF" w:rsidRPr="00016A7C" w:rsidRDefault="00DB60FF" w:rsidP="00DB60FF">
      <w:pPr>
        <w:rPr>
          <w:rFonts w:ascii="Josefin Sans" w:hAnsi="Josefin Sans"/>
        </w:rPr>
      </w:pPr>
      <w:r w:rsidRPr="00016A7C">
        <w:rPr>
          <w:rFonts w:ascii="Josefin Sans" w:hAnsi="Josefin Sans"/>
        </w:rPr>
        <w:t xml:space="preserve">To verify that this IIS is now installed, type </w:t>
      </w:r>
      <w:hyperlink r:id="rId28" w:history="1">
        <w:r w:rsidRPr="00016A7C">
          <w:rPr>
            <w:rStyle w:val="Hyperlink"/>
            <w:rFonts w:ascii="Josefin Sans" w:hAnsi="Josefin Sans"/>
          </w:rPr>
          <w:t>http://localhost</w:t>
        </w:r>
      </w:hyperlink>
      <w:r w:rsidRPr="00016A7C">
        <w:rPr>
          <w:rFonts w:ascii="Josefin Sans" w:hAnsi="Josefin Sans"/>
        </w:rPr>
        <w:t xml:space="preserve"> into the address bar of Internet Explorer on your computer. You should see a screen displaying the initial IIS startup page:</w:t>
      </w:r>
    </w:p>
    <w:p w:rsidR="00DB60FF" w:rsidRPr="00016A7C" w:rsidRDefault="00317225" w:rsidP="00DB60FF">
      <w:pPr>
        <w:rPr>
          <w:rFonts w:ascii="Josefin Sans" w:hAnsi="Josefin Sans"/>
        </w:rPr>
      </w:pPr>
      <w:r w:rsidRPr="00A772CB">
        <w:rPr>
          <w:rFonts w:ascii="Josefin Sans" w:hAnsi="Josefin Sans" w:cs="Calibri"/>
          <w:noProof/>
          <w:sz w:val="22"/>
          <w:szCs w:val="22"/>
        </w:rPr>
        <w:drawing>
          <wp:inline distT="0" distB="0" distL="0" distR="0">
            <wp:extent cx="5486400" cy="4286250"/>
            <wp:effectExtent l="0" t="0" r="0" b="0"/>
            <wp:docPr id="18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286250"/>
                    </a:xfrm>
                    <a:prstGeom prst="rect">
                      <a:avLst/>
                    </a:prstGeom>
                    <a:noFill/>
                    <a:ln>
                      <a:noFill/>
                    </a:ln>
                  </pic:spPr>
                </pic:pic>
              </a:graphicData>
            </a:graphic>
          </wp:inline>
        </w:drawing>
      </w:r>
    </w:p>
    <w:p w:rsidR="00DB60FF" w:rsidRPr="00016A7C" w:rsidRDefault="00DB60FF" w:rsidP="00DB60FF">
      <w:pPr>
        <w:rPr>
          <w:rFonts w:ascii="Josefin Sans" w:hAnsi="Josefin Sans" w:cs="Arial"/>
          <w:b/>
          <w:u w:val="single"/>
        </w:rPr>
      </w:pPr>
    </w:p>
    <w:p w:rsidR="00DB60FF" w:rsidRPr="00016A7C" w:rsidRDefault="00DB60FF" w:rsidP="00DB60FF">
      <w:pPr>
        <w:rPr>
          <w:rFonts w:ascii="Josefin Sans" w:hAnsi="Josefin Sans" w:cs="Arial"/>
          <w:b/>
          <w:u w:val="single"/>
        </w:rPr>
      </w:pPr>
      <w:r w:rsidRPr="00016A7C">
        <w:rPr>
          <w:rFonts w:ascii="Josefin Sans" w:hAnsi="Josefin Sans" w:cs="Arial"/>
          <w:b/>
          <w:u w:val="single"/>
        </w:rPr>
        <w:t>d) Windows Server 2008 / 2008 R2</w:t>
      </w:r>
    </w:p>
    <w:p w:rsidR="00DB60FF" w:rsidRPr="00016A7C" w:rsidRDefault="00DB60FF" w:rsidP="00DB60FF">
      <w:pPr>
        <w:rPr>
          <w:rFonts w:ascii="Josefin Sans" w:hAnsi="Josefin Sans"/>
        </w:rPr>
      </w:pPr>
      <w:r w:rsidRPr="00016A7C">
        <w:rPr>
          <w:rFonts w:ascii="Josefin Sans" w:hAnsi="Josefin Sans"/>
        </w:rPr>
        <w:t xml:space="preserve">On </w:t>
      </w:r>
      <w:r w:rsidRPr="00016A7C">
        <w:rPr>
          <w:rFonts w:ascii="Josefin Sans" w:hAnsi="Josefin Sans"/>
          <w:b/>
        </w:rPr>
        <w:t>Windows Server 2008</w:t>
      </w:r>
      <w:r w:rsidRPr="00016A7C">
        <w:rPr>
          <w:rFonts w:ascii="Josefin Sans" w:hAnsi="Josefin Sans"/>
        </w:rPr>
        <w:t>, you need to click on Server Manager, then under the “Roles” heading, choose the option to “Add Role” followed by selecting the new role “Web Server / IIS”. Then click “Next” to bring up the role configuration screen:</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3619500" cy="2809875"/>
            <wp:effectExtent l="0" t="0" r="0" b="0"/>
            <wp:docPr id="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28098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Make sure that the following features are enabled:</w:t>
      </w:r>
    </w:p>
    <w:p w:rsidR="00DB60FF" w:rsidRPr="00016A7C" w:rsidRDefault="00DB60FF" w:rsidP="00DB60FF">
      <w:pPr>
        <w:numPr>
          <w:ilvl w:val="0"/>
          <w:numId w:val="7"/>
        </w:numPr>
        <w:spacing w:after="0"/>
        <w:rPr>
          <w:rFonts w:ascii="Josefin Sans" w:hAnsi="Josefin Sans"/>
        </w:rPr>
      </w:pPr>
      <w:r w:rsidRPr="00016A7C">
        <w:rPr>
          <w:rFonts w:ascii="Josefin Sans" w:hAnsi="Josefin Sans"/>
        </w:rPr>
        <w:t>Common HTTP Features</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Static Content</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Default Document</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HTTP Errors</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HTTP Redirection</w:t>
      </w:r>
    </w:p>
    <w:p w:rsidR="00DB60FF" w:rsidRPr="00016A7C" w:rsidRDefault="00DB60FF" w:rsidP="00DB60FF">
      <w:pPr>
        <w:numPr>
          <w:ilvl w:val="0"/>
          <w:numId w:val="7"/>
        </w:numPr>
        <w:spacing w:after="0"/>
        <w:rPr>
          <w:rFonts w:ascii="Josefin Sans" w:hAnsi="Josefin Sans"/>
        </w:rPr>
      </w:pPr>
      <w:r w:rsidRPr="00016A7C">
        <w:rPr>
          <w:rFonts w:ascii="Josefin Sans" w:hAnsi="Josefin Sans"/>
        </w:rPr>
        <w:t>Application Development</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ASP.NET</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.NET Extensibility</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ISAPI Extensions</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ISAPI Filters</w:t>
      </w:r>
    </w:p>
    <w:p w:rsidR="00DB60FF" w:rsidRPr="00016A7C" w:rsidRDefault="00DB60FF" w:rsidP="00DB60FF">
      <w:pPr>
        <w:numPr>
          <w:ilvl w:val="0"/>
          <w:numId w:val="7"/>
        </w:numPr>
        <w:spacing w:after="0"/>
        <w:rPr>
          <w:rFonts w:ascii="Josefin Sans" w:hAnsi="Josefin Sans"/>
        </w:rPr>
      </w:pPr>
      <w:r w:rsidRPr="00016A7C">
        <w:rPr>
          <w:rFonts w:ascii="Josefin Sans" w:hAnsi="Josefin Sans"/>
        </w:rPr>
        <w:t>Management Tools</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IIS Management Console</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IIS Management Service</w:t>
      </w:r>
    </w:p>
    <w:p w:rsidR="00DB60FF" w:rsidRPr="00016A7C" w:rsidRDefault="00DB60FF" w:rsidP="00DB60FF">
      <w:pPr>
        <w:rPr>
          <w:rFonts w:ascii="Josefin Sans" w:hAnsi="Josefin Sans"/>
        </w:rPr>
      </w:pPr>
    </w:p>
    <w:p w:rsidR="00DB60FF" w:rsidRPr="00016A7C" w:rsidRDefault="00DB60FF" w:rsidP="00DB60FF">
      <w:pPr>
        <w:rPr>
          <w:rFonts w:ascii="Josefin Sans" w:hAnsi="Josefin Sans"/>
        </w:rPr>
      </w:pPr>
      <w:r w:rsidRPr="00016A7C">
        <w:rPr>
          <w:rFonts w:ascii="Josefin Sans" w:hAnsi="Josefin Sans"/>
        </w:rPr>
        <w:t xml:space="preserve">To verify that this IIS is now installed, type </w:t>
      </w:r>
      <w:hyperlink r:id="rId31" w:history="1">
        <w:r w:rsidRPr="00016A7C">
          <w:rPr>
            <w:rStyle w:val="Hyperlink"/>
            <w:rFonts w:ascii="Josefin Sans" w:hAnsi="Josefin Sans"/>
          </w:rPr>
          <w:t>http://localhost</w:t>
        </w:r>
      </w:hyperlink>
      <w:r w:rsidRPr="00016A7C">
        <w:rPr>
          <w:rFonts w:ascii="Josefin Sans" w:hAnsi="Josefin Sans"/>
        </w:rPr>
        <w:t xml:space="preserve"> into the address bar of Internet Explorer on your computer. You should see a screen displaying the initial IIS startup page:</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3028950" cy="2200275"/>
            <wp:effectExtent l="0" t="0" r="0" b="0"/>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8950" cy="2200275"/>
                    </a:xfrm>
                    <a:prstGeom prst="rect">
                      <a:avLst/>
                    </a:prstGeom>
                    <a:noFill/>
                    <a:ln>
                      <a:noFill/>
                    </a:ln>
                  </pic:spPr>
                </pic:pic>
              </a:graphicData>
            </a:graphic>
          </wp:inline>
        </w:drawing>
      </w:r>
    </w:p>
    <w:p w:rsidR="00DB60FF" w:rsidRPr="00016A7C" w:rsidRDefault="00DB60FF" w:rsidP="00DB60FF">
      <w:pPr>
        <w:rPr>
          <w:rFonts w:ascii="Josefin Sans" w:hAnsi="Josefin Sans" w:cs="Arial"/>
          <w:b/>
          <w:u w:val="single"/>
        </w:rPr>
      </w:pPr>
    </w:p>
    <w:p w:rsidR="00DB60FF" w:rsidRPr="00016A7C" w:rsidRDefault="00DB60FF" w:rsidP="00DB60FF">
      <w:pPr>
        <w:rPr>
          <w:rFonts w:ascii="Josefin Sans" w:hAnsi="Josefin Sans" w:cs="Arial"/>
          <w:b/>
          <w:u w:val="single"/>
        </w:rPr>
      </w:pPr>
      <w:r w:rsidRPr="00016A7C">
        <w:rPr>
          <w:rFonts w:ascii="Josefin Sans" w:hAnsi="Josefin Sans" w:cs="Arial"/>
          <w:b/>
          <w:u w:val="single"/>
        </w:rPr>
        <w:t>e) Windows Server 2012, 2016</w:t>
      </w:r>
      <w:r w:rsidR="00C73924">
        <w:rPr>
          <w:rFonts w:ascii="Josefin Sans" w:hAnsi="Josefin Sans" w:cs="Arial"/>
          <w:b/>
          <w:u w:val="single"/>
        </w:rPr>
        <w:t>, 2019</w:t>
      </w:r>
    </w:p>
    <w:p w:rsidR="00DB60FF" w:rsidRPr="00016A7C" w:rsidRDefault="00DB60FF" w:rsidP="00DB60FF">
      <w:pPr>
        <w:rPr>
          <w:rFonts w:ascii="Josefin Sans" w:hAnsi="Josefin Sans"/>
        </w:rPr>
      </w:pPr>
      <w:r w:rsidRPr="00016A7C">
        <w:rPr>
          <w:rFonts w:ascii="Josefin Sans" w:hAnsi="Josefin Sans"/>
        </w:rPr>
        <w:t xml:space="preserve">On </w:t>
      </w:r>
      <w:r w:rsidRPr="00016A7C">
        <w:rPr>
          <w:rFonts w:ascii="Josefin Sans" w:hAnsi="Josefin Sans"/>
          <w:b/>
        </w:rPr>
        <w:t>Windows Server 2012</w:t>
      </w:r>
      <w:r w:rsidR="00C73924">
        <w:rPr>
          <w:rFonts w:ascii="Josefin Sans" w:hAnsi="Josefin Sans"/>
          <w:b/>
        </w:rPr>
        <w:t xml:space="preserve">, </w:t>
      </w:r>
      <w:r w:rsidRPr="00016A7C">
        <w:rPr>
          <w:rFonts w:ascii="Josefin Sans" w:hAnsi="Josefin Sans"/>
          <w:b/>
        </w:rPr>
        <w:t>2016</w:t>
      </w:r>
      <w:r w:rsidR="00C73924">
        <w:rPr>
          <w:rFonts w:ascii="Josefin Sans" w:hAnsi="Josefin Sans"/>
          <w:b/>
        </w:rPr>
        <w:t>, 2019</w:t>
      </w:r>
      <w:r w:rsidRPr="00016A7C">
        <w:rPr>
          <w:rFonts w:ascii="Josefin Sans" w:hAnsi="Josefin Sans"/>
        </w:rPr>
        <w:t>, you need to click on Server Manager, then under the “Roles” heading, choose the option to “Add Role” followed by selecting the new role “Web Server / IIS”. Then click “Next” to bring up the role configuration screen:</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038600" cy="2990850"/>
            <wp:effectExtent l="19050" t="19050" r="38100" b="3810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8600" cy="299085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DB60FF" w:rsidRPr="00016A7C" w:rsidRDefault="00DB60FF" w:rsidP="00DB60FF">
      <w:pPr>
        <w:rPr>
          <w:rFonts w:ascii="Josefin Sans" w:hAnsi="Josefin Sans"/>
        </w:rPr>
      </w:pPr>
      <w:r w:rsidRPr="00016A7C">
        <w:rPr>
          <w:rFonts w:ascii="Josefin Sans" w:hAnsi="Josefin Sans"/>
        </w:rPr>
        <w:t>Make sure that the following features are enabled:</w:t>
      </w:r>
    </w:p>
    <w:p w:rsidR="00DB60FF" w:rsidRPr="00016A7C" w:rsidRDefault="00DB60FF" w:rsidP="00DB60FF">
      <w:pPr>
        <w:numPr>
          <w:ilvl w:val="0"/>
          <w:numId w:val="7"/>
        </w:numPr>
        <w:spacing w:after="0"/>
        <w:rPr>
          <w:rFonts w:ascii="Josefin Sans" w:hAnsi="Josefin Sans"/>
        </w:rPr>
      </w:pPr>
      <w:r w:rsidRPr="00016A7C">
        <w:rPr>
          <w:rFonts w:ascii="Josefin Sans" w:hAnsi="Josefin Sans"/>
        </w:rPr>
        <w:t>Web Server (IIS)</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Web Server</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Common HTTP Features</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Default Document</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Directory Browsing</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HTTP Errors</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Static Content</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HTTP Redirection</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Application Development</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.NET Extensibility 3.5</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.NET Extensibility 4.5</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ASP.NET 3.5</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ASP.NET 4.5</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ISAPI Extensions</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ISAPI Filters</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Management Tools</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IIS Management Console</w:t>
      </w:r>
    </w:p>
    <w:p w:rsidR="00DB60FF" w:rsidRPr="00016A7C" w:rsidRDefault="00DB60FF" w:rsidP="00DB60FF">
      <w:pPr>
        <w:numPr>
          <w:ilvl w:val="3"/>
          <w:numId w:val="7"/>
        </w:numPr>
        <w:spacing w:after="0"/>
        <w:rPr>
          <w:rFonts w:ascii="Josefin Sans" w:hAnsi="Josefin Sans"/>
        </w:rPr>
      </w:pPr>
      <w:r w:rsidRPr="00016A7C">
        <w:rPr>
          <w:rFonts w:ascii="Josefin Sans" w:hAnsi="Josefin Sans"/>
        </w:rPr>
        <w:t>IIS Management Service</w:t>
      </w:r>
    </w:p>
    <w:p w:rsidR="00DB60FF" w:rsidRPr="00016A7C" w:rsidRDefault="00DB60FF" w:rsidP="00DB60FF">
      <w:pPr>
        <w:numPr>
          <w:ilvl w:val="0"/>
          <w:numId w:val="7"/>
        </w:numPr>
        <w:spacing w:after="0"/>
        <w:rPr>
          <w:rFonts w:ascii="Josefin Sans" w:hAnsi="Josefin Sans"/>
        </w:rPr>
      </w:pPr>
      <w:r w:rsidRPr="00016A7C">
        <w:rPr>
          <w:rFonts w:ascii="Josefin Sans" w:hAnsi="Josefin Sans"/>
        </w:rPr>
        <w:t>.NET Framework 4.5 Features</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.NET Framework 4.5</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ASP.NET 4.5</w:t>
      </w:r>
    </w:p>
    <w:p w:rsidR="00DB60FF" w:rsidRPr="00016A7C" w:rsidRDefault="00DB60FF" w:rsidP="00DB60FF">
      <w:pPr>
        <w:numPr>
          <w:ilvl w:val="1"/>
          <w:numId w:val="7"/>
        </w:numPr>
        <w:spacing w:after="0"/>
        <w:rPr>
          <w:rFonts w:ascii="Josefin Sans" w:hAnsi="Josefin Sans"/>
        </w:rPr>
      </w:pPr>
      <w:r w:rsidRPr="00016A7C">
        <w:rPr>
          <w:rFonts w:ascii="Josefin Sans" w:hAnsi="Josefin Sans"/>
        </w:rPr>
        <w:t>WCF Services</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lastRenderedPageBreak/>
        <w:t>HTTP Activation</w:t>
      </w:r>
    </w:p>
    <w:p w:rsidR="00DB60FF" w:rsidRPr="00016A7C" w:rsidRDefault="00DB60FF" w:rsidP="00DB60FF">
      <w:pPr>
        <w:numPr>
          <w:ilvl w:val="2"/>
          <w:numId w:val="7"/>
        </w:numPr>
        <w:spacing w:after="0"/>
        <w:rPr>
          <w:rFonts w:ascii="Josefin Sans" w:hAnsi="Josefin Sans"/>
        </w:rPr>
      </w:pPr>
      <w:r w:rsidRPr="00016A7C">
        <w:rPr>
          <w:rFonts w:ascii="Josefin Sans" w:hAnsi="Josefin Sans"/>
        </w:rPr>
        <w:t>TCP Port Sharing</w:t>
      </w:r>
    </w:p>
    <w:p w:rsidR="00DB60FF" w:rsidRPr="00016A7C" w:rsidRDefault="00DB60FF" w:rsidP="00DB60FF">
      <w:pPr>
        <w:rPr>
          <w:rFonts w:ascii="Josefin Sans" w:hAnsi="Josefin Sans" w:cs="Arial"/>
          <w:b/>
          <w:u w:val="single"/>
        </w:rPr>
      </w:pPr>
    </w:p>
    <w:p w:rsidR="00DB60FF" w:rsidRPr="00016A7C" w:rsidRDefault="00DB60FF" w:rsidP="00DB60FF">
      <w:pPr>
        <w:pStyle w:val="Heading3"/>
      </w:pPr>
      <w:r w:rsidRPr="00016A7C">
        <w:t>2.1.</w:t>
      </w:r>
      <w:r w:rsidR="00F15844">
        <w:t>4</w:t>
      </w:r>
      <w:r w:rsidRPr="00016A7C">
        <w:t>. Ensure that ASP.NET is installed</w:t>
      </w:r>
    </w:p>
    <w:p w:rsidR="00DB60FF" w:rsidRPr="00016A7C" w:rsidRDefault="00DB60FF" w:rsidP="00DB60FF">
      <w:pPr>
        <w:rPr>
          <w:rFonts w:ascii="Josefin Sans" w:hAnsi="Josefin Sans" w:cs="Arial"/>
        </w:rPr>
      </w:pPr>
      <w:r w:rsidRPr="00016A7C">
        <w:rPr>
          <w:rFonts w:ascii="Josefin Sans" w:hAnsi="Josefin Sans" w:cs="Arial"/>
        </w:rPr>
        <w:t xml:space="preserve">Now that you have both IIS and .NET installed, you need to make sure that the Active Server Pages (ASP.NET) components that allow IIS to access the .NET framework have been correctly configured. If you installed .NET </w:t>
      </w:r>
      <w:r w:rsidRPr="00016A7C">
        <w:rPr>
          <w:rFonts w:ascii="Josefin Sans" w:hAnsi="Josefin Sans" w:cs="Arial"/>
          <w:i/>
        </w:rPr>
        <w:t>after</w:t>
      </w:r>
      <w:r w:rsidRPr="00016A7C">
        <w:rPr>
          <w:rFonts w:ascii="Josefin Sans" w:hAnsi="Josefin Sans" w:cs="Arial"/>
        </w:rPr>
        <w:t xml:space="preserve"> IIS then ASP.NET is typically configured for you, but if you installed IIS afterwards, then further manual steps may be necessary. </w:t>
      </w:r>
    </w:p>
    <w:p w:rsidR="00DB60FF" w:rsidRPr="00016A7C" w:rsidRDefault="00DB60FF" w:rsidP="00DB60FF">
      <w:pPr>
        <w:rPr>
          <w:rFonts w:ascii="Josefin Sans" w:hAnsi="Josefin Sans" w:cs="Arial"/>
        </w:rPr>
      </w:pPr>
      <w:r w:rsidRPr="00016A7C">
        <w:rPr>
          <w:rFonts w:ascii="Josefin Sans" w:hAnsi="Josefin Sans" w:cs="Arial"/>
        </w:rPr>
        <w:t>To verify that ASP.NET has been correctly configured, click on Start &gt; Control Panel &gt; Administrative Tools &gt; Internet Information Services (IIS) Manager to launch the IIS administrative console:</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562600" cy="2219325"/>
            <wp:effectExtent l="19050" t="19050" r="38100" b="476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2600" cy="2219325"/>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should see a section called “ASP.NET” occupying the top third of the IIS screen. If not, then you need to go back to section 2.1.4 and make sure that you chose the option to install ASP.NET when installing IIS.</w:t>
      </w:r>
    </w:p>
    <w:p w:rsidR="00DB60FF" w:rsidRPr="00016A7C" w:rsidRDefault="00DB60FF" w:rsidP="00DB60FF">
      <w:pPr>
        <w:pStyle w:val="Heading2"/>
      </w:pPr>
      <w:bookmarkStart w:id="6" w:name="_Toc6571718"/>
      <w:r w:rsidRPr="00016A7C">
        <w:t>2.2. Installing the Software</w:t>
      </w:r>
      <w:bookmarkEnd w:id="6"/>
    </w:p>
    <w:p w:rsidR="00DB60FF" w:rsidRPr="00016A7C" w:rsidRDefault="00DB60FF" w:rsidP="00DB60FF">
      <w:pPr>
        <w:rPr>
          <w:rFonts w:ascii="Josefin Sans" w:hAnsi="Josefin Sans"/>
        </w:rPr>
      </w:pPr>
      <w:r w:rsidRPr="00016A7C">
        <w:rPr>
          <w:rFonts w:ascii="Josefin Sans" w:hAnsi="Josefin Sans"/>
        </w:rPr>
        <w:t xml:space="preserve">Now that all the prerequisites have been correctly installed, you are now ready to install </w:t>
      </w:r>
      <w:r>
        <w:rPr>
          <w:rFonts w:ascii="Josefin Sans" w:hAnsi="Josefin Sans"/>
        </w:rPr>
        <w:t>SpiraPlan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onto your system. To perform the installation, you will need the installation package downloaded from the Inflectra</w:t>
      </w:r>
      <w:r w:rsidRPr="00016A7C">
        <w:rPr>
          <w:rFonts w:ascii="Josefin Sans" w:hAnsi="Josefin Sans"/>
          <w:vertAlign w:val="superscript"/>
        </w:rPr>
        <w:t>®</w:t>
      </w:r>
      <w:r w:rsidRPr="00016A7C">
        <w:rPr>
          <w:rFonts w:ascii="Josefin Sans" w:hAnsi="Josefin Sans"/>
        </w:rPr>
        <w:t xml:space="preserve"> website, the name of the organization that the software is licensed to, and the actual license key code which will be available in the customer area of the Inflectra</w:t>
      </w:r>
      <w:r w:rsidRPr="00016A7C">
        <w:rPr>
          <w:rFonts w:ascii="Josefin Sans" w:hAnsi="Josefin Sans"/>
          <w:vertAlign w:val="superscript"/>
        </w:rPr>
        <w:t>®</w:t>
      </w:r>
      <w:r w:rsidRPr="00016A7C">
        <w:rPr>
          <w:rFonts w:ascii="Josefin Sans" w:hAnsi="Josefin Sans"/>
        </w:rPr>
        <w:t xml:space="preserve"> website.</w:t>
      </w:r>
    </w:p>
    <w:p w:rsidR="00DB60FF" w:rsidRPr="00016A7C" w:rsidRDefault="00DB60FF" w:rsidP="00DB60FF">
      <w:pPr>
        <w:rPr>
          <w:rFonts w:ascii="Josefin Sans" w:hAnsi="Josefin Sans"/>
        </w:rPr>
      </w:pPr>
      <w:r w:rsidRPr="00016A7C">
        <w:rPr>
          <w:rFonts w:ascii="Josefin Sans" w:hAnsi="Josefin Sans"/>
        </w:rPr>
        <w:t xml:space="preserve">To start the installation, double-click on the </w:t>
      </w:r>
      <w:r>
        <w:rPr>
          <w:rFonts w:ascii="Josefin Sans" w:hAnsi="Josefin Sans"/>
        </w:rPr>
        <w:t>SpiraPlan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 xml:space="preserve">installation package (it will have a filename </w:t>
      </w:r>
      <w:r w:rsidR="00F15844">
        <w:rPr>
          <w:rFonts w:ascii="Josefin Sans" w:hAnsi="Josefin Sans"/>
        </w:rPr>
        <w:t>in</w:t>
      </w:r>
      <w:r w:rsidRPr="00016A7C">
        <w:rPr>
          <w:rFonts w:ascii="Josefin Sans" w:hAnsi="Josefin Sans"/>
        </w:rPr>
        <w:t xml:space="preserve"> the form</w:t>
      </w:r>
      <w:r w:rsidR="00F15844">
        <w:rPr>
          <w:rFonts w:ascii="Josefin Sans" w:hAnsi="Josefin Sans"/>
        </w:rPr>
        <w:t xml:space="preserve"> of</w:t>
      </w:r>
      <w:r w:rsidRPr="00016A7C">
        <w:rPr>
          <w:rFonts w:ascii="Josefin Sans" w:hAnsi="Josefin Sans"/>
        </w:rPr>
        <w:t xml:space="preserve"> </w:t>
      </w:r>
      <w:r w:rsidRPr="00016A7C">
        <w:rPr>
          <w:rStyle w:val="PlainTextChar"/>
          <w:rFonts w:ascii="Josefin Sans" w:hAnsi="Josefin Sans"/>
        </w:rPr>
        <w:t>SpiraTestPlanTeam-vX.X.X.X.</w:t>
      </w:r>
      <w:r>
        <w:rPr>
          <w:rStyle w:val="PlainTextChar"/>
          <w:rFonts w:ascii="Josefin Sans" w:hAnsi="Josefin Sans"/>
        </w:rPr>
        <w:t>exe</w:t>
      </w:r>
      <w:r w:rsidRPr="00016A7C">
        <w:rPr>
          <w:rFonts w:ascii="Josefin Sans" w:hAnsi="Josefin Sans"/>
        </w:rPr>
        <w:t>), and the Windows Installer will display the following dialog box:</w:t>
      </w:r>
    </w:p>
    <w:p w:rsidR="00DB60FF" w:rsidRPr="00016A7C" w:rsidRDefault="00317225" w:rsidP="00DB60FF">
      <w:pPr>
        <w:rPr>
          <w:rFonts w:ascii="Josefin Sans" w:hAnsi="Josefin Sans"/>
        </w:rPr>
      </w:pPr>
      <w:r>
        <w:rPr>
          <w:noProof/>
        </w:rPr>
        <w:lastRenderedPageBreak/>
        <w:drawing>
          <wp:inline distT="0" distB="0" distL="0" distR="0">
            <wp:extent cx="4305300"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5300" cy="3238500"/>
                    </a:xfrm>
                    <a:prstGeom prst="rect">
                      <a:avLst/>
                    </a:prstGeom>
                    <a:noFill/>
                    <a:ln>
                      <a:noFill/>
                    </a:ln>
                  </pic:spPr>
                </pic:pic>
              </a:graphicData>
            </a:graphic>
          </wp:inline>
        </w:drawing>
      </w:r>
    </w:p>
    <w:p w:rsidR="00DB60FF" w:rsidRDefault="00DB60FF" w:rsidP="00DB60FF">
      <w:pPr>
        <w:rPr>
          <w:rFonts w:ascii="Josefin Sans" w:hAnsi="Josefin Sans"/>
        </w:rPr>
      </w:pPr>
    </w:p>
    <w:p w:rsidR="00DB60FF" w:rsidRDefault="00DB60FF" w:rsidP="00DB60FF">
      <w:pPr>
        <w:pStyle w:val="Heading3"/>
      </w:pPr>
      <w:r w:rsidRPr="00016A7C">
        <w:t>2.</w:t>
      </w:r>
      <w:r>
        <w:t>2.1</w:t>
      </w:r>
      <w:r w:rsidRPr="00016A7C">
        <w:t xml:space="preserve">. </w:t>
      </w:r>
      <w:r>
        <w:t>Select an Installation Type</w:t>
      </w:r>
    </w:p>
    <w:p w:rsidR="00DB60FF" w:rsidRDefault="00DB60FF" w:rsidP="00DB60FF">
      <w:pPr>
        <w:rPr>
          <w:rFonts w:ascii="Josefin Sans" w:hAnsi="Josefin Sans"/>
        </w:rPr>
      </w:pPr>
      <w:r>
        <w:rPr>
          <w:rFonts w:ascii="Josefin Sans" w:hAnsi="Josefin Sans"/>
        </w:rPr>
        <w:t>C</w:t>
      </w:r>
      <w:r w:rsidRPr="00016A7C">
        <w:rPr>
          <w:rFonts w:ascii="Josefin Sans" w:hAnsi="Josefin Sans"/>
        </w:rPr>
        <w:t>lick the “Next” button to start the installation wizard</w:t>
      </w:r>
      <w:r>
        <w:rPr>
          <w:rFonts w:ascii="Josefin Sans" w:hAnsi="Josefin Sans"/>
        </w:rPr>
        <w:t>. The wizard</w:t>
      </w:r>
      <w:r w:rsidRPr="00016A7C">
        <w:rPr>
          <w:rFonts w:ascii="Josefin Sans" w:hAnsi="Josefin Sans"/>
        </w:rPr>
        <w:t xml:space="preserve"> will gather information </w:t>
      </w:r>
      <w:r>
        <w:rPr>
          <w:rFonts w:ascii="Josefin Sans" w:hAnsi="Josefin Sans"/>
        </w:rPr>
        <w:t xml:space="preserve">about what you want to do and how you want to do it. Before any changes are made to your system (installing </w:t>
      </w:r>
      <w:r w:rsidRPr="00016A7C">
        <w:rPr>
          <w:rFonts w:ascii="Josefin Sans" w:hAnsi="Josefin Sans"/>
        </w:rPr>
        <w:t>web-server files and database components</w:t>
      </w:r>
      <w:r>
        <w:rPr>
          <w:rFonts w:ascii="Josefin Sans" w:hAnsi="Josefin Sans"/>
        </w:rPr>
        <w:t>) you will get a chance to review everything again</w:t>
      </w:r>
      <w:r w:rsidRPr="00016A7C">
        <w:rPr>
          <w:rFonts w:ascii="Josefin Sans" w:hAnsi="Josefin Sans"/>
        </w:rPr>
        <w:t>.</w:t>
      </w:r>
    </w:p>
    <w:p w:rsidR="00DB60FF" w:rsidRDefault="00317225" w:rsidP="00DB60FF">
      <w:pPr>
        <w:rPr>
          <w:rFonts w:ascii="Josefin Sans" w:hAnsi="Josefin Sans"/>
        </w:rPr>
      </w:pPr>
      <w:r>
        <w:rPr>
          <w:noProof/>
        </w:rPr>
        <w:drawing>
          <wp:inline distT="0" distB="0" distL="0" distR="0">
            <wp:extent cx="487680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6800" cy="3695700"/>
                    </a:xfrm>
                    <a:prstGeom prst="rect">
                      <a:avLst/>
                    </a:prstGeom>
                    <a:noFill/>
                    <a:ln>
                      <a:noFill/>
                    </a:ln>
                  </pic:spPr>
                </pic:pic>
              </a:graphicData>
            </a:graphic>
          </wp:inline>
        </w:drawing>
      </w:r>
    </w:p>
    <w:p w:rsidR="00DB60FF" w:rsidRDefault="00DB60FF" w:rsidP="00DB60FF">
      <w:pPr>
        <w:rPr>
          <w:rFonts w:ascii="Josefin Sans" w:hAnsi="Josefin Sans"/>
        </w:rPr>
      </w:pPr>
    </w:p>
    <w:p w:rsidR="00DB60FF" w:rsidRDefault="00DB60FF" w:rsidP="00DB60FF">
      <w:pPr>
        <w:pStyle w:val="Heading3"/>
      </w:pPr>
      <w:r w:rsidRPr="00016A7C">
        <w:t>2.</w:t>
      </w:r>
      <w:r>
        <w:t>2.2</w:t>
      </w:r>
      <w:r w:rsidRPr="00016A7C">
        <w:t xml:space="preserve">. </w:t>
      </w:r>
      <w:r>
        <w:t>Reviewing the License Agreement and Prerequisites</w:t>
      </w:r>
    </w:p>
    <w:p w:rsidR="00DB60FF" w:rsidRPr="00016A7C" w:rsidRDefault="00DB60FF" w:rsidP="00DB60FF">
      <w:pPr>
        <w:rPr>
          <w:rFonts w:ascii="Josefin Sans" w:hAnsi="Josefin Sans"/>
        </w:rPr>
      </w:pPr>
      <w:r>
        <w:rPr>
          <w:rFonts w:ascii="Josefin Sans" w:hAnsi="Josefin Sans"/>
        </w:rPr>
        <w:t>If installing a fresh installation or upgrading</w:t>
      </w:r>
      <w:r w:rsidR="00F15844">
        <w:rPr>
          <w:rFonts w:ascii="Josefin Sans" w:hAnsi="Josefin Sans"/>
        </w:rPr>
        <w:t>,</w:t>
      </w:r>
      <w:r>
        <w:rPr>
          <w:rFonts w:ascii="Josefin Sans" w:hAnsi="Josefin Sans"/>
        </w:rPr>
        <w:t xml:space="preserve"> after making your selection the </w:t>
      </w:r>
      <w:r w:rsidRPr="00016A7C">
        <w:rPr>
          <w:rFonts w:ascii="Josefin Sans" w:hAnsi="Josefin Sans"/>
        </w:rPr>
        <w:t xml:space="preserve">next screen </w:t>
      </w:r>
      <w:r>
        <w:rPr>
          <w:rFonts w:ascii="Josefin Sans" w:hAnsi="Josefin Sans"/>
        </w:rPr>
        <w:t xml:space="preserve">provides a copy of </w:t>
      </w:r>
      <w:r w:rsidRPr="00016A7C">
        <w:rPr>
          <w:rFonts w:ascii="Josefin Sans" w:hAnsi="Josefin Sans"/>
        </w:rPr>
        <w:t>the Spira</w:t>
      </w:r>
      <w:r>
        <w:rPr>
          <w:rFonts w:ascii="Josefin Sans" w:hAnsi="Josefin Sans"/>
        </w:rPr>
        <w:t>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End User License Agreement (EULA). Please read this carefully as it describes the legal contract between you – the user of the software – and Inflectra</w:t>
      </w:r>
      <w:r w:rsidRPr="00016A7C">
        <w:rPr>
          <w:rFonts w:ascii="Josefin Sans" w:hAnsi="Josefin Sans"/>
          <w:vertAlign w:val="superscript"/>
        </w:rPr>
        <w:t>®</w:t>
      </w:r>
      <w:r w:rsidRPr="00016A7C">
        <w:rPr>
          <w:rFonts w:ascii="Josefin Sans" w:hAnsi="Josefin Sans"/>
        </w:rPr>
        <w:t xml:space="preserve"> Corporation, the developer and publisher. Once you have read the agreement and understood your rights and obligations, select the radio button marked “I accept the terms in the License Agreement” and click the “Next” button.</w:t>
      </w:r>
    </w:p>
    <w:p w:rsidR="00DB60FF" w:rsidRDefault="00317225" w:rsidP="00DB60FF">
      <w:pPr>
        <w:rPr>
          <w:rFonts w:ascii="Josefin Sans" w:hAnsi="Josefin Sans"/>
        </w:rPr>
      </w:pPr>
      <w:r>
        <w:rPr>
          <w:noProof/>
        </w:rPr>
        <w:drawing>
          <wp:inline distT="0" distB="0" distL="0" distR="0">
            <wp:extent cx="4810125"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125" cy="3638550"/>
                    </a:xfrm>
                    <a:prstGeom prst="rect">
                      <a:avLst/>
                    </a:prstGeom>
                    <a:noFill/>
                    <a:ln>
                      <a:noFill/>
                    </a:ln>
                  </pic:spPr>
                </pic:pic>
              </a:graphicData>
            </a:graphic>
          </wp:inline>
        </w:drawing>
      </w:r>
    </w:p>
    <w:p w:rsidR="00DB60FF" w:rsidRDefault="00DB60FF" w:rsidP="00DB60FF">
      <w:pPr>
        <w:rPr>
          <w:rFonts w:ascii="Josefin Sans" w:hAnsi="Josefin Sans"/>
        </w:rPr>
      </w:pPr>
      <w:r w:rsidRPr="00016A7C">
        <w:rPr>
          <w:rFonts w:ascii="Josefin Sans" w:hAnsi="Josefin Sans"/>
        </w:rPr>
        <w:t>The next page of the wizard will display a list of the required pre-requisites and whether the installer could find them or not</w:t>
      </w:r>
      <w:r>
        <w:rPr>
          <w:rFonts w:ascii="Josefin Sans" w:hAnsi="Josefin Sans"/>
        </w:rPr>
        <w:t xml:space="preserve">. The checks here are not </w:t>
      </w:r>
      <w:r w:rsidR="00C13282">
        <w:rPr>
          <w:rFonts w:ascii="Josefin Sans" w:hAnsi="Josefin Sans"/>
        </w:rPr>
        <w:t>fool-</w:t>
      </w:r>
      <w:r>
        <w:rPr>
          <w:rFonts w:ascii="Josefin Sans" w:hAnsi="Josefin Sans"/>
        </w:rPr>
        <w:t>proof (in particular where a question mark is shown) so it is recommended to manually check the prerequisites in full as described above. The system will not require all prerequisites to be met before allowing the installation</w:t>
      </w:r>
      <w:r w:rsidR="00C13282">
        <w:rPr>
          <w:rFonts w:ascii="Josefin Sans" w:hAnsi="Josefin Sans"/>
        </w:rPr>
        <w:t xml:space="preserve"> but may not cause the application to display correctly</w:t>
      </w:r>
      <w:r>
        <w:rPr>
          <w:rFonts w:ascii="Josefin Sans" w:hAnsi="Josefin Sans"/>
        </w:rPr>
        <w:t>.</w:t>
      </w:r>
    </w:p>
    <w:p w:rsidR="00DB60FF" w:rsidRPr="00016A7C" w:rsidRDefault="00317225" w:rsidP="00DB60FF">
      <w:pPr>
        <w:rPr>
          <w:rFonts w:ascii="Josefin Sans" w:hAnsi="Josefin Sans"/>
        </w:rPr>
      </w:pPr>
      <w:r>
        <w:rPr>
          <w:noProof/>
        </w:rPr>
        <w:lastRenderedPageBreak/>
        <w:drawing>
          <wp:inline distT="0" distB="0" distL="0" distR="0">
            <wp:extent cx="4743450" cy="3562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3450" cy="3562350"/>
                    </a:xfrm>
                    <a:prstGeom prst="rect">
                      <a:avLst/>
                    </a:prstGeom>
                    <a:noFill/>
                    <a:ln>
                      <a:noFill/>
                    </a:ln>
                  </pic:spPr>
                </pic:pic>
              </a:graphicData>
            </a:graphic>
          </wp:inline>
        </w:drawing>
      </w:r>
    </w:p>
    <w:p w:rsidR="00DB60FF" w:rsidRDefault="00DB60FF" w:rsidP="00DB60FF">
      <w:pPr>
        <w:keepNext/>
        <w:keepLines/>
        <w:rPr>
          <w:rFonts w:ascii="Josefin Sans" w:hAnsi="Josefin Sans"/>
        </w:rPr>
      </w:pPr>
    </w:p>
    <w:p w:rsidR="00DB60FF" w:rsidRDefault="00DB60FF" w:rsidP="00DB60FF">
      <w:pPr>
        <w:pStyle w:val="Heading3"/>
      </w:pPr>
      <w:r w:rsidRPr="00016A7C">
        <w:t>2.</w:t>
      </w:r>
      <w:r>
        <w:t>2.3</w:t>
      </w:r>
      <w:r w:rsidRPr="00016A7C">
        <w:t xml:space="preserve">. </w:t>
      </w:r>
      <w:r>
        <w:t>License Information</w:t>
      </w:r>
    </w:p>
    <w:p w:rsidR="00DB60FF" w:rsidRPr="00016A7C" w:rsidRDefault="00DB60FF" w:rsidP="00DB60FF">
      <w:pPr>
        <w:keepNext/>
        <w:keepLines/>
        <w:rPr>
          <w:rFonts w:ascii="Josefin Sans" w:hAnsi="Josefin Sans"/>
        </w:rPr>
      </w:pPr>
      <w:r>
        <w:rPr>
          <w:rFonts w:ascii="Josefin Sans" w:hAnsi="Josefin Sans"/>
        </w:rPr>
        <w:t>The next stage of the wizard (for installing and upgrading) is entering license information</w:t>
      </w:r>
      <w:r w:rsidRPr="00016A7C">
        <w:rPr>
          <w:rFonts w:ascii="Josefin Sans" w:hAnsi="Josefin Sans"/>
        </w:rPr>
        <w:t>:</w:t>
      </w:r>
    </w:p>
    <w:p w:rsidR="00DB60FF" w:rsidRPr="00016A7C" w:rsidRDefault="00317225" w:rsidP="00DB60FF">
      <w:pPr>
        <w:keepNext/>
        <w:keepLines/>
        <w:rPr>
          <w:rFonts w:ascii="Josefin Sans" w:hAnsi="Josefin Sans"/>
        </w:rPr>
      </w:pPr>
      <w:r>
        <w:rPr>
          <w:noProof/>
        </w:rPr>
        <w:drawing>
          <wp:inline distT="0" distB="0" distL="0" distR="0">
            <wp:extent cx="4391025" cy="331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1025" cy="33147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You need to enter the </w:t>
      </w:r>
      <w:r w:rsidRPr="00016A7C">
        <w:rPr>
          <w:rFonts w:ascii="Josefin Sans" w:hAnsi="Josefin Sans"/>
          <w:b/>
          <w:i/>
        </w:rPr>
        <w:t>organization that was issued the software license</w:t>
      </w:r>
      <w:r w:rsidRPr="00016A7C">
        <w:rPr>
          <w:rFonts w:ascii="Josefin Sans" w:hAnsi="Josefin Sans"/>
        </w:rPr>
        <w:t xml:space="preserve">, and the full license key that was provided with the software. </w:t>
      </w:r>
      <w:r>
        <w:rPr>
          <w:rFonts w:ascii="Josefin Sans" w:hAnsi="Josefin Sans"/>
        </w:rPr>
        <w:t xml:space="preserve">The installer will verify the license information as you enter it. If the details entered are valid then </w:t>
      </w:r>
      <w:r>
        <w:rPr>
          <w:rFonts w:ascii="Josefin Sans" w:hAnsi="Josefin Sans"/>
        </w:rPr>
        <w:lastRenderedPageBreak/>
        <w:t>the information will be displayed beneath the entry fields. This allows you to check that the correct application and license will be installed. On clicking Next, t</w:t>
      </w:r>
      <w:r w:rsidRPr="00016A7C">
        <w:rPr>
          <w:rFonts w:ascii="Josefin Sans" w:hAnsi="Josefin Sans"/>
        </w:rPr>
        <w:t xml:space="preserve">he installer will warn you of any discrepancies, </w:t>
      </w:r>
      <w:r>
        <w:rPr>
          <w:rFonts w:ascii="Josefin Sans" w:hAnsi="Josefin Sans"/>
        </w:rPr>
        <w:t xml:space="preserve">and </w:t>
      </w:r>
      <w:r w:rsidRPr="00016A7C">
        <w:rPr>
          <w:rFonts w:ascii="Josefin Sans" w:hAnsi="Josefin Sans"/>
        </w:rPr>
        <w:t xml:space="preserve">will </w:t>
      </w:r>
      <w:r>
        <w:rPr>
          <w:rFonts w:ascii="Josefin Sans" w:hAnsi="Josefin Sans"/>
        </w:rPr>
        <w:t xml:space="preserve">not </w:t>
      </w:r>
      <w:r w:rsidRPr="00016A7C">
        <w:rPr>
          <w:rFonts w:ascii="Josefin Sans" w:hAnsi="Josefin Sans"/>
        </w:rPr>
        <w:t>allow you to proceed</w:t>
      </w:r>
      <w:r>
        <w:rPr>
          <w:rFonts w:ascii="Josefin Sans" w:hAnsi="Josefin Sans"/>
        </w:rPr>
        <w:t xml:space="preserve"> until valid information has been provided</w:t>
      </w:r>
      <w:r w:rsidRPr="00016A7C">
        <w:rPr>
          <w:rFonts w:ascii="Josefin Sans" w:hAnsi="Josefin Sans"/>
        </w:rPr>
        <w:t>.</w:t>
      </w:r>
    </w:p>
    <w:p w:rsidR="00DB60FF" w:rsidRDefault="00DB60FF" w:rsidP="00DB60FF">
      <w:pPr>
        <w:rPr>
          <w:rFonts w:ascii="Josefin Sans" w:hAnsi="Josefin Sans"/>
        </w:rPr>
      </w:pPr>
      <w:r w:rsidRPr="00016A7C">
        <w:rPr>
          <w:rFonts w:ascii="Josefin Sans" w:hAnsi="Josefin Sans"/>
        </w:rPr>
        <w:t>If for any reason you are unable to get the provided license key to work, please contact Inflectra</w:t>
      </w:r>
      <w:r w:rsidRPr="00016A7C">
        <w:rPr>
          <w:rFonts w:ascii="Josefin Sans" w:hAnsi="Josefin Sans"/>
          <w:vertAlign w:val="superscript"/>
        </w:rPr>
        <w:t>®</w:t>
      </w:r>
      <w:r w:rsidRPr="00016A7C">
        <w:rPr>
          <w:rFonts w:ascii="Josefin Sans" w:hAnsi="Josefin Sans"/>
        </w:rPr>
        <w:t xml:space="preserve"> customer support immediately and they will resolve the issue.</w:t>
      </w:r>
    </w:p>
    <w:p w:rsidR="00DB60FF" w:rsidRPr="00016A7C" w:rsidRDefault="00DB60FF" w:rsidP="00DB60FF">
      <w:pPr>
        <w:rPr>
          <w:rFonts w:ascii="Josefin Sans" w:hAnsi="Josefin Sans"/>
        </w:rPr>
      </w:pPr>
    </w:p>
    <w:p w:rsidR="00DB60FF" w:rsidRPr="000A25D7" w:rsidRDefault="00DB60FF" w:rsidP="00DB60FF">
      <w:pPr>
        <w:pStyle w:val="Heading3"/>
      </w:pPr>
      <w:r>
        <w:t xml:space="preserve">2.2.4. </w:t>
      </w:r>
      <w:r w:rsidRPr="000A25D7">
        <w:t>Choosing an Installation Location [Advanced only]</w:t>
      </w:r>
    </w:p>
    <w:p w:rsidR="00DB60FF" w:rsidRDefault="00DB60FF" w:rsidP="00DB60FF">
      <w:pPr>
        <w:rPr>
          <w:rFonts w:ascii="Josefin Sans" w:hAnsi="Josefin Sans"/>
        </w:rPr>
      </w:pPr>
      <w:r>
        <w:rPr>
          <w:rFonts w:ascii="Josefin Sans" w:hAnsi="Josefin Sans"/>
        </w:rPr>
        <w:t xml:space="preserve">If you checked “advanced” at the start of the installation process, you will have the option to choose where the application is installed. </w:t>
      </w:r>
      <w:r w:rsidRPr="00D22162">
        <w:rPr>
          <w:rFonts w:ascii="Josefin Sans" w:hAnsi="Josefin Sans"/>
          <w:b/>
        </w:rPr>
        <w:t>Please note that this is meant for advanced users only</w:t>
      </w:r>
      <w:r>
        <w:rPr>
          <w:rFonts w:ascii="Josefin Sans" w:hAnsi="Josefin Sans"/>
        </w:rPr>
        <w:t>.</w:t>
      </w:r>
    </w:p>
    <w:p w:rsidR="00DB60FF" w:rsidRDefault="00DB60FF" w:rsidP="00DB60FF">
      <w:pPr>
        <w:rPr>
          <w:rFonts w:ascii="Josefin Sans" w:hAnsi="Josefin Sans"/>
        </w:rPr>
      </w:pPr>
      <w:r>
        <w:rPr>
          <w:rFonts w:ascii="Josefin Sans" w:hAnsi="Josefin Sans"/>
        </w:rPr>
        <w:t>You can choose an existing folder or make a new one and select that. B</w:t>
      </w:r>
      <w:r w:rsidRPr="00016A7C">
        <w:rPr>
          <w:rFonts w:ascii="Josefin Sans" w:hAnsi="Josefin Sans"/>
        </w:rPr>
        <w:t xml:space="preserve">y default it is </w:t>
      </w:r>
      <w:r w:rsidRPr="00016A7C">
        <w:rPr>
          <w:rStyle w:val="PlainTextChar"/>
          <w:rFonts w:ascii="Josefin Sans" w:hAnsi="Josefin Sans"/>
        </w:rPr>
        <w:t>C:\Program Files (x86)\</w:t>
      </w:r>
      <w:r>
        <w:rPr>
          <w:rStyle w:val="PlainTextChar"/>
          <w:rFonts w:ascii="Josefin Sans" w:hAnsi="Josefin Sans"/>
        </w:rPr>
        <w:t>[Application Name]</w:t>
      </w:r>
      <w:r w:rsidRPr="00016A7C">
        <w:rPr>
          <w:rFonts w:ascii="Josefin Sans" w:hAnsi="Josefin Sans"/>
        </w:rPr>
        <w:t>).</w:t>
      </w:r>
    </w:p>
    <w:p w:rsidR="00DB60FF" w:rsidRDefault="00DB60FF" w:rsidP="00DB60FF">
      <w:pPr>
        <w:rPr>
          <w:noProof/>
        </w:rPr>
      </w:pPr>
    </w:p>
    <w:p w:rsidR="00DB60FF" w:rsidRPr="000A25D7" w:rsidRDefault="00DB60FF" w:rsidP="00DB60FF">
      <w:pPr>
        <w:pStyle w:val="Heading3"/>
      </w:pPr>
      <w:r>
        <w:t>2.2.5. Web Server Configuration</w:t>
      </w:r>
    </w:p>
    <w:p w:rsidR="00DB60FF" w:rsidRDefault="00317225" w:rsidP="00DB60FF">
      <w:pPr>
        <w:rPr>
          <w:noProof/>
        </w:rPr>
      </w:pPr>
      <w:r>
        <w:rPr>
          <w:noProof/>
        </w:rPr>
        <w:drawing>
          <wp:inline distT="0" distB="0" distL="0" distR="0">
            <wp:extent cx="3971925" cy="2981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2981325"/>
                    </a:xfrm>
                    <a:prstGeom prst="rect">
                      <a:avLst/>
                    </a:prstGeom>
                    <a:noFill/>
                    <a:ln>
                      <a:noFill/>
                    </a:ln>
                  </pic:spPr>
                </pic:pic>
              </a:graphicData>
            </a:graphic>
          </wp:inline>
        </w:drawing>
      </w:r>
    </w:p>
    <w:p w:rsidR="00DB60FF" w:rsidRDefault="00DB60FF" w:rsidP="00DB60FF">
      <w:pPr>
        <w:rPr>
          <w:rFonts w:ascii="Josefin Sans" w:hAnsi="Josefin Sans"/>
        </w:rPr>
      </w:pPr>
      <w:r>
        <w:rPr>
          <w:rFonts w:ascii="Josefin Sans" w:hAnsi="Josefin Sans"/>
        </w:rPr>
        <w:t>Choose which web site to install Spira int using the available dropdown, which should list all available web sites in IIS on this machine. The Default Web Site will be preselected and is the best option in most circumstances.</w:t>
      </w:r>
    </w:p>
    <w:p w:rsidR="00DB60FF" w:rsidRDefault="00DB60FF" w:rsidP="00DB60FF">
      <w:pPr>
        <w:rPr>
          <w:rFonts w:ascii="Josefin Sans" w:hAnsi="Josefin Sans" w:cs="Arial"/>
          <w:b/>
          <w:u w:val="single"/>
        </w:rPr>
      </w:pPr>
    </w:p>
    <w:p w:rsidR="00DB60FF" w:rsidRPr="00D22162" w:rsidRDefault="00DB60FF" w:rsidP="00DB60FF">
      <w:pPr>
        <w:rPr>
          <w:rFonts w:ascii="Josefin Sans" w:hAnsi="Josefin Sans" w:cs="Arial"/>
          <w:b/>
          <w:u w:val="single"/>
        </w:rPr>
      </w:pPr>
      <w:r>
        <w:rPr>
          <w:rFonts w:ascii="Josefin Sans" w:hAnsi="Josefin Sans" w:cs="Arial"/>
          <w:b/>
          <w:u w:val="single"/>
        </w:rPr>
        <w:t xml:space="preserve">Virtual Directory </w:t>
      </w:r>
      <w:r w:rsidRPr="00D22162">
        <w:rPr>
          <w:rFonts w:ascii="Josefin Sans" w:hAnsi="Josefin Sans" w:cs="Arial"/>
          <w:b/>
          <w:u w:val="single"/>
        </w:rPr>
        <w:t>[advanced only]</w:t>
      </w:r>
    </w:p>
    <w:p w:rsidR="00DB60FF" w:rsidRPr="00016A7C" w:rsidRDefault="00DB60FF" w:rsidP="00DB60FF">
      <w:pPr>
        <w:rPr>
          <w:rFonts w:ascii="Josefin Sans" w:hAnsi="Josefin Sans"/>
        </w:rPr>
      </w:pPr>
      <w:r>
        <w:rPr>
          <w:rFonts w:ascii="Josefin Sans" w:hAnsi="Josefin Sans"/>
        </w:rPr>
        <w:t>If installing in advanced mode, then you can also on this screen you will able to</w:t>
      </w:r>
      <w:r w:rsidRPr="00016A7C">
        <w:rPr>
          <w:rFonts w:ascii="Josefin Sans" w:hAnsi="Josefin Sans"/>
        </w:rPr>
        <w:t xml:space="preserve"> change the name of the web-site URL that will be user to access the system. By default, users would need to type into their browsers: </w:t>
      </w:r>
      <w:r w:rsidRPr="00016A7C">
        <w:rPr>
          <w:rFonts w:ascii="Josefin Sans" w:hAnsi="Josefin Sans"/>
          <w:color w:val="0000FF"/>
          <w:u w:val="single"/>
        </w:rPr>
        <w:t>http://”server name”/</w:t>
      </w:r>
      <w:r>
        <w:rPr>
          <w:rFonts w:ascii="Josefin Sans" w:hAnsi="Josefin Sans"/>
          <w:color w:val="0000FF"/>
          <w:u w:val="single"/>
        </w:rPr>
        <w:t>[product name]</w:t>
      </w:r>
      <w:r w:rsidRPr="00016A7C">
        <w:rPr>
          <w:rFonts w:ascii="Josefin Sans" w:hAnsi="Josefin Sans"/>
        </w:rPr>
        <w:t xml:space="preserve">. Should you want to have a different name change the name in the Virtual Directory box, otherwise simply accept the default name and click “Next”. Note: The installer will check to make sure that the name you have chosen is not already in use, and will warn you if it is. </w:t>
      </w:r>
    </w:p>
    <w:p w:rsidR="00DB60FF" w:rsidRDefault="00DB60FF" w:rsidP="00DB60FF">
      <w:pPr>
        <w:rPr>
          <w:rFonts w:ascii="Josefin Sans" w:hAnsi="Josefin Sans"/>
        </w:rPr>
      </w:pPr>
    </w:p>
    <w:p w:rsidR="00DB60FF" w:rsidRDefault="00DB60FF" w:rsidP="00DB60FF">
      <w:pPr>
        <w:pStyle w:val="Heading3"/>
      </w:pPr>
      <w:r>
        <w:lastRenderedPageBreak/>
        <w:t>2.2.6. Connecting to the Database</w:t>
      </w:r>
    </w:p>
    <w:p w:rsidR="00DB60FF" w:rsidRDefault="00DB60FF" w:rsidP="00DB60FF">
      <w:pPr>
        <w:rPr>
          <w:rFonts w:ascii="Josefin Sans" w:hAnsi="Josefin Sans"/>
        </w:rPr>
      </w:pPr>
      <w:r>
        <w:rPr>
          <w:rFonts w:ascii="Josefin Sans" w:hAnsi="Josefin Sans"/>
        </w:rPr>
        <w:t>SpiraPlan has an application (installed into a default folder on your system), a website (configured above), and a database. The next screen tells the installer how to connect to the database server on your system.</w:t>
      </w:r>
    </w:p>
    <w:p w:rsidR="00DB60FF" w:rsidRPr="008414BC" w:rsidRDefault="00317225" w:rsidP="00DB60FF">
      <w:pPr>
        <w:rPr>
          <w:rFonts w:ascii="Josefin Sans" w:hAnsi="Josefin Sans"/>
        </w:rPr>
      </w:pPr>
      <w:r w:rsidRPr="00A772CB">
        <w:rPr>
          <w:rFonts w:ascii="Josefin Sans" w:hAnsi="Josefin Sans"/>
          <w:noProof/>
        </w:rPr>
        <w:drawing>
          <wp:inline distT="0" distB="0" distL="0" distR="0">
            <wp:extent cx="4133850" cy="3124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850" cy="3124200"/>
                    </a:xfrm>
                    <a:prstGeom prst="rect">
                      <a:avLst/>
                    </a:prstGeom>
                    <a:noFill/>
                    <a:ln>
                      <a:noFill/>
                    </a:ln>
                  </pic:spPr>
                </pic:pic>
              </a:graphicData>
            </a:graphic>
          </wp:inline>
        </w:drawing>
      </w:r>
    </w:p>
    <w:p w:rsidR="00DB60FF" w:rsidRPr="00D22162" w:rsidRDefault="00DB60FF" w:rsidP="00DB60FF">
      <w:pPr>
        <w:rPr>
          <w:rFonts w:ascii="Josefin Sans" w:hAnsi="Josefin Sans" w:cs="Arial"/>
          <w:b/>
          <w:u w:val="single"/>
        </w:rPr>
      </w:pPr>
      <w:r>
        <w:rPr>
          <w:rFonts w:ascii="Josefin Sans" w:hAnsi="Josefin Sans" w:cs="Arial"/>
          <w:b/>
          <w:u w:val="single"/>
        </w:rPr>
        <w:t>a)</w:t>
      </w:r>
      <w:r w:rsidRPr="00D22162">
        <w:rPr>
          <w:rFonts w:ascii="Josefin Sans" w:hAnsi="Josefin Sans" w:cs="Arial"/>
          <w:b/>
          <w:u w:val="single"/>
        </w:rPr>
        <w:t xml:space="preserve"> Windows Authentication</w:t>
      </w:r>
    </w:p>
    <w:p w:rsidR="00DB60FF" w:rsidRDefault="00DB60FF" w:rsidP="00DB60FF">
      <w:pPr>
        <w:rPr>
          <w:rFonts w:ascii="Josefin Sans" w:hAnsi="Josefin Sans"/>
        </w:rPr>
      </w:pPr>
      <w:r w:rsidRPr="00016A7C">
        <w:rPr>
          <w:rFonts w:ascii="Josefin Sans" w:hAnsi="Josefin Sans"/>
        </w:rPr>
        <w:t xml:space="preserve">This is the easiest option when the application and database will be residing on the </w:t>
      </w:r>
      <w:r w:rsidRPr="00016A7C">
        <w:rPr>
          <w:rFonts w:ascii="Josefin Sans" w:hAnsi="Josefin Sans"/>
          <w:i/>
        </w:rPr>
        <w:t>same</w:t>
      </w:r>
      <w:r w:rsidRPr="00016A7C">
        <w:rPr>
          <w:rFonts w:ascii="Josefin Sans" w:hAnsi="Josefin Sans"/>
        </w:rPr>
        <w:t xml:space="preserve"> server. </w:t>
      </w:r>
      <w:r>
        <w:rPr>
          <w:rFonts w:ascii="Josefin Sans" w:hAnsi="Josefin Sans"/>
        </w:rPr>
        <w:t xml:space="preserve">It is the only option available for authentication during a standard installation. </w:t>
      </w:r>
      <w:r w:rsidRPr="00016A7C">
        <w:rPr>
          <w:rFonts w:ascii="Josefin Sans" w:hAnsi="Josefin Sans"/>
        </w:rPr>
        <w:t xml:space="preserve">In this case, choose the “Windows Authentication” option and the Login/Password boxes will be disabled. In this case, the installer will connect to the database using your current Windows login to create the application database objects, and </w:t>
      </w:r>
      <w:r>
        <w:rPr>
          <w:rFonts w:ascii="Josefin Sans" w:hAnsi="Josefin Sans"/>
        </w:rPr>
        <w:t>SpiraPlan</w:t>
      </w:r>
      <w:r w:rsidRPr="00016A7C">
        <w:rPr>
          <w:rFonts w:ascii="Josefin Sans" w:hAnsi="Josefin Sans"/>
        </w:rPr>
        <w:t>® will connect to the database during normal operation using either the ASPNET or NETWORK SERVICE Windows accounts (it depends on the version of the operating system).</w:t>
      </w:r>
    </w:p>
    <w:p w:rsidR="00DB60FF" w:rsidRPr="00016A7C" w:rsidRDefault="00DB60FF" w:rsidP="00DB60FF">
      <w:pPr>
        <w:rPr>
          <w:rFonts w:ascii="Josefin Sans" w:hAnsi="Josefin Sans"/>
        </w:rPr>
      </w:pPr>
    </w:p>
    <w:p w:rsidR="00DB60FF" w:rsidRPr="00D22162" w:rsidRDefault="00DB60FF" w:rsidP="00DB60FF">
      <w:pPr>
        <w:rPr>
          <w:rFonts w:ascii="Josefin Sans" w:hAnsi="Josefin Sans" w:cs="Arial"/>
          <w:b/>
          <w:u w:val="single"/>
        </w:rPr>
      </w:pPr>
      <w:r>
        <w:rPr>
          <w:rFonts w:ascii="Josefin Sans" w:hAnsi="Josefin Sans" w:cs="Arial"/>
          <w:b/>
          <w:u w:val="single"/>
        </w:rPr>
        <w:t>b)</w:t>
      </w:r>
      <w:r w:rsidRPr="00D22162">
        <w:rPr>
          <w:rFonts w:ascii="Josefin Sans" w:hAnsi="Josefin Sans" w:cs="Arial"/>
          <w:b/>
          <w:u w:val="single"/>
        </w:rPr>
        <w:t xml:space="preserve"> SQL Server Authentication [advanced only]</w:t>
      </w:r>
    </w:p>
    <w:p w:rsidR="00DB60FF" w:rsidRDefault="00DB60FF" w:rsidP="00DB60FF">
      <w:pPr>
        <w:rPr>
          <w:rFonts w:ascii="Josefin Sans" w:hAnsi="Josefin Sans"/>
        </w:rPr>
      </w:pPr>
      <w:r w:rsidRPr="00016A7C">
        <w:rPr>
          <w:rFonts w:ascii="Josefin Sans" w:hAnsi="Josefin Sans"/>
        </w:rPr>
        <w:t xml:space="preserve">This is the easiest option when the application and databases will be residing on </w:t>
      </w:r>
      <w:r w:rsidRPr="00016A7C">
        <w:rPr>
          <w:rFonts w:ascii="Josefin Sans" w:hAnsi="Josefin Sans"/>
          <w:i/>
        </w:rPr>
        <w:t>different</w:t>
      </w:r>
      <w:r w:rsidRPr="00016A7C">
        <w:rPr>
          <w:rFonts w:ascii="Josefin Sans" w:hAnsi="Josefin Sans"/>
        </w:rPr>
        <w:t xml:space="preserve"> servers across the network. In this case, choose “SQL Server Authentication” and provide a SQL Server Login that has Database Owner (DB-Owner) permissions – e.g. the built in System Administrator (SA) account. The installer will use this DB-Owner account to create the database objects, and </w:t>
      </w:r>
      <w:r>
        <w:rPr>
          <w:rFonts w:ascii="Josefin Sans" w:hAnsi="Josefin Sans"/>
        </w:rPr>
        <w:t>SpiraPlan</w:t>
      </w:r>
      <w:r w:rsidRPr="00016A7C">
        <w:rPr>
          <w:rFonts w:ascii="Josefin Sans" w:hAnsi="Josefin Sans"/>
        </w:rPr>
        <w:t>® will use a special login (called Spira</w:t>
      </w:r>
      <w:r w:rsidR="004C5326">
        <w:rPr>
          <w:rFonts w:ascii="Josefin Sans" w:hAnsi="Josefin Sans"/>
        </w:rPr>
        <w:t>Plan</w:t>
      </w:r>
      <w:r w:rsidRPr="00016A7C">
        <w:rPr>
          <w:rFonts w:ascii="Josefin Sans" w:hAnsi="Josefin Sans"/>
        </w:rPr>
        <w:t xml:space="preserve"> by default) for normal application operations.</w:t>
      </w:r>
    </w:p>
    <w:p w:rsidR="00DB60FF" w:rsidRPr="00016A7C" w:rsidRDefault="00DB60FF" w:rsidP="00DB60FF">
      <w:pPr>
        <w:rPr>
          <w:rFonts w:ascii="Josefin Sans" w:hAnsi="Josefin Sans"/>
        </w:rPr>
      </w:pPr>
    </w:p>
    <w:p w:rsidR="00DB60FF" w:rsidRPr="00D22162" w:rsidRDefault="00DB60FF" w:rsidP="00DB60FF">
      <w:pPr>
        <w:rPr>
          <w:rFonts w:ascii="Josefin Sans" w:hAnsi="Josefin Sans" w:cs="Arial"/>
          <w:b/>
          <w:u w:val="single"/>
        </w:rPr>
      </w:pPr>
      <w:r w:rsidRPr="00D22162">
        <w:rPr>
          <w:rFonts w:ascii="Josefin Sans" w:hAnsi="Josefin Sans" w:cs="Arial"/>
          <w:b/>
          <w:u w:val="single"/>
        </w:rPr>
        <w:t>Setting the Correct Server Instance</w:t>
      </w:r>
    </w:p>
    <w:p w:rsidR="00DB60FF" w:rsidRPr="00016A7C" w:rsidRDefault="00DB60FF" w:rsidP="00DB60FF">
      <w:pPr>
        <w:rPr>
          <w:rFonts w:ascii="Josefin Sans" w:hAnsi="Josefin Sans"/>
        </w:rPr>
      </w:pPr>
      <w:r w:rsidRPr="00016A7C">
        <w:rPr>
          <w:rFonts w:ascii="Josefin Sans" w:hAnsi="Josefin Sans"/>
        </w:rPr>
        <w:t>In the “Server” box, you need to enter the name of the Microsoft SQL Server instance that is running on your system; the installer will default it to the hostname of the server (which in many cases will be correct). The easiest way to find out the database server name is to open up the SQL Server Administrative console (typically by clicking Start &gt; Programs &gt; Microsoft SQL Server &gt; Enterprise Manager) and look for the name of the server.</w:t>
      </w:r>
    </w:p>
    <w:p w:rsidR="00DB60FF" w:rsidRPr="00016A7C" w:rsidRDefault="00DB60FF" w:rsidP="00DB60FF">
      <w:pPr>
        <w:rPr>
          <w:rFonts w:ascii="Josefin Sans" w:hAnsi="Josefin Sans"/>
        </w:rPr>
      </w:pPr>
      <w:r w:rsidRPr="00016A7C">
        <w:rPr>
          <w:rFonts w:ascii="Josefin Sans" w:hAnsi="Josefin Sans"/>
        </w:rPr>
        <w:t xml:space="preserve">For SQL Server 2005/2008 Express edition installations, the Server name is usually the name of your computer followed by “\SQLEXPRESS”, so for example, if your computer is called MyComputer, the server name would be </w:t>
      </w:r>
      <w:r w:rsidRPr="00016A7C">
        <w:rPr>
          <w:rFonts w:ascii="Josefin Sans" w:hAnsi="Josefin Sans"/>
        </w:rPr>
        <w:lastRenderedPageBreak/>
        <w:t>MyComputer\SQLEXPRESS. Omitting the second part (called the instance name) would lead to a “host not found” error.</w:t>
      </w:r>
    </w:p>
    <w:p w:rsidR="00DB60FF" w:rsidRDefault="00DB60FF" w:rsidP="00DB60FF">
      <w:pPr>
        <w:rPr>
          <w:rFonts w:ascii="Josefin Sans" w:hAnsi="Josefin Sans"/>
        </w:rPr>
      </w:pPr>
      <w:r w:rsidRPr="00016A7C">
        <w:rPr>
          <w:rFonts w:ascii="Josefin Sans" w:hAnsi="Josefin Sans"/>
        </w:rPr>
        <w:t>You can also choose whether to install the sample products or not – typically we recommend installing the sample products for evaluation installations and excluding them for production installs.</w:t>
      </w:r>
    </w:p>
    <w:p w:rsidR="00DB60FF" w:rsidRPr="00016A7C" w:rsidRDefault="00DB60FF" w:rsidP="00DB60FF">
      <w:pPr>
        <w:pStyle w:val="Heading3"/>
      </w:pPr>
      <w:r>
        <w:t>2.2.7. Completing the Installation</w:t>
      </w:r>
    </w:p>
    <w:p w:rsidR="00DB60FF" w:rsidRPr="00016A7C" w:rsidRDefault="00DB60FF" w:rsidP="00DB60FF">
      <w:pPr>
        <w:rPr>
          <w:rFonts w:ascii="Josefin Sans" w:hAnsi="Josefin Sans"/>
        </w:rPr>
      </w:pPr>
      <w:r w:rsidRPr="00016A7C">
        <w:rPr>
          <w:rFonts w:ascii="Josefin Sans" w:hAnsi="Josefin Sans"/>
        </w:rPr>
        <w:t>Once you have entered the various pieces of information, click “Next”. The installer will attempt to connect to the database using the provided information, and it will display an error message if any of the information is incorrect. Assuming the information is correct, the following screen will be displayed:</w:t>
      </w:r>
    </w:p>
    <w:p w:rsidR="00DB60FF" w:rsidRDefault="00317225" w:rsidP="00DB60FF">
      <w:pPr>
        <w:rPr>
          <w:rFonts w:ascii="Josefin Sans" w:hAnsi="Josefin Sans"/>
        </w:rPr>
      </w:pPr>
      <w:r>
        <w:rPr>
          <w:noProof/>
        </w:rPr>
        <w:drawing>
          <wp:inline distT="0" distB="0" distL="0" distR="0">
            <wp:extent cx="4467225" cy="3381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67225" cy="3381375"/>
                    </a:xfrm>
                    <a:prstGeom prst="rect">
                      <a:avLst/>
                    </a:prstGeom>
                    <a:noFill/>
                    <a:ln>
                      <a:noFill/>
                    </a:ln>
                  </pic:spPr>
                </pic:pic>
              </a:graphicData>
            </a:graphic>
          </wp:inline>
        </w:drawing>
      </w:r>
    </w:p>
    <w:p w:rsidR="00DB60FF" w:rsidRDefault="00DB60FF" w:rsidP="00DB60FF">
      <w:pPr>
        <w:rPr>
          <w:rFonts w:ascii="Josefin Sans" w:hAnsi="Josefin Sans"/>
        </w:rPr>
      </w:pPr>
      <w:r>
        <w:rPr>
          <w:rFonts w:ascii="Josefin Sans" w:hAnsi="Josefin Sans"/>
        </w:rPr>
        <w:t>Once you have confirmed that everything is correct, c</w:t>
      </w:r>
      <w:r w:rsidRPr="00016A7C">
        <w:rPr>
          <w:rFonts w:ascii="Josefin Sans" w:hAnsi="Josefin Sans"/>
        </w:rPr>
        <w:t xml:space="preserve">lick the </w:t>
      </w:r>
      <w:r w:rsidRPr="00016A7C">
        <w:rPr>
          <w:rFonts w:ascii="Josefin Sans" w:hAnsi="Josefin Sans"/>
          <w:b/>
        </w:rPr>
        <w:t>“Install”</w:t>
      </w:r>
      <w:r w:rsidRPr="00016A7C">
        <w:rPr>
          <w:rFonts w:ascii="Josefin Sans" w:hAnsi="Josefin Sans"/>
        </w:rPr>
        <w:t xml:space="preserve"> button to actually begin the process of installing </w:t>
      </w:r>
      <w:r>
        <w:rPr>
          <w:rFonts w:ascii="Josefin Sans" w:hAnsi="Josefin Sans"/>
        </w:rPr>
        <w:t>SpiraPlan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onto your system</w:t>
      </w:r>
      <w:r>
        <w:rPr>
          <w:rFonts w:ascii="Josefin Sans" w:hAnsi="Josefin Sans"/>
        </w:rPr>
        <w:t xml:space="preserve">. </w:t>
      </w:r>
      <w:r w:rsidRPr="00016A7C">
        <w:rPr>
          <w:rFonts w:ascii="Josefin Sans" w:hAnsi="Josefin Sans"/>
        </w:rPr>
        <w:t>The installer will then display a progress bar as the installation proceeds</w:t>
      </w:r>
      <w:r>
        <w:rPr>
          <w:rFonts w:ascii="Josefin Sans" w:hAnsi="Josefin Sans"/>
        </w:rPr>
        <w:t xml:space="preserve">. </w:t>
      </w:r>
      <w:r w:rsidRPr="00016A7C">
        <w:rPr>
          <w:rFonts w:ascii="Josefin Sans" w:hAnsi="Josefin Sans"/>
        </w:rPr>
        <w:t xml:space="preserve">Once the installation is complete, </w:t>
      </w:r>
      <w:r>
        <w:rPr>
          <w:rFonts w:ascii="Josefin Sans" w:hAnsi="Josefin Sans"/>
        </w:rPr>
        <w:t>the installer will provide confirmation, or display information about any problems it encountered.</w:t>
      </w:r>
    </w:p>
    <w:p w:rsidR="00DB60FF" w:rsidRPr="00016A7C" w:rsidRDefault="00DB60FF" w:rsidP="00DB60FF">
      <w:pPr>
        <w:rPr>
          <w:rFonts w:ascii="Josefin Sans" w:hAnsi="Josefin Sans"/>
        </w:rPr>
      </w:pPr>
      <w:r w:rsidRPr="00016A7C">
        <w:rPr>
          <w:rFonts w:ascii="Josefin Sans" w:hAnsi="Josefin Sans"/>
        </w:rPr>
        <w:t>Click the “Finish” button to complete the installation.</w:t>
      </w:r>
    </w:p>
    <w:p w:rsidR="00DB60FF" w:rsidRPr="00016A7C" w:rsidRDefault="00DB60FF" w:rsidP="00DB60FF">
      <w:pPr>
        <w:rPr>
          <w:rFonts w:ascii="Josefin Sans" w:hAnsi="Josefin Sans"/>
        </w:rPr>
      </w:pPr>
      <w:r w:rsidRPr="00016A7C">
        <w:rPr>
          <w:rFonts w:ascii="Josefin Sans" w:hAnsi="Josefin Sans"/>
        </w:rPr>
        <w:t xml:space="preserve">Congratulations! You have successfully installed </w:t>
      </w:r>
      <w:r>
        <w:rPr>
          <w:rFonts w:ascii="Josefin Sans" w:hAnsi="Josefin Sans"/>
        </w:rPr>
        <w:t>SpiraPlan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 xml:space="preserve">onto your system. If you type </w:t>
      </w:r>
      <w:hyperlink r:id="rId43" w:history="1">
        <w:r w:rsidRPr="00016A7C">
          <w:rPr>
            <w:rStyle w:val="Hyperlink"/>
            <w:rFonts w:ascii="Josefin Sans" w:hAnsi="Josefin Sans"/>
          </w:rPr>
          <w:t>http://localhost/SpiraTeam</w:t>
        </w:r>
      </w:hyperlink>
      <w:r w:rsidRPr="00016A7C">
        <w:rPr>
          <w:rFonts w:ascii="Josefin Sans" w:hAnsi="Josefin Sans"/>
        </w:rPr>
        <w:t xml:space="preserve"> into your browser you should see the </w:t>
      </w:r>
      <w:r>
        <w:rPr>
          <w:rFonts w:ascii="Josefin Sans" w:hAnsi="Josefin Sans"/>
        </w:rPr>
        <w:t>SpiraPlan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 xml:space="preserve">login page, as illustrated in the </w:t>
      </w:r>
      <w:r>
        <w:rPr>
          <w:rFonts w:ascii="Josefin Sans" w:hAnsi="Josefin Sans"/>
          <w:i/>
        </w:rPr>
        <w:t>SpiraPlan</w:t>
      </w:r>
      <w:r w:rsidRPr="00016A7C">
        <w:rPr>
          <w:rFonts w:ascii="Josefin Sans" w:hAnsi="Josefin Sans"/>
          <w:i/>
        </w:rPr>
        <w:t>®</w:t>
      </w:r>
      <w:r w:rsidRPr="00016A7C">
        <w:rPr>
          <w:rFonts w:ascii="Josefin Sans" w:hAnsi="Josefin Sans"/>
          <w:i/>
          <w:vertAlign w:val="superscript"/>
        </w:rPr>
        <w:t xml:space="preserve"> </w:t>
      </w:r>
      <w:r w:rsidRPr="00016A7C">
        <w:rPr>
          <w:rFonts w:ascii="Josefin Sans" w:hAnsi="Josefin Sans"/>
          <w:i/>
        </w:rPr>
        <w:t>User Manual</w:t>
      </w:r>
      <w:r w:rsidRPr="00016A7C">
        <w:rPr>
          <w:rFonts w:ascii="Josefin Sans" w:hAnsi="Josefin Sans"/>
        </w:rPr>
        <w:t xml:space="preserve">. If for any reason you don’t see the login page, please refer to </w:t>
      </w:r>
      <w:r w:rsidRPr="00016A7C">
        <w:rPr>
          <w:rFonts w:ascii="Josefin Sans" w:hAnsi="Josefin Sans"/>
          <w:i/>
        </w:rPr>
        <w:t>Appendix A – Troubleshooting IIS</w:t>
      </w:r>
      <w:r w:rsidRPr="00016A7C">
        <w:rPr>
          <w:rFonts w:ascii="Josefin Sans" w:hAnsi="Josefin Sans"/>
        </w:rPr>
        <w:t xml:space="preserve"> or contact Inflectra</w:t>
      </w:r>
      <w:r w:rsidRPr="00016A7C">
        <w:rPr>
          <w:rFonts w:ascii="Josefin Sans" w:hAnsi="Josefin Sans"/>
          <w:vertAlign w:val="superscript"/>
        </w:rPr>
        <w:t>®</w:t>
      </w:r>
      <w:r w:rsidRPr="00016A7C">
        <w:rPr>
          <w:rFonts w:ascii="Josefin Sans" w:hAnsi="Josefin Sans"/>
        </w:rPr>
        <w:t xml:space="preserve"> Technical Support using one of the methods described at our website </w:t>
      </w:r>
      <w:hyperlink r:id="rId44" w:history="1">
        <w:r w:rsidRPr="00016A7C">
          <w:rPr>
            <w:rStyle w:val="Hyperlink"/>
            <w:rFonts w:ascii="Josefin Sans" w:hAnsi="Josefin Sans"/>
          </w:rPr>
          <w:t>http://www.inflectra.com/Support</w:t>
        </w:r>
      </w:hyperlink>
      <w:r w:rsidRPr="00016A7C">
        <w:rPr>
          <w:rFonts w:ascii="Josefin Sans" w:hAnsi="Josefin Sans"/>
        </w:rPr>
        <w:t xml:space="preserve">. </w:t>
      </w:r>
    </w:p>
    <w:p w:rsidR="00DB60FF" w:rsidRDefault="00DB60FF" w:rsidP="00DB60FF">
      <w:pPr>
        <w:rPr>
          <w:rFonts w:ascii="Josefin Sans" w:hAnsi="Josefin Sans"/>
        </w:rPr>
      </w:pPr>
    </w:p>
    <w:p w:rsidR="00DB60FF" w:rsidRDefault="00DB60FF" w:rsidP="00DB60FF">
      <w:pPr>
        <w:pStyle w:val="Heading3"/>
      </w:pPr>
      <w:r>
        <w:t>2.2.7. Upgrading</w:t>
      </w:r>
    </w:p>
    <w:p w:rsidR="005F2E14" w:rsidRDefault="005F2E14" w:rsidP="00DB60FF">
      <w:pPr>
        <w:rPr>
          <w:rFonts w:ascii="Josefin Sans" w:hAnsi="Josefin Sans"/>
        </w:rPr>
      </w:pPr>
      <w:r>
        <w:rPr>
          <w:rFonts w:ascii="Josefin Sans" w:hAnsi="Josefin Sans"/>
        </w:rPr>
        <w:t xml:space="preserve">Upgrading an existing installation is performed by executing the same </w:t>
      </w:r>
    </w:p>
    <w:p w:rsidR="00DB60FF" w:rsidRDefault="00512254" w:rsidP="00DB60FF">
      <w:pPr>
        <w:rPr>
          <w:rFonts w:ascii="Josefin Sans" w:hAnsi="Josefin Sans"/>
        </w:rPr>
      </w:pPr>
      <w:r>
        <w:rPr>
          <w:rFonts w:ascii="Josefin Sans" w:hAnsi="Josefin Sans"/>
        </w:rPr>
        <w:t xml:space="preserve">To upgrade an existing installation, </w:t>
      </w:r>
      <w:r w:rsidR="005F2E14">
        <w:rPr>
          <w:rFonts w:ascii="Josefin Sans" w:hAnsi="Josefin Sans"/>
        </w:rPr>
        <w:t>execute the same installer, and on the Installation Type screen, select the “Upgrade” button:</w:t>
      </w:r>
    </w:p>
    <w:p w:rsidR="005F2E14" w:rsidRDefault="00317225" w:rsidP="00DB60FF">
      <w:pPr>
        <w:rPr>
          <w:noProof/>
        </w:rPr>
      </w:pPr>
      <w:r>
        <w:rPr>
          <w:noProof/>
        </w:rPr>
        <w:lastRenderedPageBreak/>
        <w:drawing>
          <wp:inline distT="0" distB="0" distL="0" distR="0">
            <wp:extent cx="4876800" cy="3695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6800" cy="3695700"/>
                    </a:xfrm>
                    <a:prstGeom prst="rect">
                      <a:avLst/>
                    </a:prstGeom>
                    <a:noFill/>
                    <a:ln>
                      <a:noFill/>
                    </a:ln>
                  </pic:spPr>
                </pic:pic>
              </a:graphicData>
            </a:graphic>
          </wp:inline>
        </w:drawing>
      </w:r>
    </w:p>
    <w:p w:rsidR="005F2E14" w:rsidRDefault="00376C6A" w:rsidP="00DB60FF">
      <w:pPr>
        <w:rPr>
          <w:rFonts w:ascii="Josefin Sans" w:hAnsi="Josefin Sans"/>
        </w:rPr>
      </w:pPr>
      <w:r>
        <w:rPr>
          <w:rFonts w:ascii="Josefin Sans" w:hAnsi="Josefin Sans"/>
        </w:rPr>
        <w:t xml:space="preserve">You will then be asked to agree to the EULA, it will verify any missing prerequisites in case system requirements have changed, and then ask to verify your License Key. This key should match the new version you are upgrading to, not the existing version installed on the server. </w:t>
      </w:r>
    </w:p>
    <w:p w:rsidR="005E2DB9" w:rsidRDefault="005E2DB9" w:rsidP="00DB60FF">
      <w:pPr>
        <w:rPr>
          <w:rFonts w:ascii="Josefin Sans" w:hAnsi="Josefin Sans"/>
        </w:rPr>
      </w:pPr>
      <w:r>
        <w:rPr>
          <w:rFonts w:ascii="Josefin Sans" w:hAnsi="Josefin Sans"/>
        </w:rPr>
        <w:t>Once that information is verified, you must point the installer to the location of the application. The installer will default to the defa</w:t>
      </w:r>
      <w:r w:rsidR="000203B1">
        <w:rPr>
          <w:rFonts w:ascii="Josefin Sans" w:hAnsi="Josefin Sans"/>
        </w:rPr>
        <w:t>ult installation location and if this is not correct, click the folder icon to select the proper installation location:</w:t>
      </w:r>
    </w:p>
    <w:p w:rsidR="000203B1" w:rsidRDefault="000203B1" w:rsidP="00DB60FF">
      <w:r>
        <w:object w:dxaOrig="8640" w:dyaOrig="5312">
          <v:shape id="_x0000_i1045" type="#_x0000_t75" style="width:6in;height:265.5pt" o:ole="">
            <v:imagedata r:id="rId45" o:title=""/>
          </v:shape>
          <o:OLEObject Type="Embed" ProgID="Unknown" ShapeID="_x0000_i1045" DrawAspect="Content" ObjectID="_1625042416" r:id="rId46"/>
        </w:object>
      </w:r>
    </w:p>
    <w:p w:rsidR="00DB4250" w:rsidRDefault="00DB4250" w:rsidP="00DB60FF">
      <w:r>
        <w:t>After verifying the location, the installer will display the screen that shows the summary of actions to be performed.</w:t>
      </w:r>
    </w:p>
    <w:p w:rsidR="00DB4250" w:rsidRDefault="00DB4250" w:rsidP="00DB60FF">
      <w:r>
        <w:t>In case of an upgrade failure, a backup of the database is made</w:t>
      </w:r>
      <w:r w:rsidR="00EC0853">
        <w:t>. The location is given on the summary screen, and is usually the default backup directory for SQL Server. To recover your system, all you need to do is restore the backup over top of the existing corrupted database. You can then try the upgrade again.</w:t>
      </w:r>
    </w:p>
    <w:p w:rsidR="00EC0853" w:rsidRPr="00F56312" w:rsidRDefault="00EC0853" w:rsidP="00DB60FF">
      <w:pPr>
        <w:rPr>
          <w:rFonts w:ascii="Josefin Sans" w:hAnsi="Josefin Sans"/>
        </w:rPr>
      </w:pPr>
      <w:r>
        <w:t xml:space="preserve">If problems persist, contact the support department, and they will explain how to retrieve the logs for remediation. </w:t>
      </w:r>
    </w:p>
    <w:p w:rsidR="00DB60FF" w:rsidRPr="00016A7C" w:rsidRDefault="00DB60FF" w:rsidP="00DB60FF">
      <w:pPr>
        <w:ind w:left="720"/>
        <w:rPr>
          <w:rFonts w:ascii="Josefin Sans" w:hAnsi="Josefin Sans"/>
        </w:rPr>
      </w:pPr>
    </w:p>
    <w:p w:rsidR="00DB60FF" w:rsidRPr="00016A7C" w:rsidRDefault="00DB60FF" w:rsidP="00DB60FF">
      <w:pPr>
        <w:pStyle w:val="Heading2"/>
      </w:pPr>
      <w:bookmarkStart w:id="7" w:name="_Toc6571719"/>
      <w:r w:rsidRPr="00016A7C">
        <w:t>2.3. Security Considerations</w:t>
      </w:r>
      <w:bookmarkEnd w:id="7"/>
    </w:p>
    <w:p w:rsidR="00DB60FF" w:rsidRPr="00016A7C" w:rsidRDefault="00DB60FF" w:rsidP="00DB60FF">
      <w:pPr>
        <w:rPr>
          <w:rFonts w:ascii="Josefin Sans" w:hAnsi="Josefin Sans"/>
        </w:rPr>
      </w:pPr>
      <w:r w:rsidRPr="00016A7C">
        <w:rPr>
          <w:rFonts w:ascii="Josefin Sans" w:hAnsi="Josefin Sans"/>
        </w:rPr>
        <w:t>The Microsoft Internet Information Services (IIS) web-server and SQL Server database are powerful tools to managing web-based applications. However it is important to make sure that they are correctly secured to prevent unauthorized access to applications being hosted on them. This is a fast-changing field and beyond the scope of this guide to address, however we recommend reading the following article for details on how to secure IIS:</w:t>
      </w:r>
    </w:p>
    <w:p w:rsidR="00DB60FF" w:rsidRPr="00016A7C" w:rsidRDefault="00A772CB" w:rsidP="00DB60FF">
      <w:pPr>
        <w:rPr>
          <w:rFonts w:ascii="Josefin Sans" w:hAnsi="Josefin Sans"/>
        </w:rPr>
      </w:pPr>
      <w:hyperlink r:id="rId47" w:history="1">
        <w:r w:rsidR="00DB60FF" w:rsidRPr="00016A7C">
          <w:rPr>
            <w:rStyle w:val="Hyperlink"/>
            <w:rFonts w:ascii="Josefin Sans" w:hAnsi="Josefin Sans"/>
          </w:rPr>
          <w:t>http://www.iis.net/learn/manage/configuring-security</w:t>
        </w:r>
      </w:hyperlink>
      <w:r w:rsidR="00DB60FF" w:rsidRPr="00016A7C">
        <w:rPr>
          <w:rFonts w:ascii="Josefin Sans" w:hAnsi="Josefin Sans"/>
        </w:rPr>
        <w:t xml:space="preserve">   </w:t>
      </w:r>
    </w:p>
    <w:p w:rsidR="00DB60FF" w:rsidRPr="00016A7C" w:rsidRDefault="00DB60FF" w:rsidP="00DB60FF">
      <w:pPr>
        <w:rPr>
          <w:rFonts w:ascii="Josefin Sans" w:hAnsi="Josefin Sans"/>
        </w:rPr>
      </w:pPr>
      <w:r w:rsidRPr="00016A7C">
        <w:rPr>
          <w:rFonts w:ascii="Josefin Sans" w:hAnsi="Josefin Sans"/>
        </w:rPr>
        <w:t xml:space="preserve">In addition to the steps outlined in this article, it is important to note that by default, all web pages served by IIS using the HTTP protocol are unencrypted, and as such, the usernames and passwords used by </w:t>
      </w:r>
      <w:r>
        <w:rPr>
          <w:rFonts w:ascii="Josefin Sans" w:hAnsi="Josefin Sans"/>
        </w:rPr>
        <w:t>SpiraPlan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 xml:space="preserve">to log into the application can be read by network sniffing tools. If you are using </w:t>
      </w:r>
      <w:r>
        <w:rPr>
          <w:rFonts w:ascii="Josefin Sans" w:hAnsi="Josefin Sans"/>
        </w:rPr>
        <w:t>SpiraPlan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 xml:space="preserve">purely within an intranet environment, this may not be an issue. However, if you are externally hosting </w:t>
      </w:r>
      <w:r>
        <w:rPr>
          <w:rFonts w:ascii="Josefin Sans" w:hAnsi="Josefin Sans"/>
        </w:rPr>
        <w:t>SpiraPlan</w:t>
      </w:r>
      <w:r w:rsidRPr="00016A7C">
        <w:rPr>
          <w:rFonts w:ascii="Josefin Sans" w:hAnsi="Josefin Sans"/>
        </w:rPr>
        <w:t>®</w:t>
      </w:r>
      <w:r w:rsidRPr="00016A7C">
        <w:rPr>
          <w:rFonts w:ascii="Josefin Sans" w:hAnsi="Josefin Sans"/>
          <w:vertAlign w:val="superscript"/>
        </w:rPr>
        <w:t xml:space="preserve"> </w:t>
      </w:r>
      <w:r w:rsidRPr="00016A7C">
        <w:rPr>
          <w:rFonts w:ascii="Josefin Sans" w:hAnsi="Josefin Sans"/>
        </w:rPr>
        <w:t>onto a publicly accessible website, we recommend installing a Secure Sockets Layer (SSL) encryption certificate, and restricting all web-traffic to the secure HTTPS protocol instead.</w:t>
      </w:r>
    </w:p>
    <w:p w:rsidR="00DB60FF" w:rsidRPr="00016A7C" w:rsidRDefault="00DB60FF" w:rsidP="00DB60FF">
      <w:pPr>
        <w:pStyle w:val="Heading1"/>
      </w:pPr>
      <w:r w:rsidRPr="00016A7C">
        <w:br w:type="page"/>
      </w:r>
      <w:bookmarkStart w:id="8" w:name="_Toc6571720"/>
      <w:r w:rsidRPr="00016A7C">
        <w:lastRenderedPageBreak/>
        <w:t>3. System Administration</w:t>
      </w:r>
      <w:bookmarkEnd w:id="8"/>
    </w:p>
    <w:p w:rsidR="00DB60FF" w:rsidRDefault="00DB60FF" w:rsidP="00DB60FF">
      <w:pPr>
        <w:rPr>
          <w:rFonts w:ascii="Josefin Sans" w:hAnsi="Josefin Sans"/>
        </w:rPr>
      </w:pPr>
      <w:r w:rsidRPr="00016A7C">
        <w:rPr>
          <w:rFonts w:ascii="Josefin Sans" w:hAnsi="Josefin Sans"/>
        </w:rPr>
        <w:t xml:space="preserve">Now that you have successfully installed </w:t>
      </w:r>
      <w:r>
        <w:rPr>
          <w:rFonts w:ascii="Josefin Sans" w:hAnsi="Josefin Sans"/>
        </w:rPr>
        <w:t>SpiraPlan</w:t>
      </w:r>
      <w:r w:rsidRPr="00016A7C">
        <w:rPr>
          <w:rFonts w:ascii="Josefin Sans" w:hAnsi="Josefin Sans"/>
        </w:rPr>
        <w:t>®, this section of the guide outlines how to perform the typical administrative tasks necessary for setting up products</w:t>
      </w:r>
      <w:r>
        <w:rPr>
          <w:rFonts w:ascii="Josefin Sans" w:hAnsi="Josefin Sans"/>
        </w:rPr>
        <w:t xml:space="preserve"> and programs</w:t>
      </w:r>
      <w:r w:rsidRPr="00016A7C">
        <w:rPr>
          <w:rFonts w:ascii="Josefin Sans" w:hAnsi="Josefin Sans"/>
        </w:rPr>
        <w:t xml:space="preserve"> in the system, managing users and verifying the license information.</w:t>
      </w:r>
    </w:p>
    <w:p w:rsidR="00DB60FF" w:rsidRDefault="00DB60FF" w:rsidP="00DB60FF">
      <w:pPr>
        <w:rPr>
          <w:rFonts w:ascii="Josefin Sans" w:hAnsi="Josefin Sans"/>
        </w:rPr>
      </w:pPr>
      <w:r w:rsidRPr="00016A7C">
        <w:rPr>
          <w:rFonts w:ascii="Josefin Sans" w:hAnsi="Josefin Sans"/>
        </w:rPr>
        <w:t xml:space="preserve">To perform these tasks, you need to login to the system with a </w:t>
      </w:r>
      <w:r>
        <w:rPr>
          <w:rFonts w:ascii="Josefin Sans" w:hAnsi="Josefin Sans"/>
        </w:rPr>
        <w:t>user that has some level of “administration” permissions within the system. There are four different sections to administration, and each has its own permission. These sections and their permissions are:</w:t>
      </w:r>
    </w:p>
    <w:p w:rsidR="00DB60FF" w:rsidRPr="00111B14" w:rsidRDefault="00DB60FF" w:rsidP="00DB60FF">
      <w:pPr>
        <w:numPr>
          <w:ilvl w:val="0"/>
          <w:numId w:val="30"/>
        </w:numPr>
        <w:rPr>
          <w:rFonts w:ascii="Josefin Sans" w:hAnsi="Josefin Sans"/>
        </w:rPr>
      </w:pPr>
      <w:r w:rsidRPr="00111B14">
        <w:rPr>
          <w:rFonts w:ascii="Josefin Sans" w:hAnsi="Josefin Sans"/>
          <w:b/>
        </w:rPr>
        <w:t>System Administration</w:t>
      </w:r>
      <w:r>
        <w:rPr>
          <w:rFonts w:ascii="Josefin Sans" w:hAnsi="Josefin Sans"/>
        </w:rPr>
        <w:t>: tasks like approving new users, creating new products, changing security settings, or viewing the logs all happen at the system-wide level of administration. There is a special “</w:t>
      </w:r>
      <w:r w:rsidRPr="00016A7C">
        <w:rPr>
          <w:rFonts w:ascii="Josefin Sans" w:hAnsi="Josefin Sans"/>
        </w:rPr>
        <w:t>System Administrat</w:t>
      </w:r>
      <w:r>
        <w:rPr>
          <w:rFonts w:ascii="Josefin Sans" w:hAnsi="Josefin Sans"/>
        </w:rPr>
        <w:t>or</w:t>
      </w:r>
      <w:r w:rsidRPr="00016A7C">
        <w:rPr>
          <w:rFonts w:ascii="Josefin Sans" w:hAnsi="Josefin Sans"/>
        </w:rPr>
        <w:t>”</w:t>
      </w:r>
      <w:r>
        <w:rPr>
          <w:rFonts w:ascii="Josefin Sans" w:hAnsi="Josefin Sans"/>
        </w:rPr>
        <w:t xml:space="preserve"> flag that can be assigned to any user (by an existing system admin only). Any user that has this flag can perform any system administrator task. </w:t>
      </w:r>
      <w:r w:rsidRPr="00111B14">
        <w:rPr>
          <w:rFonts w:ascii="Josefin Sans" w:hAnsi="Josefin Sans"/>
          <w:i/>
        </w:rPr>
        <w:t xml:space="preserve">Please note that a special “administrator” </w:t>
      </w:r>
      <w:r>
        <w:rPr>
          <w:rFonts w:ascii="Josefin Sans" w:hAnsi="Josefin Sans"/>
          <w:i/>
        </w:rPr>
        <w:t xml:space="preserve">user </w:t>
      </w:r>
      <w:r w:rsidRPr="00111B14">
        <w:rPr>
          <w:rFonts w:ascii="Josefin Sans" w:hAnsi="Josefin Sans"/>
          <w:i/>
        </w:rPr>
        <w:t>is created by the installer. You should initially login to SpiraPlan®</w:t>
      </w:r>
      <w:r w:rsidRPr="00111B14">
        <w:rPr>
          <w:rFonts w:ascii="Josefin Sans" w:hAnsi="Josefin Sans"/>
          <w:i/>
          <w:vertAlign w:val="superscript"/>
        </w:rPr>
        <w:t xml:space="preserve"> </w:t>
      </w:r>
      <w:r w:rsidRPr="00111B14">
        <w:rPr>
          <w:rFonts w:ascii="Josefin Sans" w:hAnsi="Josefin Sans"/>
          <w:i/>
        </w:rPr>
        <w:t xml:space="preserve">with the username </w:t>
      </w:r>
      <w:r w:rsidRPr="00111B14">
        <w:rPr>
          <w:rStyle w:val="PlainTextChar"/>
          <w:rFonts w:ascii="Josefin Sans" w:hAnsi="Josefin Sans"/>
          <w:i/>
          <w:u w:val="single"/>
        </w:rPr>
        <w:t>administrator</w:t>
      </w:r>
      <w:r w:rsidRPr="00111B14">
        <w:rPr>
          <w:rFonts w:ascii="Josefin Sans" w:hAnsi="Josefin Sans"/>
          <w:i/>
        </w:rPr>
        <w:t xml:space="preserve">, and the password </w:t>
      </w:r>
      <w:r>
        <w:rPr>
          <w:rFonts w:ascii="Josefin Sans" w:hAnsi="Josefin Sans"/>
          <w:i/>
        </w:rPr>
        <w:t>‘</w:t>
      </w:r>
      <w:r w:rsidRPr="00111B14">
        <w:rPr>
          <w:rStyle w:val="PlainTextChar"/>
          <w:rFonts w:ascii="Josefin Sans" w:hAnsi="Josefin Sans"/>
          <w:i/>
          <w:u w:val="single"/>
        </w:rPr>
        <w:t>PleaseChange</w:t>
      </w:r>
      <w:r>
        <w:rPr>
          <w:rStyle w:val="PlainTextChar"/>
          <w:rFonts w:ascii="Josefin Sans" w:hAnsi="Josefin Sans"/>
          <w:i/>
          <w:u w:val="single"/>
        </w:rPr>
        <w:t>’</w:t>
      </w:r>
      <w:r w:rsidRPr="00111B14">
        <w:rPr>
          <w:rFonts w:ascii="Josefin Sans" w:hAnsi="Josefin Sans"/>
          <w:i/>
        </w:rPr>
        <w:t xml:space="preserve">. </w:t>
      </w:r>
      <w:r>
        <w:rPr>
          <w:rFonts w:ascii="Josefin Sans" w:hAnsi="Josefin Sans"/>
          <w:i/>
        </w:rPr>
        <w:t xml:space="preserve">Change this </w:t>
      </w:r>
      <w:r w:rsidRPr="00111B14">
        <w:rPr>
          <w:rFonts w:ascii="Josefin Sans" w:hAnsi="Josefin Sans"/>
          <w:i/>
        </w:rPr>
        <w:t>password as soon as possible to something that is secure yet memorable by clicking on the “User Profile” link – see the SpiraPlan®</w:t>
      </w:r>
      <w:r w:rsidRPr="00111B14">
        <w:rPr>
          <w:rFonts w:ascii="Josefin Sans" w:hAnsi="Josefin Sans"/>
          <w:i/>
          <w:vertAlign w:val="superscript"/>
        </w:rPr>
        <w:t xml:space="preserve"> </w:t>
      </w:r>
      <w:r w:rsidRPr="00111B14">
        <w:rPr>
          <w:rFonts w:ascii="Josefin Sans" w:hAnsi="Josefin Sans"/>
          <w:i/>
        </w:rPr>
        <w:t>User Manual for more details.</w:t>
      </w:r>
    </w:p>
    <w:p w:rsidR="00DB60FF" w:rsidRDefault="00DB60FF" w:rsidP="00DB60FF">
      <w:pPr>
        <w:numPr>
          <w:ilvl w:val="0"/>
          <w:numId w:val="30"/>
        </w:numPr>
        <w:rPr>
          <w:rFonts w:ascii="Josefin Sans" w:hAnsi="Josefin Sans"/>
        </w:rPr>
      </w:pPr>
      <w:r>
        <w:rPr>
          <w:rFonts w:ascii="Josefin Sans" w:hAnsi="Josefin Sans"/>
          <w:b/>
        </w:rPr>
        <w:t xml:space="preserve">Product Administration: </w:t>
      </w:r>
      <w:r w:rsidRPr="00111B14">
        <w:rPr>
          <w:rFonts w:ascii="Josefin Sans" w:hAnsi="Josefin Sans"/>
        </w:rPr>
        <w:t>a produc</w:t>
      </w:r>
      <w:r>
        <w:rPr>
          <w:rFonts w:ascii="Josefin Sans" w:hAnsi="Josefin Sans"/>
        </w:rPr>
        <w:t>t admin can make changes specific to that product and that product only. For instance, they can add or remove users from a product. Once a user is made a product admin, they can perform all the actions in the product administration section.</w:t>
      </w:r>
      <w:r>
        <w:rPr>
          <w:rFonts w:ascii="Josefin Sans" w:hAnsi="Josefin Sans"/>
          <w:i/>
        </w:rPr>
        <w:t xml:space="preserve"> </w:t>
      </w:r>
      <w:r w:rsidRPr="006108FE">
        <w:rPr>
          <w:rFonts w:ascii="Josefin Sans" w:hAnsi="Josefin Sans"/>
          <w:i/>
        </w:rPr>
        <w:t xml:space="preserve">Each individual product has a defined set of users who are members of that product. Each member is assigned a specific role (many users can share the same role), and a role can be set to </w:t>
      </w:r>
      <w:r>
        <w:rPr>
          <w:rFonts w:ascii="Josefin Sans" w:hAnsi="Josefin Sans"/>
          <w:i/>
        </w:rPr>
        <w:t>be a product admin</w:t>
      </w:r>
      <w:r w:rsidRPr="006108FE">
        <w:rPr>
          <w:rFonts w:ascii="Josefin Sans" w:hAnsi="Josefin Sans"/>
          <w:i/>
        </w:rPr>
        <w:t>.</w:t>
      </w:r>
      <w:r>
        <w:rPr>
          <w:rFonts w:ascii="Josefin Sans" w:hAnsi="Josefin Sans"/>
        </w:rPr>
        <w:t xml:space="preserve"> </w:t>
      </w:r>
      <w:r>
        <w:rPr>
          <w:rFonts w:ascii="Josefin Sans" w:hAnsi="Josefin Sans"/>
          <w:i/>
        </w:rPr>
        <w:t>Please note, that when a system admin creates a product, they are automatically added as “Product Owner</w:t>
      </w:r>
      <w:r>
        <w:rPr>
          <w:rFonts w:ascii="Josefin Sans" w:hAnsi="Josefin Sans"/>
        </w:rPr>
        <w:t>”.</w:t>
      </w:r>
    </w:p>
    <w:p w:rsidR="00DB60FF" w:rsidRDefault="00DB60FF" w:rsidP="00DB60FF">
      <w:pPr>
        <w:numPr>
          <w:ilvl w:val="0"/>
          <w:numId w:val="30"/>
        </w:numPr>
        <w:rPr>
          <w:rFonts w:ascii="Josefin Sans" w:hAnsi="Josefin Sans"/>
        </w:rPr>
      </w:pPr>
      <w:r>
        <w:rPr>
          <w:rFonts w:ascii="Josefin Sans" w:hAnsi="Josefin Sans"/>
          <w:b/>
        </w:rPr>
        <w:t>Program Administration:</w:t>
      </w:r>
      <w:r>
        <w:rPr>
          <w:rFonts w:ascii="Josefin Sans" w:hAnsi="Josefin Sans"/>
        </w:rPr>
        <w:t xml:space="preserve"> just like with products, some aspects of a program are managed in the program section of administration. Anyone who is assigned the role of “Program Owner” on a program can perform these administrative functions.</w:t>
      </w:r>
    </w:p>
    <w:p w:rsidR="00DB60FF" w:rsidRPr="00016A7C" w:rsidRDefault="00DB60FF" w:rsidP="00DB60FF">
      <w:pPr>
        <w:numPr>
          <w:ilvl w:val="0"/>
          <w:numId w:val="30"/>
        </w:numPr>
        <w:rPr>
          <w:rFonts w:ascii="Josefin Sans" w:hAnsi="Josefin Sans"/>
        </w:rPr>
      </w:pPr>
      <w:r>
        <w:rPr>
          <w:rFonts w:ascii="Josefin Sans" w:hAnsi="Josefin Sans"/>
          <w:b/>
        </w:rPr>
        <w:t xml:space="preserve">Template Administration: </w:t>
      </w:r>
      <w:r w:rsidRPr="00465791">
        <w:rPr>
          <w:rFonts w:ascii="Josefin Sans" w:hAnsi="Josefin Sans"/>
        </w:rPr>
        <w:t>end users</w:t>
      </w:r>
      <w:r>
        <w:rPr>
          <w:rFonts w:ascii="Josefin Sans" w:hAnsi="Josefin Sans"/>
          <w:b/>
        </w:rPr>
        <w:t xml:space="preserve"> </w:t>
      </w:r>
      <w:r w:rsidRPr="00465791">
        <w:rPr>
          <w:rFonts w:ascii="Josefin Sans" w:hAnsi="Josefin Sans"/>
        </w:rPr>
        <w:t>of the application</w:t>
      </w:r>
      <w:r>
        <w:rPr>
          <w:rFonts w:ascii="Josefin Sans" w:hAnsi="Josefin Sans"/>
        </w:rPr>
        <w:t xml:space="preserve"> will work with products and sometimes programs. However, behind the scenes of every product is a template. This template controls the bulk of how that product is configured and will work for the end users. Each product is controlled by one template, though each template can control many products at once. Making a change to a template in template administration will immediately affect all products controlled by that template. Such changes to a template include changing the name of incident types, changing the colors used to indicate requirement priorities, or changing custom properties. </w:t>
      </w:r>
      <w:r>
        <w:rPr>
          <w:rFonts w:ascii="Josefin Sans" w:hAnsi="Josefin Sans"/>
          <w:i/>
        </w:rPr>
        <w:t>Please note that template admin permissions are managed by the same roles that manage product admin permissions and that apply to members of each product.</w:t>
      </w:r>
    </w:p>
    <w:p w:rsidR="00DB60FF" w:rsidRPr="00016A7C" w:rsidRDefault="00DB60FF" w:rsidP="00DB60FF">
      <w:pPr>
        <w:rPr>
          <w:rFonts w:ascii="Josefin Sans" w:hAnsi="Josefin Sans"/>
        </w:rPr>
      </w:pPr>
      <w:r w:rsidRPr="00016A7C">
        <w:rPr>
          <w:rFonts w:ascii="Josefin Sans" w:hAnsi="Josefin Sans"/>
        </w:rPr>
        <w:t xml:space="preserve">Once you have logged in as </w:t>
      </w:r>
      <w:r>
        <w:rPr>
          <w:rFonts w:ascii="Josefin Sans" w:hAnsi="Josefin Sans"/>
        </w:rPr>
        <w:t>an</w:t>
      </w:r>
      <w:r w:rsidRPr="00016A7C">
        <w:rPr>
          <w:rFonts w:ascii="Josefin Sans" w:hAnsi="Josefin Sans"/>
        </w:rPr>
        <w:t xml:space="preserve"> administrator, you </w:t>
      </w:r>
      <w:r>
        <w:rPr>
          <w:rFonts w:ascii="Josefin Sans" w:hAnsi="Josefin Sans"/>
        </w:rPr>
        <w:t xml:space="preserve">can </w:t>
      </w:r>
      <w:r w:rsidRPr="00016A7C">
        <w:rPr>
          <w:rFonts w:ascii="Josefin Sans" w:hAnsi="Josefin Sans"/>
        </w:rPr>
        <w:t xml:space="preserve">click the “Administration” link which can be found </w:t>
      </w:r>
      <w:r>
        <w:rPr>
          <w:rFonts w:ascii="Josefin Sans" w:hAnsi="Josefin Sans"/>
        </w:rPr>
        <w:t>on the right-hand side of the global navigation at the top of any page:</w:t>
      </w:r>
    </w:p>
    <w:p w:rsidR="00DB60FF" w:rsidRDefault="00317225" w:rsidP="00DB60FF">
      <w:pPr>
        <w:rPr>
          <w:noProof/>
        </w:rPr>
      </w:pPr>
      <w:r>
        <w:rPr>
          <w:noProof/>
        </w:rPr>
        <w:drawing>
          <wp:inline distT="0" distB="0" distL="0" distR="0">
            <wp:extent cx="5486400" cy="66675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666750"/>
                    </a:xfrm>
                    <a:prstGeom prst="rect">
                      <a:avLst/>
                    </a:prstGeom>
                    <a:noFill/>
                    <a:ln>
                      <a:noFill/>
                    </a:ln>
                  </pic:spPr>
                </pic:pic>
              </a:graphicData>
            </a:graphic>
          </wp:inline>
        </w:drawing>
      </w:r>
    </w:p>
    <w:p w:rsidR="00DB60FF" w:rsidRDefault="00DB60FF" w:rsidP="00DB60FF">
      <w:pPr>
        <w:rPr>
          <w:rFonts w:ascii="Josefin Sans" w:hAnsi="Josefin Sans"/>
        </w:rPr>
      </w:pPr>
      <w:r w:rsidRPr="005719E9">
        <w:rPr>
          <w:rFonts w:ascii="Josefin Sans" w:hAnsi="Josefin Sans"/>
        </w:rPr>
        <w:t xml:space="preserve">This will display the context aware administration menu popup. </w:t>
      </w:r>
      <w:r>
        <w:rPr>
          <w:rFonts w:ascii="Josefin Sans" w:hAnsi="Josefin Sans"/>
        </w:rPr>
        <w:t>This menu will show different sections depending on where you are in the application and your administrative privileges. For example, only system administrators see the “System: Admin Home” section shown at the bottom of the screenshot below.</w:t>
      </w:r>
    </w:p>
    <w:p w:rsidR="00DB60FF" w:rsidRDefault="00DB60FF" w:rsidP="00DB60FF">
      <w:pPr>
        <w:rPr>
          <w:rFonts w:ascii="Josefin Sans" w:hAnsi="Josefin Sans"/>
        </w:rPr>
      </w:pPr>
      <w:r>
        <w:rPr>
          <w:rFonts w:ascii="Josefin Sans" w:hAnsi="Josefin Sans"/>
        </w:rPr>
        <w:t>In the screenshot below you can see that administration links are being shown for three different sections:</w:t>
      </w:r>
    </w:p>
    <w:p w:rsidR="00DB60FF" w:rsidRDefault="00DB60FF" w:rsidP="00DB60FF">
      <w:pPr>
        <w:numPr>
          <w:ilvl w:val="0"/>
          <w:numId w:val="31"/>
        </w:numPr>
        <w:rPr>
          <w:rFonts w:ascii="Josefin Sans" w:hAnsi="Josefin Sans"/>
        </w:rPr>
      </w:pPr>
      <w:r>
        <w:rPr>
          <w:rFonts w:ascii="Josefin Sans" w:hAnsi="Josefin Sans"/>
        </w:rPr>
        <w:t>Library Information System – which is a product</w:t>
      </w:r>
    </w:p>
    <w:p w:rsidR="00DB60FF" w:rsidRDefault="00DB60FF" w:rsidP="00DB60FF">
      <w:pPr>
        <w:numPr>
          <w:ilvl w:val="0"/>
          <w:numId w:val="31"/>
        </w:numPr>
        <w:rPr>
          <w:rFonts w:ascii="Josefin Sans" w:hAnsi="Josefin Sans"/>
        </w:rPr>
      </w:pPr>
      <w:r>
        <w:rPr>
          <w:rFonts w:ascii="Josefin Sans" w:hAnsi="Josefin Sans"/>
        </w:rPr>
        <w:lastRenderedPageBreak/>
        <w:t>The template called Sample Template: Agile (this is the template the controls the above product)</w:t>
      </w:r>
    </w:p>
    <w:p w:rsidR="00DB60FF" w:rsidRDefault="00DB60FF" w:rsidP="00DB60FF">
      <w:pPr>
        <w:numPr>
          <w:ilvl w:val="0"/>
          <w:numId w:val="31"/>
        </w:numPr>
        <w:rPr>
          <w:rFonts w:ascii="Josefin Sans" w:hAnsi="Josefin Sans"/>
        </w:rPr>
      </w:pPr>
      <w:r>
        <w:rPr>
          <w:rFonts w:ascii="Josefin Sans" w:hAnsi="Josefin Sans"/>
        </w:rPr>
        <w:t>System wide administration</w:t>
      </w:r>
    </w:p>
    <w:p w:rsidR="00DB60FF" w:rsidRDefault="00DB60FF" w:rsidP="00DB60FF">
      <w:pPr>
        <w:rPr>
          <w:rFonts w:ascii="Josefin Sans" w:hAnsi="Josefin Sans"/>
        </w:rPr>
      </w:pPr>
      <w:r>
        <w:rPr>
          <w:rFonts w:ascii="Josefin Sans" w:hAnsi="Josefin Sans"/>
        </w:rPr>
        <w:t>This menu only shows the links to one product, one template, or one program at a time (and System Admin all the time to system administrators). Because this user is currently viewing a page in the product ‘Library Information System’, admin items for that product and its template are visible.</w:t>
      </w:r>
    </w:p>
    <w:p w:rsidR="00DB60FF" w:rsidRDefault="00DB60FF" w:rsidP="00DB60FF">
      <w:pPr>
        <w:rPr>
          <w:rFonts w:ascii="Josefin Sans" w:hAnsi="Josefin Sans"/>
        </w:rPr>
      </w:pPr>
      <w:r>
        <w:rPr>
          <w:rFonts w:ascii="Josefin Sans" w:hAnsi="Josefin Sans"/>
        </w:rPr>
        <w:t>You can see that the “Requirements” sub section is highlighted. This is because the user is currently on a requirements page of the ‘Library Information System’ product (either in the main application or in template administration). The highlighting serves no function other than to guide the user to where they may wish to focus.</w:t>
      </w:r>
    </w:p>
    <w:p w:rsidR="00DB60FF" w:rsidRDefault="00317225" w:rsidP="00DB60FF">
      <w:pPr>
        <w:rPr>
          <w:rFonts w:ascii="Josefin Sans" w:hAnsi="Josefin Sans"/>
        </w:rPr>
      </w:pPr>
      <w:r>
        <w:rPr>
          <w:noProof/>
        </w:rPr>
        <w:drawing>
          <wp:inline distT="0" distB="0" distL="0" distR="0">
            <wp:extent cx="5048250" cy="4791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8250" cy="4791075"/>
                    </a:xfrm>
                    <a:prstGeom prst="rect">
                      <a:avLst/>
                    </a:prstGeom>
                    <a:noFill/>
                    <a:ln>
                      <a:noFill/>
                    </a:ln>
                  </pic:spPr>
                </pic:pic>
              </a:graphicData>
            </a:graphic>
          </wp:inline>
        </w:drawing>
      </w:r>
    </w:p>
    <w:p w:rsidR="00DB60FF" w:rsidRDefault="00DB60FF" w:rsidP="00DB60FF">
      <w:pPr>
        <w:rPr>
          <w:rFonts w:ascii="Josefin Sans" w:hAnsi="Josefin Sans"/>
        </w:rPr>
      </w:pPr>
    </w:p>
    <w:p w:rsidR="00DB60FF" w:rsidRDefault="00DB60FF" w:rsidP="00DB60FF">
      <w:pPr>
        <w:rPr>
          <w:rFonts w:ascii="Josefin Sans" w:hAnsi="Josefin Sans"/>
        </w:rPr>
      </w:pPr>
      <w:r>
        <w:rPr>
          <w:rFonts w:ascii="Josefin Sans" w:hAnsi="Josefin Sans"/>
        </w:rPr>
        <w:t xml:space="preserve">Below is an example of an administration menu where a user is a Program Owner but with no other access to administration. This menu is much barer than the one above, because the administrative options this user has are that much more limited. This user only has admin access to Sample Program One. If they navigate to a different program page or to a product page in the application, they would not see the admin menu at all.  </w:t>
      </w:r>
    </w:p>
    <w:p w:rsidR="00DB60FF" w:rsidRPr="00016A7C" w:rsidRDefault="00317225" w:rsidP="00DB60FF">
      <w:pPr>
        <w:rPr>
          <w:rFonts w:ascii="Josefin Sans" w:hAnsi="Josefin Sans"/>
        </w:rPr>
      </w:pPr>
      <w:r>
        <w:rPr>
          <w:noProof/>
        </w:rPr>
        <w:lastRenderedPageBreak/>
        <w:drawing>
          <wp:inline distT="0" distB="0" distL="0" distR="0">
            <wp:extent cx="5486400" cy="108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1085850"/>
                    </a:xfrm>
                    <a:prstGeom prst="rect">
                      <a:avLst/>
                    </a:prstGeom>
                    <a:noFill/>
                    <a:ln>
                      <a:noFill/>
                    </a:ln>
                  </pic:spPr>
                </pic:pic>
              </a:graphicData>
            </a:graphic>
          </wp:inline>
        </w:drawing>
      </w:r>
    </w:p>
    <w:p w:rsidR="00DB60FF" w:rsidRDefault="00DB60FF" w:rsidP="00DB60FF">
      <w:pPr>
        <w:rPr>
          <w:rFonts w:ascii="Josefin Sans" w:hAnsi="Josefin Sans"/>
        </w:rPr>
      </w:pPr>
    </w:p>
    <w:p w:rsidR="00DB60FF" w:rsidRDefault="00DB60FF" w:rsidP="00DB60FF">
      <w:pPr>
        <w:rPr>
          <w:rFonts w:ascii="Josefin Sans" w:hAnsi="Josefin Sans"/>
        </w:rPr>
      </w:pPr>
      <w:r>
        <w:rPr>
          <w:rFonts w:ascii="Josefin Sans" w:hAnsi="Josefin Sans"/>
        </w:rPr>
        <w:t>If a user wants to see what, if any, parts of the system they have administrative access to, they can do so at any time. Clicking on the workspace dropdown on the global navigation will show them the list of workspaces they have access to. Below, you can see that products are grouped into programs, and there is a dedicated Templates section at the bottom. Any workspace the user has administrative access to has a superscript gray cog to the right of that workspace’s name.</w:t>
      </w:r>
    </w:p>
    <w:p w:rsidR="00DB60FF" w:rsidRDefault="00317225" w:rsidP="00DB60FF">
      <w:pPr>
        <w:rPr>
          <w:noProof/>
        </w:rPr>
      </w:pPr>
      <w:r>
        <w:rPr>
          <w:noProof/>
        </w:rPr>
        <w:drawing>
          <wp:inline distT="0" distB="0" distL="0" distR="0">
            <wp:extent cx="3590925" cy="3276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0925" cy="3276600"/>
                    </a:xfrm>
                    <a:prstGeom prst="rect">
                      <a:avLst/>
                    </a:prstGeom>
                    <a:noFill/>
                    <a:ln>
                      <a:noFill/>
                    </a:ln>
                  </pic:spPr>
                </pic:pic>
              </a:graphicData>
            </a:graphic>
          </wp:inline>
        </w:drawing>
      </w:r>
    </w:p>
    <w:p w:rsidR="00DB60FF" w:rsidRDefault="00DB60FF" w:rsidP="00DB60FF">
      <w:pPr>
        <w:rPr>
          <w:rFonts w:ascii="Josefin Sans" w:hAnsi="Josefin Sans"/>
        </w:rPr>
      </w:pPr>
      <w:r>
        <w:rPr>
          <w:rFonts w:ascii="Josefin Sans" w:hAnsi="Josefin Sans"/>
        </w:rPr>
        <w:t>If this user wants to access the admin menu for “Sample Barebones Product”, first that cog tells them they can do so. By clicking on that workspace’s name, they will be switched to that workspace and then they can click on the admin button to get the right menu.</w:t>
      </w:r>
    </w:p>
    <w:p w:rsidR="00DB60FF" w:rsidRDefault="00DB60FF" w:rsidP="00DB60FF">
      <w:pPr>
        <w:rPr>
          <w:rFonts w:ascii="Josefin Sans" w:hAnsi="Josefin Sans"/>
        </w:rPr>
      </w:pPr>
      <w:r>
        <w:rPr>
          <w:rFonts w:ascii="Josefin Sans" w:hAnsi="Josefin Sans"/>
        </w:rPr>
        <w:t>In the screenshot above at the top there is a “System Administration” workspace. This is visible because this user is a system administrator. Clicking this will take the user directly to the System Administration home page.</w:t>
      </w:r>
    </w:p>
    <w:p w:rsidR="00DB60FF" w:rsidRDefault="00DB60FF" w:rsidP="00DB60FF">
      <w:pPr>
        <w:rPr>
          <w:rFonts w:ascii="Josefin Sans" w:hAnsi="Josefin Sans"/>
        </w:rPr>
      </w:pPr>
    </w:p>
    <w:p w:rsidR="00DB60FF" w:rsidRDefault="00DB60FF" w:rsidP="00DB60FF">
      <w:pPr>
        <w:rPr>
          <w:rFonts w:ascii="Josefin Sans" w:hAnsi="Josefin Sans"/>
        </w:rPr>
      </w:pPr>
    </w:p>
    <w:p w:rsidR="00DB60FF" w:rsidRDefault="00DB60FF" w:rsidP="00DB60FF">
      <w:pPr>
        <w:rPr>
          <w:rFonts w:ascii="Josefin Sans" w:hAnsi="Josefin Sans"/>
        </w:rPr>
      </w:pPr>
    </w:p>
    <w:p w:rsidR="00DB60FF" w:rsidRDefault="00DB60FF" w:rsidP="00DB60FF">
      <w:pPr>
        <w:rPr>
          <w:rFonts w:ascii="Josefin Sans" w:hAnsi="Josefin Sans"/>
        </w:rPr>
      </w:pPr>
    </w:p>
    <w:p w:rsidR="00DB60FF" w:rsidRPr="00016A7C" w:rsidRDefault="00317225" w:rsidP="00DB60FF">
      <w:pPr>
        <w:rPr>
          <w:rFonts w:ascii="Josefin Sans" w:hAnsi="Josefin Sans"/>
        </w:rPr>
      </w:pPr>
      <w:r>
        <w:rPr>
          <w:noProof/>
        </w:rPr>
        <w:lastRenderedPageBreak/>
        <w:drawing>
          <wp:inline distT="0" distB="0" distL="0" distR="0">
            <wp:extent cx="5486400" cy="3257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rsidR="00DB60FF" w:rsidRDefault="00DB60FF" w:rsidP="00DB60FF">
      <w:pPr>
        <w:rPr>
          <w:rFonts w:ascii="Josefin Sans" w:hAnsi="Josefin Sans"/>
        </w:rPr>
      </w:pPr>
      <w:r w:rsidRPr="00016A7C">
        <w:rPr>
          <w:rFonts w:ascii="Josefin Sans" w:hAnsi="Josefin Sans"/>
        </w:rPr>
        <w:t>The Administration home page</w:t>
      </w:r>
      <w:r>
        <w:rPr>
          <w:rFonts w:ascii="Josefin Sans" w:hAnsi="Josefin Sans"/>
        </w:rPr>
        <w:t>, like all admin pages,</w:t>
      </w:r>
      <w:r w:rsidRPr="00016A7C">
        <w:rPr>
          <w:rFonts w:ascii="Josefin Sans" w:hAnsi="Josefin Sans"/>
        </w:rPr>
        <w:t xml:space="preserve"> is divided into two areas</w:t>
      </w:r>
      <w:r>
        <w:rPr>
          <w:rFonts w:ascii="Josefin Sans" w:hAnsi="Josefin Sans"/>
        </w:rPr>
        <w:t>:</w:t>
      </w:r>
    </w:p>
    <w:p w:rsidR="00DB60FF" w:rsidRDefault="00DB60FF" w:rsidP="00DB60FF">
      <w:pPr>
        <w:numPr>
          <w:ilvl w:val="0"/>
          <w:numId w:val="32"/>
        </w:numPr>
        <w:rPr>
          <w:rFonts w:ascii="Josefin Sans" w:hAnsi="Josefin Sans"/>
        </w:rPr>
      </w:pPr>
      <w:r w:rsidRPr="00016A7C">
        <w:rPr>
          <w:rFonts w:ascii="Josefin Sans" w:hAnsi="Josefin Sans"/>
        </w:rPr>
        <w:t xml:space="preserve">the </w:t>
      </w:r>
      <w:r>
        <w:rPr>
          <w:rFonts w:ascii="Josefin Sans" w:hAnsi="Josefin Sans"/>
        </w:rPr>
        <w:t xml:space="preserve">skinny </w:t>
      </w:r>
      <w:r w:rsidRPr="00016A7C">
        <w:rPr>
          <w:rFonts w:ascii="Josefin Sans" w:hAnsi="Josefin Sans"/>
        </w:rPr>
        <w:t>left-hand bar</w:t>
      </w:r>
      <w:r>
        <w:rPr>
          <w:rFonts w:ascii="Josefin Sans" w:hAnsi="Josefin Sans"/>
        </w:rPr>
        <w:t>. Clicking this will show the context-aware administration menu discussed above</w:t>
      </w:r>
    </w:p>
    <w:p w:rsidR="00DB60FF" w:rsidRDefault="00DB60FF" w:rsidP="00DB60FF">
      <w:pPr>
        <w:numPr>
          <w:ilvl w:val="0"/>
          <w:numId w:val="32"/>
        </w:numPr>
        <w:rPr>
          <w:rFonts w:ascii="Josefin Sans" w:hAnsi="Josefin Sans"/>
        </w:rPr>
      </w:pPr>
      <w:r w:rsidRPr="00016A7C">
        <w:rPr>
          <w:rFonts w:ascii="Josefin Sans" w:hAnsi="Josefin Sans"/>
        </w:rPr>
        <w:t xml:space="preserve">the main pane that displays the available </w:t>
      </w:r>
      <w:r>
        <w:rPr>
          <w:rFonts w:ascii="Josefin Sans" w:hAnsi="Josefin Sans"/>
        </w:rPr>
        <w:t xml:space="preserve">options </w:t>
      </w:r>
      <w:r w:rsidRPr="00016A7C">
        <w:rPr>
          <w:rFonts w:ascii="Josefin Sans" w:hAnsi="Josefin Sans"/>
        </w:rPr>
        <w:t xml:space="preserve">for the selected </w:t>
      </w:r>
      <w:r>
        <w:rPr>
          <w:rFonts w:ascii="Josefin Sans" w:hAnsi="Josefin Sans"/>
        </w:rPr>
        <w:t>page</w:t>
      </w:r>
      <w:r w:rsidRPr="00016A7C">
        <w:rPr>
          <w:rFonts w:ascii="Josefin Sans" w:hAnsi="Josefin Sans"/>
        </w:rPr>
        <w:t>.</w:t>
      </w:r>
    </w:p>
    <w:p w:rsidR="00DB60FF" w:rsidRDefault="00DB60FF" w:rsidP="00DB60FF">
      <w:pPr>
        <w:rPr>
          <w:rFonts w:ascii="Josefin Sans" w:hAnsi="Josefin Sans"/>
        </w:rPr>
      </w:pPr>
      <w:r>
        <w:rPr>
          <w:rFonts w:ascii="Josefin Sans" w:hAnsi="Josefin Sans"/>
        </w:rPr>
        <w:t xml:space="preserve">This home page shows a number of useful widgets with information about the system. You can edit these widgets, their position, and what is shown, using the two buttons in the top right (the cog and the plus). </w:t>
      </w:r>
    </w:p>
    <w:p w:rsidR="00DB60FF" w:rsidRPr="00016A7C" w:rsidRDefault="00DB60FF" w:rsidP="00DB60FF">
      <w:pPr>
        <w:rPr>
          <w:rFonts w:ascii="Josefin Sans" w:hAnsi="Josefin Sans"/>
        </w:rPr>
      </w:pPr>
      <w:r>
        <w:rPr>
          <w:rFonts w:ascii="Josefin Sans" w:hAnsi="Josefin Sans"/>
        </w:rPr>
        <w:t>Product and Template administration home pages also show useful data and links relevant to them. On most admin pages for products and templates the name of the current product or template is shown at the top of the page in a heading. These names are hyperlinks that will open the product or template administration home page.</w:t>
      </w:r>
    </w:p>
    <w:p w:rsidR="00DB60FF" w:rsidRPr="00016A7C" w:rsidRDefault="00DB60FF" w:rsidP="00DB60FF">
      <w:pPr>
        <w:rPr>
          <w:rFonts w:ascii="Josefin Sans" w:hAnsi="Josefin Sans"/>
        </w:rPr>
      </w:pPr>
      <w:r w:rsidRPr="00016A7C">
        <w:rPr>
          <w:rFonts w:ascii="Josefin Sans" w:hAnsi="Josefin Sans"/>
        </w:rPr>
        <w:t xml:space="preserve">When you first install the system, </w:t>
      </w:r>
      <w:r>
        <w:rPr>
          <w:rFonts w:ascii="Josefin Sans" w:hAnsi="Josefin Sans"/>
        </w:rPr>
        <w:t xml:space="preserve">we suggest </w:t>
      </w:r>
      <w:r w:rsidRPr="00016A7C">
        <w:rPr>
          <w:rFonts w:ascii="Josefin Sans" w:hAnsi="Josefin Sans"/>
          <w:b/>
        </w:rPr>
        <w:t>three main tasks</w:t>
      </w:r>
      <w:r w:rsidRPr="00016A7C">
        <w:rPr>
          <w:rFonts w:ascii="Josefin Sans" w:hAnsi="Josefin Sans"/>
        </w:rPr>
        <w:t xml:space="preserve"> to perform as the system administrator </w:t>
      </w:r>
      <w:r>
        <w:rPr>
          <w:rFonts w:ascii="Josefin Sans" w:hAnsi="Josefin Sans"/>
        </w:rPr>
        <w:t>to get familiar with the basics and to help colleagues start to use the application</w:t>
      </w:r>
      <w:r w:rsidRPr="00016A7C">
        <w:rPr>
          <w:rFonts w:ascii="Josefin Sans" w:hAnsi="Josefin Sans"/>
        </w:rPr>
        <w:t>:</w:t>
      </w:r>
    </w:p>
    <w:p w:rsidR="00DB60FF" w:rsidRPr="00016A7C" w:rsidRDefault="00DB60FF" w:rsidP="00DB60FF">
      <w:pPr>
        <w:numPr>
          <w:ilvl w:val="0"/>
          <w:numId w:val="26"/>
        </w:numPr>
        <w:rPr>
          <w:rFonts w:ascii="Josefin Sans" w:hAnsi="Josefin Sans"/>
        </w:rPr>
      </w:pPr>
      <w:r w:rsidRPr="00016A7C">
        <w:rPr>
          <w:rFonts w:ascii="Josefin Sans" w:hAnsi="Josefin Sans"/>
        </w:rPr>
        <w:t>Create a new product to use</w:t>
      </w:r>
      <w:r>
        <w:rPr>
          <w:rFonts w:ascii="Josefin Sans" w:hAnsi="Josefin Sans"/>
        </w:rPr>
        <w:t xml:space="preserve"> (see XXXX below)</w:t>
      </w:r>
    </w:p>
    <w:p w:rsidR="00DB60FF" w:rsidRPr="00016A7C" w:rsidRDefault="00DB60FF" w:rsidP="00DB60FF">
      <w:pPr>
        <w:numPr>
          <w:ilvl w:val="0"/>
          <w:numId w:val="26"/>
        </w:numPr>
        <w:rPr>
          <w:rFonts w:ascii="Josefin Sans" w:hAnsi="Josefin Sans"/>
        </w:rPr>
      </w:pPr>
      <w:r w:rsidRPr="00016A7C">
        <w:rPr>
          <w:rFonts w:ascii="Josefin Sans" w:hAnsi="Josefin Sans"/>
        </w:rPr>
        <w:t>Create the users that will be accessing the system</w:t>
      </w:r>
      <w:r>
        <w:rPr>
          <w:rFonts w:ascii="Josefin Sans" w:hAnsi="Josefin Sans"/>
        </w:rPr>
        <w:t xml:space="preserve"> (see XXXX below)</w:t>
      </w:r>
    </w:p>
    <w:p w:rsidR="00DB60FF" w:rsidRPr="00016A7C" w:rsidRDefault="00DB60FF" w:rsidP="00DB60FF">
      <w:pPr>
        <w:numPr>
          <w:ilvl w:val="0"/>
          <w:numId w:val="26"/>
        </w:numPr>
        <w:rPr>
          <w:rFonts w:ascii="Josefin Sans" w:hAnsi="Josefin Sans"/>
        </w:rPr>
      </w:pPr>
      <w:r w:rsidRPr="00016A7C">
        <w:rPr>
          <w:rFonts w:ascii="Josefin Sans" w:hAnsi="Josefin Sans"/>
        </w:rPr>
        <w:t>Add the users as members of the various products</w:t>
      </w:r>
      <w:r>
        <w:rPr>
          <w:rFonts w:ascii="Josefin Sans" w:hAnsi="Josefin Sans"/>
        </w:rPr>
        <w:t xml:space="preserve"> (see XXXX below)</w:t>
      </w:r>
    </w:p>
    <w:p w:rsidR="00DB60FF" w:rsidRPr="00016A7C" w:rsidRDefault="00DB60FF" w:rsidP="00DB60FF">
      <w:pPr>
        <w:rPr>
          <w:rFonts w:ascii="Josefin Sans" w:hAnsi="Josefin Sans"/>
        </w:rPr>
      </w:pPr>
      <w:r w:rsidRPr="00016A7C">
        <w:rPr>
          <w:rFonts w:ascii="Josefin Sans" w:hAnsi="Josefin Sans"/>
        </w:rPr>
        <w:t>These tasks typically need to be performed before any other users can use the system, since there will be no logins or products available other than the sample ones provided during the installation.</w:t>
      </w:r>
    </w:p>
    <w:p w:rsidR="00DB60FF" w:rsidRPr="00016A7C" w:rsidRDefault="00DB60FF" w:rsidP="00DB60FF">
      <w:pPr>
        <w:rPr>
          <w:rFonts w:ascii="Josefin Sans" w:hAnsi="Josefin Sans"/>
        </w:rPr>
      </w:pPr>
      <w:r>
        <w:rPr>
          <w:rFonts w:ascii="Josefin Sans" w:hAnsi="Josefin Sans"/>
        </w:rPr>
        <w:t>The rest of this guide explores each area of administration in order, grouped by administration section.</w:t>
      </w:r>
    </w:p>
    <w:p w:rsidR="00DB60FF" w:rsidRPr="00016A7C" w:rsidRDefault="00DB60FF" w:rsidP="00DB60FF">
      <w:pPr>
        <w:pStyle w:val="Heading2"/>
      </w:pPr>
      <w:bookmarkStart w:id="9" w:name="_Toc6571721"/>
      <w:r w:rsidRPr="00016A7C">
        <w:lastRenderedPageBreak/>
        <w:t xml:space="preserve">3.1. </w:t>
      </w:r>
      <w:r>
        <w:t>System: Workspaces</w:t>
      </w:r>
      <w:bookmarkEnd w:id="9"/>
    </w:p>
    <w:p w:rsidR="00DB60FF" w:rsidRPr="00016A7C" w:rsidRDefault="00DB60FF" w:rsidP="00DB60FF">
      <w:pPr>
        <w:pStyle w:val="Heading3"/>
      </w:pPr>
      <w:r w:rsidRPr="00016A7C">
        <w:t>3.1.1. View/Edit Products</w:t>
      </w:r>
    </w:p>
    <w:p w:rsidR="00DB60FF" w:rsidRPr="00016A7C" w:rsidRDefault="00DB60FF" w:rsidP="00DB60FF">
      <w:pPr>
        <w:keepNext/>
        <w:keepLines/>
        <w:jc w:val="both"/>
        <w:rPr>
          <w:rFonts w:ascii="Josefin Sans" w:hAnsi="Josefin Sans"/>
        </w:rPr>
      </w:pPr>
      <w:r w:rsidRPr="00016A7C">
        <w:rPr>
          <w:rFonts w:ascii="Josefin Sans" w:hAnsi="Josefin Sans"/>
        </w:rPr>
        <w:t xml:space="preserve">The following screen is displayed when you choose the “View/Edit Products” link from the </w:t>
      </w:r>
      <w:r>
        <w:rPr>
          <w:rFonts w:ascii="Josefin Sans" w:hAnsi="Josefin Sans"/>
        </w:rPr>
        <w:t>administration menu</w:t>
      </w:r>
      <w:r w:rsidRPr="00016A7C">
        <w:rPr>
          <w:rFonts w:ascii="Josefin Sans" w:hAnsi="Josefin Sans"/>
        </w:rPr>
        <w:t>:</w:t>
      </w:r>
    </w:p>
    <w:p w:rsidR="00DB60FF" w:rsidRPr="00016A7C" w:rsidRDefault="00317225" w:rsidP="00DB60FF">
      <w:pPr>
        <w:keepNext/>
        <w:keepLines/>
        <w:rPr>
          <w:rFonts w:ascii="Josefin Sans" w:hAnsi="Josefin Sans"/>
        </w:rPr>
      </w:pPr>
      <w:r>
        <w:rPr>
          <w:noProof/>
        </w:rPr>
        <w:drawing>
          <wp:inline distT="0" distB="0" distL="0" distR="0">
            <wp:extent cx="5486400" cy="161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16192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screen displays the list of products in the system (both inactive and active) together with their program,</w:t>
      </w:r>
      <w:r>
        <w:rPr>
          <w:rFonts w:ascii="Josefin Sans" w:hAnsi="Josefin Sans"/>
        </w:rPr>
        <w:t xml:space="preserve"> template,</w:t>
      </w:r>
      <w:r w:rsidRPr="00016A7C">
        <w:rPr>
          <w:rFonts w:ascii="Josefin Sans" w:hAnsi="Josefin Sans"/>
        </w:rPr>
        <w:t xml:space="preserve"> date of creation</w:t>
      </w:r>
      <w:r>
        <w:rPr>
          <w:rFonts w:ascii="Josefin Sans" w:hAnsi="Josefin Sans"/>
        </w:rPr>
        <w:t>,</w:t>
      </w:r>
      <w:r w:rsidRPr="00016A7C">
        <w:rPr>
          <w:rFonts w:ascii="Josefin Sans" w:hAnsi="Josefin Sans"/>
        </w:rPr>
        <w:t xml:space="preserve"> and active status. Clicking on either the “</w:t>
      </w:r>
      <w:r>
        <w:rPr>
          <w:rFonts w:ascii="Josefin Sans" w:hAnsi="Josefin Sans"/>
        </w:rPr>
        <w:t>View</w:t>
      </w:r>
      <w:r w:rsidRPr="00016A7C">
        <w:rPr>
          <w:rFonts w:ascii="Josefin Sans" w:hAnsi="Josefin Sans"/>
        </w:rPr>
        <w:t>” link in the right-hand column or the name of the product will change the currently selected product to one clicked.</w:t>
      </w:r>
    </w:p>
    <w:p w:rsidR="00DB60FF" w:rsidRPr="00016A7C" w:rsidRDefault="00DB60FF" w:rsidP="00DB60FF">
      <w:pPr>
        <w:rPr>
          <w:rFonts w:ascii="Josefin Sans" w:hAnsi="Josefin Sans"/>
        </w:rPr>
      </w:pPr>
      <w:r w:rsidRPr="00016A7C">
        <w:rPr>
          <w:rFonts w:ascii="Josefin Sans" w:hAnsi="Josefin Sans"/>
        </w:rPr>
        <w:t>You can filter the list of products by either choosing an active status, program, or entering a portion of the name or date into the appropriate text box. When you click the “Filter” button, the list of products will be filtered by the criteria you entered. You can clear the filter selection by clicking the “Clear Filters” button. To sort the list of products, just click on the appropriate arrow icon located in the header row of each field (one each for ascending / descending) In addition, the list of products is paginated into groups of fifteen (15). You can step through the different pages by clicking the page numbers at the bottom of the product list.</w:t>
      </w:r>
    </w:p>
    <w:p w:rsidR="00DB60FF" w:rsidRPr="00016A7C" w:rsidRDefault="00DB60FF" w:rsidP="00DB60FF">
      <w:pPr>
        <w:rPr>
          <w:rFonts w:ascii="Josefin Sans" w:hAnsi="Josefin Sans"/>
        </w:rPr>
      </w:pPr>
      <w:r w:rsidRPr="00016A7C">
        <w:rPr>
          <w:rFonts w:ascii="Josefin Sans" w:hAnsi="Josefin Sans"/>
        </w:rPr>
        <w:t xml:space="preserve">To permanently delete a product, you should click the “Delete” button to the right of the product details. This is irreversible and will delete all the artifacts associated with the product. If you want to temporarily delete a product, set its Active flag to ‘No’ instead. To make a copy of a product to reuse its test cases, releases, test sets and requirements, click the “Copy” link to the right of the product. </w:t>
      </w:r>
      <w:r w:rsidRPr="00016A7C">
        <w:rPr>
          <w:rFonts w:ascii="Josefin Sans" w:hAnsi="Josefin Sans"/>
          <w:i/>
        </w:rPr>
        <w:t xml:space="preserve">Note that this will </w:t>
      </w:r>
      <w:r w:rsidRPr="00016A7C">
        <w:rPr>
          <w:rFonts w:ascii="Josefin Sans" w:hAnsi="Josefin Sans"/>
          <w:i/>
          <w:u w:val="single"/>
        </w:rPr>
        <w:t>not</w:t>
      </w:r>
      <w:r w:rsidRPr="00016A7C">
        <w:rPr>
          <w:rFonts w:ascii="Josefin Sans" w:hAnsi="Josefin Sans"/>
          <w:i/>
        </w:rPr>
        <w:t xml:space="preserve"> make a copy of any historical information, test runs or incidents.</w:t>
      </w:r>
    </w:p>
    <w:p w:rsidR="00DB60FF" w:rsidRPr="00016A7C" w:rsidRDefault="00DB60FF" w:rsidP="00DB60FF">
      <w:pPr>
        <w:rPr>
          <w:rFonts w:ascii="Josefin Sans" w:hAnsi="Josefin Sans"/>
        </w:rPr>
      </w:pPr>
      <w:r w:rsidRPr="00016A7C">
        <w:rPr>
          <w:rFonts w:ascii="Josefin Sans" w:hAnsi="Josefin Sans"/>
        </w:rPr>
        <w:t>To add a new product to the system, click the “Add” button at the bottom of the product list, and a new screen will be displayed that allows you to enter the new product information:</w:t>
      </w:r>
    </w:p>
    <w:p w:rsidR="00DB60FF" w:rsidRPr="00016A7C" w:rsidRDefault="00317225" w:rsidP="00DB60FF">
      <w:pPr>
        <w:rPr>
          <w:rFonts w:ascii="Josefin Sans" w:hAnsi="Josefin Sans"/>
        </w:rPr>
      </w:pPr>
      <w:r>
        <w:rPr>
          <w:noProof/>
        </w:rPr>
        <w:lastRenderedPageBreak/>
        <w:drawing>
          <wp:inline distT="0" distB="0" distL="0" distR="0">
            <wp:extent cx="5486400" cy="4562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562475"/>
                    </a:xfrm>
                    <a:prstGeom prst="rect">
                      <a:avLst/>
                    </a:prstGeom>
                    <a:noFill/>
                    <a:ln>
                      <a:noFill/>
                    </a:ln>
                  </pic:spPr>
                </pic:pic>
              </a:graphicData>
            </a:graphic>
          </wp:inline>
        </w:drawing>
      </w:r>
    </w:p>
    <w:p w:rsidR="00DB60FF" w:rsidRDefault="00DB60FF" w:rsidP="00DB60FF">
      <w:pPr>
        <w:rPr>
          <w:rFonts w:ascii="Josefin Sans" w:hAnsi="Josefin Sans"/>
        </w:rPr>
      </w:pPr>
      <w:r w:rsidRPr="00016A7C">
        <w:rPr>
          <w:rFonts w:ascii="Josefin Sans" w:hAnsi="Josefin Sans"/>
        </w:rPr>
        <w:t>You need to</w:t>
      </w:r>
      <w:r>
        <w:rPr>
          <w:rFonts w:ascii="Josefin Sans" w:hAnsi="Josefin Sans"/>
        </w:rPr>
        <w:t>:</w:t>
      </w:r>
    </w:p>
    <w:p w:rsidR="00DB60FF" w:rsidRDefault="00DB60FF" w:rsidP="00DB60FF">
      <w:pPr>
        <w:numPr>
          <w:ilvl w:val="0"/>
          <w:numId w:val="33"/>
        </w:numPr>
        <w:rPr>
          <w:rFonts w:ascii="Josefin Sans" w:hAnsi="Josefin Sans"/>
        </w:rPr>
      </w:pPr>
      <w:r w:rsidRPr="00016A7C">
        <w:rPr>
          <w:rFonts w:ascii="Josefin Sans" w:hAnsi="Josefin Sans"/>
        </w:rPr>
        <w:t xml:space="preserve">enter a name for the product (which cannot be the same as any already in use); </w:t>
      </w:r>
    </w:p>
    <w:p w:rsidR="00DB60FF" w:rsidRDefault="00DB60FF" w:rsidP="00DB60FF">
      <w:pPr>
        <w:numPr>
          <w:ilvl w:val="0"/>
          <w:numId w:val="33"/>
        </w:numPr>
        <w:rPr>
          <w:rFonts w:ascii="Josefin Sans" w:hAnsi="Josefin Sans"/>
        </w:rPr>
      </w:pPr>
      <w:r w:rsidRPr="00016A7C">
        <w:rPr>
          <w:rFonts w:ascii="Josefin Sans" w:hAnsi="Josefin Sans"/>
        </w:rPr>
        <w:t>select which program it belongs to and optionally enter a detailed description and/or web-site URL</w:t>
      </w:r>
      <w:r>
        <w:rPr>
          <w:rFonts w:ascii="Josefin Sans" w:hAnsi="Josefin Sans"/>
        </w:rPr>
        <w:t>;</w:t>
      </w:r>
    </w:p>
    <w:p w:rsidR="00DB60FF" w:rsidRDefault="00DB60FF" w:rsidP="00DB60FF">
      <w:pPr>
        <w:numPr>
          <w:ilvl w:val="0"/>
          <w:numId w:val="33"/>
        </w:numPr>
        <w:rPr>
          <w:rFonts w:ascii="Josefin Sans" w:hAnsi="Josefin Sans"/>
        </w:rPr>
      </w:pPr>
      <w:r>
        <w:rPr>
          <w:rFonts w:ascii="Josefin Sans" w:hAnsi="Josefin Sans"/>
        </w:rPr>
        <w:t>y</w:t>
      </w:r>
      <w:r w:rsidRPr="00016A7C">
        <w:rPr>
          <w:rFonts w:ascii="Josefin Sans" w:hAnsi="Josefin Sans"/>
        </w:rPr>
        <w:t>ou should initially make sure that the product is marked as “Active”</w:t>
      </w:r>
      <w:r>
        <w:rPr>
          <w:rFonts w:ascii="Josefin Sans" w:hAnsi="Josefin Sans"/>
        </w:rPr>
        <w:t>;</w:t>
      </w:r>
    </w:p>
    <w:p w:rsidR="00DB60FF" w:rsidRDefault="00DB60FF" w:rsidP="00DB60FF">
      <w:pPr>
        <w:numPr>
          <w:ilvl w:val="0"/>
          <w:numId w:val="33"/>
        </w:numPr>
        <w:rPr>
          <w:rFonts w:ascii="Josefin Sans" w:hAnsi="Josefin Sans"/>
        </w:rPr>
      </w:pPr>
      <w:r>
        <w:rPr>
          <w:rFonts w:ascii="Josefin Sans" w:hAnsi="Josefin Sans"/>
        </w:rPr>
        <w:t xml:space="preserve">decide what to base the product on. It can either be a new empty product, or be based on another product already in the system. Doing the latter </w:t>
      </w:r>
      <w:r w:rsidRPr="00E11BDB">
        <w:rPr>
          <w:rFonts w:ascii="Josefin Sans" w:hAnsi="Josefin Sans"/>
        </w:rPr>
        <w:t>will copy across its membership, settings and customizations</w:t>
      </w:r>
      <w:r>
        <w:rPr>
          <w:rFonts w:ascii="Josefin Sans" w:hAnsi="Josefin Sans"/>
        </w:rPr>
        <w:t>;</w:t>
      </w:r>
    </w:p>
    <w:p w:rsidR="00DB60FF" w:rsidRDefault="00DB60FF" w:rsidP="00DB60FF">
      <w:pPr>
        <w:numPr>
          <w:ilvl w:val="0"/>
          <w:numId w:val="33"/>
        </w:numPr>
        <w:rPr>
          <w:rFonts w:ascii="Josefin Sans" w:hAnsi="Josefin Sans"/>
        </w:rPr>
      </w:pPr>
      <w:r>
        <w:rPr>
          <w:rFonts w:ascii="Josefin Sans" w:hAnsi="Josefin Sans"/>
        </w:rPr>
        <w:t>select a template that will control the product. If you are creating an empty product (not based on an existing one) you can select any template in the system to use for this product, or you can start with a brand new template. If you are creating a product based on an existing one, then by default the template will be the same as the one the existing product uses. You can still create a new template in this case, which will effectively be a clone of the template the existing product uses.</w:t>
      </w:r>
    </w:p>
    <w:p w:rsidR="00DB60FF" w:rsidRPr="00016A7C" w:rsidRDefault="00DB60FF" w:rsidP="00DB60FF">
      <w:pPr>
        <w:rPr>
          <w:rFonts w:ascii="Josefin Sans" w:hAnsi="Josefin Sans"/>
        </w:rPr>
      </w:pPr>
      <w:r w:rsidRPr="00016A7C">
        <w:rPr>
          <w:rFonts w:ascii="Josefin Sans" w:hAnsi="Josefin Sans"/>
        </w:rPr>
        <w:t>Once you are satisfied with the information, click the “Insert” button to actually create the new product.</w:t>
      </w:r>
    </w:p>
    <w:p w:rsidR="00DB60FF" w:rsidRPr="00016A7C" w:rsidRDefault="00DB60FF" w:rsidP="00DB60FF">
      <w:pPr>
        <w:rPr>
          <w:rFonts w:ascii="Josefin Sans" w:hAnsi="Josefin Sans"/>
        </w:rPr>
      </w:pPr>
      <w:r w:rsidRPr="00016A7C">
        <w:rPr>
          <w:rFonts w:ascii="Josefin Sans" w:hAnsi="Josefin Sans"/>
        </w:rPr>
        <w:t>In a similar way, to edit the details of an existing product, click the “Edit” button in the right hand column of the product list box, and you will be taken to the following screen that allows you modify the product details:</w:t>
      </w:r>
    </w:p>
    <w:p w:rsidR="00DB60FF" w:rsidRPr="00016A7C" w:rsidRDefault="00317225" w:rsidP="00DB60FF">
      <w:pPr>
        <w:rPr>
          <w:rFonts w:ascii="Josefin Sans" w:hAnsi="Josefin Sans"/>
        </w:rPr>
      </w:pPr>
      <w:r>
        <w:rPr>
          <w:noProof/>
        </w:rPr>
        <w:lastRenderedPageBreak/>
        <w:drawing>
          <wp:inline distT="0" distB="0" distL="0" distR="0">
            <wp:extent cx="5486400" cy="4238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42386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On this screen you can edit the name, description, program, website URL and active status. Once you have made the necessary changes, click the “Save” button to commit them. If you decide that you want to ignore the changes, click the “Cancel” button and the changes will be discarded.</w:t>
      </w:r>
    </w:p>
    <w:p w:rsidR="00DB60FF" w:rsidRPr="00016A7C" w:rsidRDefault="00DB60FF" w:rsidP="00DB60FF">
      <w:pPr>
        <w:pStyle w:val="Heading3"/>
      </w:pPr>
      <w:r w:rsidRPr="00016A7C">
        <w:t xml:space="preserve">3.1.2. </w:t>
      </w:r>
      <w:r>
        <w:t>View/</w:t>
      </w:r>
      <w:r w:rsidRPr="00016A7C">
        <w:t>Edit Programs</w:t>
      </w:r>
    </w:p>
    <w:p w:rsidR="00DB60FF" w:rsidRPr="00016A7C" w:rsidRDefault="00DB60FF" w:rsidP="00DB60FF">
      <w:pPr>
        <w:keepNext/>
        <w:keepLines/>
        <w:jc w:val="both"/>
        <w:rPr>
          <w:rFonts w:ascii="Josefin Sans" w:hAnsi="Josefin Sans"/>
        </w:rPr>
      </w:pPr>
      <w:r w:rsidRPr="00016A7C">
        <w:rPr>
          <w:rFonts w:ascii="Josefin Sans" w:hAnsi="Josefin Sans"/>
        </w:rPr>
        <w:t>The following screen is displayed when you choose the “</w:t>
      </w:r>
      <w:r>
        <w:rPr>
          <w:rFonts w:ascii="Josefin Sans" w:hAnsi="Josefin Sans"/>
        </w:rPr>
        <w:t>View/</w:t>
      </w:r>
      <w:r w:rsidRPr="00016A7C">
        <w:rPr>
          <w:rFonts w:ascii="Josefin Sans" w:hAnsi="Josefin Sans"/>
        </w:rPr>
        <w:t xml:space="preserve">Edit Programs” link from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1419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screen displays the list of programs in the system (both inactive and active) together with their </w:t>
      </w:r>
      <w:r>
        <w:rPr>
          <w:rFonts w:ascii="Josefin Sans" w:hAnsi="Josefin Sans"/>
        </w:rPr>
        <w:t xml:space="preserve">template, </w:t>
      </w:r>
      <w:r w:rsidRPr="00016A7C">
        <w:rPr>
          <w:rFonts w:ascii="Josefin Sans" w:hAnsi="Josefin Sans"/>
        </w:rPr>
        <w:t xml:space="preserve">web site URL, date of creation and active status. Programs are used to relate products that are in the same department/division/organization or are for a common customer, client, etc. When products are in the same </w:t>
      </w:r>
      <w:r>
        <w:rPr>
          <w:rFonts w:ascii="Josefin Sans" w:hAnsi="Josefin Sans"/>
        </w:rPr>
        <w:t>program</w:t>
      </w:r>
      <w:r w:rsidRPr="00016A7C">
        <w:rPr>
          <w:rFonts w:ascii="Josefin Sans" w:hAnsi="Josefin Sans"/>
        </w:rPr>
        <w:t xml:space="preserve">, a user that is a member of the program can see the special Program Dashboard that displays key metrics from all the products in the </w:t>
      </w:r>
      <w:r>
        <w:rPr>
          <w:rFonts w:ascii="Josefin Sans" w:hAnsi="Josefin Sans"/>
        </w:rPr>
        <w:t>program</w:t>
      </w:r>
      <w:r w:rsidRPr="00016A7C">
        <w:rPr>
          <w:rFonts w:ascii="Josefin Sans" w:hAnsi="Josefin Sans"/>
        </w:rPr>
        <w:t xml:space="preserve"> combined. Also, such users will have observer-level access to the contained products without needing to be explicitly added to each product.</w:t>
      </w:r>
    </w:p>
    <w:p w:rsidR="00DB60FF" w:rsidRPr="00016A7C" w:rsidRDefault="00DB60FF" w:rsidP="00DB60FF">
      <w:pPr>
        <w:rPr>
          <w:rFonts w:ascii="Josefin Sans" w:hAnsi="Josefin Sans"/>
        </w:rPr>
      </w:pPr>
      <w:r w:rsidRPr="00016A7C">
        <w:rPr>
          <w:rFonts w:ascii="Josefin Sans" w:hAnsi="Josefin Sans"/>
        </w:rPr>
        <w:lastRenderedPageBreak/>
        <w:t>You can filter the list of programs by either choosing an active status, or entering a portion of the name, web-site or date into the appropriate text box. When you click the “Filter” button, the list of programs will be filtered by the criteria you entered. You can clear the filter selection by clicking the “Clear Filters” button. To sort the list of programs, just click on the appropriate arrow icon located in the header row of each field (one each for ascending / descending) In addition, the list of programs is paginated into groups of fifteen (15). You can step through the different pages by clicking the page numbers at the bottom of the product list.</w:t>
      </w:r>
    </w:p>
    <w:p w:rsidR="00DB60FF" w:rsidRPr="00016A7C" w:rsidRDefault="00DB60FF" w:rsidP="00DB60FF">
      <w:pPr>
        <w:rPr>
          <w:rFonts w:ascii="Josefin Sans" w:hAnsi="Josefin Sans"/>
          <w:b/>
        </w:rPr>
      </w:pPr>
      <w:r w:rsidRPr="00016A7C">
        <w:rPr>
          <w:rFonts w:ascii="Josefin Sans" w:hAnsi="Josefin Sans"/>
        </w:rPr>
        <w:t xml:space="preserve">To permanently delete a program, you should click the “Delete” button to the right of the program details. Any products contained in the </w:t>
      </w:r>
      <w:r>
        <w:rPr>
          <w:rFonts w:ascii="Josefin Sans" w:hAnsi="Josefin Sans"/>
        </w:rPr>
        <w:t>program</w:t>
      </w:r>
      <w:r w:rsidRPr="00016A7C">
        <w:rPr>
          <w:rFonts w:ascii="Josefin Sans" w:hAnsi="Josefin Sans"/>
        </w:rPr>
        <w:t xml:space="preserve"> will </w:t>
      </w:r>
      <w:r w:rsidRPr="00016A7C">
        <w:rPr>
          <w:rFonts w:ascii="Josefin Sans" w:hAnsi="Josefin Sans"/>
          <w:u w:val="single"/>
        </w:rPr>
        <w:t>not</w:t>
      </w:r>
      <w:r w:rsidRPr="00016A7C">
        <w:rPr>
          <w:rFonts w:ascii="Josefin Sans" w:hAnsi="Josefin Sans"/>
        </w:rPr>
        <w:t xml:space="preserve"> be deleted, but instead just moved to the default program. There has to be at least one program in the system at all times, so the program designated as the ‘default’ one will not be available for deletion.</w:t>
      </w:r>
    </w:p>
    <w:p w:rsidR="00DB60FF" w:rsidRPr="00016A7C" w:rsidRDefault="00DB60FF" w:rsidP="00DB60FF">
      <w:pPr>
        <w:rPr>
          <w:rFonts w:ascii="Josefin Sans" w:hAnsi="Josefin Sans"/>
        </w:rPr>
      </w:pPr>
      <w:r w:rsidRPr="00016A7C">
        <w:rPr>
          <w:rFonts w:ascii="Josefin Sans" w:hAnsi="Josefin Sans"/>
        </w:rPr>
        <w:t>To add a new program to the system, click the “Add” button at the bottom of the program list, and a new screen will be displayed that allows you to enter the new program information:</w:t>
      </w:r>
    </w:p>
    <w:p w:rsidR="00DB60FF" w:rsidRPr="00016A7C" w:rsidRDefault="00317225" w:rsidP="00DB60FF">
      <w:pPr>
        <w:rPr>
          <w:rFonts w:ascii="Josefin Sans" w:hAnsi="Josefin Sans"/>
        </w:rPr>
      </w:pPr>
      <w:r>
        <w:rPr>
          <w:noProof/>
        </w:rPr>
        <w:drawing>
          <wp:inline distT="0" distB="0" distL="0" distR="0">
            <wp:extent cx="548640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638550"/>
                    </a:xfrm>
                    <a:prstGeom prst="rect">
                      <a:avLst/>
                    </a:prstGeom>
                    <a:noFill/>
                    <a:ln>
                      <a:noFill/>
                    </a:ln>
                  </pic:spPr>
                </pic:pic>
              </a:graphicData>
            </a:graphic>
          </wp:inline>
        </w:drawing>
      </w:r>
    </w:p>
    <w:p w:rsidR="00DB60FF" w:rsidRDefault="00DB60FF" w:rsidP="00DB60FF">
      <w:pPr>
        <w:rPr>
          <w:rFonts w:ascii="Josefin Sans" w:hAnsi="Josefin Sans"/>
        </w:rPr>
      </w:pPr>
      <w:r w:rsidRPr="00016A7C">
        <w:rPr>
          <w:rFonts w:ascii="Josefin Sans" w:hAnsi="Josefin Sans"/>
        </w:rPr>
        <w:t>You need to enter</w:t>
      </w:r>
      <w:r>
        <w:rPr>
          <w:rFonts w:ascii="Josefin Sans" w:hAnsi="Josefin Sans"/>
        </w:rPr>
        <w:t>:</w:t>
      </w:r>
    </w:p>
    <w:p w:rsidR="00DB60FF" w:rsidRDefault="00DB60FF" w:rsidP="00DB60FF">
      <w:pPr>
        <w:numPr>
          <w:ilvl w:val="0"/>
          <w:numId w:val="34"/>
        </w:numPr>
        <w:rPr>
          <w:rFonts w:ascii="Josefin Sans" w:hAnsi="Josefin Sans"/>
        </w:rPr>
      </w:pPr>
      <w:r w:rsidRPr="00016A7C">
        <w:rPr>
          <w:rFonts w:ascii="Josefin Sans" w:hAnsi="Josefin Sans"/>
        </w:rPr>
        <w:t>a name for the program</w:t>
      </w:r>
      <w:r>
        <w:rPr>
          <w:rFonts w:ascii="Josefin Sans" w:hAnsi="Josefin Sans"/>
        </w:rPr>
        <w:t>;</w:t>
      </w:r>
    </w:p>
    <w:p w:rsidR="00DB60FF" w:rsidRDefault="00DB60FF" w:rsidP="00DB60FF">
      <w:pPr>
        <w:numPr>
          <w:ilvl w:val="0"/>
          <w:numId w:val="34"/>
        </w:numPr>
        <w:rPr>
          <w:rFonts w:ascii="Josefin Sans" w:hAnsi="Josefin Sans"/>
        </w:rPr>
      </w:pPr>
      <w:r w:rsidRPr="00016A7C">
        <w:rPr>
          <w:rFonts w:ascii="Josefin Sans" w:hAnsi="Josefin Sans"/>
        </w:rPr>
        <w:t>optionally enter a detailed description and/or web-site URL</w:t>
      </w:r>
      <w:r>
        <w:rPr>
          <w:rFonts w:ascii="Josefin Sans" w:hAnsi="Josefin Sans"/>
        </w:rPr>
        <w:t>;</w:t>
      </w:r>
    </w:p>
    <w:p w:rsidR="00DB60FF" w:rsidRDefault="00DB60FF" w:rsidP="00DB60FF">
      <w:pPr>
        <w:numPr>
          <w:ilvl w:val="0"/>
          <w:numId w:val="34"/>
        </w:numPr>
        <w:rPr>
          <w:rFonts w:ascii="Josefin Sans" w:hAnsi="Josefin Sans"/>
        </w:rPr>
      </w:pPr>
      <w:r>
        <w:rPr>
          <w:rFonts w:ascii="Josefin Sans" w:hAnsi="Josefin Sans"/>
        </w:rPr>
        <w:t>y</w:t>
      </w:r>
      <w:r w:rsidRPr="00016A7C">
        <w:rPr>
          <w:rFonts w:ascii="Josefin Sans" w:hAnsi="Josefin Sans"/>
        </w:rPr>
        <w:t>ou should initially make sure that the program is marked as “Active”</w:t>
      </w:r>
      <w:r>
        <w:rPr>
          <w:rFonts w:ascii="Josefin Sans" w:hAnsi="Josefin Sans"/>
        </w:rPr>
        <w:t>;</w:t>
      </w:r>
    </w:p>
    <w:p w:rsidR="00DB60FF" w:rsidRDefault="00DB60FF" w:rsidP="00DB60FF">
      <w:pPr>
        <w:numPr>
          <w:ilvl w:val="0"/>
          <w:numId w:val="34"/>
        </w:numPr>
        <w:rPr>
          <w:rFonts w:ascii="Josefin Sans" w:hAnsi="Josefin Sans"/>
        </w:rPr>
      </w:pPr>
      <w:r w:rsidRPr="00016A7C">
        <w:rPr>
          <w:rFonts w:ascii="Josefin Sans" w:hAnsi="Josefin Sans"/>
        </w:rPr>
        <w:t xml:space="preserve">you can choose to make this program the default one (meaning that it cannot be deleted and products get added to it when their </w:t>
      </w:r>
      <w:r>
        <w:rPr>
          <w:rFonts w:ascii="Josefin Sans" w:hAnsi="Josefin Sans"/>
        </w:rPr>
        <w:t>program</w:t>
      </w:r>
      <w:r w:rsidRPr="00016A7C">
        <w:rPr>
          <w:rFonts w:ascii="Josefin Sans" w:hAnsi="Josefin Sans"/>
        </w:rPr>
        <w:t>s are deleted)</w:t>
      </w:r>
      <w:r>
        <w:rPr>
          <w:rFonts w:ascii="Josefin Sans" w:hAnsi="Josefin Sans"/>
        </w:rPr>
        <w:t>;</w:t>
      </w:r>
    </w:p>
    <w:p w:rsidR="00DB60FF" w:rsidRDefault="00DB60FF" w:rsidP="00DB60FF">
      <w:pPr>
        <w:numPr>
          <w:ilvl w:val="0"/>
          <w:numId w:val="34"/>
        </w:numPr>
        <w:rPr>
          <w:rFonts w:ascii="Josefin Sans" w:hAnsi="Josefin Sans"/>
        </w:rPr>
      </w:pPr>
      <w:r>
        <w:rPr>
          <w:rFonts w:ascii="Josefin Sans" w:hAnsi="Josefin Sans"/>
        </w:rPr>
        <w:t>in addition you can optionally choose to associate the program with a product template. The template only controls the products that use it. It does not control the program, but it can affect what data is visible from some of the program pages.</w:t>
      </w:r>
    </w:p>
    <w:p w:rsidR="00DB60FF" w:rsidRPr="00016A7C" w:rsidRDefault="00DB60FF" w:rsidP="00DB60FF">
      <w:pPr>
        <w:rPr>
          <w:rFonts w:ascii="Josefin Sans" w:hAnsi="Josefin Sans"/>
        </w:rPr>
      </w:pPr>
      <w:r w:rsidRPr="00016A7C">
        <w:rPr>
          <w:rFonts w:ascii="Josefin Sans" w:hAnsi="Josefin Sans"/>
        </w:rPr>
        <w:t>Once you are satisfied with the information, click the “Insert” button to actually create the new program.</w:t>
      </w:r>
    </w:p>
    <w:p w:rsidR="00DB60FF" w:rsidRPr="00016A7C" w:rsidRDefault="00DB60FF" w:rsidP="00DB60FF">
      <w:pPr>
        <w:rPr>
          <w:rFonts w:ascii="Josefin Sans" w:hAnsi="Josefin Sans"/>
        </w:rPr>
      </w:pPr>
      <w:r w:rsidRPr="00016A7C">
        <w:rPr>
          <w:rFonts w:ascii="Josefin Sans" w:hAnsi="Josefin Sans"/>
        </w:rPr>
        <w:lastRenderedPageBreak/>
        <w:t>In a similar way, to edit the details of an existing program, click the “Edit” button in the right-hand column of the program list box, and you will be taken to the following screen that allows you modify the program details</w:t>
      </w:r>
      <w:r>
        <w:rPr>
          <w:rFonts w:ascii="Josefin Sans" w:hAnsi="Josefin Sans"/>
        </w:rPr>
        <w:t xml:space="preserve">. </w:t>
      </w:r>
      <w:r w:rsidRPr="00163F67">
        <w:rPr>
          <w:rFonts w:ascii="Josefin Sans" w:hAnsi="Josefin Sans"/>
          <w:b/>
        </w:rPr>
        <w:t>Please note that this is the only administrative page in the program administration section.</w:t>
      </w:r>
    </w:p>
    <w:p w:rsidR="00DB60FF" w:rsidRPr="00016A7C" w:rsidRDefault="00317225" w:rsidP="00DB60FF">
      <w:pPr>
        <w:rPr>
          <w:rFonts w:ascii="Josefin Sans" w:hAnsi="Josefin Sans"/>
        </w:rPr>
      </w:pPr>
      <w:r>
        <w:rPr>
          <w:noProof/>
        </w:rPr>
        <w:drawing>
          <wp:inline distT="0" distB="0" distL="0" distR="0">
            <wp:extent cx="5476875" cy="3857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38576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On the top part of this screen you can edit the name, description, website URL, active status and default status. Once you have made the necessary changes, click the “Save” button to commit them. If you decide that you want to ignore the changes, click the “Cancel” button and the changes will be discarded.</w:t>
      </w:r>
    </w:p>
    <w:p w:rsidR="00DB60FF" w:rsidRPr="00016A7C" w:rsidRDefault="00DB60FF" w:rsidP="00DB60FF">
      <w:pPr>
        <w:rPr>
          <w:rFonts w:ascii="Josefin Sans" w:hAnsi="Josefin Sans"/>
        </w:rPr>
      </w:pPr>
      <w:r w:rsidRPr="00016A7C">
        <w:rPr>
          <w:rFonts w:ascii="Josefin Sans" w:hAnsi="Josefin Sans"/>
        </w:rPr>
        <w:t xml:space="preserve">In addition, the lower part of the screen allows you to view/edit the users that are members of the </w:t>
      </w:r>
      <w:r>
        <w:rPr>
          <w:rFonts w:ascii="Josefin Sans" w:hAnsi="Josefin Sans"/>
        </w:rPr>
        <w:t>program</w:t>
      </w:r>
      <w:r w:rsidRPr="00016A7C">
        <w:rPr>
          <w:rFonts w:ascii="Josefin Sans" w:hAnsi="Josefin Sans"/>
        </w:rPr>
        <w:t xml:space="preserve"> and also see which products are in the </w:t>
      </w:r>
      <w:r>
        <w:rPr>
          <w:rFonts w:ascii="Josefin Sans" w:hAnsi="Josefin Sans"/>
        </w:rPr>
        <w:t>program</w:t>
      </w:r>
      <w:r w:rsidRPr="00016A7C">
        <w:rPr>
          <w:rFonts w:ascii="Josefin Sans" w:hAnsi="Josefin Sans"/>
        </w:rPr>
        <w:t>:</w:t>
      </w:r>
    </w:p>
    <w:p w:rsidR="00DB60FF" w:rsidRPr="00016A7C" w:rsidRDefault="00DB60FF" w:rsidP="00DB60FF">
      <w:pPr>
        <w:rPr>
          <w:rFonts w:ascii="Josefin Sans" w:hAnsi="Josefin Sans"/>
          <w:u w:val="single"/>
        </w:rPr>
      </w:pPr>
      <w:r w:rsidRPr="00016A7C">
        <w:rPr>
          <w:rFonts w:ascii="Josefin Sans" w:hAnsi="Josefin Sans"/>
          <w:u w:val="single"/>
        </w:rPr>
        <w:t xml:space="preserve">a) </w:t>
      </w:r>
      <w:r>
        <w:rPr>
          <w:rFonts w:ascii="Josefin Sans" w:hAnsi="Josefin Sans"/>
          <w:u w:val="single"/>
        </w:rPr>
        <w:t>Program</w:t>
      </w:r>
      <w:r w:rsidRPr="00016A7C">
        <w:rPr>
          <w:rFonts w:ascii="Josefin Sans" w:hAnsi="Josefin Sans"/>
          <w:u w:val="single"/>
        </w:rPr>
        <w:t xml:space="preserve"> User Membership</w:t>
      </w:r>
    </w:p>
    <w:p w:rsidR="00DB60FF" w:rsidRPr="00016A7C" w:rsidRDefault="00DB60FF" w:rsidP="00DB60FF">
      <w:pPr>
        <w:rPr>
          <w:rFonts w:ascii="Josefin Sans" w:hAnsi="Josefin Sans"/>
        </w:rPr>
      </w:pPr>
      <w:r w:rsidRPr="00016A7C">
        <w:rPr>
          <w:rFonts w:ascii="Josefin Sans" w:hAnsi="Josefin Sans"/>
        </w:rPr>
        <w:t xml:space="preserve">This tab allows you to see which users are members of the </w:t>
      </w:r>
      <w:r>
        <w:rPr>
          <w:rFonts w:ascii="Josefin Sans" w:hAnsi="Josefin Sans"/>
        </w:rPr>
        <w:t>program</w:t>
      </w:r>
      <w:r w:rsidRPr="00016A7C">
        <w:rPr>
          <w:rFonts w:ascii="Josefin Sans" w:hAnsi="Josefin Sans"/>
        </w:rPr>
        <w:t xml:space="preserve"> and which </w:t>
      </w:r>
      <w:r>
        <w:rPr>
          <w:rFonts w:ascii="Josefin Sans" w:hAnsi="Josefin Sans"/>
        </w:rPr>
        <w:t>program</w:t>
      </w:r>
      <w:r w:rsidRPr="00016A7C">
        <w:rPr>
          <w:rFonts w:ascii="Josefin Sans" w:hAnsi="Josefin Sans"/>
        </w:rPr>
        <w:t xml:space="preserve"> role they have:</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857875" cy="1190625"/>
            <wp:effectExtent l="0" t="0" r="0" b="0"/>
            <wp:docPr id="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7875" cy="11906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two program roles are “Executive” and “</w:t>
      </w:r>
      <w:r>
        <w:rPr>
          <w:rFonts w:ascii="Josefin Sans" w:hAnsi="Josefin Sans"/>
        </w:rPr>
        <w:t>Program</w:t>
      </w:r>
      <w:r w:rsidRPr="00016A7C">
        <w:rPr>
          <w:rFonts w:ascii="Josefin Sans" w:hAnsi="Josefin Sans"/>
        </w:rPr>
        <w:t xml:space="preserve"> Owner”:</w:t>
      </w:r>
    </w:p>
    <w:p w:rsidR="00DB60FF" w:rsidRPr="00016A7C" w:rsidRDefault="00DB60FF" w:rsidP="00DB60FF">
      <w:pPr>
        <w:numPr>
          <w:ilvl w:val="0"/>
          <w:numId w:val="9"/>
        </w:numPr>
        <w:rPr>
          <w:rFonts w:ascii="Josefin Sans" w:hAnsi="Josefin Sans"/>
        </w:rPr>
      </w:pPr>
      <w:r w:rsidRPr="00016A7C">
        <w:rPr>
          <w:rFonts w:ascii="Josefin Sans" w:hAnsi="Josefin Sans"/>
          <w:b/>
        </w:rPr>
        <w:t>Executive</w:t>
      </w:r>
      <w:r w:rsidRPr="00016A7C">
        <w:rPr>
          <w:rFonts w:ascii="Josefin Sans" w:hAnsi="Josefin Sans"/>
        </w:rPr>
        <w:t xml:space="preserve"> – This role allows the user to see the dashboard for this program, which contains all the key metrics for the contained products displayed in an aggregated manner. Please see the </w:t>
      </w:r>
      <w:r>
        <w:rPr>
          <w:rFonts w:ascii="Josefin Sans" w:hAnsi="Josefin Sans"/>
          <w:i/>
        </w:rPr>
        <w:t>SpiraPlan</w:t>
      </w:r>
      <w:r w:rsidRPr="00016A7C">
        <w:rPr>
          <w:rFonts w:ascii="Josefin Sans" w:hAnsi="Josefin Sans"/>
          <w:i/>
        </w:rPr>
        <w:t xml:space="preserve"> User Manual</w:t>
      </w:r>
      <w:r w:rsidRPr="00016A7C">
        <w:rPr>
          <w:rFonts w:ascii="Josefin Sans" w:hAnsi="Josefin Sans"/>
        </w:rPr>
        <w:t xml:space="preserve"> for more details on this dashboard. In addition, the user is automatically granted ‘observer’ permissions for all the products in the </w:t>
      </w:r>
      <w:r>
        <w:rPr>
          <w:rFonts w:ascii="Josefin Sans" w:hAnsi="Josefin Sans"/>
        </w:rPr>
        <w:t>program</w:t>
      </w:r>
      <w:r w:rsidRPr="00016A7C">
        <w:rPr>
          <w:rFonts w:ascii="Josefin Sans" w:hAnsi="Josefin Sans"/>
        </w:rPr>
        <w:t>.</w:t>
      </w:r>
    </w:p>
    <w:p w:rsidR="00DB60FF" w:rsidRPr="00016A7C" w:rsidRDefault="00DB60FF" w:rsidP="00DB60FF">
      <w:pPr>
        <w:numPr>
          <w:ilvl w:val="0"/>
          <w:numId w:val="9"/>
        </w:numPr>
        <w:rPr>
          <w:rFonts w:ascii="Josefin Sans" w:hAnsi="Josefin Sans"/>
        </w:rPr>
      </w:pPr>
      <w:r>
        <w:rPr>
          <w:rFonts w:ascii="Josefin Sans" w:hAnsi="Josefin Sans"/>
          <w:b/>
        </w:rPr>
        <w:lastRenderedPageBreak/>
        <w:t>Program</w:t>
      </w:r>
      <w:r w:rsidRPr="00016A7C">
        <w:rPr>
          <w:rFonts w:ascii="Josefin Sans" w:hAnsi="Josefin Sans"/>
          <w:b/>
        </w:rPr>
        <w:t xml:space="preserve"> Owner</w:t>
      </w:r>
      <w:r w:rsidRPr="00016A7C">
        <w:rPr>
          <w:rFonts w:ascii="Josefin Sans" w:hAnsi="Josefin Sans"/>
        </w:rPr>
        <w:t xml:space="preserve"> – This role consists of all the permissions granted to the “Executive” role above, but in additional allows the user to make changes to the Program itself in the Administration section.</w:t>
      </w:r>
    </w:p>
    <w:p w:rsidR="00DB60FF" w:rsidRPr="00016A7C" w:rsidRDefault="00DB60FF" w:rsidP="00DB60FF">
      <w:pPr>
        <w:rPr>
          <w:rFonts w:ascii="Josefin Sans" w:hAnsi="Josefin Sans"/>
        </w:rPr>
      </w:pPr>
      <w:r w:rsidRPr="00016A7C">
        <w:rPr>
          <w:rFonts w:ascii="Josefin Sans" w:hAnsi="Josefin Sans"/>
        </w:rPr>
        <w:t xml:space="preserve">To change the role of an existing program member, just change the role in the drop-down list and click [Save]. To remove a member from the </w:t>
      </w:r>
      <w:r>
        <w:rPr>
          <w:rFonts w:ascii="Josefin Sans" w:hAnsi="Josefin Sans"/>
        </w:rPr>
        <w:t>program</w:t>
      </w:r>
      <w:r w:rsidRPr="00016A7C">
        <w:rPr>
          <w:rFonts w:ascii="Josefin Sans" w:hAnsi="Josefin Sans"/>
        </w:rPr>
        <w:t xml:space="preserve">, just select the appropriate checkboxes and click [Delete]. Finally, to add a new user to the </w:t>
      </w:r>
      <w:r>
        <w:rPr>
          <w:rFonts w:ascii="Josefin Sans" w:hAnsi="Josefin Sans"/>
        </w:rPr>
        <w:t>program</w:t>
      </w:r>
      <w:r w:rsidRPr="00016A7C">
        <w:rPr>
          <w:rFonts w:ascii="Josefin Sans" w:hAnsi="Josefin Sans"/>
        </w:rPr>
        <w:t>, click on the [Add] button:</w:t>
      </w:r>
    </w:p>
    <w:p w:rsidR="00DB60FF" w:rsidRPr="00016A7C" w:rsidRDefault="00317225" w:rsidP="00DB60FF">
      <w:pPr>
        <w:rPr>
          <w:rFonts w:ascii="Josefin Sans" w:hAnsi="Josefin Sans"/>
        </w:rPr>
      </w:pPr>
      <w:r>
        <w:rPr>
          <w:noProof/>
        </w:rPr>
        <w:drawing>
          <wp:inline distT="0" distB="0" distL="0" distR="0">
            <wp:extent cx="5486400" cy="3886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8862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You now should narrow down the list of users by entering filter criteria and clicking [Filter]. Once you have located the appropriate user(s), just select a </w:t>
      </w:r>
      <w:r>
        <w:rPr>
          <w:rFonts w:ascii="Josefin Sans" w:hAnsi="Josefin Sans"/>
        </w:rPr>
        <w:t>program</w:t>
      </w:r>
      <w:r w:rsidRPr="00016A7C">
        <w:rPr>
          <w:rFonts w:ascii="Josefin Sans" w:hAnsi="Josefin Sans"/>
        </w:rPr>
        <w:t xml:space="preserve"> role for them from the drop-down list and click [Add] to add them to the </w:t>
      </w:r>
      <w:r>
        <w:rPr>
          <w:rFonts w:ascii="Josefin Sans" w:hAnsi="Josefin Sans"/>
        </w:rPr>
        <w:t>program</w:t>
      </w:r>
      <w:r w:rsidRPr="00016A7C">
        <w:rPr>
          <w:rFonts w:ascii="Josefin Sans" w:hAnsi="Josefin Sans"/>
        </w:rPr>
        <w:t xml:space="preserve"> in the specified role.</w:t>
      </w:r>
    </w:p>
    <w:p w:rsidR="00DB60FF" w:rsidRPr="00016A7C" w:rsidRDefault="00DB60FF" w:rsidP="00DB60FF">
      <w:pPr>
        <w:rPr>
          <w:rFonts w:ascii="Josefin Sans" w:hAnsi="Josefin Sans"/>
          <w:u w:val="single"/>
        </w:rPr>
      </w:pPr>
      <w:r w:rsidRPr="00016A7C">
        <w:rPr>
          <w:rFonts w:ascii="Josefin Sans" w:hAnsi="Josefin Sans"/>
          <w:u w:val="single"/>
        </w:rPr>
        <w:t xml:space="preserve">b) </w:t>
      </w:r>
      <w:r>
        <w:rPr>
          <w:rFonts w:ascii="Josefin Sans" w:hAnsi="Josefin Sans"/>
          <w:u w:val="single"/>
        </w:rPr>
        <w:t>Program</w:t>
      </w:r>
      <w:r w:rsidRPr="00016A7C">
        <w:rPr>
          <w:rFonts w:ascii="Josefin Sans" w:hAnsi="Josefin Sans"/>
          <w:u w:val="single"/>
        </w:rPr>
        <w:t xml:space="preserve"> Product List</w:t>
      </w:r>
    </w:p>
    <w:p w:rsidR="00DB60FF" w:rsidRPr="00016A7C" w:rsidRDefault="00DB60FF" w:rsidP="00DB60FF">
      <w:pPr>
        <w:rPr>
          <w:rFonts w:ascii="Josefin Sans" w:hAnsi="Josefin Sans"/>
        </w:rPr>
      </w:pPr>
      <w:r w:rsidRPr="00016A7C">
        <w:rPr>
          <w:rFonts w:ascii="Josefin Sans" w:hAnsi="Josefin Sans"/>
        </w:rPr>
        <w:t xml:space="preserve">This tab allows you to see the list of products that are contained within the current </w:t>
      </w:r>
      <w:r>
        <w:rPr>
          <w:rFonts w:ascii="Josefin Sans" w:hAnsi="Josefin Sans"/>
        </w:rPr>
        <w:t>program</w:t>
      </w:r>
      <w:r w:rsidRPr="00016A7C">
        <w:rPr>
          <w:rFonts w:ascii="Josefin Sans" w:hAnsi="Josefin Sans"/>
        </w:rPr>
        <w:t>. Clicking on the name of the product will take you to the details page for that product:</w:t>
      </w:r>
    </w:p>
    <w:p w:rsidR="00DB60FF" w:rsidRPr="00016A7C" w:rsidRDefault="00317225" w:rsidP="00DB60FF">
      <w:pPr>
        <w:rPr>
          <w:rFonts w:ascii="Josefin Sans" w:hAnsi="Josefin Sans"/>
        </w:rPr>
      </w:pPr>
      <w:r>
        <w:rPr>
          <w:noProof/>
        </w:rPr>
        <w:drawing>
          <wp:inline distT="0" distB="0" distL="0" distR="0">
            <wp:extent cx="5486400" cy="704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704850"/>
                    </a:xfrm>
                    <a:prstGeom prst="rect">
                      <a:avLst/>
                    </a:prstGeom>
                    <a:noFill/>
                    <a:ln>
                      <a:noFill/>
                    </a:ln>
                  </pic:spPr>
                </pic:pic>
              </a:graphicData>
            </a:graphic>
          </wp:inline>
        </w:drawing>
      </w:r>
    </w:p>
    <w:p w:rsidR="00DB60FF" w:rsidRDefault="00DB60FF" w:rsidP="00DB60FF">
      <w:pPr>
        <w:rPr>
          <w:rFonts w:ascii="Josefin Sans" w:hAnsi="Josefin Sans"/>
        </w:rPr>
      </w:pPr>
    </w:p>
    <w:p w:rsidR="00DB60FF" w:rsidRPr="00016A7C" w:rsidRDefault="00DB60FF" w:rsidP="00DB60FF">
      <w:pPr>
        <w:pStyle w:val="Heading3"/>
      </w:pPr>
      <w:r w:rsidRPr="00016A7C">
        <w:lastRenderedPageBreak/>
        <w:t>3.1.</w:t>
      </w:r>
      <w:r>
        <w:t>3</w:t>
      </w:r>
      <w:r w:rsidRPr="00016A7C">
        <w:t xml:space="preserve">. View/Edit </w:t>
      </w:r>
      <w:r>
        <w:t>Templates</w:t>
      </w:r>
    </w:p>
    <w:p w:rsidR="00DB60FF" w:rsidRPr="00016A7C" w:rsidRDefault="00DB60FF" w:rsidP="00DB60FF">
      <w:pPr>
        <w:keepNext/>
        <w:keepLines/>
        <w:jc w:val="both"/>
        <w:rPr>
          <w:rFonts w:ascii="Josefin Sans" w:hAnsi="Josefin Sans"/>
        </w:rPr>
      </w:pPr>
      <w:r w:rsidRPr="00016A7C">
        <w:rPr>
          <w:rFonts w:ascii="Josefin Sans" w:hAnsi="Josefin Sans"/>
        </w:rPr>
        <w:t xml:space="preserve">The following screen is displayed when you choose the “View/Edit </w:t>
      </w:r>
      <w:r>
        <w:rPr>
          <w:rFonts w:ascii="Josefin Sans" w:hAnsi="Josefin Sans"/>
        </w:rPr>
        <w:t>Templates</w:t>
      </w:r>
      <w:r w:rsidRPr="00016A7C">
        <w:rPr>
          <w:rFonts w:ascii="Josefin Sans" w:hAnsi="Josefin Sans"/>
        </w:rPr>
        <w:t xml:space="preserve">” link from the </w:t>
      </w:r>
      <w:r>
        <w:rPr>
          <w:rFonts w:ascii="Josefin Sans" w:hAnsi="Josefin Sans"/>
        </w:rPr>
        <w:t>administration menu</w:t>
      </w:r>
      <w:r w:rsidRPr="00016A7C">
        <w:rPr>
          <w:rFonts w:ascii="Josefin Sans" w:hAnsi="Josefin Sans"/>
        </w:rPr>
        <w:t>:</w:t>
      </w:r>
    </w:p>
    <w:p w:rsidR="00DB60FF" w:rsidRPr="00016A7C" w:rsidRDefault="00317225" w:rsidP="00DB60FF">
      <w:pPr>
        <w:keepNext/>
        <w:keepLines/>
        <w:rPr>
          <w:rFonts w:ascii="Josefin Sans" w:hAnsi="Josefin Sans"/>
        </w:rPr>
      </w:pPr>
      <w:r>
        <w:rPr>
          <w:noProof/>
        </w:rPr>
        <w:drawing>
          <wp:inline distT="0" distB="0" distL="0" distR="0">
            <wp:extent cx="5486400" cy="1228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2287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screen displays the list of </w:t>
      </w:r>
      <w:r>
        <w:rPr>
          <w:rFonts w:ascii="Josefin Sans" w:hAnsi="Josefin Sans"/>
        </w:rPr>
        <w:t>templates</w:t>
      </w:r>
      <w:r w:rsidRPr="00016A7C">
        <w:rPr>
          <w:rFonts w:ascii="Josefin Sans" w:hAnsi="Josefin Sans"/>
        </w:rPr>
        <w:t xml:space="preserve"> in the system (both inactive and active) </w:t>
      </w:r>
      <w:r>
        <w:rPr>
          <w:rFonts w:ascii="Josefin Sans" w:hAnsi="Josefin Sans"/>
        </w:rPr>
        <w:t>with their</w:t>
      </w:r>
      <w:r w:rsidRPr="00016A7C">
        <w:rPr>
          <w:rFonts w:ascii="Josefin Sans" w:hAnsi="Josefin Sans"/>
        </w:rPr>
        <w:t xml:space="preserve"> active status.</w:t>
      </w:r>
    </w:p>
    <w:p w:rsidR="00DB60FF" w:rsidRPr="00016A7C" w:rsidRDefault="00DB60FF" w:rsidP="00DB60FF">
      <w:pPr>
        <w:rPr>
          <w:rFonts w:ascii="Josefin Sans" w:hAnsi="Josefin Sans"/>
        </w:rPr>
      </w:pPr>
      <w:r w:rsidRPr="00016A7C">
        <w:rPr>
          <w:rFonts w:ascii="Josefin Sans" w:hAnsi="Josefin Sans"/>
        </w:rPr>
        <w:t xml:space="preserve">You can filter the list of products by either choosing an active status, </w:t>
      </w:r>
      <w:r>
        <w:rPr>
          <w:rFonts w:ascii="Josefin Sans" w:hAnsi="Josefin Sans"/>
        </w:rPr>
        <w:t>ID,</w:t>
      </w:r>
      <w:r w:rsidRPr="00016A7C">
        <w:rPr>
          <w:rFonts w:ascii="Josefin Sans" w:hAnsi="Josefin Sans"/>
        </w:rPr>
        <w:t xml:space="preserve"> or entering a portion of the name into the appropriate text box. When you click the “Filter” button, the list of </w:t>
      </w:r>
      <w:r>
        <w:rPr>
          <w:rFonts w:ascii="Josefin Sans" w:hAnsi="Josefin Sans"/>
        </w:rPr>
        <w:t xml:space="preserve">templates </w:t>
      </w:r>
      <w:r w:rsidRPr="00016A7C">
        <w:rPr>
          <w:rFonts w:ascii="Josefin Sans" w:hAnsi="Josefin Sans"/>
        </w:rPr>
        <w:t xml:space="preserve">will be filtered by the criteria you entered. You can clear the filter selection by clicking the “Clear Filter” button. To sort the list of </w:t>
      </w:r>
      <w:r>
        <w:rPr>
          <w:rFonts w:ascii="Josefin Sans" w:hAnsi="Josefin Sans"/>
        </w:rPr>
        <w:t>templates</w:t>
      </w:r>
      <w:r w:rsidRPr="00016A7C">
        <w:rPr>
          <w:rFonts w:ascii="Josefin Sans" w:hAnsi="Josefin Sans"/>
        </w:rPr>
        <w:t>, click on the appropriate arrow icon located in the header row of each field (one each for ascending / descending).</w:t>
      </w:r>
    </w:p>
    <w:p w:rsidR="00DB60FF" w:rsidRPr="00016A7C" w:rsidRDefault="00DB60FF" w:rsidP="00DB60FF">
      <w:pPr>
        <w:rPr>
          <w:rFonts w:ascii="Josefin Sans" w:hAnsi="Josefin Sans"/>
        </w:rPr>
      </w:pPr>
      <w:r w:rsidRPr="00016A7C">
        <w:rPr>
          <w:rFonts w:ascii="Josefin Sans" w:hAnsi="Josefin Sans"/>
        </w:rPr>
        <w:t xml:space="preserve">To permanently delete a </w:t>
      </w:r>
      <w:r>
        <w:rPr>
          <w:rFonts w:ascii="Josefin Sans" w:hAnsi="Josefin Sans"/>
        </w:rPr>
        <w:t>template</w:t>
      </w:r>
      <w:r w:rsidRPr="00016A7C">
        <w:rPr>
          <w:rFonts w:ascii="Josefin Sans" w:hAnsi="Josefin Sans"/>
        </w:rPr>
        <w:t xml:space="preserve">, click the “Delete” button to the right of the </w:t>
      </w:r>
      <w:r>
        <w:rPr>
          <w:rFonts w:ascii="Josefin Sans" w:hAnsi="Josefin Sans"/>
        </w:rPr>
        <w:t xml:space="preserve">template </w:t>
      </w:r>
      <w:r w:rsidRPr="00016A7C">
        <w:rPr>
          <w:rFonts w:ascii="Josefin Sans" w:hAnsi="Josefin Sans"/>
        </w:rPr>
        <w:t xml:space="preserve">details. This is irreversible. If you want to temporarily delete a product, set its Active flag to ‘No’ instead. </w:t>
      </w:r>
      <w:r>
        <w:rPr>
          <w:rFonts w:ascii="Josefin Sans" w:hAnsi="Josefin Sans"/>
        </w:rPr>
        <w:t>Neither of these actions will be possible if any product (active or inactive) is controlled by the template</w:t>
      </w:r>
      <w:r w:rsidRPr="00016A7C">
        <w:rPr>
          <w:rFonts w:ascii="Josefin Sans" w:hAnsi="Josefin Sans"/>
          <w:i/>
        </w:rPr>
        <w:t>.</w:t>
      </w:r>
    </w:p>
    <w:p w:rsidR="00DB60FF" w:rsidRPr="00016A7C" w:rsidRDefault="00DB60FF" w:rsidP="00DB60FF">
      <w:pPr>
        <w:rPr>
          <w:rFonts w:ascii="Josefin Sans" w:hAnsi="Josefin Sans"/>
        </w:rPr>
      </w:pPr>
      <w:r w:rsidRPr="00016A7C">
        <w:rPr>
          <w:rFonts w:ascii="Josefin Sans" w:hAnsi="Josefin Sans"/>
        </w:rPr>
        <w:t xml:space="preserve">To add a new </w:t>
      </w:r>
      <w:r>
        <w:rPr>
          <w:rFonts w:ascii="Josefin Sans" w:hAnsi="Josefin Sans"/>
        </w:rPr>
        <w:t xml:space="preserve">template </w:t>
      </w:r>
      <w:r w:rsidRPr="00016A7C">
        <w:rPr>
          <w:rFonts w:ascii="Josefin Sans" w:hAnsi="Josefin Sans"/>
        </w:rPr>
        <w:t xml:space="preserve">to the system, </w:t>
      </w:r>
      <w:r>
        <w:rPr>
          <w:rFonts w:ascii="Josefin Sans" w:hAnsi="Josefin Sans"/>
        </w:rPr>
        <w:t>you need to create a new template when creating a new product (as described in section 3.1.1 above). T</w:t>
      </w:r>
      <w:r w:rsidRPr="00016A7C">
        <w:rPr>
          <w:rFonts w:ascii="Josefin Sans" w:hAnsi="Josefin Sans"/>
        </w:rPr>
        <w:t xml:space="preserve">o edit the details of an existing </w:t>
      </w:r>
      <w:r>
        <w:rPr>
          <w:rFonts w:ascii="Josefin Sans" w:hAnsi="Josefin Sans"/>
        </w:rPr>
        <w:t>template</w:t>
      </w:r>
      <w:r w:rsidRPr="00016A7C">
        <w:rPr>
          <w:rFonts w:ascii="Josefin Sans" w:hAnsi="Josefin Sans"/>
        </w:rPr>
        <w:t xml:space="preserve">, click the “Edit” button in the right hand column of the </w:t>
      </w:r>
      <w:r>
        <w:rPr>
          <w:rFonts w:ascii="Josefin Sans" w:hAnsi="Josefin Sans"/>
        </w:rPr>
        <w:t>template</w:t>
      </w:r>
      <w:r w:rsidRPr="00016A7C">
        <w:rPr>
          <w:rFonts w:ascii="Josefin Sans" w:hAnsi="Josefin Sans"/>
        </w:rPr>
        <w:t xml:space="preserve"> list box, and you will be taken to the following screen that allows you modify the </w:t>
      </w:r>
      <w:r>
        <w:rPr>
          <w:rFonts w:ascii="Josefin Sans" w:hAnsi="Josefin Sans"/>
        </w:rPr>
        <w:t>template</w:t>
      </w:r>
      <w:r w:rsidRPr="00016A7C">
        <w:rPr>
          <w:rFonts w:ascii="Josefin Sans" w:hAnsi="Josefin Sans"/>
        </w:rPr>
        <w:t xml:space="preserve"> details:</w:t>
      </w:r>
    </w:p>
    <w:p w:rsidR="00DB60FF" w:rsidRPr="00016A7C" w:rsidRDefault="00317225" w:rsidP="00DB60FF">
      <w:pPr>
        <w:rPr>
          <w:rFonts w:ascii="Josefin Sans" w:hAnsi="Josefin Sans"/>
        </w:rPr>
      </w:pPr>
      <w:r>
        <w:rPr>
          <w:noProof/>
        </w:rPr>
        <w:drawing>
          <wp:inline distT="0" distB="0" distL="0" distR="0">
            <wp:extent cx="5486400" cy="3400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400425"/>
                    </a:xfrm>
                    <a:prstGeom prst="rect">
                      <a:avLst/>
                    </a:prstGeom>
                    <a:noFill/>
                    <a:ln>
                      <a:noFill/>
                    </a:ln>
                  </pic:spPr>
                </pic:pic>
              </a:graphicData>
            </a:graphic>
          </wp:inline>
        </w:drawing>
      </w:r>
    </w:p>
    <w:p w:rsidR="00DB60FF" w:rsidRDefault="00DB60FF" w:rsidP="00DB60FF">
      <w:pPr>
        <w:rPr>
          <w:rFonts w:ascii="Josefin Sans" w:hAnsi="Josefin Sans"/>
        </w:rPr>
      </w:pPr>
      <w:r w:rsidRPr="00016A7C">
        <w:rPr>
          <w:rFonts w:ascii="Josefin Sans" w:hAnsi="Josefin Sans"/>
        </w:rPr>
        <w:t>On this screen you can edit the name, description, program, and active status. Once you have made the necessary changes, click the “Save” button to commit them. If you decide that you want to ignore the changes, click the “Cancel” button and the changes will be discarded</w:t>
      </w:r>
      <w:r>
        <w:rPr>
          <w:rFonts w:ascii="Josefin Sans" w:hAnsi="Josefin Sans"/>
        </w:rPr>
        <w:t>.</w:t>
      </w:r>
    </w:p>
    <w:p w:rsidR="00DB60FF" w:rsidRPr="00016A7C" w:rsidRDefault="00DB60FF" w:rsidP="00DB60FF">
      <w:pPr>
        <w:pStyle w:val="Heading2"/>
      </w:pPr>
      <w:r>
        <w:br w:type="page"/>
      </w:r>
      <w:bookmarkStart w:id="10" w:name="_Toc6571722"/>
      <w:r w:rsidRPr="00016A7C">
        <w:lastRenderedPageBreak/>
        <w:t xml:space="preserve">3.2. </w:t>
      </w:r>
      <w:r>
        <w:t xml:space="preserve">System: </w:t>
      </w:r>
      <w:r w:rsidRPr="00016A7C">
        <w:t>Users</w:t>
      </w:r>
      <w:bookmarkEnd w:id="10"/>
    </w:p>
    <w:p w:rsidR="00DB60FF" w:rsidRPr="00016A7C" w:rsidRDefault="00DB60FF" w:rsidP="00DB60FF">
      <w:pPr>
        <w:pStyle w:val="Heading3"/>
      </w:pPr>
      <w:r w:rsidRPr="00016A7C">
        <w:t>3.2.1. View / Edit Users</w:t>
      </w:r>
    </w:p>
    <w:p w:rsidR="00DB60FF" w:rsidRPr="00016A7C" w:rsidRDefault="00DB60FF" w:rsidP="00DB60FF">
      <w:pPr>
        <w:keepNext/>
        <w:keepLines/>
        <w:rPr>
          <w:rFonts w:ascii="Josefin Sans" w:hAnsi="Josefin Sans"/>
        </w:rPr>
      </w:pPr>
      <w:r w:rsidRPr="00016A7C">
        <w:rPr>
          <w:rFonts w:ascii="Josefin Sans" w:hAnsi="Josefin Sans"/>
        </w:rPr>
        <w:t xml:space="preserve">The following screen is displayed when you choose the “View/Edit Users” link from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76875" cy="2838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6875" cy="28384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screen displays the list of users in the system (both inactive and active) together with their first name, middle initial, last name, username (login), administrative permission status and active status.</w:t>
      </w:r>
    </w:p>
    <w:p w:rsidR="00DB60FF" w:rsidRPr="00016A7C" w:rsidRDefault="00DB60FF" w:rsidP="00DB60FF">
      <w:pPr>
        <w:rPr>
          <w:rFonts w:ascii="Josefin Sans" w:hAnsi="Josefin Sans"/>
        </w:rPr>
      </w:pPr>
      <w:r w:rsidRPr="00016A7C">
        <w:rPr>
          <w:rFonts w:ascii="Josefin Sans" w:hAnsi="Josefin Sans"/>
        </w:rPr>
        <w:t>You can filter the list of users by either choosing an administrative / active status, or entering a portion of the first name, middle initial, last name or username into the appropriate text box. When you click the “Filter” button, the list of users will be filtered by the criteria you entered. You can clear the filter selection by clicking the “Clear Filters” button. To sort the list of users, just click on the appropriate arrow icon located in the header row of each field (one each for ascending / descending). In addition, the list of users is paginated into groups of fifteen (15). You can step through the different pages by clicking the page numbers at the bottom of the user list.</w:t>
      </w:r>
    </w:p>
    <w:p w:rsidR="00DB60FF" w:rsidRPr="00016A7C" w:rsidRDefault="00DB60FF" w:rsidP="00DB60FF">
      <w:pPr>
        <w:rPr>
          <w:rFonts w:ascii="Josefin Sans" w:hAnsi="Josefin Sans"/>
        </w:rPr>
      </w:pPr>
      <w:r w:rsidRPr="00016A7C">
        <w:rPr>
          <w:rFonts w:ascii="Josefin Sans" w:hAnsi="Josefin Sans"/>
        </w:rPr>
        <w:t>To add a new user to the system, click the “Add” button at the bottom of the user list, and a new screen will be displayed that allows you to enter the new user information:</w:t>
      </w:r>
    </w:p>
    <w:p w:rsidR="00DB60FF" w:rsidRPr="00016A7C" w:rsidRDefault="00317225" w:rsidP="00DB60FF">
      <w:pPr>
        <w:rPr>
          <w:rFonts w:ascii="Josefin Sans" w:hAnsi="Josefin Sans"/>
        </w:rPr>
      </w:pPr>
      <w:r>
        <w:rPr>
          <w:noProof/>
        </w:rPr>
        <w:lastRenderedPageBreak/>
        <w:drawing>
          <wp:inline distT="0" distB="0" distL="0" distR="0">
            <wp:extent cx="5486400" cy="4067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On this screen, you can enter information about the user, such as their name, email address, and department. You can also create their password, password reset question and answer. If you want the user to be able to subscribe to items in the system as RSS feeds, you should also make sure that the “Enable RSS Feeds” checkbox is selected and a GUID token is displayed in the text-box underneath.</w:t>
      </w:r>
    </w:p>
    <w:p w:rsidR="00DB60FF" w:rsidRPr="00016A7C" w:rsidRDefault="00DB60FF" w:rsidP="00DB60FF">
      <w:pPr>
        <w:rPr>
          <w:rFonts w:ascii="Josefin Sans" w:hAnsi="Josefin Sans"/>
        </w:rPr>
      </w:pPr>
      <w:r w:rsidRPr="00016A7C">
        <w:rPr>
          <w:rFonts w:ascii="Josefin Sans" w:hAnsi="Josefin Sans"/>
        </w:rPr>
        <w:t>When creating a new user, you can also set their role for products. A user can be assigned a role to multiple products at once, by checking the required checkboxes in the dropdown list of products. The same role will be applied across all products.</w:t>
      </w:r>
    </w:p>
    <w:p w:rsidR="00DB60FF" w:rsidRPr="00016A7C" w:rsidRDefault="00DB60FF" w:rsidP="00DB60FF">
      <w:pPr>
        <w:rPr>
          <w:rFonts w:ascii="Josefin Sans" w:hAnsi="Josefin Sans"/>
          <w:i/>
        </w:rPr>
      </w:pPr>
      <w:r w:rsidRPr="00016A7C">
        <w:rPr>
          <w:rFonts w:ascii="Josefin Sans" w:hAnsi="Josefin Sans"/>
          <w:i/>
        </w:rPr>
        <w:t>Note: If you make a user a System Administrator, it will force that user to always have the ‘Product Owner’ role on all their assigned products, regardless of the chosen role. If you disable this option, they will then revert back to their true role.</w:t>
      </w:r>
    </w:p>
    <w:p w:rsidR="00DB60FF" w:rsidRPr="00016A7C" w:rsidRDefault="00DB60FF" w:rsidP="00DB60FF">
      <w:pPr>
        <w:rPr>
          <w:rFonts w:ascii="Josefin Sans" w:hAnsi="Josefin Sans"/>
        </w:rPr>
      </w:pPr>
      <w:r w:rsidRPr="00016A7C">
        <w:rPr>
          <w:rFonts w:ascii="Josefin Sans" w:hAnsi="Josefin Sans"/>
        </w:rPr>
        <w:t>In a similar way, to edit the details of an existing user, click the “Edit” hyperlink in the user list box, and you will be taken to the following screen that allows you modify the user details:</w:t>
      </w:r>
    </w:p>
    <w:p w:rsidR="00DB60FF" w:rsidRPr="00016A7C" w:rsidRDefault="00317225" w:rsidP="00DB60FF">
      <w:pPr>
        <w:rPr>
          <w:rFonts w:ascii="Josefin Sans" w:hAnsi="Josefin Sans"/>
        </w:rPr>
      </w:pPr>
      <w:r>
        <w:rPr>
          <w:noProof/>
        </w:rPr>
        <w:lastRenderedPageBreak/>
        <w:drawing>
          <wp:inline distT="0" distB="0" distL="0" distR="0">
            <wp:extent cx="5486400" cy="453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4533900"/>
                    </a:xfrm>
                    <a:prstGeom prst="rect">
                      <a:avLst/>
                    </a:prstGeom>
                    <a:noFill/>
                    <a:ln>
                      <a:noFill/>
                    </a:ln>
                  </pic:spPr>
                </pic:pic>
              </a:graphicData>
            </a:graphic>
          </wp:inline>
        </w:drawing>
      </w:r>
    </w:p>
    <w:p w:rsidR="00DB60FF" w:rsidRPr="00016A7C" w:rsidRDefault="00DB60FF" w:rsidP="00DB60FF">
      <w:pPr>
        <w:rPr>
          <w:rFonts w:ascii="Josefin Sans" w:hAnsi="Josefin Sans"/>
          <w:i/>
        </w:rPr>
      </w:pPr>
      <w:r w:rsidRPr="00016A7C">
        <w:rPr>
          <w:rFonts w:ascii="Josefin Sans" w:hAnsi="Josefin Sans"/>
        </w:rPr>
        <w:t xml:space="preserve">On this screen you can edit the first name, middle initial, last name, username, email address, system administration status and active status. You can also change the user’s password (if the user is managed by </w:t>
      </w:r>
      <w:r>
        <w:rPr>
          <w:rFonts w:ascii="Josefin Sans" w:hAnsi="Josefin Sans"/>
        </w:rPr>
        <w:t>SpiraPlan</w:t>
      </w:r>
      <w:r w:rsidRPr="00016A7C">
        <w:rPr>
          <w:rFonts w:ascii="Josefin Sans" w:hAnsi="Josefin Sans"/>
        </w:rPr>
        <w:t xml:space="preserve">) or LDAP information (if managed by an external LDAP directory server). In LDAP-Managed mode you enter the fully Distinguished Name (DN) for that user in your corporate LDAP server and provide no password. </w:t>
      </w:r>
      <w:r>
        <w:rPr>
          <w:rFonts w:ascii="Josefin Sans" w:hAnsi="Josefin Sans"/>
        </w:rPr>
        <w:t>SpiraPlan</w:t>
      </w:r>
      <w:r w:rsidRPr="00016A7C">
        <w:rPr>
          <w:rFonts w:ascii="Josefin Sans" w:hAnsi="Josefin Sans"/>
        </w:rPr>
        <w:t>® will then query your corporate LDAP server for the password information, reducing the number of passwords that a user needs to remember. Please see the sections on</w:t>
      </w:r>
      <w:r w:rsidRPr="00016A7C">
        <w:rPr>
          <w:rFonts w:ascii="Josefin Sans" w:hAnsi="Josefin Sans"/>
          <w:i/>
        </w:rPr>
        <w:t xml:space="preserve"> “Importing LDAP Users” </w:t>
      </w:r>
      <w:r w:rsidRPr="00016A7C">
        <w:rPr>
          <w:rFonts w:ascii="Josefin Sans" w:hAnsi="Josefin Sans"/>
        </w:rPr>
        <w:t>and</w:t>
      </w:r>
      <w:r w:rsidRPr="00016A7C">
        <w:rPr>
          <w:rFonts w:ascii="Josefin Sans" w:hAnsi="Josefin Sans"/>
          <w:i/>
        </w:rPr>
        <w:t xml:space="preserve"> “LDAP Configuration” </w:t>
      </w:r>
      <w:r w:rsidRPr="00016A7C">
        <w:rPr>
          <w:rFonts w:ascii="Josefin Sans" w:hAnsi="Josefin Sans"/>
        </w:rPr>
        <w:t>for more details.</w:t>
      </w:r>
    </w:p>
    <w:p w:rsidR="00DB60FF" w:rsidRPr="00016A7C" w:rsidRDefault="00DB60FF" w:rsidP="00DB60FF">
      <w:pPr>
        <w:rPr>
          <w:rFonts w:ascii="Josefin Sans" w:hAnsi="Josefin Sans"/>
        </w:rPr>
      </w:pPr>
      <w:r w:rsidRPr="00016A7C">
        <w:rPr>
          <w:rFonts w:ascii="Josefin Sans" w:hAnsi="Josefin Sans"/>
        </w:rPr>
        <w:t>Once you have made the necessary changes, click the “Save” button to commit them. If you decide that you want to ignore the changes, click the “Cancel” button and the changes will be discarded.</w:t>
      </w:r>
    </w:p>
    <w:p w:rsidR="00DB60FF" w:rsidRPr="00016A7C" w:rsidRDefault="00DB60FF" w:rsidP="00DB60FF">
      <w:pPr>
        <w:rPr>
          <w:rFonts w:ascii="Josefin Sans" w:hAnsi="Josefin Sans"/>
        </w:rPr>
      </w:pPr>
      <w:r w:rsidRPr="00016A7C">
        <w:rPr>
          <w:rFonts w:ascii="Josefin Sans" w:hAnsi="Josefin Sans"/>
        </w:rPr>
        <w:t>At the top of the page you can also see information relating to the activity of the user on the system, such as when they last logged in.</w:t>
      </w:r>
    </w:p>
    <w:p w:rsidR="00DB60FF" w:rsidRPr="00016A7C" w:rsidRDefault="00DB60FF" w:rsidP="00DB60FF">
      <w:pPr>
        <w:rPr>
          <w:rFonts w:ascii="Josefin Sans" w:hAnsi="Josefin Sans"/>
        </w:rPr>
      </w:pPr>
      <w:r w:rsidRPr="00016A7C">
        <w:rPr>
          <w:rFonts w:ascii="Josefin Sans" w:hAnsi="Josefin Sans"/>
        </w:rPr>
        <w:t>In addition, there are three tabs that allow you to add/remove the user from products, update the data-mapping used when synchronizing artifacts that are assigned or created by the current user, and, where relevant, specify whether the user can access the linked TaraVault</w:t>
      </w:r>
      <w:r w:rsidRPr="00016A7C">
        <w:rPr>
          <w:rFonts w:ascii="Josefin Sans" w:hAnsi="Josefin Sans" w:cs="Arial"/>
        </w:rPr>
        <w:t>™</w:t>
      </w:r>
      <w:r w:rsidRPr="00016A7C">
        <w:rPr>
          <w:rFonts w:ascii="Josefin Sans" w:hAnsi="Josefin Sans"/>
        </w:rPr>
        <w:t xml:space="preserve"> source code management service.</w:t>
      </w:r>
    </w:p>
    <w:p w:rsidR="00DB60FF" w:rsidRPr="00016A7C" w:rsidRDefault="00DB60FF" w:rsidP="00DB60FF">
      <w:pPr>
        <w:rPr>
          <w:rFonts w:ascii="Josefin Sans" w:hAnsi="Josefin Sans"/>
        </w:rPr>
      </w:pPr>
      <w:r w:rsidRPr="00016A7C">
        <w:rPr>
          <w:rFonts w:ascii="Josefin Sans" w:hAnsi="Josefin Sans"/>
        </w:rPr>
        <w:t>If you click on the “Product Membership” tab you will be shown a list of products that the user is currently a member of:</w:t>
      </w:r>
    </w:p>
    <w:p w:rsidR="00DB60FF" w:rsidRPr="00016A7C" w:rsidRDefault="00317225" w:rsidP="00DB60FF">
      <w:pPr>
        <w:rPr>
          <w:rFonts w:ascii="Josefin Sans" w:hAnsi="Josefin Sans"/>
        </w:rPr>
      </w:pPr>
      <w:r>
        <w:rPr>
          <w:noProof/>
        </w:rPr>
        <w:lastRenderedPageBreak/>
        <w:drawing>
          <wp:inline distT="0" distB="0" distL="0" distR="0">
            <wp:extent cx="5486400" cy="1352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3525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can change the role that the user has on the various products, by choosing the appropriate role from the drop-down list and then clicking [Save]. To remove the user from a product, select its checkbox and then click [Delete]. To add a user to a new product, click on the [Add] button and then choose the product and associated role from the list of products on the screen that is displayed:</w:t>
      </w:r>
    </w:p>
    <w:p w:rsidR="00DB60FF" w:rsidRPr="00016A7C" w:rsidRDefault="00317225" w:rsidP="00DB60FF">
      <w:pPr>
        <w:rPr>
          <w:rFonts w:ascii="Josefin Sans" w:hAnsi="Josefin Sans"/>
        </w:rPr>
      </w:pPr>
      <w:r>
        <w:rPr>
          <w:noProof/>
        </w:rPr>
        <w:drawing>
          <wp:inline distT="0" distB="0" distL="0" distR="0">
            <wp:extent cx="5486400" cy="1428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4287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Then click [Add] to add the selected product(s) to the user’s product membership.</w:t>
      </w:r>
    </w:p>
    <w:p w:rsidR="00DB60FF" w:rsidRPr="00016A7C" w:rsidRDefault="00DB60FF" w:rsidP="00DB60FF">
      <w:pPr>
        <w:rPr>
          <w:rFonts w:ascii="Josefin Sans" w:hAnsi="Josefin Sans"/>
        </w:rPr>
      </w:pPr>
      <w:r w:rsidRPr="00016A7C">
        <w:rPr>
          <w:rFonts w:ascii="Josefin Sans" w:hAnsi="Josefin Sans"/>
        </w:rPr>
        <w:t xml:space="preserve">To view/change the list of usernames that a user has in an external bug-tracking system, click on the “Data Mapping” tab. This section is used by the </w:t>
      </w:r>
      <w:r>
        <w:rPr>
          <w:rFonts w:ascii="Josefin Sans" w:hAnsi="Josefin Sans"/>
        </w:rPr>
        <w:t>SpiraPlan</w:t>
      </w:r>
      <w:r w:rsidRPr="00016A7C">
        <w:rPr>
          <w:rFonts w:ascii="Josefin Sans" w:hAnsi="Josefin Sans"/>
        </w:rPr>
        <w:t xml:space="preserve"> data-synchronization service to map incidents from </w:t>
      </w:r>
      <w:r>
        <w:rPr>
          <w:rFonts w:ascii="Josefin Sans" w:hAnsi="Josefin Sans"/>
        </w:rPr>
        <w:t>SpiraPlan</w:t>
      </w:r>
      <w:r w:rsidRPr="00016A7C">
        <w:rPr>
          <w:rFonts w:ascii="Josefin Sans" w:hAnsi="Josefin Sans"/>
        </w:rPr>
        <w:t xml:space="preserve"> to other bug-tracking systems</w:t>
      </w:r>
    </w:p>
    <w:p w:rsidR="00DB60FF" w:rsidRPr="00016A7C" w:rsidRDefault="00317225" w:rsidP="00DB60FF">
      <w:pPr>
        <w:rPr>
          <w:rFonts w:ascii="Josefin Sans" w:hAnsi="Josefin Sans"/>
          <w:i/>
        </w:rPr>
      </w:pPr>
      <w:r>
        <w:rPr>
          <w:noProof/>
        </w:rPr>
        <w:drawing>
          <wp:inline distT="0" distB="0" distL="0" distR="0">
            <wp:extent cx="5486400" cy="1114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Please see the </w:t>
      </w:r>
      <w:r>
        <w:rPr>
          <w:rFonts w:ascii="Josefin Sans" w:hAnsi="Josefin Sans"/>
          <w:i/>
        </w:rPr>
        <w:t>SpiraPlan</w:t>
      </w:r>
      <w:r w:rsidRPr="00016A7C">
        <w:rPr>
          <w:rFonts w:ascii="Josefin Sans" w:hAnsi="Josefin Sans"/>
          <w:i/>
        </w:rPr>
        <w:t xml:space="preserve"> External Bug-Tracking Integration Guide</w:t>
      </w:r>
      <w:r w:rsidRPr="00016A7C">
        <w:rPr>
          <w:rFonts w:ascii="Josefin Sans" w:hAnsi="Josefin Sans"/>
        </w:rPr>
        <w:t xml:space="preserve"> for more details on using the data-mapping tab.</w:t>
      </w:r>
    </w:p>
    <w:p w:rsidR="00DB60FF" w:rsidRPr="00016A7C" w:rsidRDefault="00DB60FF" w:rsidP="00DB60FF">
      <w:pPr>
        <w:rPr>
          <w:rFonts w:ascii="Josefin Sans" w:hAnsi="Josefin Sans"/>
        </w:rPr>
      </w:pPr>
      <w:r w:rsidRPr="00016A7C">
        <w:rPr>
          <w:rFonts w:ascii="Josefin Sans" w:hAnsi="Josefin Sans"/>
        </w:rPr>
        <w:t xml:space="preserve">If you click on the TaraVault membership tab, you can choose whether or not the user has access the linked TaraVault source code repository. This service is only available for hosted/cloud instances of </w:t>
      </w:r>
      <w:r>
        <w:rPr>
          <w:rFonts w:ascii="Josefin Sans" w:hAnsi="Josefin Sans"/>
        </w:rPr>
        <w:t>SpiraPlan</w:t>
      </w:r>
      <w:r w:rsidRPr="00016A7C">
        <w:rPr>
          <w:rFonts w:ascii="Josefin Sans" w:hAnsi="Josefin Sans"/>
        </w:rPr>
        <w:t xml:space="preserve">, and more details can be found in section </w:t>
      </w:r>
      <w:r>
        <w:rPr>
          <w:rFonts w:ascii="Josefin Sans" w:hAnsi="Josefin Sans"/>
        </w:rPr>
        <w:t>3.3.</w:t>
      </w:r>
      <w:r w:rsidRPr="00016A7C">
        <w:rPr>
          <w:rFonts w:ascii="Josefin Sans" w:hAnsi="Josefin Sans"/>
        </w:rPr>
        <w:t>4 of this guide.</w:t>
      </w:r>
    </w:p>
    <w:p w:rsidR="00DB60FF" w:rsidRPr="00016A7C" w:rsidRDefault="00DB60FF" w:rsidP="00DB60FF">
      <w:pPr>
        <w:pStyle w:val="Heading3"/>
      </w:pPr>
      <w:r w:rsidRPr="00016A7C">
        <w:t>3.2.1.1. Importing LDAP Users</w:t>
      </w:r>
    </w:p>
    <w:p w:rsidR="00DB60FF" w:rsidRPr="00016A7C" w:rsidRDefault="00DB60FF" w:rsidP="00DB60FF">
      <w:pPr>
        <w:rPr>
          <w:rFonts w:ascii="Josefin Sans" w:hAnsi="Josefin Sans"/>
        </w:rPr>
      </w:pPr>
      <w:r w:rsidRPr="00016A7C">
        <w:rPr>
          <w:rFonts w:ascii="Josefin Sans" w:hAnsi="Josefin Sans"/>
        </w:rPr>
        <w:t xml:space="preserve">If your organization already has an LDAP compatible user management system in place (e.g. Windows Active Directory, Novell eDirectory, OpenLDAP, IBM Tivoli, etc.), then instead of having to manually enter users one by one into </w:t>
      </w:r>
      <w:r>
        <w:rPr>
          <w:rFonts w:ascii="Josefin Sans" w:hAnsi="Josefin Sans"/>
        </w:rPr>
        <w:t>SpiraPlan</w:t>
      </w:r>
      <w:r w:rsidRPr="00016A7C">
        <w:rPr>
          <w:rFonts w:ascii="Josefin Sans" w:hAnsi="Josefin Sans"/>
        </w:rPr>
        <w:t>®, you can simply import them from your LDAP Server. Before doing this however, you need to first setup the LDAP configuration (see the section on LDAP Configuration below.</w:t>
      </w:r>
    </w:p>
    <w:p w:rsidR="00DB60FF" w:rsidRPr="00016A7C" w:rsidRDefault="00DB60FF" w:rsidP="00DB60FF">
      <w:pPr>
        <w:rPr>
          <w:rFonts w:ascii="Josefin Sans" w:hAnsi="Josefin Sans"/>
        </w:rPr>
      </w:pPr>
      <w:r w:rsidRPr="00016A7C">
        <w:rPr>
          <w:rFonts w:ascii="Josefin Sans" w:hAnsi="Josefin Sans"/>
        </w:rPr>
        <w:t xml:space="preserve">Once you have setup your LDAP server configuration in </w:t>
      </w:r>
      <w:r>
        <w:rPr>
          <w:rFonts w:ascii="Josefin Sans" w:hAnsi="Josefin Sans"/>
        </w:rPr>
        <w:t>SpiraPlan</w:t>
      </w:r>
      <w:r w:rsidRPr="00016A7C">
        <w:rPr>
          <w:rFonts w:ascii="Josefin Sans" w:hAnsi="Josefin Sans"/>
        </w:rPr>
        <w:t>®, clicking on the “Import Users From and LDAP Server” will bring up the following screen:</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1619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6192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screen lists all the users available in the LDAP server that </w:t>
      </w:r>
      <w:r w:rsidRPr="00016A7C">
        <w:rPr>
          <w:rFonts w:ascii="Josefin Sans" w:hAnsi="Josefin Sans"/>
          <w:u w:val="single"/>
        </w:rPr>
        <w:t>have not been already imported</w:t>
      </w:r>
      <w:r w:rsidRPr="00016A7C">
        <w:rPr>
          <w:rFonts w:ascii="Josefin Sans" w:hAnsi="Josefin Sans"/>
        </w:rPr>
        <w:t xml:space="preserve"> into </w:t>
      </w:r>
      <w:r>
        <w:rPr>
          <w:rFonts w:ascii="Josefin Sans" w:hAnsi="Josefin Sans"/>
        </w:rPr>
        <w:t>SpiraPlan</w:t>
      </w:r>
      <w:r w:rsidRPr="00016A7C">
        <w:rPr>
          <w:rFonts w:ascii="Josefin Sans" w:hAnsi="Josefin Sans"/>
        </w:rPr>
        <w:t>®. The users are listed by name along with their login, email address and fully distinguished LDAP name (DN). You can narrow down the list by entering partial name matches in any of the fields displayed and clicking [Filter] and/or you can sort the results by clicking on the directional arrows in the field headings.</w:t>
      </w:r>
    </w:p>
    <w:p w:rsidR="00DB60FF" w:rsidRPr="00016A7C" w:rsidRDefault="00DB60FF" w:rsidP="00DB60FF">
      <w:pPr>
        <w:rPr>
          <w:rFonts w:ascii="Josefin Sans" w:hAnsi="Josefin Sans"/>
        </w:rPr>
      </w:pPr>
      <w:r w:rsidRPr="00016A7C">
        <w:rPr>
          <w:rFonts w:ascii="Josefin Sans" w:hAnsi="Josefin Sans"/>
        </w:rPr>
        <w:t xml:space="preserve">Select the checkbox of any users you want to import and click “Import” to complete the operation. These users can now login to </w:t>
      </w:r>
      <w:r>
        <w:rPr>
          <w:rFonts w:ascii="Josefin Sans" w:hAnsi="Josefin Sans"/>
        </w:rPr>
        <w:t>SpiraPlan</w:t>
      </w:r>
      <w:r w:rsidRPr="00016A7C">
        <w:rPr>
          <w:rFonts w:ascii="Josefin Sans" w:hAnsi="Josefin Sans"/>
        </w:rPr>
        <w:t>® and use their existing LDAP login and password information.</w:t>
      </w:r>
    </w:p>
    <w:p w:rsidR="00DB60FF" w:rsidRPr="00016A7C" w:rsidRDefault="00DB60FF" w:rsidP="00DB60FF">
      <w:pPr>
        <w:pStyle w:val="Heading3"/>
      </w:pPr>
      <w:r w:rsidRPr="00016A7C">
        <w:t>3.2.3. Active Sessions</w:t>
      </w:r>
    </w:p>
    <w:p w:rsidR="00DB60FF" w:rsidRPr="00016A7C" w:rsidRDefault="00DB60FF" w:rsidP="00DB60FF">
      <w:pPr>
        <w:rPr>
          <w:rFonts w:ascii="Josefin Sans" w:hAnsi="Josefin Sans"/>
        </w:rPr>
      </w:pPr>
      <w:r w:rsidRPr="00016A7C">
        <w:rPr>
          <w:rFonts w:ascii="Josefin Sans" w:hAnsi="Josefin Sans"/>
        </w:rPr>
        <w:t>Often an administrator of the system will want to know how many users are currently logged into the system, especially on installations licensed by concurrent-user. Clicking on the ‘Active User Sessions’ administration option will display a list of all the users who currently have active sessions in the system:</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1381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3811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Each user is displayed along with their user ID, whether they’re connected through the application or via a third-party add-on, and the date they last logged-in. The administrator is able to forcibly end a user’s session using the ‘End Session’ link to the right of their name. Clicking this link will result in that user being logged out when they try and perform an operation in the system. </w:t>
      </w:r>
      <w:r w:rsidRPr="00016A7C">
        <w:rPr>
          <w:rFonts w:ascii="Josefin Sans" w:hAnsi="Josefin Sans"/>
          <w:b/>
          <w:u w:val="single"/>
        </w:rPr>
        <w:t>Warning:</w:t>
      </w:r>
      <w:r w:rsidRPr="00016A7C">
        <w:rPr>
          <w:rFonts w:ascii="Josefin Sans" w:hAnsi="Josefin Sans"/>
          <w:b/>
        </w:rPr>
        <w:t xml:space="preserve"> You should make sure that the user is not actively using the system to prevent any unsaved data being lost</w:t>
      </w:r>
      <w:r w:rsidRPr="00016A7C">
        <w:rPr>
          <w:rFonts w:ascii="Josefin Sans" w:hAnsi="Josefin Sans"/>
        </w:rPr>
        <w:t>.</w:t>
      </w:r>
    </w:p>
    <w:p w:rsidR="00DB60FF" w:rsidRPr="00016A7C" w:rsidRDefault="00DB60FF" w:rsidP="00DB60FF">
      <w:pPr>
        <w:pStyle w:val="Heading3"/>
      </w:pPr>
      <w:r w:rsidRPr="00016A7C">
        <w:t>3.2.4. Pending Requests</w:t>
      </w:r>
    </w:p>
    <w:p w:rsidR="00DB60FF" w:rsidRPr="00016A7C" w:rsidRDefault="00DB60FF" w:rsidP="00DB60FF">
      <w:pPr>
        <w:rPr>
          <w:rFonts w:ascii="Josefin Sans" w:hAnsi="Josefin Sans"/>
        </w:rPr>
      </w:pPr>
      <w:r w:rsidRPr="00016A7C">
        <w:rPr>
          <w:rFonts w:ascii="Josefin Sans" w:hAnsi="Josefin Sans"/>
        </w:rPr>
        <w:t xml:space="preserve">If you have enabled the ability for users to register for new </w:t>
      </w:r>
      <w:r>
        <w:rPr>
          <w:rFonts w:ascii="Josefin Sans" w:hAnsi="Josefin Sans"/>
        </w:rPr>
        <w:t>SpiraPlan</w:t>
      </w:r>
      <w:r w:rsidRPr="00016A7C">
        <w:rPr>
          <w:rFonts w:ascii="Josefin Sans" w:hAnsi="Josefin Sans"/>
        </w:rPr>
        <w:t xml:space="preserve"> accounts themselves (see section 3.</w:t>
      </w:r>
      <w:r>
        <w:rPr>
          <w:rFonts w:ascii="Josefin Sans" w:hAnsi="Josefin Sans"/>
        </w:rPr>
        <w:t>3</w:t>
      </w:r>
      <w:r w:rsidRPr="00016A7C">
        <w:rPr>
          <w:rFonts w:ascii="Josefin Sans" w:hAnsi="Josefin Sans"/>
        </w:rPr>
        <w:t>.6 – Security Settings), clicking on the “Pending Requests” administration option allows you to view a list of all the outstanding requests for new user accounts:</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1238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2382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lastRenderedPageBreak/>
        <w:t>For each pending user request you can choose to either Approve or Deny the request:</w:t>
      </w:r>
    </w:p>
    <w:p w:rsidR="00DB60FF" w:rsidRPr="00016A7C" w:rsidRDefault="00DB60FF" w:rsidP="00DB60FF">
      <w:pPr>
        <w:numPr>
          <w:ilvl w:val="0"/>
          <w:numId w:val="3"/>
        </w:numPr>
        <w:rPr>
          <w:rFonts w:ascii="Josefin Sans" w:hAnsi="Josefin Sans"/>
        </w:rPr>
      </w:pPr>
      <w:r w:rsidRPr="00016A7C">
        <w:rPr>
          <w:rFonts w:ascii="Josefin Sans" w:hAnsi="Josefin Sans"/>
          <w:b/>
        </w:rPr>
        <w:t>Approve</w:t>
      </w:r>
      <w:r w:rsidRPr="00016A7C">
        <w:rPr>
          <w:rFonts w:ascii="Josefin Sans" w:hAnsi="Josefin Sans"/>
        </w:rPr>
        <w:t xml:space="preserve"> – clicking this option will approve the user. They will get an email letting them know that they have been approved and can now log into the system.</w:t>
      </w:r>
    </w:p>
    <w:p w:rsidR="00DB60FF" w:rsidRPr="00016A7C" w:rsidRDefault="00DB60FF" w:rsidP="00DB60FF">
      <w:pPr>
        <w:numPr>
          <w:ilvl w:val="0"/>
          <w:numId w:val="3"/>
        </w:numPr>
        <w:rPr>
          <w:rFonts w:ascii="Josefin Sans" w:hAnsi="Josefin Sans"/>
        </w:rPr>
      </w:pPr>
      <w:r w:rsidRPr="00016A7C">
        <w:rPr>
          <w:rFonts w:ascii="Josefin Sans" w:hAnsi="Josefin Sans"/>
          <w:b/>
        </w:rPr>
        <w:t xml:space="preserve">Delete </w:t>
      </w:r>
      <w:r w:rsidRPr="00016A7C">
        <w:rPr>
          <w:rFonts w:ascii="Josefin Sans" w:hAnsi="Josefin Sans"/>
        </w:rPr>
        <w:t>– clicking this option will delete the pending user request from the system.</w:t>
      </w:r>
    </w:p>
    <w:p w:rsidR="00DB60FF" w:rsidRPr="00016A7C" w:rsidRDefault="00DB60FF" w:rsidP="00DB60FF">
      <w:pPr>
        <w:rPr>
          <w:rFonts w:ascii="Josefin Sans" w:hAnsi="Josefin Sans"/>
        </w:rPr>
      </w:pPr>
    </w:p>
    <w:p w:rsidR="00DB60FF" w:rsidRPr="00016A7C" w:rsidRDefault="00DB60FF" w:rsidP="00DB60FF">
      <w:pPr>
        <w:pStyle w:val="Heading3"/>
      </w:pPr>
      <w:r w:rsidRPr="00016A7C">
        <w:t>3.2.5. View / Edit Roles</w:t>
      </w:r>
    </w:p>
    <w:p w:rsidR="00DB60FF" w:rsidRPr="00016A7C" w:rsidRDefault="00DB60FF" w:rsidP="00DB60FF">
      <w:pPr>
        <w:rPr>
          <w:rFonts w:ascii="Josefin Sans" w:hAnsi="Josefin Sans"/>
        </w:rPr>
      </w:pPr>
      <w:r w:rsidRPr="00016A7C">
        <w:rPr>
          <w:rFonts w:ascii="Josefin Sans" w:hAnsi="Josefin Sans"/>
        </w:rPr>
        <w:t>There are six (6) default product roles that a user may be assigned to a product with:</w:t>
      </w:r>
    </w:p>
    <w:p w:rsidR="00DB60FF" w:rsidRPr="00016A7C" w:rsidRDefault="00DB60FF" w:rsidP="00DB60FF">
      <w:pPr>
        <w:numPr>
          <w:ilvl w:val="0"/>
          <w:numId w:val="3"/>
        </w:numPr>
        <w:rPr>
          <w:rFonts w:ascii="Josefin Sans" w:hAnsi="Josefin Sans"/>
        </w:rPr>
      </w:pPr>
      <w:r w:rsidRPr="00016A7C">
        <w:rPr>
          <w:rFonts w:ascii="Josefin Sans" w:hAnsi="Josefin Sans"/>
          <w:b/>
        </w:rPr>
        <w:t>Product Owner</w:t>
      </w:r>
      <w:r w:rsidRPr="00016A7C">
        <w:rPr>
          <w:rFonts w:ascii="Josefin Sans" w:hAnsi="Josefin Sans"/>
        </w:rPr>
        <w:t xml:space="preserve"> – the same rights as a Manager, but in addition can access the product administration tools</w:t>
      </w:r>
    </w:p>
    <w:p w:rsidR="00DB60FF" w:rsidRPr="00016A7C" w:rsidRDefault="00DB60FF" w:rsidP="00DB60FF">
      <w:pPr>
        <w:numPr>
          <w:ilvl w:val="0"/>
          <w:numId w:val="3"/>
        </w:numPr>
        <w:rPr>
          <w:rFonts w:ascii="Josefin Sans" w:hAnsi="Josefin Sans"/>
        </w:rPr>
      </w:pPr>
      <w:r w:rsidRPr="00016A7C">
        <w:rPr>
          <w:rFonts w:ascii="Josefin Sans" w:hAnsi="Josefin Sans"/>
          <w:b/>
        </w:rPr>
        <w:t>Manager</w:t>
      </w:r>
      <w:r w:rsidRPr="00016A7C">
        <w:rPr>
          <w:rFonts w:ascii="Josefin Sans" w:hAnsi="Josefin Sans"/>
        </w:rPr>
        <w:t xml:space="preserve"> – can see all screens and add/edit all artifacts, but cannot access product administration tools</w:t>
      </w:r>
    </w:p>
    <w:p w:rsidR="00DB60FF" w:rsidRPr="00016A7C" w:rsidRDefault="00DB60FF" w:rsidP="00DB60FF">
      <w:pPr>
        <w:numPr>
          <w:ilvl w:val="0"/>
          <w:numId w:val="3"/>
        </w:numPr>
        <w:rPr>
          <w:rFonts w:ascii="Josefin Sans" w:hAnsi="Josefin Sans"/>
        </w:rPr>
      </w:pPr>
      <w:r w:rsidRPr="00016A7C">
        <w:rPr>
          <w:rFonts w:ascii="Josefin Sans" w:hAnsi="Josefin Sans"/>
          <w:b/>
        </w:rPr>
        <w:t>Developer</w:t>
      </w:r>
      <w:r w:rsidRPr="00016A7C">
        <w:rPr>
          <w:rFonts w:ascii="Josefin Sans" w:hAnsi="Josefin Sans"/>
        </w:rPr>
        <w:t xml:space="preserve"> – can see all screens, but can only add/edit incidents, tasks and tests and change requirement coverage</w:t>
      </w:r>
    </w:p>
    <w:p w:rsidR="00DB60FF" w:rsidRPr="00016A7C" w:rsidRDefault="00DB60FF" w:rsidP="00DB60FF">
      <w:pPr>
        <w:numPr>
          <w:ilvl w:val="0"/>
          <w:numId w:val="3"/>
        </w:numPr>
        <w:rPr>
          <w:rFonts w:ascii="Josefin Sans" w:hAnsi="Josefin Sans"/>
        </w:rPr>
      </w:pPr>
      <w:r w:rsidRPr="00016A7C">
        <w:rPr>
          <w:rFonts w:ascii="Josefin Sans" w:hAnsi="Josefin Sans"/>
          <w:b/>
        </w:rPr>
        <w:t>Tester</w:t>
      </w:r>
      <w:r w:rsidRPr="00016A7C">
        <w:rPr>
          <w:rFonts w:ascii="Josefin Sans" w:hAnsi="Josefin Sans"/>
        </w:rPr>
        <w:t xml:space="preserve"> – can see all screens, but can only add/edit incidents and execute tests. Note: cannot delete incidents, only a Manager can do that.</w:t>
      </w:r>
    </w:p>
    <w:p w:rsidR="00DB60FF" w:rsidRPr="00016A7C" w:rsidRDefault="00DB60FF" w:rsidP="00DB60FF">
      <w:pPr>
        <w:numPr>
          <w:ilvl w:val="0"/>
          <w:numId w:val="3"/>
        </w:numPr>
        <w:rPr>
          <w:rFonts w:ascii="Josefin Sans" w:hAnsi="Josefin Sans"/>
        </w:rPr>
      </w:pPr>
      <w:r w:rsidRPr="00016A7C">
        <w:rPr>
          <w:rFonts w:ascii="Josefin Sans" w:hAnsi="Josefin Sans"/>
          <w:b/>
        </w:rPr>
        <w:t>Observer</w:t>
      </w:r>
      <w:r w:rsidRPr="00016A7C">
        <w:rPr>
          <w:rFonts w:ascii="Josefin Sans" w:hAnsi="Josefin Sans"/>
        </w:rPr>
        <w:t xml:space="preserve"> – can see all screens, but cannot perform any write operations (insert / update / delete)</w:t>
      </w:r>
    </w:p>
    <w:p w:rsidR="00DB60FF" w:rsidRPr="00016A7C" w:rsidRDefault="00DB60FF" w:rsidP="00DB60FF">
      <w:pPr>
        <w:numPr>
          <w:ilvl w:val="0"/>
          <w:numId w:val="3"/>
        </w:numPr>
        <w:rPr>
          <w:rFonts w:ascii="Josefin Sans" w:hAnsi="Josefin Sans"/>
        </w:rPr>
      </w:pPr>
      <w:r w:rsidRPr="00016A7C">
        <w:rPr>
          <w:rFonts w:ascii="Josefin Sans" w:hAnsi="Josefin Sans"/>
          <w:b/>
        </w:rPr>
        <w:t xml:space="preserve">Incident User </w:t>
      </w:r>
      <w:r w:rsidRPr="00016A7C">
        <w:rPr>
          <w:rFonts w:ascii="Josefin Sans" w:hAnsi="Josefin Sans"/>
        </w:rPr>
        <w:t>– can only view and edit incidents. This user cannot even see the product’s requirements, tasks, test cases or releases.</w:t>
      </w:r>
    </w:p>
    <w:p w:rsidR="00DB60FF" w:rsidRPr="00016A7C" w:rsidRDefault="00DB60FF" w:rsidP="00DB60FF">
      <w:pPr>
        <w:rPr>
          <w:rFonts w:ascii="Josefin Sans" w:hAnsi="Josefin Sans"/>
        </w:rPr>
      </w:pPr>
      <w:r w:rsidRPr="00016A7C">
        <w:rPr>
          <w:rFonts w:ascii="Josefin Sans" w:hAnsi="Josefin Sans"/>
        </w:rPr>
        <w:t>Note: The System Administrator</w:t>
      </w:r>
      <w:r>
        <w:rPr>
          <w:rFonts w:ascii="Josefin Sans" w:hAnsi="Josefin Sans"/>
        </w:rPr>
        <w:t xml:space="preserve"> (with a user id of 1)</w:t>
      </w:r>
      <w:r w:rsidRPr="00016A7C">
        <w:rPr>
          <w:rFonts w:ascii="Josefin Sans" w:hAnsi="Josefin Sans"/>
        </w:rPr>
        <w:t xml:space="preserve"> is automatically added to every product as a Product Owner, and can never be removed as Product Owner, made inactive or made a different role on the product.</w:t>
      </w:r>
    </w:p>
    <w:p w:rsidR="00DB60FF" w:rsidRPr="00016A7C" w:rsidRDefault="00DB60FF" w:rsidP="00DB60FF">
      <w:pPr>
        <w:rPr>
          <w:rFonts w:ascii="Josefin Sans" w:hAnsi="Josefin Sans"/>
        </w:rPr>
      </w:pPr>
      <w:r w:rsidRPr="00016A7C">
        <w:rPr>
          <w:rFonts w:ascii="Josefin Sans" w:hAnsi="Josefin Sans"/>
        </w:rPr>
        <w:t xml:space="preserve">You can make changes to the permissions associated with each of these default roles, and also create as many additional roles as you like. To customize the roles in your installation of </w:t>
      </w:r>
      <w:r>
        <w:rPr>
          <w:rFonts w:ascii="Josefin Sans" w:hAnsi="Josefin Sans"/>
        </w:rPr>
        <w:t>SpiraPlan</w:t>
      </w:r>
      <w:r w:rsidRPr="00016A7C">
        <w:rPr>
          <w:rFonts w:ascii="Josefin Sans" w:hAnsi="Josefin Sans"/>
        </w:rPr>
        <w:t xml:space="preserve">®, click on the “View / Edit Roles” link in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23526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3526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screen lists all of the roles currently configured in the system (both active and inactive) together with the name, description, and an active flag. You can create new roles by clicking the “Add” button which will create a new default role entry in the list. You can edit the name, description and associated permissions of a role by clicking on the appropriate “Edit” button. You can delete an existing role, by clicking the “Delete” button. Note that you cannot delete any of the default roles, but can instead make them inactive.</w:t>
      </w:r>
    </w:p>
    <w:p w:rsidR="00DB60FF" w:rsidRPr="00016A7C" w:rsidRDefault="00DB60FF" w:rsidP="00DB60FF">
      <w:pPr>
        <w:rPr>
          <w:rFonts w:ascii="Josefin Sans" w:hAnsi="Josefin Sans"/>
        </w:rPr>
      </w:pPr>
      <w:r w:rsidRPr="00016A7C">
        <w:rPr>
          <w:rFonts w:ascii="Josefin Sans" w:hAnsi="Josefin Sans"/>
        </w:rPr>
        <w:lastRenderedPageBreak/>
        <w:t>Clicking on the edit button will take you to the following screen:</w:t>
      </w:r>
    </w:p>
    <w:p w:rsidR="00DB60FF" w:rsidRPr="00016A7C" w:rsidRDefault="00317225" w:rsidP="00DB60FF">
      <w:pPr>
        <w:rPr>
          <w:rFonts w:ascii="Josefin Sans" w:hAnsi="Josefin Sans"/>
        </w:rPr>
      </w:pPr>
      <w:r>
        <w:rPr>
          <w:noProof/>
        </w:rPr>
        <w:drawing>
          <wp:inline distT="0" distB="0" distL="0" distR="0">
            <wp:extent cx="5486400" cy="3181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1813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On the top of the screen, you can edit the name, description, product admin, limited view and active flags:</w:t>
      </w:r>
    </w:p>
    <w:p w:rsidR="00DB60FF" w:rsidRDefault="00DB60FF" w:rsidP="00DB60FF">
      <w:pPr>
        <w:numPr>
          <w:ilvl w:val="0"/>
          <w:numId w:val="3"/>
        </w:numPr>
        <w:rPr>
          <w:rFonts w:ascii="Josefin Sans" w:hAnsi="Josefin Sans"/>
        </w:rPr>
      </w:pPr>
      <w:r w:rsidRPr="00016A7C">
        <w:rPr>
          <w:rFonts w:ascii="Josefin Sans" w:hAnsi="Josefin Sans"/>
          <w:b/>
        </w:rPr>
        <w:t>Product Admin</w:t>
      </w:r>
      <w:r w:rsidRPr="00016A7C">
        <w:rPr>
          <w:rFonts w:ascii="Josefin Sans" w:hAnsi="Josefin Sans"/>
        </w:rPr>
        <w:t xml:space="preserve"> – this flag denotes whether this role has administration-level access to the product (for example the product owner role has this set by default)</w:t>
      </w:r>
    </w:p>
    <w:p w:rsidR="00DB60FF" w:rsidRPr="00606BA6" w:rsidRDefault="00DB60FF" w:rsidP="00DB60FF">
      <w:pPr>
        <w:numPr>
          <w:ilvl w:val="0"/>
          <w:numId w:val="3"/>
        </w:numPr>
        <w:rPr>
          <w:rFonts w:ascii="Josefin Sans" w:hAnsi="Josefin Sans"/>
        </w:rPr>
      </w:pPr>
      <w:r>
        <w:rPr>
          <w:rFonts w:ascii="Josefin Sans" w:hAnsi="Josefin Sans"/>
          <w:b/>
        </w:rPr>
        <w:t>Template</w:t>
      </w:r>
      <w:r w:rsidRPr="00016A7C">
        <w:rPr>
          <w:rFonts w:ascii="Josefin Sans" w:hAnsi="Josefin Sans"/>
          <w:b/>
        </w:rPr>
        <w:t xml:space="preserve"> Admin</w:t>
      </w:r>
      <w:r w:rsidRPr="00016A7C">
        <w:rPr>
          <w:rFonts w:ascii="Josefin Sans" w:hAnsi="Josefin Sans"/>
        </w:rPr>
        <w:t xml:space="preserve"> – this flag denotes whether this role has administration-level access to the </w:t>
      </w:r>
      <w:r>
        <w:rPr>
          <w:rFonts w:ascii="Josefin Sans" w:hAnsi="Josefin Sans"/>
        </w:rPr>
        <w:t>template that controls this product. You can be a product admin, without also being a template admin. However, you cannot be a template admin, without also being a product admin.</w:t>
      </w:r>
    </w:p>
    <w:p w:rsidR="00DB60FF" w:rsidRPr="00016A7C" w:rsidRDefault="00DB60FF" w:rsidP="00DB60FF">
      <w:pPr>
        <w:numPr>
          <w:ilvl w:val="0"/>
          <w:numId w:val="3"/>
        </w:numPr>
        <w:rPr>
          <w:rFonts w:ascii="Josefin Sans" w:hAnsi="Josefin Sans"/>
        </w:rPr>
      </w:pPr>
      <w:r w:rsidRPr="00016A7C">
        <w:rPr>
          <w:rFonts w:ascii="Josefin Sans" w:hAnsi="Josefin Sans"/>
          <w:b/>
        </w:rPr>
        <w:t>Limited View</w:t>
      </w:r>
      <w:r w:rsidRPr="00016A7C">
        <w:rPr>
          <w:rFonts w:ascii="Josefin Sans" w:hAnsi="Josefin Sans"/>
        </w:rPr>
        <w:t xml:space="preserve"> – this flag denotes that the role has a restricted view of the product, with the user only allowed to see the artifacts that they have either </w:t>
      </w:r>
      <w:r w:rsidRPr="00016A7C">
        <w:rPr>
          <w:rFonts w:ascii="Josefin Sans" w:hAnsi="Josefin Sans"/>
          <w:i/>
        </w:rPr>
        <w:t>created</w:t>
      </w:r>
      <w:r w:rsidRPr="00016A7C">
        <w:rPr>
          <w:rFonts w:ascii="Josefin Sans" w:hAnsi="Josefin Sans"/>
        </w:rPr>
        <w:t xml:space="preserve"> or been </w:t>
      </w:r>
      <w:r w:rsidRPr="00016A7C">
        <w:rPr>
          <w:rFonts w:ascii="Josefin Sans" w:hAnsi="Josefin Sans"/>
          <w:i/>
        </w:rPr>
        <w:t>assigned</w:t>
      </w:r>
    </w:p>
    <w:p w:rsidR="00DB60FF" w:rsidRPr="00016A7C" w:rsidRDefault="00DB60FF" w:rsidP="00DB60FF">
      <w:pPr>
        <w:numPr>
          <w:ilvl w:val="0"/>
          <w:numId w:val="3"/>
        </w:numPr>
        <w:rPr>
          <w:rFonts w:ascii="Josefin Sans" w:hAnsi="Josefin Sans"/>
        </w:rPr>
      </w:pPr>
      <w:r w:rsidRPr="00016A7C">
        <w:rPr>
          <w:rFonts w:ascii="Josefin Sans" w:hAnsi="Josefin Sans"/>
          <w:b/>
        </w:rPr>
        <w:t>Active</w:t>
      </w:r>
      <w:r w:rsidRPr="00016A7C">
        <w:rPr>
          <w:rFonts w:ascii="Josefin Sans" w:hAnsi="Josefin Sans"/>
        </w:rPr>
        <w:t xml:space="preserve"> – This flag denotes if the role is active in the system</w:t>
      </w:r>
    </w:p>
    <w:p w:rsidR="00DB60FF" w:rsidRPr="00016A7C" w:rsidRDefault="00DB60FF" w:rsidP="00DB60FF">
      <w:pPr>
        <w:rPr>
          <w:rFonts w:ascii="Josefin Sans" w:hAnsi="Josefin Sans"/>
        </w:rPr>
      </w:pPr>
    </w:p>
    <w:p w:rsidR="00DB60FF" w:rsidRPr="00016A7C" w:rsidRDefault="00DB60FF" w:rsidP="00DB60FF">
      <w:pPr>
        <w:rPr>
          <w:rFonts w:ascii="Josefin Sans" w:hAnsi="Josefin Sans"/>
        </w:rPr>
      </w:pPr>
      <w:r w:rsidRPr="00016A7C">
        <w:rPr>
          <w:rFonts w:ascii="Josefin Sans" w:hAnsi="Josefin Sans"/>
        </w:rPr>
        <w:t>Underneath you can specify the various artifact-specific permissions for the role:</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3609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These permission options allow you to specify if a user can </w:t>
      </w:r>
      <w:r w:rsidRPr="00016A7C">
        <w:rPr>
          <w:rFonts w:ascii="Josefin Sans" w:hAnsi="Josefin Sans"/>
          <w:b/>
        </w:rPr>
        <w:t>create</w:t>
      </w:r>
      <w:r w:rsidRPr="00016A7C">
        <w:rPr>
          <w:rFonts w:ascii="Josefin Sans" w:hAnsi="Josefin Sans"/>
        </w:rPr>
        <w:t xml:space="preserve">, </w:t>
      </w:r>
      <w:r w:rsidRPr="00016A7C">
        <w:rPr>
          <w:rFonts w:ascii="Josefin Sans" w:hAnsi="Josefin Sans"/>
          <w:b/>
        </w:rPr>
        <w:t>modify</w:t>
      </w:r>
      <w:r w:rsidRPr="00016A7C">
        <w:rPr>
          <w:rFonts w:ascii="Josefin Sans" w:hAnsi="Josefin Sans"/>
        </w:rPr>
        <w:t xml:space="preserve">, </w:t>
      </w:r>
      <w:r w:rsidRPr="00016A7C">
        <w:rPr>
          <w:rFonts w:ascii="Josefin Sans" w:hAnsi="Josefin Sans"/>
          <w:b/>
        </w:rPr>
        <w:t>delete</w:t>
      </w:r>
      <w:r w:rsidRPr="00016A7C">
        <w:rPr>
          <w:rFonts w:ascii="Josefin Sans" w:hAnsi="Josefin Sans"/>
        </w:rPr>
        <w:t xml:space="preserve"> or </w:t>
      </w:r>
      <w:r w:rsidRPr="00016A7C">
        <w:rPr>
          <w:rFonts w:ascii="Josefin Sans" w:hAnsi="Josefin Sans"/>
          <w:b/>
        </w:rPr>
        <w:t>view</w:t>
      </w:r>
      <w:r w:rsidRPr="00016A7C">
        <w:rPr>
          <w:rFonts w:ascii="Josefin Sans" w:hAnsi="Josefin Sans"/>
        </w:rPr>
        <w:t xml:space="preserve"> each of the artifacts in the system. If a user does not have view permissions for the artifact, then the corresponding tab in the system will also be disabled. There are three kinds of Modify permission available:</w:t>
      </w:r>
    </w:p>
    <w:p w:rsidR="00DB60FF" w:rsidRPr="00016A7C" w:rsidRDefault="00DB60FF" w:rsidP="00DB60FF">
      <w:pPr>
        <w:numPr>
          <w:ilvl w:val="0"/>
          <w:numId w:val="3"/>
        </w:numPr>
        <w:rPr>
          <w:rFonts w:ascii="Josefin Sans" w:hAnsi="Josefin Sans"/>
        </w:rPr>
      </w:pPr>
      <w:r w:rsidRPr="00016A7C">
        <w:rPr>
          <w:rFonts w:ascii="Josefin Sans" w:hAnsi="Josefin Sans"/>
          <w:b/>
        </w:rPr>
        <w:t>Modify All</w:t>
      </w:r>
      <w:r w:rsidRPr="00016A7C">
        <w:rPr>
          <w:rFonts w:ascii="Josefin Sans" w:hAnsi="Josefin Sans"/>
        </w:rPr>
        <w:t xml:space="preserve"> – this option specifies that the user can modify all the artifacts of this type in the product (e.g. the user can edit all test cases)</w:t>
      </w:r>
    </w:p>
    <w:p w:rsidR="00DB60FF" w:rsidRPr="00016A7C" w:rsidRDefault="00DB60FF" w:rsidP="00DB60FF">
      <w:pPr>
        <w:numPr>
          <w:ilvl w:val="0"/>
          <w:numId w:val="3"/>
        </w:numPr>
        <w:rPr>
          <w:rFonts w:ascii="Josefin Sans" w:hAnsi="Josefin Sans"/>
        </w:rPr>
      </w:pPr>
      <w:r w:rsidRPr="00016A7C">
        <w:rPr>
          <w:rFonts w:ascii="Josefin Sans" w:hAnsi="Josefin Sans"/>
          <w:b/>
        </w:rPr>
        <w:t>Modify Owned</w:t>
      </w:r>
      <w:r w:rsidRPr="00016A7C">
        <w:rPr>
          <w:rFonts w:ascii="Josefin Sans" w:hAnsi="Josefin Sans"/>
        </w:rPr>
        <w:t xml:space="preserve"> – this option specifies that the user can modify only the artifacts in the product that were either created or assigned to this user (e.g. the user can edit only the requirements they created or have been assigned)</w:t>
      </w:r>
    </w:p>
    <w:p w:rsidR="00DB60FF" w:rsidRPr="00016A7C" w:rsidRDefault="00DB60FF" w:rsidP="00DB60FF">
      <w:pPr>
        <w:numPr>
          <w:ilvl w:val="0"/>
          <w:numId w:val="3"/>
        </w:numPr>
        <w:rPr>
          <w:rFonts w:ascii="Josefin Sans" w:hAnsi="Josefin Sans"/>
        </w:rPr>
      </w:pPr>
      <w:r w:rsidRPr="00016A7C">
        <w:rPr>
          <w:rFonts w:ascii="Josefin Sans" w:hAnsi="Josefin Sans"/>
          <w:b/>
        </w:rPr>
        <w:t xml:space="preserve">Bulk Edit </w:t>
      </w:r>
      <w:r w:rsidRPr="00016A7C">
        <w:rPr>
          <w:rFonts w:ascii="Josefin Sans" w:hAnsi="Josefin Sans"/>
        </w:rPr>
        <w:t>– this option means that the user can modify items on the artifact list pages and on the various planning boards. This means the user can bypass the workflow restrictions on changing status and the need to enter required fields and electronic signatures. This should be disabled in a system that is being used for a regulated product that requires electronic signatures.</w:t>
      </w:r>
    </w:p>
    <w:p w:rsidR="00DB60FF" w:rsidRPr="00016A7C" w:rsidRDefault="00DB60FF" w:rsidP="00DB60FF">
      <w:pPr>
        <w:rPr>
          <w:rFonts w:ascii="Josefin Sans" w:hAnsi="Josefin Sans"/>
          <w:i/>
        </w:rPr>
      </w:pPr>
      <w:r w:rsidRPr="00016A7C">
        <w:rPr>
          <w:rFonts w:ascii="Josefin Sans" w:hAnsi="Josefin Sans"/>
          <w:i/>
        </w:rPr>
        <w:t xml:space="preserve">Note: The permission needed to </w:t>
      </w:r>
      <w:r w:rsidRPr="00016A7C">
        <w:rPr>
          <w:rFonts w:ascii="Josefin Sans" w:hAnsi="Josefin Sans"/>
          <w:i/>
          <w:u w:val="single"/>
        </w:rPr>
        <w:t>execute a test case</w:t>
      </w:r>
      <w:r w:rsidRPr="00016A7C">
        <w:rPr>
          <w:rFonts w:ascii="Josefin Sans" w:hAnsi="Josefin Sans"/>
          <w:i/>
        </w:rPr>
        <w:t xml:space="preserve"> is the “Create + Test Run” permission since that initiates the creation of a new test run.</w:t>
      </w:r>
    </w:p>
    <w:p w:rsidR="00DB60FF" w:rsidRPr="00016A7C" w:rsidRDefault="00DB60FF" w:rsidP="00DB60FF">
      <w:pPr>
        <w:rPr>
          <w:rFonts w:ascii="Josefin Sans" w:hAnsi="Josefin Sans"/>
        </w:rPr>
      </w:pPr>
      <w:r w:rsidRPr="00016A7C">
        <w:rPr>
          <w:rFonts w:ascii="Josefin Sans" w:hAnsi="Josefin Sans"/>
        </w:rPr>
        <w:t>In addition, there are some artifact-wide permissions that can be specified for each role:</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2038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0383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section lets you specify if the role allows users to add new documents to the product, edit existing documents, delete documents, edit the document folders, and view/edit source code revisions.</w:t>
      </w:r>
    </w:p>
    <w:p w:rsidR="00DB60FF" w:rsidRPr="00016A7C" w:rsidRDefault="00DB60FF" w:rsidP="00DB60FF">
      <w:pPr>
        <w:pStyle w:val="Heading2"/>
      </w:pPr>
      <w:r w:rsidRPr="00016A7C">
        <w:br w:type="page"/>
      </w:r>
      <w:bookmarkStart w:id="11" w:name="_Toc6571723"/>
      <w:r>
        <w:lastRenderedPageBreak/>
        <w:t>3.3.</w:t>
      </w:r>
      <w:r w:rsidRPr="00016A7C">
        <w:t xml:space="preserve"> System</w:t>
      </w:r>
      <w:bookmarkEnd w:id="11"/>
    </w:p>
    <w:p w:rsidR="00DB60FF" w:rsidRPr="00016A7C" w:rsidRDefault="00DB60FF" w:rsidP="00DB60FF">
      <w:pPr>
        <w:pStyle w:val="Heading3"/>
      </w:pPr>
      <w:r>
        <w:t>3.3.</w:t>
      </w:r>
      <w:r w:rsidRPr="00016A7C">
        <w:t>1. General Settings</w:t>
      </w:r>
    </w:p>
    <w:p w:rsidR="00DB60FF" w:rsidRPr="00016A7C" w:rsidRDefault="00DB60FF" w:rsidP="00DB60FF">
      <w:pPr>
        <w:rPr>
          <w:rFonts w:ascii="Josefin Sans" w:hAnsi="Josefin Sans"/>
        </w:rPr>
      </w:pPr>
      <w:r w:rsidRPr="00016A7C">
        <w:rPr>
          <w:rFonts w:ascii="Josefin Sans" w:hAnsi="Josefin Sans"/>
        </w:rPr>
        <w:t xml:space="preserve">The general settings page allows you to configure </w:t>
      </w:r>
      <w:r>
        <w:rPr>
          <w:rFonts w:ascii="Josefin Sans" w:hAnsi="Josefin Sans"/>
        </w:rPr>
        <w:t>SpiraPlan</w:t>
      </w:r>
      <w:r w:rsidRPr="00016A7C">
        <w:rPr>
          <w:rFonts w:ascii="Josefin Sans" w:hAnsi="Josefin Sans"/>
        </w:rPr>
        <w:t>® to better match your environment and setup. In the current version, you can specify the default language, or configure the folder used to store document attachments:</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3352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3390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available settings include:</w:t>
      </w:r>
    </w:p>
    <w:p w:rsidR="00DB60FF" w:rsidRPr="00016A7C" w:rsidRDefault="00DB60FF" w:rsidP="00DB60FF">
      <w:pPr>
        <w:numPr>
          <w:ilvl w:val="0"/>
          <w:numId w:val="19"/>
        </w:numPr>
        <w:rPr>
          <w:rFonts w:ascii="Josefin Sans" w:hAnsi="Josefin Sans"/>
        </w:rPr>
      </w:pPr>
      <w:r w:rsidRPr="00016A7C">
        <w:rPr>
          <w:rFonts w:ascii="Josefin Sans" w:hAnsi="Josefin Sans"/>
          <w:b/>
        </w:rPr>
        <w:lastRenderedPageBreak/>
        <w:t>Default Culture</w:t>
      </w:r>
      <w:r w:rsidRPr="00016A7C">
        <w:rPr>
          <w:rFonts w:ascii="Josefin Sans" w:hAnsi="Josefin Sans"/>
        </w:rPr>
        <w:t xml:space="preserve"> – </w:t>
      </w:r>
      <w:r>
        <w:rPr>
          <w:rFonts w:ascii="Josefin Sans" w:hAnsi="Josefin Sans"/>
        </w:rPr>
        <w:t>SpiraPlan</w:t>
      </w:r>
      <w:r w:rsidRPr="00016A7C">
        <w:rPr>
          <w:rFonts w:ascii="Josefin Sans" w:hAnsi="Josefin Sans"/>
        </w:rPr>
        <w:t xml:space="preserve"> can display information in a variety of different languages (assuming that the appropriate language packs have been installed) and number formats. By default, </w:t>
      </w:r>
      <w:r>
        <w:rPr>
          <w:rFonts w:ascii="Josefin Sans" w:hAnsi="Josefin Sans"/>
        </w:rPr>
        <w:t>SpiraPlan</w:t>
      </w:r>
      <w:r w:rsidRPr="00016A7C">
        <w:rPr>
          <w:rFonts w:ascii="Josefin Sans" w:hAnsi="Josefin Sans"/>
        </w:rPr>
        <w:t xml:space="preserve"> will use the regional settings (language and number formats) of the operating system it has been installed on. However, you can override this default by choosing the appropriate culture from the list of options displayed in the drop-down list. </w:t>
      </w:r>
      <w:r w:rsidRPr="00016A7C">
        <w:rPr>
          <w:rFonts w:ascii="Josefin Sans" w:hAnsi="Josefin Sans"/>
          <w:i/>
        </w:rPr>
        <w:t>Note: The list of culture options does not reflect the available language packs, so in some cases, the setting will only change the number formats.</w:t>
      </w:r>
    </w:p>
    <w:p w:rsidR="00DB60FF" w:rsidRPr="00016A7C" w:rsidRDefault="00DB60FF" w:rsidP="00DB60FF">
      <w:pPr>
        <w:numPr>
          <w:ilvl w:val="0"/>
          <w:numId w:val="19"/>
        </w:numPr>
        <w:rPr>
          <w:rFonts w:ascii="Josefin Sans" w:hAnsi="Josefin Sans"/>
        </w:rPr>
      </w:pPr>
      <w:r w:rsidRPr="00016A7C">
        <w:rPr>
          <w:rFonts w:ascii="Josefin Sans" w:hAnsi="Josefin Sans"/>
          <w:b/>
        </w:rPr>
        <w:t>Default Timezone –</w:t>
      </w:r>
      <w:r w:rsidRPr="00016A7C">
        <w:rPr>
          <w:rFonts w:ascii="Josefin Sans" w:hAnsi="Josefin Sans"/>
        </w:rPr>
        <w:t xml:space="preserve"> </w:t>
      </w:r>
      <w:r>
        <w:rPr>
          <w:rFonts w:ascii="Josefin Sans" w:hAnsi="Josefin Sans"/>
        </w:rPr>
        <w:t>SpiraPlan</w:t>
      </w:r>
      <w:r w:rsidRPr="00016A7C">
        <w:rPr>
          <w:rFonts w:ascii="Josefin Sans" w:hAnsi="Josefin Sans"/>
        </w:rPr>
        <w:t xml:space="preserve"> stores all dates and times internally in Universal Coordinated Time (UTC) and can therefore display dates/times adjusted for different timezones. By default, </w:t>
      </w:r>
      <w:r>
        <w:rPr>
          <w:rFonts w:ascii="Josefin Sans" w:hAnsi="Josefin Sans"/>
        </w:rPr>
        <w:t>SpiraPlan</w:t>
      </w:r>
      <w:r w:rsidRPr="00016A7C">
        <w:rPr>
          <w:rFonts w:ascii="Josefin Sans" w:hAnsi="Josefin Sans"/>
        </w:rPr>
        <w:t xml:space="preserve"> will display dates in the timezone specified in the operating system it has been installed on. However, you can override this default by choosing the appropriate display timezone from the list of options displayed in the drop-down list.</w:t>
      </w:r>
    </w:p>
    <w:p w:rsidR="00DB60FF" w:rsidRPr="00016A7C" w:rsidRDefault="00DB60FF" w:rsidP="00DB60FF">
      <w:pPr>
        <w:numPr>
          <w:ilvl w:val="0"/>
          <w:numId w:val="19"/>
        </w:numPr>
        <w:rPr>
          <w:rFonts w:ascii="Josefin Sans" w:hAnsi="Josefin Sans"/>
        </w:rPr>
      </w:pPr>
      <w:r w:rsidRPr="00016A7C">
        <w:rPr>
          <w:rFonts w:ascii="Josefin Sans" w:hAnsi="Josefin Sans"/>
          <w:b/>
        </w:rPr>
        <w:t>Web Server URL –</w:t>
      </w:r>
      <w:r w:rsidRPr="00016A7C">
        <w:rPr>
          <w:rFonts w:ascii="Josefin Sans" w:hAnsi="Josefin Sans"/>
        </w:rPr>
        <w:t xml:space="preserve"> This is the URL that your users use to access the system. Do not put the /Login.aspx or any other page here, as this URL is used to generate links to pages in the application.</w:t>
      </w:r>
    </w:p>
    <w:p w:rsidR="00DB60FF" w:rsidRPr="00016A7C" w:rsidRDefault="00DB60FF" w:rsidP="00DB60FF">
      <w:pPr>
        <w:numPr>
          <w:ilvl w:val="0"/>
          <w:numId w:val="19"/>
        </w:numPr>
        <w:rPr>
          <w:rFonts w:ascii="Josefin Sans" w:hAnsi="Josefin Sans"/>
        </w:rPr>
      </w:pPr>
      <w:r w:rsidRPr="00016A7C">
        <w:rPr>
          <w:rFonts w:ascii="Josefin Sans" w:hAnsi="Josefin Sans"/>
          <w:b/>
        </w:rPr>
        <w:t>Attachments Folder</w:t>
      </w:r>
      <w:r w:rsidRPr="00016A7C">
        <w:rPr>
          <w:rFonts w:ascii="Josefin Sans" w:hAnsi="Josefin Sans"/>
        </w:rPr>
        <w:t xml:space="preserve"> - By default when </w:t>
      </w:r>
      <w:r>
        <w:rPr>
          <w:rFonts w:ascii="Josefin Sans" w:hAnsi="Josefin Sans"/>
        </w:rPr>
        <w:t>SpiraPlan</w:t>
      </w:r>
      <w:r w:rsidRPr="00016A7C">
        <w:rPr>
          <w:rFonts w:ascii="Josefin Sans" w:hAnsi="Josefin Sans"/>
        </w:rPr>
        <w:t xml:space="preserve">® is installed, the document attachments uploaded in the system get stored inside the </w:t>
      </w:r>
      <w:r w:rsidRPr="00016A7C">
        <w:rPr>
          <w:rFonts w:ascii="Josefin Sans" w:hAnsi="Josefin Sans"/>
          <w:u w:val="single"/>
        </w:rPr>
        <w:t>C:\Program Files\</w:t>
      </w:r>
      <w:r>
        <w:rPr>
          <w:rFonts w:ascii="Josefin Sans" w:hAnsi="Josefin Sans"/>
          <w:u w:val="single"/>
        </w:rPr>
        <w:t>SpiraPlan</w:t>
      </w:r>
      <w:r w:rsidRPr="00016A7C">
        <w:rPr>
          <w:rFonts w:ascii="Josefin Sans" w:hAnsi="Josefin Sans"/>
          <w:u w:val="single"/>
        </w:rPr>
        <w:t>\Attachments</w:t>
      </w:r>
      <w:r w:rsidRPr="00016A7C">
        <w:rPr>
          <w:rFonts w:ascii="Josefin Sans" w:hAnsi="Josefin Sans"/>
        </w:rPr>
        <w:t xml:space="preserve"> folder located inside the main </w:t>
      </w:r>
      <w:r>
        <w:rPr>
          <w:rFonts w:ascii="Josefin Sans" w:hAnsi="Josefin Sans"/>
        </w:rPr>
        <w:t>SpiraPlan</w:t>
      </w:r>
      <w:r w:rsidRPr="00016A7C">
        <w:rPr>
          <w:rFonts w:ascii="Josefin Sans" w:hAnsi="Josefin Sans"/>
        </w:rPr>
        <w:t>® installation root. However you may want to have the documents stored on a remotely mounted drive or on a different hard disk partition. In which case you can simply change the folder pointed to in the text-box illustrated above and then click [Update] to commit the change.</w:t>
      </w:r>
    </w:p>
    <w:p w:rsidR="00DB60FF" w:rsidRPr="00016A7C" w:rsidRDefault="00DB60FF" w:rsidP="00DB60FF">
      <w:pPr>
        <w:numPr>
          <w:ilvl w:val="0"/>
          <w:numId w:val="19"/>
        </w:numPr>
        <w:rPr>
          <w:rFonts w:ascii="Josefin Sans" w:hAnsi="Josefin Sans"/>
        </w:rPr>
      </w:pPr>
      <w:r w:rsidRPr="00016A7C">
        <w:rPr>
          <w:rFonts w:ascii="Josefin Sans" w:hAnsi="Josefin Sans"/>
          <w:b/>
        </w:rPr>
        <w:t xml:space="preserve">Cache Folder </w:t>
      </w:r>
      <w:r w:rsidRPr="00016A7C">
        <w:rPr>
          <w:rFonts w:ascii="Josefin Sans" w:hAnsi="Josefin Sans"/>
        </w:rPr>
        <w:t xml:space="preserve">– By default when </w:t>
      </w:r>
      <w:r>
        <w:rPr>
          <w:rFonts w:ascii="Josefin Sans" w:hAnsi="Josefin Sans"/>
        </w:rPr>
        <w:t>SpiraPlan</w:t>
      </w:r>
      <w:r w:rsidRPr="00016A7C">
        <w:rPr>
          <w:rFonts w:ascii="Josefin Sans" w:hAnsi="Josefin Sans"/>
        </w:rPr>
        <w:t xml:space="preserve"> needs to store temporary data (generated reports, the version control cache, etc.) it will store them in the C:\ProgramData\Inflectra\Spira folder. Sometimes this folder is not appropriate (e.g. you want them on a different drive that has more space). You can enter in a different folder for temporary storage and </w:t>
      </w:r>
      <w:r>
        <w:rPr>
          <w:rFonts w:ascii="Josefin Sans" w:hAnsi="Josefin Sans"/>
        </w:rPr>
        <w:t>SpiraPlan</w:t>
      </w:r>
      <w:r w:rsidRPr="00016A7C">
        <w:rPr>
          <w:rFonts w:ascii="Josefin Sans" w:hAnsi="Josefin Sans"/>
        </w:rPr>
        <w:t xml:space="preserve"> will use that instead.</w:t>
      </w:r>
    </w:p>
    <w:p w:rsidR="00DB60FF" w:rsidRPr="00016A7C" w:rsidRDefault="00DB60FF" w:rsidP="00DB60FF">
      <w:pPr>
        <w:numPr>
          <w:ilvl w:val="0"/>
          <w:numId w:val="19"/>
        </w:numPr>
        <w:rPr>
          <w:rFonts w:ascii="Josefin Sans" w:hAnsi="Josefin Sans"/>
        </w:rPr>
      </w:pPr>
      <w:r w:rsidRPr="00016A7C">
        <w:rPr>
          <w:rFonts w:ascii="Josefin Sans" w:hAnsi="Josefin Sans"/>
          <w:b/>
        </w:rPr>
        <w:t>Login Notice</w:t>
      </w:r>
      <w:r w:rsidRPr="00016A7C">
        <w:rPr>
          <w:rFonts w:ascii="Josefin Sans" w:hAnsi="Josefin Sans"/>
        </w:rPr>
        <w:t xml:space="preserve"> – this can be used system wide to set a message to permanently display at the bottom of the login screen for all users (for example, a company disclaimer).</w:t>
      </w:r>
    </w:p>
    <w:p w:rsidR="00DB60FF" w:rsidRPr="00016A7C" w:rsidRDefault="00DB60FF" w:rsidP="00DB60FF">
      <w:pPr>
        <w:numPr>
          <w:ilvl w:val="0"/>
          <w:numId w:val="19"/>
        </w:numPr>
        <w:rPr>
          <w:rFonts w:ascii="Josefin Sans" w:hAnsi="Josefin Sans"/>
        </w:rPr>
      </w:pPr>
      <w:r w:rsidRPr="00016A7C">
        <w:rPr>
          <w:rFonts w:ascii="Josefin Sans" w:hAnsi="Josefin Sans"/>
          <w:b/>
        </w:rPr>
        <w:t xml:space="preserve">Administration Message </w:t>
      </w:r>
      <w:r w:rsidRPr="00016A7C">
        <w:rPr>
          <w:rFonts w:ascii="Josefin Sans" w:hAnsi="Josefin Sans"/>
        </w:rPr>
        <w:t>– this can be used by the administrator to display a temporary notice displayed on the login screen for all users. For example it could be used to remind all users that the server will be down for upgrading over the weekend. The administrator should delete the message once it is no longer needed.</w:t>
      </w:r>
    </w:p>
    <w:p w:rsidR="00DB60FF" w:rsidRPr="00016A7C" w:rsidRDefault="00DB60FF" w:rsidP="00DB60FF">
      <w:pPr>
        <w:numPr>
          <w:ilvl w:val="0"/>
          <w:numId w:val="19"/>
        </w:numPr>
        <w:rPr>
          <w:rFonts w:ascii="Josefin Sans" w:hAnsi="Josefin Sans"/>
        </w:rPr>
      </w:pPr>
      <w:r w:rsidRPr="00016A7C">
        <w:rPr>
          <w:rFonts w:ascii="Josefin Sans" w:hAnsi="Josefin Sans"/>
          <w:b/>
        </w:rPr>
        <w:t>Instant Messenger</w:t>
      </w:r>
      <w:r w:rsidRPr="00016A7C">
        <w:rPr>
          <w:rFonts w:ascii="Josefin Sans" w:hAnsi="Josefin Sans"/>
        </w:rPr>
        <w:t xml:space="preserve"> – SpiraPlan and SpiraTeam come with a built-in instant messenger that allows users to communicate with each other in real-time. This can result in higher levels of network traffic and some system administrators may wish to disable this feature. This option lets you disable the integrated instant messenger. In addition, you can specify how long (in days) instant messages are retained in the system.</w:t>
      </w:r>
    </w:p>
    <w:p w:rsidR="00DB60FF" w:rsidRPr="00016A7C" w:rsidRDefault="00DB60FF" w:rsidP="00DB60FF">
      <w:pPr>
        <w:numPr>
          <w:ilvl w:val="0"/>
          <w:numId w:val="19"/>
        </w:numPr>
        <w:rPr>
          <w:rFonts w:ascii="Josefin Sans" w:hAnsi="Josefin Sans"/>
        </w:rPr>
      </w:pPr>
      <w:r w:rsidRPr="00016A7C">
        <w:rPr>
          <w:rFonts w:ascii="Josefin Sans" w:hAnsi="Josefin Sans"/>
          <w:b/>
        </w:rPr>
        <w:t>Event Log Retention</w:t>
      </w:r>
      <w:r w:rsidRPr="00016A7C">
        <w:rPr>
          <w:rFonts w:ascii="Josefin Sans" w:hAnsi="Josefin Sans"/>
        </w:rPr>
        <w:t xml:space="preserve"> – As described in section 3.</w:t>
      </w:r>
      <w:r>
        <w:rPr>
          <w:rFonts w:ascii="Josefin Sans" w:hAnsi="Josefin Sans"/>
        </w:rPr>
        <w:t>3</w:t>
      </w:r>
      <w:r w:rsidRPr="00016A7C">
        <w:rPr>
          <w:rFonts w:ascii="Josefin Sans" w:hAnsi="Josefin Sans"/>
        </w:rPr>
        <w:t xml:space="preserve">.7, </w:t>
      </w:r>
      <w:r>
        <w:rPr>
          <w:rFonts w:ascii="Josefin Sans" w:hAnsi="Josefin Sans"/>
        </w:rPr>
        <w:t>SpiraPlan</w:t>
      </w:r>
      <w:r w:rsidRPr="00016A7C">
        <w:rPr>
          <w:rFonts w:ascii="Josefin Sans" w:hAnsi="Josefin Sans"/>
        </w:rPr>
        <w:t xml:space="preserve"> comes with a built-in diagnostic event log. By default the system will only retain the last 30-days of events to avoid wasting storage space. You can adjust the retention period in this section to match your organization’s policies.</w:t>
      </w:r>
    </w:p>
    <w:p w:rsidR="00DB60FF" w:rsidRPr="00016A7C" w:rsidRDefault="00DB60FF" w:rsidP="00DB60FF">
      <w:pPr>
        <w:numPr>
          <w:ilvl w:val="0"/>
          <w:numId w:val="19"/>
        </w:numPr>
        <w:rPr>
          <w:rFonts w:ascii="Josefin Sans" w:hAnsi="Josefin Sans"/>
        </w:rPr>
      </w:pPr>
      <w:r w:rsidRPr="00016A7C">
        <w:rPr>
          <w:rFonts w:ascii="Josefin Sans" w:hAnsi="Josefin Sans"/>
          <w:b/>
        </w:rPr>
        <w:t xml:space="preserve">Enable Free Text Indexes </w:t>
      </w:r>
      <w:r w:rsidRPr="00016A7C">
        <w:rPr>
          <w:rFonts w:ascii="Josefin Sans" w:hAnsi="Josefin Sans"/>
        </w:rPr>
        <w:t xml:space="preserve">– This tells </w:t>
      </w:r>
      <w:r>
        <w:rPr>
          <w:rFonts w:ascii="Josefin Sans" w:hAnsi="Josefin Sans"/>
        </w:rPr>
        <w:t>SpiraPlan</w:t>
      </w:r>
      <w:r w:rsidRPr="00016A7C">
        <w:rPr>
          <w:rFonts w:ascii="Josefin Sans" w:hAnsi="Josefin Sans"/>
        </w:rPr>
        <w:t xml:space="preserve"> to use SQL Server Free Text Indexing to speed up keyword searches in the Global Search box. You should only have this set to “Yes” if you have the Free Text Indexing featured enabled in SQL Server, otherwise you will cause </w:t>
      </w:r>
      <w:r>
        <w:rPr>
          <w:rFonts w:ascii="Josefin Sans" w:hAnsi="Josefin Sans"/>
        </w:rPr>
        <w:t>SpiraPlan</w:t>
      </w:r>
      <w:r w:rsidRPr="00016A7C">
        <w:rPr>
          <w:rFonts w:ascii="Josefin Sans" w:hAnsi="Josefin Sans"/>
        </w:rPr>
        <w:t xml:space="preserve"> to display error messages when users try and use the global search.</w:t>
      </w:r>
    </w:p>
    <w:p w:rsidR="00DB60FF" w:rsidRPr="00016A7C" w:rsidRDefault="00DB60FF" w:rsidP="00DB60FF">
      <w:pPr>
        <w:pStyle w:val="Heading3"/>
      </w:pPr>
      <w:r>
        <w:t>3.3.</w:t>
      </w:r>
      <w:r w:rsidRPr="00016A7C">
        <w:t>2. File Type Icons</w:t>
      </w:r>
    </w:p>
    <w:p w:rsidR="00DB60FF" w:rsidRPr="00016A7C" w:rsidRDefault="00DB60FF" w:rsidP="00DB60FF">
      <w:pPr>
        <w:rPr>
          <w:rFonts w:ascii="Josefin Sans" w:hAnsi="Josefin Sans"/>
        </w:rPr>
      </w:pPr>
      <w:r w:rsidRPr="00016A7C">
        <w:rPr>
          <w:rFonts w:ascii="Josefin Sans" w:hAnsi="Josefin Sans"/>
        </w:rPr>
        <w:t xml:space="preserve">The “File Types List” administration page allows you to view all the different filetypes that are recognized by </w:t>
      </w:r>
      <w:r>
        <w:rPr>
          <w:rFonts w:ascii="Josefin Sans" w:hAnsi="Josefin Sans"/>
        </w:rPr>
        <w:t>SpiraPlan</w:t>
      </w:r>
      <w:r w:rsidRPr="00016A7C">
        <w:rPr>
          <w:rFonts w:ascii="Josefin Sans" w:hAnsi="Josefin Sans"/>
        </w:rPr>
        <w:t xml:space="preserve"> and add or edit the associated icon, name, description and MIME type:</w:t>
      </w:r>
    </w:p>
    <w:p w:rsidR="00DB60FF" w:rsidRPr="00016A7C" w:rsidRDefault="00317225" w:rsidP="00DB60FF">
      <w:pPr>
        <w:rPr>
          <w:rFonts w:ascii="Josefin Sans" w:hAnsi="Josefin Sans"/>
        </w:rPr>
      </w:pPr>
      <w:r>
        <w:rPr>
          <w:noProof/>
        </w:rPr>
        <w:lastRenderedPageBreak/>
        <w:drawing>
          <wp:inline distT="0" distB="0" distL="0" distR="0">
            <wp:extent cx="548640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If you click on the “Edit” button next to a filetype, or click on the “Add” button at the bottom of the screen, the system will display the page that lets you add or edit a filetype entry:</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2533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5336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On this page you can enter/edit the file extension that’s used to recognize the type of file uploaded, the description of the file type (displayed in popup tooltips), the MIME type (used to determine how the browser handles the file type) and the path to the icon image. Once you are satisfied with the values, you can click on the “Save” button to confirm the changes.</w:t>
      </w:r>
    </w:p>
    <w:p w:rsidR="00DB60FF" w:rsidRPr="00016A7C" w:rsidRDefault="00DB60FF" w:rsidP="00DB60FF">
      <w:pPr>
        <w:rPr>
          <w:rFonts w:ascii="Josefin Sans" w:hAnsi="Josefin Sans"/>
          <w:i/>
        </w:rPr>
      </w:pPr>
    </w:p>
    <w:p w:rsidR="00DB60FF" w:rsidRPr="00016A7C" w:rsidRDefault="00DB60FF" w:rsidP="00DB60FF">
      <w:pPr>
        <w:pStyle w:val="Heading3"/>
      </w:pPr>
      <w:r>
        <w:t>3.3.</w:t>
      </w:r>
      <w:r w:rsidRPr="00016A7C">
        <w:t>3. License Details</w:t>
      </w:r>
    </w:p>
    <w:p w:rsidR="00DB60FF" w:rsidRPr="00016A7C" w:rsidRDefault="00DB60FF" w:rsidP="00DB60FF">
      <w:pPr>
        <w:rPr>
          <w:rFonts w:ascii="Josefin Sans" w:hAnsi="Josefin Sans"/>
        </w:rPr>
      </w:pPr>
      <w:r w:rsidRPr="00016A7C">
        <w:rPr>
          <w:rFonts w:ascii="Josefin Sans" w:hAnsi="Josefin Sans"/>
        </w:rPr>
        <w:t xml:space="preserve">The license details page displays the information about the installed license for the particular instance of </w:t>
      </w:r>
      <w:r>
        <w:rPr>
          <w:rFonts w:ascii="Josefin Sans" w:hAnsi="Josefin Sans"/>
        </w:rPr>
        <w:t>SpiraPlan</w:t>
      </w:r>
      <w:r w:rsidRPr="00016A7C">
        <w:rPr>
          <w:rFonts w:ascii="Josefin Sans" w:hAnsi="Josefin Sans"/>
        </w:rPr>
        <w:t xml:space="preserve">® being used. </w:t>
      </w:r>
      <w:r>
        <w:rPr>
          <w:rFonts w:ascii="Josefin Sans" w:hAnsi="Josefin Sans"/>
        </w:rPr>
        <w:t xml:space="preserve">This will display less information for hosted customers. </w:t>
      </w:r>
      <w:r w:rsidRPr="00016A7C">
        <w:rPr>
          <w:rFonts w:ascii="Josefin Sans" w:hAnsi="Josefin Sans"/>
        </w:rPr>
        <w:t xml:space="preserve">The information displayed </w:t>
      </w:r>
      <w:r>
        <w:rPr>
          <w:rFonts w:ascii="Josefin Sans" w:hAnsi="Josefin Sans"/>
        </w:rPr>
        <w:t xml:space="preserve">for self-hosted customers </w:t>
      </w:r>
      <w:r w:rsidRPr="00016A7C">
        <w:rPr>
          <w:rFonts w:ascii="Josefin Sans" w:hAnsi="Josefin Sans"/>
        </w:rPr>
        <w:t xml:space="preserve">includes: the product name (e.g. </w:t>
      </w:r>
      <w:r>
        <w:rPr>
          <w:rFonts w:ascii="Josefin Sans" w:hAnsi="Josefin Sans"/>
        </w:rPr>
        <w:t>SpiraPlan</w:t>
      </w:r>
      <w:r w:rsidRPr="00016A7C">
        <w:rPr>
          <w:rFonts w:ascii="Josefin Sans" w:hAnsi="Josefin Sans"/>
        </w:rPr>
        <w:t>), the license version (e.g. v</w:t>
      </w:r>
      <w:r>
        <w:rPr>
          <w:rFonts w:ascii="Josefin Sans" w:hAnsi="Josefin Sans"/>
        </w:rPr>
        <w:t>6</w:t>
      </w:r>
      <w:r w:rsidRPr="00016A7C">
        <w:rPr>
          <w:rFonts w:ascii="Josefin Sans" w:hAnsi="Josefin Sans"/>
        </w:rPr>
        <w:t>.</w:t>
      </w:r>
      <w:r>
        <w:rPr>
          <w:rFonts w:ascii="Josefin Sans" w:hAnsi="Josefin Sans"/>
        </w:rPr>
        <w:t>0</w:t>
      </w:r>
      <w:r w:rsidRPr="00016A7C">
        <w:rPr>
          <w:rFonts w:ascii="Josefin Sans" w:hAnsi="Josefin Sans"/>
        </w:rPr>
        <w:t xml:space="preserve">.0.0), type of license in effect (x-user fixed, x-user concurrent, demonstration, enterprise, etc.), </w:t>
      </w:r>
      <w:r>
        <w:rPr>
          <w:rFonts w:ascii="Josefin Sans" w:hAnsi="Josefin Sans"/>
        </w:rPr>
        <w:t xml:space="preserve">the expiration date (if any) of the license, </w:t>
      </w:r>
      <w:r w:rsidRPr="00016A7C">
        <w:rPr>
          <w:rFonts w:ascii="Josefin Sans" w:hAnsi="Josefin Sans"/>
        </w:rPr>
        <w:t>the organization that the license belongs to, and the number of users concurrently logged-in</w:t>
      </w:r>
      <w:r>
        <w:rPr>
          <w:rFonts w:ascii="Josefin Sans" w:hAnsi="Josefin Sans"/>
        </w:rPr>
        <w:t xml:space="preserve"> right now</w:t>
      </w:r>
      <w:r w:rsidRPr="00016A7C">
        <w:rPr>
          <w:rFonts w:ascii="Josefin Sans" w:hAnsi="Josefin Sans"/>
        </w:rPr>
        <w:t>. This last piece of information is useful as it helps administrators track down how many licenses are currently in use.</w:t>
      </w:r>
    </w:p>
    <w:p w:rsidR="00DB60FF" w:rsidRPr="00016A7C" w:rsidRDefault="00DB60FF" w:rsidP="00DB60FF">
      <w:pPr>
        <w:rPr>
          <w:rFonts w:ascii="Josefin Sans" w:hAnsi="Josefin Sans"/>
        </w:rPr>
      </w:pPr>
      <w:r w:rsidRPr="00016A7C">
        <w:rPr>
          <w:rFonts w:ascii="Josefin Sans" w:hAnsi="Josefin Sans"/>
        </w:rPr>
        <w:t>A sample page is illustrated below:</w:t>
      </w:r>
    </w:p>
    <w:p w:rsidR="00DB60FF" w:rsidRPr="00016A7C" w:rsidRDefault="00317225" w:rsidP="00DB60FF">
      <w:pPr>
        <w:rPr>
          <w:rFonts w:ascii="Josefin Sans" w:hAnsi="Josefin Sans"/>
        </w:rPr>
      </w:pPr>
      <w:r>
        <w:rPr>
          <w:noProof/>
        </w:rPr>
        <w:lastRenderedPageBreak/>
        <w:drawing>
          <wp:inline distT="0" distB="0" distL="0" distR="0">
            <wp:extent cx="5486400" cy="3143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To change the license key used by the system (for example, if to upgrade from Trial edition to Standard edition), you do </w:t>
      </w:r>
      <w:r w:rsidRPr="00016A7C">
        <w:rPr>
          <w:rFonts w:ascii="Josefin Sans" w:hAnsi="Josefin Sans"/>
          <w:b/>
          <w:u w:val="single"/>
        </w:rPr>
        <w:t>not</w:t>
      </w:r>
      <w:r w:rsidRPr="00016A7C">
        <w:rPr>
          <w:rFonts w:ascii="Josefin Sans" w:hAnsi="Josefin Sans"/>
        </w:rPr>
        <w:t xml:space="preserve"> need to reinstall </w:t>
      </w:r>
      <w:r>
        <w:rPr>
          <w:rFonts w:ascii="Josefin Sans" w:hAnsi="Josefin Sans"/>
        </w:rPr>
        <w:t>SpiraPlan</w:t>
      </w:r>
      <w:r w:rsidRPr="00016A7C">
        <w:rPr>
          <w:rFonts w:ascii="Josefin Sans" w:hAnsi="Josefin Sans"/>
        </w:rPr>
        <w:t xml:space="preserve">®. All you need to do is change the </w:t>
      </w:r>
      <w:r w:rsidRPr="00016A7C">
        <w:rPr>
          <w:rFonts w:ascii="Josefin Sans" w:hAnsi="Josefin Sans"/>
          <w:b/>
        </w:rPr>
        <w:t>organization</w:t>
      </w:r>
      <w:r w:rsidRPr="00016A7C">
        <w:rPr>
          <w:rFonts w:ascii="Josefin Sans" w:hAnsi="Josefin Sans"/>
        </w:rPr>
        <w:t xml:space="preserve"> and </w:t>
      </w:r>
      <w:r w:rsidRPr="00016A7C">
        <w:rPr>
          <w:rFonts w:ascii="Josefin Sans" w:hAnsi="Josefin Sans"/>
          <w:b/>
        </w:rPr>
        <w:t>license key</w:t>
      </w:r>
      <w:r w:rsidRPr="00016A7C">
        <w:rPr>
          <w:rFonts w:ascii="Josefin Sans" w:hAnsi="Josefin Sans"/>
        </w:rPr>
        <w:t xml:space="preserve"> text-boxes to match the license key and organization name found in the customer area of our website (</w:t>
      </w:r>
      <w:hyperlink r:id="rId82" w:history="1">
        <w:r w:rsidRPr="00016A7C">
          <w:rPr>
            <w:rStyle w:val="Hyperlink"/>
            <w:rFonts w:ascii="Josefin Sans" w:hAnsi="Josefin Sans"/>
          </w:rPr>
          <w:t>http://www.inflectra.com/CustomerArea</w:t>
        </w:r>
      </w:hyperlink>
      <w:r w:rsidRPr="00016A7C">
        <w:rPr>
          <w:rFonts w:ascii="Josefin Sans" w:hAnsi="Josefin Sans"/>
        </w:rPr>
        <w:t>) and click the “</w:t>
      </w:r>
      <w:r>
        <w:rPr>
          <w:rFonts w:ascii="Josefin Sans" w:hAnsi="Josefin Sans"/>
        </w:rPr>
        <w:t>Save</w:t>
      </w:r>
      <w:r w:rsidRPr="00016A7C">
        <w:rPr>
          <w:rFonts w:ascii="Josefin Sans" w:hAnsi="Josefin Sans"/>
        </w:rPr>
        <w:t>” button.</w:t>
      </w:r>
    </w:p>
    <w:p w:rsidR="00DB60FF" w:rsidRPr="00016A7C" w:rsidRDefault="00DB60FF" w:rsidP="00DB60FF">
      <w:pPr>
        <w:rPr>
          <w:rFonts w:ascii="Josefin Sans" w:hAnsi="Josefin Sans"/>
        </w:rPr>
      </w:pPr>
      <w:r w:rsidRPr="00016A7C">
        <w:rPr>
          <w:rFonts w:ascii="Josefin Sans" w:hAnsi="Josefin Sans"/>
        </w:rPr>
        <w:t>If there is an issue with the license key (e.g. a trial version that is passed its expiration date, or where the license key doesn’t match the organization name) an error will be displayed describing the specific issue with the information you entered. If you are unable to get the system to work with the license key information, please contact Inflectra</w:t>
      </w:r>
      <w:r w:rsidRPr="00016A7C">
        <w:rPr>
          <w:rFonts w:ascii="Josefin Sans" w:hAnsi="Josefin Sans"/>
          <w:vertAlign w:val="superscript"/>
        </w:rPr>
        <w:t>®</w:t>
      </w:r>
      <w:r w:rsidRPr="00016A7C">
        <w:rPr>
          <w:rFonts w:ascii="Josefin Sans" w:hAnsi="Josefin Sans"/>
        </w:rPr>
        <w:t xml:space="preserve"> customer support at: </w:t>
      </w:r>
      <w:hyperlink r:id="rId83" w:history="1">
        <w:r w:rsidRPr="00016A7C">
          <w:rPr>
            <w:rStyle w:val="Hyperlink"/>
            <w:rFonts w:ascii="Josefin Sans" w:hAnsi="Josefin Sans"/>
          </w:rPr>
          <w:t>support@inflectra.com</w:t>
        </w:r>
      </w:hyperlink>
      <w:r w:rsidRPr="00016A7C">
        <w:rPr>
          <w:rFonts w:ascii="Josefin Sans" w:hAnsi="Josefin Sans"/>
        </w:rPr>
        <w:t xml:space="preserve">. </w:t>
      </w:r>
    </w:p>
    <w:p w:rsidR="00DB60FF" w:rsidRPr="00016A7C" w:rsidRDefault="00DB60FF" w:rsidP="00DB60FF">
      <w:pPr>
        <w:pStyle w:val="Heading3"/>
      </w:pPr>
      <w:r>
        <w:lastRenderedPageBreak/>
        <w:t>3.3.</w:t>
      </w:r>
      <w:r w:rsidRPr="00016A7C">
        <w:t>4. LDAP Configuration</w:t>
      </w:r>
    </w:p>
    <w:p w:rsidR="00DB60FF" w:rsidRPr="00016A7C" w:rsidRDefault="00DB60FF" w:rsidP="00DB60FF">
      <w:pPr>
        <w:keepNext/>
        <w:keepLines/>
        <w:rPr>
          <w:rFonts w:ascii="Josefin Sans" w:hAnsi="Josefin Sans"/>
        </w:rPr>
      </w:pPr>
      <w:r w:rsidRPr="00016A7C">
        <w:rPr>
          <w:rFonts w:ascii="Josefin Sans" w:hAnsi="Josefin Sans"/>
        </w:rPr>
        <w:t xml:space="preserve">As described previously, you can configure </w:t>
      </w:r>
      <w:r>
        <w:rPr>
          <w:rFonts w:ascii="Josefin Sans" w:hAnsi="Josefin Sans"/>
        </w:rPr>
        <w:t>SpiraPlan</w:t>
      </w:r>
      <w:r w:rsidRPr="00016A7C">
        <w:rPr>
          <w:rFonts w:ascii="Josefin Sans" w:hAnsi="Josefin Sans"/>
        </w:rPr>
        <w:t xml:space="preserve">® to use an external LDAP server for importing new user profiles into the system, and for authenticating users – instead of having to store separate passwords inside </w:t>
      </w:r>
      <w:r>
        <w:rPr>
          <w:rFonts w:ascii="Josefin Sans" w:hAnsi="Josefin Sans"/>
        </w:rPr>
        <w:t>SpiraPlan</w:t>
      </w:r>
      <w:r w:rsidRPr="00016A7C">
        <w:rPr>
          <w:rFonts w:ascii="Josefin Sans" w:hAnsi="Josefin Sans"/>
        </w:rPr>
        <w:t>®. However, you need to first configure the LDAP server settings. To do this, click on the “LDAP Configuration” link the Administration navigation:</w:t>
      </w:r>
    </w:p>
    <w:p w:rsidR="00DB60FF" w:rsidRPr="00016A7C" w:rsidRDefault="00317225" w:rsidP="00DB60FF">
      <w:pPr>
        <w:keepNext/>
        <w:keepLines/>
        <w:rPr>
          <w:rFonts w:ascii="Josefin Sans" w:hAnsi="Josefin Sans"/>
        </w:rPr>
      </w:pPr>
      <w:r w:rsidRPr="00A772CB">
        <w:rPr>
          <w:rFonts w:ascii="Josefin Sans" w:hAnsi="Josefin Sans"/>
          <w:noProof/>
        </w:rPr>
        <w:drawing>
          <wp:inline distT="0" distB="0" distL="0" distR="0">
            <wp:extent cx="5486400" cy="4276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2767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need to fill out the various configuration settings for your LDAP server, each of which is explained in more detail below:</w:t>
      </w:r>
    </w:p>
    <w:p w:rsidR="00DB60FF" w:rsidRPr="00016A7C" w:rsidRDefault="00DB60FF" w:rsidP="00DB60FF">
      <w:pPr>
        <w:numPr>
          <w:ilvl w:val="0"/>
          <w:numId w:val="5"/>
        </w:numPr>
        <w:rPr>
          <w:rFonts w:ascii="Josefin Sans" w:hAnsi="Josefin Sans"/>
          <w:b/>
        </w:rPr>
      </w:pPr>
      <w:r w:rsidRPr="00016A7C">
        <w:rPr>
          <w:rFonts w:ascii="Josefin Sans" w:hAnsi="Josefin Sans"/>
          <w:b/>
        </w:rPr>
        <w:t>LDAP Host</w:t>
      </w:r>
      <w:r w:rsidRPr="00016A7C">
        <w:rPr>
          <w:rFonts w:ascii="Josefin Sans" w:hAnsi="Josefin Sans"/>
          <w:b/>
        </w:rPr>
        <w:br/>
      </w:r>
      <w:r w:rsidRPr="00016A7C">
        <w:rPr>
          <w:rFonts w:ascii="Josefin Sans" w:hAnsi="Josefin Sans"/>
        </w:rPr>
        <w:t xml:space="preserve">This should contain the name of the LDAP server that you want </w:t>
      </w:r>
      <w:r>
        <w:rPr>
          <w:rFonts w:ascii="Josefin Sans" w:hAnsi="Josefin Sans"/>
        </w:rPr>
        <w:t>SpiraPlan</w:t>
      </w:r>
      <w:r w:rsidRPr="00016A7C">
        <w:rPr>
          <w:rFonts w:ascii="Josefin Sans" w:hAnsi="Josefin Sans"/>
        </w:rPr>
        <w:t xml:space="preserve"> to connect to together with the port number if it’s not the default of 389.</w:t>
      </w:r>
    </w:p>
    <w:p w:rsidR="00DB60FF" w:rsidRPr="00016A7C" w:rsidRDefault="00DB60FF" w:rsidP="00DB60FF">
      <w:pPr>
        <w:numPr>
          <w:ilvl w:val="0"/>
          <w:numId w:val="5"/>
        </w:numPr>
        <w:rPr>
          <w:rFonts w:ascii="Josefin Sans" w:hAnsi="Josefin Sans"/>
          <w:b/>
        </w:rPr>
      </w:pPr>
      <w:r w:rsidRPr="00016A7C">
        <w:rPr>
          <w:rFonts w:ascii="Josefin Sans" w:hAnsi="Josefin Sans"/>
          <w:b/>
        </w:rPr>
        <w:t>Use Secure Sockets Layer (SSL)</w:t>
      </w:r>
      <w:r w:rsidRPr="00016A7C">
        <w:rPr>
          <w:rFonts w:ascii="Josefin Sans" w:hAnsi="Josefin Sans"/>
          <w:b/>
        </w:rPr>
        <w:br/>
      </w:r>
      <w:r w:rsidRPr="00016A7C">
        <w:rPr>
          <w:rFonts w:ascii="Josefin Sans" w:hAnsi="Josefin Sans"/>
        </w:rPr>
        <w:t>You should select this check-box if your LDAP server requires use of the LDAPS secure protocol. Leave unchecked for unencrypted LDAP communication.</w:t>
      </w:r>
    </w:p>
    <w:p w:rsidR="00DB60FF" w:rsidRPr="00016A7C" w:rsidRDefault="00DB60FF" w:rsidP="00DB60FF">
      <w:pPr>
        <w:numPr>
          <w:ilvl w:val="0"/>
          <w:numId w:val="5"/>
        </w:numPr>
        <w:rPr>
          <w:rFonts w:ascii="Josefin Sans" w:hAnsi="Josefin Sans"/>
          <w:b/>
        </w:rPr>
      </w:pPr>
      <w:r w:rsidRPr="00016A7C">
        <w:rPr>
          <w:rFonts w:ascii="Josefin Sans" w:hAnsi="Josefin Sans"/>
          <w:b/>
        </w:rPr>
        <w:t xml:space="preserve">Base DN </w:t>
      </w:r>
      <w:r w:rsidRPr="00016A7C">
        <w:rPr>
          <w:rFonts w:ascii="Josefin Sans" w:hAnsi="Josefin Sans"/>
          <w:b/>
        </w:rPr>
        <w:br/>
      </w:r>
      <w:r w:rsidRPr="00016A7C">
        <w:rPr>
          <w:rFonts w:ascii="Josefin Sans" w:hAnsi="Josefin Sans"/>
        </w:rPr>
        <w:t xml:space="preserve">This should be the distinguished name of the object inside your LDAP server that contains the list of user accounts. This varies by the type of LDAP server, please consult your LDAP server documentation for more details. </w:t>
      </w:r>
    </w:p>
    <w:p w:rsidR="00DB60FF" w:rsidRPr="00016A7C" w:rsidRDefault="00DB60FF" w:rsidP="00DB60FF">
      <w:pPr>
        <w:numPr>
          <w:ilvl w:val="0"/>
          <w:numId w:val="5"/>
        </w:numPr>
        <w:rPr>
          <w:rFonts w:ascii="Josefin Sans" w:hAnsi="Josefin Sans"/>
          <w:b/>
        </w:rPr>
      </w:pPr>
      <w:r w:rsidRPr="00016A7C">
        <w:rPr>
          <w:rFonts w:ascii="Josefin Sans" w:hAnsi="Josefin Sans"/>
          <w:b/>
        </w:rPr>
        <w:t xml:space="preserve">Bind DN </w:t>
      </w:r>
      <w:r w:rsidRPr="00016A7C">
        <w:rPr>
          <w:rFonts w:ascii="Josefin Sans" w:hAnsi="Josefin Sans"/>
          <w:b/>
        </w:rPr>
        <w:br/>
      </w:r>
      <w:r w:rsidRPr="00016A7C">
        <w:rPr>
          <w:rFonts w:ascii="Josefin Sans" w:hAnsi="Josefin Sans"/>
        </w:rPr>
        <w:t xml:space="preserve">This should be the distinguished name of the user inside your LDAP server that will be used to </w:t>
      </w:r>
      <w:r w:rsidRPr="00016A7C">
        <w:rPr>
          <w:rFonts w:ascii="Josefin Sans" w:hAnsi="Josefin Sans"/>
        </w:rPr>
        <w:lastRenderedPageBreak/>
        <w:t xml:space="preserve">authenticate against when importing users. If not provided, </w:t>
      </w:r>
      <w:r>
        <w:rPr>
          <w:rFonts w:ascii="Josefin Sans" w:hAnsi="Josefin Sans"/>
        </w:rPr>
        <w:t>SpiraPlan</w:t>
      </w:r>
      <w:r w:rsidRPr="00016A7C">
        <w:rPr>
          <w:rFonts w:ascii="Josefin Sans" w:hAnsi="Josefin Sans"/>
        </w:rPr>
        <w:t>® will try and authenticate with the LDAP server anonymously.</w:t>
      </w:r>
    </w:p>
    <w:p w:rsidR="00DB60FF" w:rsidRPr="00016A7C" w:rsidRDefault="00DB60FF" w:rsidP="00DB60FF">
      <w:pPr>
        <w:numPr>
          <w:ilvl w:val="0"/>
          <w:numId w:val="5"/>
        </w:numPr>
        <w:rPr>
          <w:rFonts w:ascii="Josefin Sans" w:hAnsi="Josefin Sans"/>
          <w:b/>
        </w:rPr>
      </w:pPr>
      <w:r w:rsidRPr="00016A7C">
        <w:rPr>
          <w:rFonts w:ascii="Josefin Sans" w:hAnsi="Josefin Sans"/>
          <w:b/>
        </w:rPr>
        <w:t xml:space="preserve">Bind Password </w:t>
      </w:r>
      <w:r w:rsidRPr="00016A7C">
        <w:rPr>
          <w:rFonts w:ascii="Josefin Sans" w:hAnsi="Josefin Sans"/>
          <w:b/>
        </w:rPr>
        <w:br/>
      </w:r>
      <w:r w:rsidRPr="00016A7C">
        <w:rPr>
          <w:rFonts w:ascii="Josefin Sans" w:hAnsi="Josefin Sans"/>
        </w:rPr>
        <w:t>The is the password of the user specified in the Bind DN field above.</w:t>
      </w:r>
    </w:p>
    <w:p w:rsidR="00DB60FF" w:rsidRPr="00016A7C" w:rsidRDefault="00DB60FF" w:rsidP="00DB60FF">
      <w:pPr>
        <w:numPr>
          <w:ilvl w:val="0"/>
          <w:numId w:val="5"/>
        </w:numPr>
        <w:rPr>
          <w:rFonts w:ascii="Josefin Sans" w:hAnsi="Josefin Sans"/>
          <w:b/>
        </w:rPr>
      </w:pPr>
      <w:r w:rsidRPr="00016A7C">
        <w:rPr>
          <w:rFonts w:ascii="Josefin Sans" w:hAnsi="Josefin Sans"/>
          <w:b/>
        </w:rPr>
        <w:t>Login Attribute</w:t>
      </w:r>
      <w:r w:rsidRPr="00016A7C">
        <w:rPr>
          <w:rFonts w:ascii="Josefin Sans" w:hAnsi="Josefin Sans"/>
          <w:b/>
        </w:rPr>
        <w:br/>
      </w:r>
      <w:r w:rsidRPr="00016A7C">
        <w:rPr>
          <w:rFonts w:ascii="Josefin Sans" w:hAnsi="Josefin Sans"/>
        </w:rPr>
        <w:t xml:space="preserve">When </w:t>
      </w:r>
      <w:r>
        <w:rPr>
          <w:rFonts w:ascii="Josefin Sans" w:hAnsi="Josefin Sans"/>
        </w:rPr>
        <w:t>SpiraPlan</w:t>
      </w:r>
      <w:r w:rsidRPr="00016A7C">
        <w:rPr>
          <w:rFonts w:ascii="Josefin Sans" w:hAnsi="Josefin Sans"/>
        </w:rPr>
        <w:t xml:space="preserve">® imports users from the LDAP server it needs to know the user attribute inside the LDAP server that it should use to generate the </w:t>
      </w:r>
      <w:r>
        <w:rPr>
          <w:rFonts w:ascii="Josefin Sans" w:hAnsi="Josefin Sans"/>
        </w:rPr>
        <w:t>SpiraPlan</w:t>
      </w:r>
      <w:r w:rsidRPr="00016A7C">
        <w:rPr>
          <w:rFonts w:ascii="Josefin Sans" w:hAnsi="Josefin Sans"/>
        </w:rPr>
        <w:t>® user-name. For most LDAP servers the appropriate attribute would be “uid”. However for Windows ActiveDirectory, the attribute “sAMAccountName” should be used instead.</w:t>
      </w:r>
    </w:p>
    <w:p w:rsidR="00DB60FF" w:rsidRPr="00016A7C" w:rsidRDefault="00DB60FF" w:rsidP="00DB60FF">
      <w:pPr>
        <w:numPr>
          <w:ilvl w:val="0"/>
          <w:numId w:val="5"/>
        </w:numPr>
        <w:rPr>
          <w:rFonts w:ascii="Josefin Sans" w:hAnsi="Josefin Sans"/>
          <w:b/>
        </w:rPr>
      </w:pPr>
      <w:r w:rsidRPr="00016A7C">
        <w:rPr>
          <w:rFonts w:ascii="Josefin Sans" w:hAnsi="Josefin Sans"/>
          <w:b/>
        </w:rPr>
        <w:t xml:space="preserve">First Name Attribute </w:t>
      </w:r>
      <w:r w:rsidRPr="00016A7C">
        <w:rPr>
          <w:rFonts w:ascii="Josefin Sans" w:hAnsi="Josefin Sans"/>
          <w:b/>
        </w:rPr>
        <w:br/>
      </w:r>
      <w:r w:rsidRPr="00016A7C">
        <w:rPr>
          <w:rFonts w:ascii="Josefin Sans" w:hAnsi="Josefin Sans"/>
        </w:rPr>
        <w:t xml:space="preserve">Providing this optional attribute will allow </w:t>
      </w:r>
      <w:r>
        <w:rPr>
          <w:rFonts w:ascii="Josefin Sans" w:hAnsi="Josefin Sans"/>
        </w:rPr>
        <w:t>SpiraPlan</w:t>
      </w:r>
      <w:r w:rsidRPr="00016A7C">
        <w:rPr>
          <w:rFonts w:ascii="Josefin Sans" w:hAnsi="Josefin Sans"/>
        </w:rPr>
        <w:t>® to automatically populate the first name field of the imported user instead of simply using the username as a placeholder.</w:t>
      </w:r>
    </w:p>
    <w:p w:rsidR="00DB60FF" w:rsidRPr="00016A7C" w:rsidRDefault="00DB60FF" w:rsidP="00DB60FF">
      <w:pPr>
        <w:numPr>
          <w:ilvl w:val="0"/>
          <w:numId w:val="5"/>
        </w:numPr>
        <w:rPr>
          <w:rFonts w:ascii="Josefin Sans" w:hAnsi="Josefin Sans"/>
          <w:b/>
        </w:rPr>
      </w:pPr>
      <w:r w:rsidRPr="00016A7C">
        <w:rPr>
          <w:rFonts w:ascii="Josefin Sans" w:hAnsi="Josefin Sans"/>
          <w:b/>
        </w:rPr>
        <w:t xml:space="preserve">Last Name Attribute </w:t>
      </w:r>
      <w:r w:rsidRPr="00016A7C">
        <w:rPr>
          <w:rFonts w:ascii="Josefin Sans" w:hAnsi="Josefin Sans"/>
          <w:b/>
        </w:rPr>
        <w:br/>
      </w:r>
      <w:r w:rsidRPr="00016A7C">
        <w:rPr>
          <w:rFonts w:ascii="Josefin Sans" w:hAnsi="Josefin Sans"/>
        </w:rPr>
        <w:t xml:space="preserve">Providing this optional attribute will allow </w:t>
      </w:r>
      <w:r>
        <w:rPr>
          <w:rFonts w:ascii="Josefin Sans" w:hAnsi="Josefin Sans"/>
        </w:rPr>
        <w:t>SpiraPlan</w:t>
      </w:r>
      <w:r w:rsidRPr="00016A7C">
        <w:rPr>
          <w:rFonts w:ascii="Josefin Sans" w:hAnsi="Josefin Sans"/>
        </w:rPr>
        <w:t>® to automatically populate the last name field of the imported user instead of simply using the username as a placeholder.</w:t>
      </w:r>
    </w:p>
    <w:p w:rsidR="00DB60FF" w:rsidRPr="00016A7C" w:rsidRDefault="00DB60FF" w:rsidP="00DB60FF">
      <w:pPr>
        <w:numPr>
          <w:ilvl w:val="0"/>
          <w:numId w:val="5"/>
        </w:numPr>
        <w:rPr>
          <w:rFonts w:ascii="Josefin Sans" w:hAnsi="Josefin Sans"/>
          <w:b/>
        </w:rPr>
      </w:pPr>
      <w:r w:rsidRPr="00016A7C">
        <w:rPr>
          <w:rFonts w:ascii="Josefin Sans" w:hAnsi="Josefin Sans"/>
          <w:b/>
        </w:rPr>
        <w:t>Middle Initial Attribute</w:t>
      </w:r>
      <w:r w:rsidRPr="00016A7C">
        <w:rPr>
          <w:rFonts w:ascii="Josefin Sans" w:hAnsi="Josefin Sans"/>
          <w:b/>
        </w:rPr>
        <w:br/>
      </w:r>
      <w:r w:rsidRPr="00016A7C">
        <w:rPr>
          <w:rFonts w:ascii="Josefin Sans" w:hAnsi="Josefin Sans"/>
        </w:rPr>
        <w:t xml:space="preserve">Providing this optional attribute will allow </w:t>
      </w:r>
      <w:r>
        <w:rPr>
          <w:rFonts w:ascii="Josefin Sans" w:hAnsi="Josefin Sans"/>
        </w:rPr>
        <w:t>SpiraPlan</w:t>
      </w:r>
      <w:r w:rsidRPr="00016A7C">
        <w:rPr>
          <w:rFonts w:ascii="Josefin Sans" w:hAnsi="Josefin Sans"/>
        </w:rPr>
        <w:t>® to automatically populate the middle initial field of the imported user instead of simply leaving it blank.</w:t>
      </w:r>
    </w:p>
    <w:p w:rsidR="00DB60FF" w:rsidRPr="00016A7C" w:rsidRDefault="00DB60FF" w:rsidP="00DB60FF">
      <w:pPr>
        <w:numPr>
          <w:ilvl w:val="0"/>
          <w:numId w:val="5"/>
        </w:numPr>
        <w:rPr>
          <w:rFonts w:ascii="Josefin Sans" w:hAnsi="Josefin Sans"/>
          <w:b/>
        </w:rPr>
      </w:pPr>
      <w:r w:rsidRPr="00016A7C">
        <w:rPr>
          <w:rFonts w:ascii="Josefin Sans" w:hAnsi="Josefin Sans"/>
          <w:b/>
        </w:rPr>
        <w:t xml:space="preserve">Email Address Attribute </w:t>
      </w:r>
      <w:r w:rsidRPr="00016A7C">
        <w:rPr>
          <w:rFonts w:ascii="Josefin Sans" w:hAnsi="Josefin Sans"/>
          <w:b/>
        </w:rPr>
        <w:br/>
      </w:r>
      <w:r w:rsidRPr="00016A7C">
        <w:rPr>
          <w:rFonts w:ascii="Josefin Sans" w:hAnsi="Josefin Sans"/>
        </w:rPr>
        <w:t xml:space="preserve">Providing this optional attribute will allow </w:t>
      </w:r>
      <w:r>
        <w:rPr>
          <w:rFonts w:ascii="Josefin Sans" w:hAnsi="Josefin Sans"/>
        </w:rPr>
        <w:t>SpiraPlan</w:t>
      </w:r>
      <w:r w:rsidRPr="00016A7C">
        <w:rPr>
          <w:rFonts w:ascii="Josefin Sans" w:hAnsi="Josefin Sans"/>
        </w:rPr>
        <w:t>® to automatically populate the email address field of the imported user instead of simply using the username@spiratest.com as a placeholder.</w:t>
      </w:r>
    </w:p>
    <w:p w:rsidR="00DB60FF" w:rsidRPr="00016A7C" w:rsidRDefault="00DB60FF" w:rsidP="00DB60FF">
      <w:pPr>
        <w:numPr>
          <w:ilvl w:val="0"/>
          <w:numId w:val="5"/>
        </w:numPr>
        <w:rPr>
          <w:rFonts w:ascii="Josefin Sans" w:hAnsi="Josefin Sans"/>
        </w:rPr>
      </w:pPr>
      <w:r w:rsidRPr="00016A7C">
        <w:rPr>
          <w:rFonts w:ascii="Josefin Sans" w:hAnsi="Josefin Sans"/>
          <w:b/>
        </w:rPr>
        <w:t xml:space="preserve">Sample User </w:t>
      </w:r>
      <w:r w:rsidRPr="00016A7C">
        <w:rPr>
          <w:rFonts w:ascii="Josefin Sans" w:hAnsi="Josefin Sans"/>
          <w:b/>
        </w:rPr>
        <w:br/>
      </w:r>
      <w:r w:rsidRPr="00016A7C">
        <w:rPr>
          <w:rFonts w:ascii="Josefin Sans" w:hAnsi="Josefin Sans"/>
        </w:rPr>
        <w:t>You can optionally enter a sample user and password to test that the user is correctly authenticated against the server. You can update the LDAP configuration without setting this, but if you do provide a sample user/password, it will not save the configuration unless the authentication succeeds. If you choose to enter it, the user’s name should be the fully-distinguished name of the user (e.g. CN=Sample User, CN=Users, OU=Headquarters, DC=</w:t>
      </w:r>
      <w:smartTag w:uri="urn:schemas-microsoft-com:office:smarttags" w:element="place">
        <w:smartTag w:uri="urn:schemas-microsoft-com:office:smarttags" w:element="City">
          <w:r w:rsidRPr="00016A7C">
            <w:rPr>
              <w:rFonts w:ascii="Josefin Sans" w:hAnsi="Josefin Sans"/>
            </w:rPr>
            <w:t>MyCompany</w:t>
          </w:r>
        </w:smartTag>
        <w:r w:rsidRPr="00016A7C">
          <w:rPr>
            <w:rFonts w:ascii="Josefin Sans" w:hAnsi="Josefin Sans"/>
          </w:rPr>
          <w:t xml:space="preserve">, </w:t>
        </w:r>
        <w:smartTag w:uri="urn:schemas-microsoft-com:office:smarttags" w:element="State">
          <w:r w:rsidRPr="00016A7C">
            <w:rPr>
              <w:rFonts w:ascii="Josefin Sans" w:hAnsi="Josefin Sans"/>
            </w:rPr>
            <w:t>DC</w:t>
          </w:r>
        </w:smartTag>
      </w:smartTag>
      <w:r w:rsidRPr="00016A7C">
        <w:rPr>
          <w:rFonts w:ascii="Josefin Sans" w:hAnsi="Josefin Sans"/>
        </w:rPr>
        <w:t>=Com).</w:t>
      </w:r>
    </w:p>
    <w:p w:rsidR="00DB60FF" w:rsidRPr="00016A7C" w:rsidRDefault="00DB60FF" w:rsidP="00DB60FF">
      <w:pPr>
        <w:pStyle w:val="Heading3"/>
      </w:pPr>
      <w:r>
        <w:t>3.3.</w:t>
      </w:r>
      <w:r w:rsidRPr="00016A7C">
        <w:t>5. Security Settings</w:t>
      </w:r>
    </w:p>
    <w:p w:rsidR="00DB60FF" w:rsidRPr="00016A7C" w:rsidRDefault="00DB60FF" w:rsidP="00DB60FF">
      <w:pPr>
        <w:rPr>
          <w:rFonts w:ascii="Josefin Sans" w:hAnsi="Josefin Sans"/>
        </w:rPr>
      </w:pPr>
      <w:r w:rsidRPr="00016A7C">
        <w:rPr>
          <w:rFonts w:ascii="Josefin Sans" w:hAnsi="Josefin Sans"/>
        </w:rPr>
        <w:t xml:space="preserve">The “Security Settings” administration page lets you specify the various security settings within </w:t>
      </w:r>
      <w:r>
        <w:rPr>
          <w:rFonts w:ascii="Josefin Sans" w:hAnsi="Josefin Sans"/>
        </w:rPr>
        <w:t>SpiraPlan</w:t>
      </w:r>
      <w:r w:rsidRPr="00016A7C">
        <w:rPr>
          <w:rFonts w:ascii="Josefin Sans" w:hAnsi="Josefin Sans"/>
        </w:rPr>
        <w:t xml:space="preserve"> to match your organization’s policies and processes:</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42767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276725"/>
                    </a:xfrm>
                    <a:prstGeom prst="rect">
                      <a:avLst/>
                    </a:prstGeom>
                    <a:noFill/>
                    <a:ln>
                      <a:noFill/>
                    </a:ln>
                  </pic:spPr>
                </pic:pic>
              </a:graphicData>
            </a:graphic>
          </wp:inline>
        </w:drawing>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6010275" cy="2238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0275" cy="22383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following settings can be changed within the system, once you are satisfied, click the </w:t>
      </w:r>
      <w:r>
        <w:rPr>
          <w:rFonts w:ascii="Josefin Sans" w:hAnsi="Josefin Sans"/>
        </w:rPr>
        <w:t>“Save”</w:t>
      </w:r>
      <w:r w:rsidRPr="00016A7C">
        <w:rPr>
          <w:rFonts w:ascii="Josefin Sans" w:hAnsi="Josefin Sans"/>
        </w:rPr>
        <w:t xml:space="preserve"> button to commit the changes:</w:t>
      </w:r>
    </w:p>
    <w:p w:rsidR="00DB60FF" w:rsidRPr="00016A7C" w:rsidRDefault="00DB60FF" w:rsidP="00DB60FF">
      <w:pPr>
        <w:numPr>
          <w:ilvl w:val="0"/>
          <w:numId w:val="5"/>
        </w:numPr>
        <w:rPr>
          <w:rFonts w:ascii="Josefin Sans" w:hAnsi="Josefin Sans"/>
          <w:b/>
        </w:rPr>
      </w:pPr>
      <w:r w:rsidRPr="00016A7C">
        <w:rPr>
          <w:rFonts w:ascii="Josefin Sans" w:hAnsi="Josefin Sans"/>
          <w:b/>
        </w:rPr>
        <w:t>Allow User Registration</w:t>
      </w:r>
      <w:r w:rsidRPr="00016A7C">
        <w:rPr>
          <w:rFonts w:ascii="Josefin Sans" w:hAnsi="Josefin Sans"/>
        </w:rPr>
        <w:t xml:space="preserve"> – Set this to “Yes” if you want to allow users to self-register for </w:t>
      </w:r>
      <w:r>
        <w:rPr>
          <w:rFonts w:ascii="Josefin Sans" w:hAnsi="Josefin Sans"/>
        </w:rPr>
        <w:t>SpiraPlan</w:t>
      </w:r>
      <w:r w:rsidRPr="00016A7C">
        <w:rPr>
          <w:rFonts w:ascii="Josefin Sans" w:hAnsi="Josefin Sans"/>
        </w:rPr>
        <w:t xml:space="preserve"> accounts (that you can subsequently approve). If you set this to “No”, a system administrator will need to create all user accounts. Also set this to “No” if you plan on using LDAP-based authentication.</w:t>
      </w:r>
    </w:p>
    <w:p w:rsidR="00DB60FF" w:rsidRPr="00016A7C" w:rsidRDefault="00DB60FF" w:rsidP="00DB60FF">
      <w:pPr>
        <w:numPr>
          <w:ilvl w:val="0"/>
          <w:numId w:val="5"/>
        </w:numPr>
        <w:rPr>
          <w:rFonts w:ascii="Josefin Sans" w:hAnsi="Josefin Sans"/>
          <w:b/>
        </w:rPr>
      </w:pPr>
      <w:r w:rsidRPr="00016A7C">
        <w:rPr>
          <w:rFonts w:ascii="Josefin Sans" w:hAnsi="Josefin Sans"/>
          <w:b/>
        </w:rPr>
        <w:t>Maximum # Invalid Password Attempts</w:t>
      </w:r>
      <w:r w:rsidRPr="00016A7C">
        <w:rPr>
          <w:rFonts w:ascii="Josefin Sans" w:hAnsi="Josefin Sans"/>
        </w:rPr>
        <w:t xml:space="preserve"> – Set this to the number of times a user can enter an incorrect password before their account is temporarily locked out. This is important in preventing ‘brute force’ password hacking attempts.</w:t>
      </w:r>
    </w:p>
    <w:p w:rsidR="00DB60FF" w:rsidRPr="00016A7C" w:rsidRDefault="00DB60FF" w:rsidP="00DB60FF">
      <w:pPr>
        <w:numPr>
          <w:ilvl w:val="0"/>
          <w:numId w:val="5"/>
        </w:numPr>
        <w:rPr>
          <w:rFonts w:ascii="Josefin Sans" w:hAnsi="Josefin Sans"/>
          <w:b/>
        </w:rPr>
      </w:pPr>
      <w:r w:rsidRPr="00016A7C">
        <w:rPr>
          <w:rFonts w:ascii="Josefin Sans" w:hAnsi="Josefin Sans"/>
          <w:b/>
        </w:rPr>
        <w:lastRenderedPageBreak/>
        <w:t>Minimum Required Password Length</w:t>
      </w:r>
      <w:r w:rsidRPr="00016A7C">
        <w:rPr>
          <w:rFonts w:ascii="Josefin Sans" w:hAnsi="Josefin Sans"/>
        </w:rPr>
        <w:t xml:space="preserve"> – Set this to the minimum length of passwords in the system. Choosing a longer password will make it harder for an unauthorized user to crack a password and gain entry into the system.</w:t>
      </w:r>
    </w:p>
    <w:p w:rsidR="00DB60FF" w:rsidRPr="00016A7C" w:rsidRDefault="00DB60FF" w:rsidP="00DB60FF">
      <w:pPr>
        <w:numPr>
          <w:ilvl w:val="0"/>
          <w:numId w:val="5"/>
        </w:numPr>
        <w:rPr>
          <w:rFonts w:ascii="Josefin Sans" w:hAnsi="Josefin Sans"/>
          <w:b/>
        </w:rPr>
      </w:pPr>
      <w:r w:rsidRPr="00016A7C">
        <w:rPr>
          <w:rFonts w:ascii="Josefin Sans" w:hAnsi="Josefin Sans"/>
          <w:b/>
        </w:rPr>
        <w:t>Minimum Required Special Characters</w:t>
      </w:r>
      <w:r w:rsidRPr="00016A7C">
        <w:rPr>
          <w:rFonts w:ascii="Josefin Sans" w:hAnsi="Josefin Sans"/>
        </w:rPr>
        <w:t xml:space="preserve"> - Set this to the minimum number of non-alphanumeric characters that will be required for passwords in the system. Choosing more required special characters will make it harder for an unauthorized user to crack a password and gain entry into the system.</w:t>
      </w:r>
    </w:p>
    <w:p w:rsidR="00DB60FF" w:rsidRPr="00016A7C" w:rsidRDefault="00DB60FF" w:rsidP="00DB60FF">
      <w:pPr>
        <w:numPr>
          <w:ilvl w:val="0"/>
          <w:numId w:val="5"/>
        </w:numPr>
        <w:rPr>
          <w:rFonts w:ascii="Josefin Sans" w:hAnsi="Josefin Sans"/>
          <w:b/>
        </w:rPr>
      </w:pPr>
      <w:r w:rsidRPr="00016A7C">
        <w:rPr>
          <w:rFonts w:ascii="Josefin Sans" w:hAnsi="Josefin Sans"/>
          <w:b/>
        </w:rPr>
        <w:t>Password Attempt Time Window</w:t>
      </w:r>
      <w:r w:rsidRPr="00016A7C">
        <w:rPr>
          <w:rFonts w:ascii="Josefin Sans" w:hAnsi="Josefin Sans"/>
        </w:rPr>
        <w:t xml:space="preserve"> – Set this to the duration (in minutes) after which a user’s account will be automatically unlocked (due to repeated incorrect password attempts).</w:t>
      </w:r>
    </w:p>
    <w:p w:rsidR="00DB60FF" w:rsidRPr="00016A7C" w:rsidRDefault="00DB60FF" w:rsidP="00DB60FF">
      <w:pPr>
        <w:numPr>
          <w:ilvl w:val="0"/>
          <w:numId w:val="5"/>
        </w:numPr>
        <w:rPr>
          <w:rFonts w:ascii="Josefin Sans" w:hAnsi="Josefin Sans"/>
          <w:b/>
        </w:rPr>
      </w:pPr>
      <w:r w:rsidRPr="00016A7C">
        <w:rPr>
          <w:rFonts w:ascii="Josefin Sans" w:hAnsi="Josefin Sans"/>
          <w:b/>
        </w:rPr>
        <w:t xml:space="preserve">Password Change Interval –  </w:t>
      </w:r>
      <w:r w:rsidRPr="00016A7C">
        <w:rPr>
          <w:rFonts w:ascii="Josefin Sans" w:hAnsi="Josefin Sans"/>
        </w:rPr>
        <w:t>If set to a value, it will require all password to be changed after the specified number of days.</w:t>
      </w:r>
    </w:p>
    <w:p w:rsidR="00DB60FF" w:rsidRPr="00016A7C" w:rsidRDefault="00DB60FF" w:rsidP="00DB60FF">
      <w:pPr>
        <w:numPr>
          <w:ilvl w:val="0"/>
          <w:numId w:val="5"/>
        </w:numPr>
        <w:rPr>
          <w:rFonts w:ascii="Josefin Sans" w:hAnsi="Josefin Sans"/>
          <w:b/>
        </w:rPr>
      </w:pPr>
      <w:r w:rsidRPr="00016A7C">
        <w:rPr>
          <w:rFonts w:ascii="Josefin Sans" w:hAnsi="Josefin Sans"/>
          <w:b/>
        </w:rPr>
        <w:t xml:space="preserve">Require Password Change on First Login –  </w:t>
      </w:r>
      <w:r w:rsidRPr="00016A7C">
        <w:rPr>
          <w:rFonts w:ascii="Josefin Sans" w:hAnsi="Josefin Sans"/>
        </w:rPr>
        <w:t>Enabling this requires all new users to change their password on first login.</w:t>
      </w:r>
    </w:p>
    <w:p w:rsidR="00DB60FF" w:rsidRPr="00016A7C" w:rsidRDefault="00DB60FF" w:rsidP="00DB60FF">
      <w:pPr>
        <w:numPr>
          <w:ilvl w:val="0"/>
          <w:numId w:val="5"/>
        </w:numPr>
        <w:rPr>
          <w:rFonts w:ascii="Josefin Sans" w:hAnsi="Josefin Sans"/>
          <w:b/>
        </w:rPr>
      </w:pPr>
      <w:r w:rsidRPr="00016A7C">
        <w:rPr>
          <w:rFonts w:ascii="Josefin Sans" w:hAnsi="Josefin Sans"/>
          <w:b/>
        </w:rPr>
        <w:t xml:space="preserve">Disallow Names in Passwords –  </w:t>
      </w:r>
      <w:r w:rsidRPr="00016A7C">
        <w:rPr>
          <w:rFonts w:ascii="Josefin Sans" w:hAnsi="Josefin Sans"/>
        </w:rPr>
        <w:t>If enabled, passwords cannot contain the user’s real name and/or username.</w:t>
      </w:r>
    </w:p>
    <w:p w:rsidR="00DB60FF" w:rsidRPr="00016A7C" w:rsidRDefault="00DB60FF" w:rsidP="00DB60FF">
      <w:pPr>
        <w:numPr>
          <w:ilvl w:val="0"/>
          <w:numId w:val="5"/>
        </w:numPr>
        <w:rPr>
          <w:rFonts w:ascii="Josefin Sans" w:hAnsi="Josefin Sans"/>
        </w:rPr>
      </w:pPr>
      <w:r w:rsidRPr="00016A7C">
        <w:rPr>
          <w:rFonts w:ascii="Josefin Sans" w:hAnsi="Josefin Sans"/>
          <w:b/>
        </w:rPr>
        <w:t>Authentication Expiration</w:t>
      </w:r>
      <w:r w:rsidRPr="00016A7C">
        <w:rPr>
          <w:rFonts w:ascii="Josefin Sans" w:hAnsi="Josefin Sans"/>
        </w:rPr>
        <w:t xml:space="preserve"> – This specifies the amount of time (in minutes) after which a user will be logged out due to inactivity when they login without choosing the ‘Keep Me Logged-In’ option.</w:t>
      </w:r>
    </w:p>
    <w:p w:rsidR="00DB60FF" w:rsidRPr="00016A7C" w:rsidRDefault="00DB60FF" w:rsidP="00DB60FF">
      <w:pPr>
        <w:numPr>
          <w:ilvl w:val="0"/>
          <w:numId w:val="5"/>
        </w:numPr>
        <w:rPr>
          <w:rFonts w:ascii="Josefin Sans" w:hAnsi="Josefin Sans"/>
          <w:b/>
        </w:rPr>
      </w:pPr>
      <w:r w:rsidRPr="00016A7C">
        <w:rPr>
          <w:rFonts w:ascii="Josefin Sans" w:hAnsi="Josefin Sans"/>
          <w:b/>
        </w:rPr>
        <w:t>Keep Me Logged-In Expiration</w:t>
      </w:r>
      <w:r w:rsidRPr="00016A7C">
        <w:rPr>
          <w:rFonts w:ascii="Josefin Sans" w:hAnsi="Josefin Sans"/>
        </w:rPr>
        <w:t xml:space="preserve"> - This specifies the amount of time (in minutes) after which a user will be logged out due to inactivity if they have chosen to login with the 'Keep Me Logged-In' option. This should normally be longer than the previous setting.</w:t>
      </w:r>
    </w:p>
    <w:p w:rsidR="00DB60FF" w:rsidRPr="00016A7C" w:rsidRDefault="00DB60FF" w:rsidP="00DB60FF">
      <w:pPr>
        <w:numPr>
          <w:ilvl w:val="0"/>
          <w:numId w:val="5"/>
        </w:numPr>
        <w:rPr>
          <w:rFonts w:ascii="Josefin Sans" w:hAnsi="Josefin Sans"/>
          <w:b/>
        </w:rPr>
      </w:pPr>
      <w:r w:rsidRPr="00016A7C">
        <w:rPr>
          <w:rFonts w:ascii="Josefin Sans" w:hAnsi="Josefin Sans"/>
          <w:b/>
        </w:rPr>
        <w:t xml:space="preserve">Allowed Domains - </w:t>
      </w:r>
      <w:r w:rsidRPr="00016A7C">
        <w:rPr>
          <w:rFonts w:ascii="Josefin Sans" w:hAnsi="Josefin Sans"/>
        </w:rPr>
        <w:t>This should contain the list of other web domains that are allowed to make CORS (cross-origin) REST API calls to this instance. You can specify a comma separated list of base URLs (e.g. https://www.domain1.com, http://www.domain2.com) or an asterisk (*) to denote all domains are allowed (not recommended).</w:t>
      </w:r>
    </w:p>
    <w:p w:rsidR="00DB60FF" w:rsidRPr="00016A7C" w:rsidRDefault="00DB60FF" w:rsidP="00DB60FF">
      <w:pPr>
        <w:pStyle w:val="Heading3"/>
      </w:pPr>
      <w:r>
        <w:t>3.3.</w:t>
      </w:r>
      <w:r w:rsidRPr="00016A7C">
        <w:t>6. TaraVault®</w:t>
      </w:r>
    </w:p>
    <w:p w:rsidR="00DB60FF" w:rsidRPr="00016A7C" w:rsidRDefault="00DB60FF" w:rsidP="00DB60FF">
      <w:pPr>
        <w:keepNext/>
        <w:keepLines/>
        <w:rPr>
          <w:rFonts w:ascii="Josefin Sans" w:hAnsi="Josefin Sans"/>
          <w:i/>
        </w:rPr>
      </w:pPr>
      <w:r w:rsidRPr="00016A7C">
        <w:rPr>
          <w:rFonts w:ascii="Josefin Sans" w:hAnsi="Josefin Sans"/>
          <w:i/>
        </w:rPr>
        <w:t xml:space="preserve">This section refers to the functionality available to hosted/cloud customers of </w:t>
      </w:r>
      <w:r>
        <w:rPr>
          <w:rFonts w:ascii="Josefin Sans" w:hAnsi="Josefin Sans"/>
          <w:i/>
        </w:rPr>
        <w:t>SpiraPlan</w:t>
      </w:r>
      <w:r w:rsidRPr="00016A7C">
        <w:rPr>
          <w:rFonts w:ascii="Josefin Sans" w:hAnsi="Josefin Sans"/>
          <w:i/>
        </w:rPr>
        <w:t xml:space="preserve">. If you are using the on-premise version of </w:t>
      </w:r>
      <w:r>
        <w:rPr>
          <w:rFonts w:ascii="Josefin Sans" w:hAnsi="Josefin Sans"/>
          <w:i/>
        </w:rPr>
        <w:t>SpiraPlan</w:t>
      </w:r>
      <w:r w:rsidRPr="00016A7C">
        <w:rPr>
          <w:rFonts w:ascii="Josefin Sans" w:hAnsi="Josefin Sans"/>
          <w:i/>
        </w:rPr>
        <w:t>, please refer to section</w:t>
      </w:r>
      <w:r w:rsidRPr="00016A7C">
        <w:rPr>
          <w:rFonts w:ascii="Josefin Sans" w:hAnsi="Josefin Sans"/>
          <w:b/>
          <w:i/>
        </w:rPr>
        <w:t xml:space="preserve"> </w:t>
      </w:r>
      <w:r>
        <w:rPr>
          <w:rFonts w:ascii="Josefin Sans" w:hAnsi="Josefin Sans"/>
          <w:b/>
          <w:i/>
        </w:rPr>
        <w:t>3.4.</w:t>
      </w:r>
      <w:r w:rsidRPr="00016A7C">
        <w:rPr>
          <w:rFonts w:ascii="Josefin Sans" w:hAnsi="Josefin Sans"/>
          <w:b/>
          <w:i/>
        </w:rPr>
        <w:t>2</w:t>
      </w:r>
      <w:r w:rsidRPr="00016A7C">
        <w:rPr>
          <w:rFonts w:ascii="Josefin Sans" w:hAnsi="Josefin Sans"/>
          <w:i/>
        </w:rPr>
        <w:t xml:space="preserve"> (Version Control Integration) instead.</w:t>
      </w:r>
    </w:p>
    <w:p w:rsidR="00DB60FF" w:rsidRPr="00016A7C" w:rsidRDefault="00DB60FF" w:rsidP="00DB60FF">
      <w:pPr>
        <w:rPr>
          <w:rFonts w:ascii="Josefin Sans" w:hAnsi="Josefin Sans"/>
        </w:rPr>
      </w:pPr>
      <w:r w:rsidRPr="00016A7C">
        <w:rPr>
          <w:rFonts w:ascii="Josefin Sans" w:hAnsi="Josefin Sans"/>
        </w:rPr>
        <w:t>TaraVault</w:t>
      </w:r>
      <w:r w:rsidRPr="00016A7C">
        <w:rPr>
          <w:rFonts w:ascii="Josefin Sans" w:hAnsi="Josefin Sans" w:cs="Arial"/>
        </w:rPr>
        <w:t>®</w:t>
      </w:r>
      <w:r w:rsidRPr="00016A7C">
        <w:rPr>
          <w:rFonts w:ascii="Josefin Sans" w:hAnsi="Josefin Sans"/>
        </w:rPr>
        <w:t xml:space="preserve"> is the hosted source code repository and software configuration management (SCM) system provided by Inflectra. When you signed-up or purchased a subscription to either SpiraPlan or SpiraTeam, it will have come with an entry-level subscription to TaraVault.</w:t>
      </w:r>
    </w:p>
    <w:p w:rsidR="00DB60FF" w:rsidRPr="00016A7C" w:rsidRDefault="00DB60FF" w:rsidP="00DB60FF">
      <w:pPr>
        <w:rPr>
          <w:rFonts w:ascii="Josefin Sans" w:hAnsi="Josefin Sans"/>
        </w:rPr>
      </w:pPr>
      <w:r w:rsidRPr="00016A7C">
        <w:rPr>
          <w:rFonts w:ascii="Josefin Sans" w:hAnsi="Josefin Sans"/>
        </w:rPr>
        <w:t>When you first click on the Administration &gt; TaraVault administration page, you will see the following screen:</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2962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9622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lets you know that you have not yet activated your TaraVault account with Inflectra. When you click on the [Activate TaraVault] button you will see the following:</w:t>
      </w:r>
    </w:p>
    <w:p w:rsidR="00DB60FF" w:rsidRPr="00016A7C" w:rsidRDefault="00317225" w:rsidP="00DB60FF">
      <w:pPr>
        <w:rPr>
          <w:rFonts w:ascii="Josefin Sans" w:hAnsi="Josefin Sans"/>
        </w:rPr>
      </w:pPr>
      <w:r w:rsidRPr="00A772CB">
        <w:rPr>
          <w:rFonts w:ascii="Josefin Sans" w:hAnsi="Josefin Sans"/>
          <w:noProof/>
          <w:bdr w:val="single" w:sz="4" w:space="0" w:color="BFBFBF"/>
        </w:rPr>
        <w:drawing>
          <wp:inline distT="0" distB="0" distL="0" distR="0">
            <wp:extent cx="5476875" cy="1885950"/>
            <wp:effectExtent l="19050" t="1905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6875" cy="1885950"/>
                    </a:xfrm>
                    <a:prstGeom prst="rect">
                      <a:avLst/>
                    </a:prstGeom>
                    <a:noFill/>
                    <a:ln w="6350" cmpd="sng">
                      <a:solidFill>
                        <a:srgbClr val="000000"/>
                      </a:solidFill>
                      <a:miter lim="800000"/>
                      <a:headEnd/>
                      <a:tailEnd/>
                    </a:ln>
                    <a:effectLst/>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will let you see how many TaraVault SCM users your subscription allows and also the name of the TaraVault instance that your </w:t>
      </w:r>
      <w:r>
        <w:rPr>
          <w:rFonts w:ascii="Josefin Sans" w:hAnsi="Josefin Sans"/>
        </w:rPr>
        <w:t>SpiraPlan</w:t>
      </w:r>
      <w:r w:rsidRPr="00016A7C">
        <w:rPr>
          <w:rFonts w:ascii="Josefin Sans" w:hAnsi="Josefin Sans"/>
        </w:rPr>
        <w:t xml:space="preserve"> instance is associated with.</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3514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5147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Each product in </w:t>
      </w:r>
      <w:r>
        <w:rPr>
          <w:rFonts w:ascii="Josefin Sans" w:hAnsi="Josefin Sans"/>
        </w:rPr>
        <w:t>SpiraPlan</w:t>
      </w:r>
      <w:r w:rsidRPr="00016A7C">
        <w:rPr>
          <w:rFonts w:ascii="Josefin Sans" w:hAnsi="Josefin Sans"/>
        </w:rPr>
        <w:t xml:space="preserve"> has its own corresponding TaraVault product, and each TaraVault product can be configured to use one of the two different SCM providers:</w:t>
      </w:r>
    </w:p>
    <w:p w:rsidR="00DB60FF" w:rsidRPr="00016A7C" w:rsidRDefault="00DB60FF" w:rsidP="00DB60FF">
      <w:pPr>
        <w:numPr>
          <w:ilvl w:val="0"/>
          <w:numId w:val="24"/>
        </w:numPr>
        <w:rPr>
          <w:rFonts w:ascii="Josefin Sans" w:hAnsi="Josefin Sans"/>
        </w:rPr>
      </w:pPr>
      <w:r w:rsidRPr="00016A7C">
        <w:rPr>
          <w:rFonts w:ascii="Josefin Sans" w:hAnsi="Josefin Sans"/>
          <w:b/>
        </w:rPr>
        <w:t xml:space="preserve">Subversion (SVN) </w:t>
      </w:r>
      <w:r w:rsidRPr="00016A7C">
        <w:rPr>
          <w:rFonts w:ascii="Josefin Sans" w:hAnsi="Josefin Sans"/>
        </w:rPr>
        <w:t>– This is a simple, centralized version control system (VCS) that works best for teams that want to have a centralized SCM environment with only one central instance of the SCM repository. Subversion only allows a single branch to be managed and is generally easier to understand conceptually.</w:t>
      </w:r>
    </w:p>
    <w:p w:rsidR="00DB60FF" w:rsidRPr="00016A7C" w:rsidRDefault="00DB60FF" w:rsidP="00DB60FF">
      <w:pPr>
        <w:numPr>
          <w:ilvl w:val="0"/>
          <w:numId w:val="24"/>
        </w:numPr>
        <w:rPr>
          <w:rFonts w:ascii="Josefin Sans" w:hAnsi="Josefin Sans"/>
        </w:rPr>
      </w:pPr>
      <w:r w:rsidRPr="00016A7C">
        <w:rPr>
          <w:rFonts w:ascii="Josefin Sans" w:hAnsi="Josefin Sans"/>
          <w:b/>
        </w:rPr>
        <w:t>Git</w:t>
      </w:r>
      <w:r w:rsidRPr="00016A7C">
        <w:rPr>
          <w:rFonts w:ascii="Josefin Sans" w:hAnsi="Josefin Sans"/>
        </w:rPr>
        <w:t xml:space="preserve"> – This is a more powerful, distributed version control system (DVCS) that works best for teams that want to have multiple distributed instances of their source code repository. Git offers superior merging and branching functionality to Subversion but is generally more complicated to understand conceptually.</w:t>
      </w:r>
    </w:p>
    <w:p w:rsidR="00DB60FF" w:rsidRPr="00016A7C" w:rsidRDefault="00DB60FF" w:rsidP="00DB60FF">
      <w:pPr>
        <w:rPr>
          <w:rFonts w:ascii="Josefin Sans" w:hAnsi="Josefin Sans"/>
        </w:rPr>
      </w:pPr>
      <w:r w:rsidRPr="00016A7C">
        <w:rPr>
          <w:rFonts w:ascii="Josefin Sans" w:hAnsi="Josefin Sans"/>
        </w:rPr>
        <w:t xml:space="preserve">For the current </w:t>
      </w:r>
      <w:r>
        <w:rPr>
          <w:rFonts w:ascii="Josefin Sans" w:hAnsi="Josefin Sans"/>
        </w:rPr>
        <w:t>SpiraPlan</w:t>
      </w:r>
      <w:r w:rsidRPr="00016A7C">
        <w:rPr>
          <w:rFonts w:ascii="Josefin Sans" w:hAnsi="Josefin Sans"/>
        </w:rPr>
        <w:t xml:space="preserve"> product you can choose the type of provider you wish to use, enter the name of the TaraVault product and click Activate:</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3086100" cy="1314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Since you cannot change the type or name of the TaraVault product once activated, please review your entries and click [OK] to confirm the new product activation.</w:t>
      </w:r>
    </w:p>
    <w:p w:rsidR="00DB60FF" w:rsidRPr="00016A7C" w:rsidRDefault="00DB60FF" w:rsidP="00DB60FF">
      <w:pPr>
        <w:rPr>
          <w:rFonts w:ascii="Josefin Sans" w:hAnsi="Josefin Sans"/>
        </w:rPr>
      </w:pPr>
      <w:r w:rsidRPr="00016A7C">
        <w:rPr>
          <w:rFonts w:ascii="Josefin Sans" w:hAnsi="Josefin Sans"/>
        </w:rPr>
        <w:t>Once the product activation has been completed, the screen will display the following:</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4333875" cy="4248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3875" cy="42481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will display the name of the linked TaraVault product as well as the list of TaraVault SCM users that are configured to use this TaraVault product – this list will not necessarily be all of the users in the </w:t>
      </w:r>
      <w:r>
        <w:rPr>
          <w:rFonts w:ascii="Josefin Sans" w:hAnsi="Josefin Sans"/>
        </w:rPr>
        <w:t>SpiraPlan</w:t>
      </w:r>
      <w:r w:rsidRPr="00016A7C">
        <w:rPr>
          <w:rFonts w:ascii="Josefin Sans" w:hAnsi="Josefin Sans"/>
        </w:rPr>
        <w:t xml:space="preserve"> product, just those that need to connect to TaraVault to commit source code into the repository.</w:t>
      </w:r>
    </w:p>
    <w:p w:rsidR="00DB60FF" w:rsidRPr="00016A7C" w:rsidRDefault="00DB60FF" w:rsidP="00DB60FF">
      <w:pPr>
        <w:rPr>
          <w:rFonts w:ascii="Josefin Sans" w:hAnsi="Josefin Sans"/>
        </w:rPr>
      </w:pPr>
      <w:r w:rsidRPr="00016A7C">
        <w:rPr>
          <w:rFonts w:ascii="Josefin Sans" w:hAnsi="Josefin Sans"/>
        </w:rPr>
        <w:t>If you want to deactivate this TaraVault product, click the [Deactivate] button and the product will be removed from TaraVault.</w:t>
      </w:r>
    </w:p>
    <w:p w:rsidR="00DB60FF" w:rsidRPr="00016A7C" w:rsidRDefault="00DB60FF" w:rsidP="00DB60FF">
      <w:pPr>
        <w:rPr>
          <w:rFonts w:ascii="Josefin Sans" w:hAnsi="Josefin Sans"/>
        </w:rPr>
      </w:pPr>
      <w:r w:rsidRPr="00016A7C">
        <w:rPr>
          <w:rFonts w:ascii="Josefin Sans" w:hAnsi="Josefin Sans"/>
        </w:rPr>
        <w:t xml:space="preserve">To improve performance, </w:t>
      </w:r>
      <w:r>
        <w:rPr>
          <w:rFonts w:ascii="Josefin Sans" w:hAnsi="Josefin Sans"/>
        </w:rPr>
        <w:t>SpiraPlan</w:t>
      </w:r>
      <w:r w:rsidRPr="00016A7C">
        <w:rPr>
          <w:rFonts w:ascii="Josefin Sans" w:hAnsi="Josefin Sans"/>
        </w:rPr>
        <w:t xml:space="preserve"> will cache some of the data it receives from TaraVault. Normally </w:t>
      </w:r>
      <w:r>
        <w:rPr>
          <w:rFonts w:ascii="Josefin Sans" w:hAnsi="Josefin Sans"/>
        </w:rPr>
        <w:t>SpiraPlan</w:t>
      </w:r>
      <w:r w:rsidRPr="00016A7C">
        <w:rPr>
          <w:rFonts w:ascii="Josefin Sans" w:hAnsi="Josefin Sans"/>
        </w:rPr>
        <w:t xml:space="preserve"> will know when to update the cached data based on changes made in TaraVault automatically. However sometimes you may wish to flush the cached data completed, to do this, click on the [Clear Cache] button.</w:t>
      </w:r>
    </w:p>
    <w:p w:rsidR="00DB60FF" w:rsidRPr="00016A7C" w:rsidRDefault="00DB60FF" w:rsidP="00DB60FF">
      <w:pPr>
        <w:rPr>
          <w:rFonts w:ascii="Josefin Sans" w:hAnsi="Josefin Sans"/>
        </w:rPr>
      </w:pPr>
      <w:r w:rsidRPr="00016A7C">
        <w:rPr>
          <w:rFonts w:ascii="Josefin Sans" w:hAnsi="Josefin Sans"/>
        </w:rPr>
        <w:t>To add new SCM users to the TaraVault product, click on the ‘Add Users’ link to add new SCM users to the product.</w:t>
      </w:r>
    </w:p>
    <w:p w:rsidR="00DB60FF" w:rsidRPr="00016A7C" w:rsidRDefault="00DB60FF" w:rsidP="00DB60FF">
      <w:pPr>
        <w:pStyle w:val="Heading3"/>
      </w:pPr>
      <w:r>
        <w:t>3.3.</w:t>
      </w:r>
      <w:r w:rsidRPr="00016A7C">
        <w:t>7. Event Log</w:t>
      </w:r>
    </w:p>
    <w:p w:rsidR="00DB60FF" w:rsidRPr="00016A7C" w:rsidRDefault="00DB60FF" w:rsidP="00DB60FF">
      <w:pPr>
        <w:rPr>
          <w:rFonts w:ascii="Josefin Sans" w:hAnsi="Josefin Sans"/>
        </w:rPr>
      </w:pPr>
      <w:r w:rsidRPr="00016A7C">
        <w:rPr>
          <w:rFonts w:ascii="Josefin Sans" w:hAnsi="Josefin Sans"/>
        </w:rPr>
        <w:t>The “System Event Log” administration page lets you view all of the errors, warning and other diagnostic messages that have been logged in the system:</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472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Each event entry is displayed along with the date-time it occurred, the type of event (error, warning, information, success audit, failure audit), category (application, source code provider, data-synchronization) and the short name. To view the full message, click on the “View Item” hyperlink:</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3886200" cy="2200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86200" cy="22002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popup dialog box will display the full error message log and stack trace in a moveable dialog box. This information should be provided to Inflectra customer support if you log a help desk ticket.</w:t>
      </w:r>
    </w:p>
    <w:p w:rsidR="00DB60FF" w:rsidRPr="00016A7C" w:rsidRDefault="00DB60FF" w:rsidP="00DB60FF">
      <w:pPr>
        <w:rPr>
          <w:rFonts w:ascii="Josefin Sans" w:hAnsi="Josefin Sans"/>
        </w:rPr>
      </w:pPr>
    </w:p>
    <w:p w:rsidR="00DB60FF" w:rsidRPr="00016A7C" w:rsidRDefault="00DB60FF" w:rsidP="00DB60FF">
      <w:pPr>
        <w:pStyle w:val="Heading3"/>
      </w:pPr>
      <w:r w:rsidRPr="00016A7C">
        <w:br w:type="page"/>
      </w:r>
      <w:r>
        <w:lastRenderedPageBreak/>
        <w:t>3.3.8</w:t>
      </w:r>
      <w:r w:rsidRPr="00016A7C">
        <w:t>. Testing Settings</w:t>
      </w:r>
    </w:p>
    <w:p w:rsidR="00DB60FF" w:rsidRPr="00016A7C" w:rsidRDefault="00DB60FF" w:rsidP="00DB60FF">
      <w:pPr>
        <w:rPr>
          <w:rFonts w:ascii="Josefin Sans" w:hAnsi="Josefin Sans"/>
        </w:rPr>
      </w:pPr>
      <w:r w:rsidRPr="00016A7C">
        <w:rPr>
          <w:rFonts w:ascii="Josefin Sans" w:hAnsi="Josefin Sans"/>
        </w:rPr>
        <w:t>Clicking on the “Testing Settings” link brings up a list of options that the administrator can configure regarding testing. Select from the options displayed (as illustrated below) and click “Save” to commit the changes.</w:t>
      </w:r>
    </w:p>
    <w:p w:rsidR="00DB60FF" w:rsidRPr="00016A7C" w:rsidRDefault="00317225" w:rsidP="00DB60FF">
      <w:pPr>
        <w:rPr>
          <w:rFonts w:ascii="Josefin Sans" w:hAnsi="Josefin Sans"/>
        </w:rPr>
      </w:pPr>
      <w:r>
        <w:rPr>
          <w:noProof/>
        </w:rPr>
        <w:drawing>
          <wp:inline distT="0" distB="0" distL="0" distR="0">
            <wp:extent cx="5486400" cy="26574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6574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can enable or disable the following settings:</w:t>
      </w:r>
    </w:p>
    <w:p w:rsidR="00DB60FF" w:rsidRPr="00016A7C" w:rsidRDefault="00DB60FF" w:rsidP="00DB60FF">
      <w:pPr>
        <w:numPr>
          <w:ilvl w:val="0"/>
          <w:numId w:val="25"/>
        </w:numPr>
        <w:rPr>
          <w:rFonts w:ascii="Josefin Sans" w:hAnsi="Josefin Sans"/>
        </w:rPr>
      </w:pPr>
      <w:r w:rsidRPr="00016A7C">
        <w:rPr>
          <w:rFonts w:ascii="Josefin Sans" w:hAnsi="Josefin Sans"/>
          <w:b/>
        </w:rPr>
        <w:t>Display Build During Test Execution</w:t>
      </w:r>
      <w:r w:rsidRPr="00016A7C">
        <w:rPr>
          <w:rFonts w:ascii="Josefin Sans" w:hAnsi="Josefin Sans"/>
        </w:rPr>
        <w:t xml:space="preserve"> – During test execution the system can display a drop-down list of builds associated with the selected release. If you are using </w:t>
      </w:r>
      <w:r>
        <w:rPr>
          <w:rFonts w:ascii="Josefin Sans" w:hAnsi="Josefin Sans"/>
        </w:rPr>
        <w:t>SpiraPlan</w:t>
      </w:r>
      <w:r w:rsidRPr="00016A7C">
        <w:rPr>
          <w:rFonts w:ascii="Josefin Sans" w:hAnsi="Josefin Sans"/>
        </w:rPr>
        <w:t xml:space="preserve"> in conjunction with a build server such as Jenkins/Hudson, you should choose “Yes”, otherwise we recommend hiding the list of builds (to avoid confusing your testers) by choosing “No”.</w:t>
      </w:r>
    </w:p>
    <w:p w:rsidR="00DB60FF" w:rsidRPr="00016A7C" w:rsidRDefault="00DB60FF" w:rsidP="00DB60FF">
      <w:pPr>
        <w:numPr>
          <w:ilvl w:val="0"/>
          <w:numId w:val="25"/>
        </w:numPr>
        <w:rPr>
          <w:rFonts w:ascii="Josefin Sans" w:hAnsi="Josefin Sans"/>
        </w:rPr>
      </w:pPr>
      <w:r w:rsidRPr="00016A7C">
        <w:rPr>
          <w:rFonts w:ascii="Josefin Sans" w:hAnsi="Josefin Sans"/>
          <w:b/>
        </w:rPr>
        <w:t>Auto Unassign Tests</w:t>
      </w:r>
      <w:r w:rsidRPr="00016A7C">
        <w:rPr>
          <w:rFonts w:ascii="Josefin Sans" w:hAnsi="Josefin Sans"/>
        </w:rPr>
        <w:t xml:space="preserve"> – When a tester passes an assigned test case or all the test cases in an assigned test set the system by default will automatically un-assign the test case / test set from the user. To prevent this from happening, change either setting to “No”.</w:t>
      </w:r>
    </w:p>
    <w:p w:rsidR="00DB60FF" w:rsidRPr="00016A7C" w:rsidRDefault="00DB60FF" w:rsidP="00DB60FF">
      <w:pPr>
        <w:numPr>
          <w:ilvl w:val="0"/>
          <w:numId w:val="25"/>
        </w:numPr>
        <w:rPr>
          <w:rFonts w:ascii="Josefin Sans" w:hAnsi="Josefin Sans"/>
        </w:rPr>
      </w:pPr>
      <w:r w:rsidRPr="00016A7C">
        <w:rPr>
          <w:rFonts w:ascii="Josefin Sans" w:hAnsi="Josefin Sans"/>
          <w:b/>
        </w:rPr>
        <w:t>Auto create a test step</w:t>
      </w:r>
      <w:r w:rsidRPr="00016A7C">
        <w:rPr>
          <w:rFonts w:ascii="Josefin Sans" w:hAnsi="Josefin Sans"/>
        </w:rPr>
        <w:t xml:space="preserve"> - Automatically creating a default test step on the creation of any test case</w:t>
      </w:r>
    </w:p>
    <w:p w:rsidR="00DB60FF" w:rsidRPr="00016A7C" w:rsidRDefault="00DB60FF" w:rsidP="00DB60FF">
      <w:pPr>
        <w:numPr>
          <w:ilvl w:val="0"/>
          <w:numId w:val="25"/>
        </w:numPr>
        <w:rPr>
          <w:rFonts w:ascii="Josefin Sans" w:hAnsi="Josefin Sans"/>
        </w:rPr>
      </w:pPr>
      <w:r w:rsidRPr="00016A7C">
        <w:rPr>
          <w:rFonts w:ascii="Josefin Sans" w:hAnsi="Josefin Sans"/>
          <w:b/>
        </w:rPr>
        <w:t>Worx Integration</w:t>
      </w:r>
      <w:r w:rsidRPr="00016A7C">
        <w:rPr>
          <w:rFonts w:ascii="Josefin Sans" w:hAnsi="Josefin Sans"/>
        </w:rPr>
        <w:t xml:space="preserve"> – Integrating with the Worx desktop application</w:t>
      </w:r>
    </w:p>
    <w:p w:rsidR="00DB60FF" w:rsidRPr="00016A7C" w:rsidRDefault="00DB60FF" w:rsidP="00DB60FF">
      <w:pPr>
        <w:rPr>
          <w:rFonts w:ascii="Josefin Sans" w:hAnsi="Josefin Sans"/>
        </w:rPr>
      </w:pPr>
    </w:p>
    <w:p w:rsidR="00DB60FF" w:rsidRPr="00016A7C" w:rsidRDefault="00DB60FF" w:rsidP="00DB60FF">
      <w:pPr>
        <w:pStyle w:val="Heading3"/>
      </w:pPr>
      <w:r>
        <w:br w:type="page"/>
      </w:r>
      <w:r>
        <w:lastRenderedPageBreak/>
        <w:t>3.3.9</w:t>
      </w:r>
      <w:r w:rsidRPr="00016A7C">
        <w:t xml:space="preserve"> Email Configuration</w:t>
      </w:r>
    </w:p>
    <w:p w:rsidR="00DB60FF" w:rsidRPr="00016A7C" w:rsidRDefault="00DB60FF" w:rsidP="00DB60FF">
      <w:pPr>
        <w:rPr>
          <w:rFonts w:ascii="Josefin Sans" w:hAnsi="Josefin Sans"/>
        </w:rPr>
      </w:pPr>
      <w:r w:rsidRPr="00016A7C">
        <w:rPr>
          <w:rFonts w:ascii="Josefin Sans" w:hAnsi="Josefin Sans"/>
        </w:rPr>
        <w:t>The Email Configuration page is split into two sections. The first section covers email notification details, and the second section configures how email from the application is sent.</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3914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914775"/>
                    </a:xfrm>
                    <a:prstGeom prst="rect">
                      <a:avLst/>
                    </a:prstGeom>
                    <a:noFill/>
                    <a:ln>
                      <a:noFill/>
                    </a:ln>
                  </pic:spPr>
                </pic:pic>
              </a:graphicData>
            </a:graphic>
          </wp:inline>
        </w:drawing>
      </w:r>
    </w:p>
    <w:p w:rsidR="00DB60FF" w:rsidRPr="00016A7C" w:rsidRDefault="00DB60FF" w:rsidP="00DB60FF">
      <w:pPr>
        <w:numPr>
          <w:ilvl w:val="0"/>
          <w:numId w:val="11"/>
        </w:numPr>
        <w:rPr>
          <w:rFonts w:ascii="Josefin Sans" w:hAnsi="Josefin Sans"/>
        </w:rPr>
      </w:pPr>
      <w:r w:rsidRPr="00016A7C">
        <w:rPr>
          <w:rFonts w:ascii="Josefin Sans" w:hAnsi="Josefin Sans"/>
          <w:b/>
        </w:rPr>
        <w:t>Email Notifications Active?</w:t>
      </w:r>
      <w:r w:rsidRPr="00016A7C">
        <w:rPr>
          <w:rFonts w:ascii="Josefin Sans" w:hAnsi="Josefin Sans"/>
        </w:rPr>
        <w:t xml:space="preserve"> – Defaults to Yes. If changed to No, the system will not send out any emails, regardless of other settings. Note that this means that new user requests will not get sent either.</w:t>
      </w:r>
    </w:p>
    <w:p w:rsidR="00DB60FF" w:rsidRPr="00016A7C" w:rsidRDefault="00DB60FF" w:rsidP="00DB60FF">
      <w:pPr>
        <w:numPr>
          <w:ilvl w:val="0"/>
          <w:numId w:val="11"/>
        </w:numPr>
        <w:rPr>
          <w:rFonts w:ascii="Josefin Sans" w:hAnsi="Josefin Sans"/>
        </w:rPr>
      </w:pPr>
      <w:r w:rsidRPr="00016A7C">
        <w:rPr>
          <w:rFonts w:ascii="Josefin Sans" w:hAnsi="Josefin Sans"/>
          <w:b/>
        </w:rPr>
        <w:t>From Email Address –</w:t>
      </w:r>
      <w:r w:rsidRPr="00016A7C">
        <w:rPr>
          <w:rFonts w:ascii="Josefin Sans" w:hAnsi="Josefin Sans"/>
        </w:rPr>
        <w:t xml:space="preserve"> This is the email address specified in the ‘From:’ field of email notifications sent from the application. </w:t>
      </w:r>
    </w:p>
    <w:p w:rsidR="00DB60FF" w:rsidRPr="00016A7C" w:rsidRDefault="00DB60FF" w:rsidP="00DB60FF">
      <w:pPr>
        <w:numPr>
          <w:ilvl w:val="0"/>
          <w:numId w:val="11"/>
        </w:numPr>
        <w:rPr>
          <w:rFonts w:ascii="Josefin Sans" w:hAnsi="Josefin Sans"/>
        </w:rPr>
      </w:pPr>
      <w:r w:rsidRPr="00016A7C">
        <w:rPr>
          <w:rFonts w:ascii="Josefin Sans" w:hAnsi="Josefin Sans"/>
          <w:b/>
        </w:rPr>
        <w:t>Reply-To Email Address –</w:t>
      </w:r>
      <w:r w:rsidRPr="00016A7C">
        <w:rPr>
          <w:rFonts w:ascii="Josefin Sans" w:hAnsi="Josefin Sans"/>
        </w:rPr>
        <w:t xml:space="preserve"> This is the address specified in the ‘ReplyTo:’ field for notification emails sent from the application.</w:t>
      </w:r>
    </w:p>
    <w:p w:rsidR="00DB60FF" w:rsidRPr="00016A7C" w:rsidRDefault="00DB60FF" w:rsidP="00DB60FF">
      <w:pPr>
        <w:numPr>
          <w:ilvl w:val="0"/>
          <w:numId w:val="11"/>
        </w:numPr>
        <w:rPr>
          <w:rFonts w:ascii="Josefin Sans" w:hAnsi="Josefin Sans"/>
        </w:rPr>
      </w:pPr>
      <w:r w:rsidRPr="00016A7C">
        <w:rPr>
          <w:rFonts w:ascii="Josefin Sans" w:hAnsi="Josefin Sans"/>
          <w:b/>
        </w:rPr>
        <w:t>Send HTML Emails?</w:t>
      </w:r>
      <w:r w:rsidRPr="00016A7C">
        <w:rPr>
          <w:rFonts w:ascii="Josefin Sans" w:hAnsi="Josefin Sans"/>
        </w:rPr>
        <w:t xml:space="preserve"> – Defaults to Yes. This option specifies whether HTML or Plain-Text emails are sent from the system.</w:t>
      </w:r>
    </w:p>
    <w:p w:rsidR="00DB60FF" w:rsidRPr="00016A7C" w:rsidRDefault="00DB60FF" w:rsidP="00DB60FF">
      <w:pPr>
        <w:numPr>
          <w:ilvl w:val="0"/>
          <w:numId w:val="11"/>
        </w:numPr>
        <w:rPr>
          <w:rFonts w:ascii="Josefin Sans" w:hAnsi="Josefin Sans"/>
        </w:rPr>
      </w:pPr>
      <w:r w:rsidRPr="00016A7C">
        <w:rPr>
          <w:rFonts w:ascii="Josefin Sans" w:hAnsi="Josefin Sans"/>
          <w:b/>
        </w:rPr>
        <w:t>Allow Users Control of Receiving Emails?</w:t>
      </w:r>
      <w:r w:rsidRPr="00016A7C">
        <w:rPr>
          <w:rFonts w:ascii="Josefin Sans" w:hAnsi="Josefin Sans"/>
        </w:rPr>
        <w:t xml:space="preserve"> – Defaults to Yes. This specifies whether or not a user can modify their profile to not receive any emails from the system. If set to no, users’ preference will be enabled and locked out.</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4953000" cy="2943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29432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To use the internal IIS’s default virtual SMTP server, leave all fields blank. The virtual server must then be configured to use proper SMTP server and network configuration. If you want the application to contact an SMTP server directly, use the following fields:</w:t>
      </w:r>
    </w:p>
    <w:p w:rsidR="00DB60FF" w:rsidRPr="00016A7C" w:rsidRDefault="00DB60FF" w:rsidP="00DB60FF">
      <w:pPr>
        <w:numPr>
          <w:ilvl w:val="0"/>
          <w:numId w:val="12"/>
        </w:numPr>
        <w:rPr>
          <w:rFonts w:ascii="Josefin Sans" w:hAnsi="Josefin Sans"/>
          <w:b/>
        </w:rPr>
      </w:pPr>
      <w:r w:rsidRPr="00016A7C">
        <w:rPr>
          <w:rFonts w:ascii="Josefin Sans" w:hAnsi="Josefin Sans"/>
          <w:b/>
        </w:rPr>
        <w:t>Host Name –</w:t>
      </w:r>
      <w:r w:rsidRPr="00016A7C">
        <w:rPr>
          <w:rFonts w:ascii="Josefin Sans" w:hAnsi="Josefin Sans"/>
        </w:rPr>
        <w:t xml:space="preserve"> This is the SMTP server to connect to.</w:t>
      </w:r>
    </w:p>
    <w:p w:rsidR="00DB60FF" w:rsidRPr="00016A7C" w:rsidRDefault="00DB60FF" w:rsidP="00DB60FF">
      <w:pPr>
        <w:numPr>
          <w:ilvl w:val="0"/>
          <w:numId w:val="12"/>
        </w:numPr>
        <w:rPr>
          <w:rFonts w:ascii="Josefin Sans" w:hAnsi="Josefin Sans"/>
          <w:b/>
        </w:rPr>
      </w:pPr>
      <w:r w:rsidRPr="00016A7C">
        <w:rPr>
          <w:rFonts w:ascii="Josefin Sans" w:hAnsi="Josefin Sans"/>
          <w:b/>
        </w:rPr>
        <w:t>Port Number –</w:t>
      </w:r>
      <w:r w:rsidRPr="00016A7C">
        <w:rPr>
          <w:rFonts w:ascii="Josefin Sans" w:hAnsi="Josefin Sans"/>
        </w:rPr>
        <w:t xml:space="preserve"> This is the port number to use, blank uses the default port 25.</w:t>
      </w:r>
    </w:p>
    <w:p w:rsidR="00DB60FF" w:rsidRPr="00016A7C" w:rsidRDefault="00DB60FF" w:rsidP="00DB60FF">
      <w:pPr>
        <w:numPr>
          <w:ilvl w:val="0"/>
          <w:numId w:val="12"/>
        </w:numPr>
        <w:rPr>
          <w:rFonts w:ascii="Josefin Sans" w:hAnsi="Josefin Sans"/>
          <w:b/>
        </w:rPr>
      </w:pPr>
      <w:r w:rsidRPr="00016A7C">
        <w:rPr>
          <w:rFonts w:ascii="Josefin Sans" w:hAnsi="Josefin Sans"/>
          <w:b/>
        </w:rPr>
        <w:t>SSL Connection –</w:t>
      </w:r>
      <w:r w:rsidRPr="00016A7C">
        <w:rPr>
          <w:rFonts w:ascii="Josefin Sans" w:hAnsi="Josefin Sans"/>
        </w:rPr>
        <w:t xml:space="preserve"> Whether or not to use an SSL connection with the server. Be sure that the SMTP server’s SSL certificate is trusted on the application server.</w:t>
      </w:r>
    </w:p>
    <w:p w:rsidR="00DB60FF" w:rsidRPr="00016A7C" w:rsidRDefault="00DB60FF" w:rsidP="00DB60FF">
      <w:pPr>
        <w:numPr>
          <w:ilvl w:val="0"/>
          <w:numId w:val="12"/>
        </w:numPr>
        <w:rPr>
          <w:rFonts w:ascii="Josefin Sans" w:hAnsi="Josefin Sans"/>
          <w:b/>
        </w:rPr>
      </w:pPr>
      <w:r w:rsidRPr="00016A7C">
        <w:rPr>
          <w:rFonts w:ascii="Josefin Sans" w:hAnsi="Josefin Sans"/>
          <w:b/>
        </w:rPr>
        <w:t>User Name –</w:t>
      </w:r>
      <w:r w:rsidRPr="00016A7C">
        <w:rPr>
          <w:rFonts w:ascii="Josefin Sans" w:hAnsi="Josefin Sans"/>
        </w:rPr>
        <w:t xml:space="preserve"> When using an authentication method, this is the username to log in as.</w:t>
      </w:r>
    </w:p>
    <w:p w:rsidR="00DB60FF" w:rsidRPr="00016A7C" w:rsidRDefault="00DB60FF" w:rsidP="00DB60FF">
      <w:pPr>
        <w:numPr>
          <w:ilvl w:val="0"/>
          <w:numId w:val="12"/>
        </w:numPr>
        <w:rPr>
          <w:rFonts w:ascii="Josefin Sans" w:hAnsi="Josefin Sans"/>
        </w:rPr>
      </w:pPr>
      <w:r w:rsidRPr="00016A7C">
        <w:rPr>
          <w:rFonts w:ascii="Josefin Sans" w:hAnsi="Josefin Sans"/>
          <w:b/>
        </w:rPr>
        <w:t>Password –</w:t>
      </w:r>
      <w:r w:rsidRPr="00016A7C">
        <w:rPr>
          <w:rFonts w:ascii="Josefin Sans" w:hAnsi="Josefin Sans"/>
        </w:rPr>
        <w:t xml:space="preserve"> When using an authentication method, this is the password to use.</w:t>
      </w:r>
    </w:p>
    <w:p w:rsidR="00DB60FF" w:rsidRPr="00016A7C" w:rsidRDefault="00DB60FF" w:rsidP="00DB60FF">
      <w:pPr>
        <w:rPr>
          <w:rFonts w:ascii="Josefin Sans" w:hAnsi="Josefin Sans"/>
        </w:rPr>
      </w:pPr>
      <w:r w:rsidRPr="00016A7C">
        <w:rPr>
          <w:rFonts w:ascii="Josefin Sans" w:hAnsi="Josefin Sans"/>
        </w:rPr>
        <w:t>Example settings for connecting to Gmail/Google Mail for sending notifications:</w:t>
      </w:r>
    </w:p>
    <w:p w:rsidR="00DB60FF" w:rsidRPr="00016A7C" w:rsidRDefault="00DB60FF" w:rsidP="00DB60FF">
      <w:pPr>
        <w:numPr>
          <w:ilvl w:val="0"/>
          <w:numId w:val="13"/>
        </w:numPr>
        <w:rPr>
          <w:rFonts w:ascii="Josefin Sans" w:hAnsi="Josefin Sans"/>
        </w:rPr>
      </w:pPr>
      <w:r w:rsidRPr="00016A7C">
        <w:rPr>
          <w:rFonts w:ascii="Josefin Sans" w:hAnsi="Josefin Sans"/>
          <w:b/>
        </w:rPr>
        <w:t>Host Name:</w:t>
      </w:r>
      <w:r w:rsidRPr="00016A7C">
        <w:rPr>
          <w:rFonts w:ascii="Josefin Sans" w:hAnsi="Josefin Sans"/>
        </w:rPr>
        <w:t xml:space="preserve"> smtp.gmail.com</w:t>
      </w:r>
    </w:p>
    <w:p w:rsidR="00DB60FF" w:rsidRPr="00016A7C" w:rsidRDefault="00DB60FF" w:rsidP="00DB60FF">
      <w:pPr>
        <w:numPr>
          <w:ilvl w:val="0"/>
          <w:numId w:val="13"/>
        </w:numPr>
        <w:rPr>
          <w:rFonts w:ascii="Josefin Sans" w:hAnsi="Josefin Sans"/>
        </w:rPr>
      </w:pPr>
      <w:r w:rsidRPr="00016A7C">
        <w:rPr>
          <w:rFonts w:ascii="Josefin Sans" w:hAnsi="Josefin Sans"/>
          <w:b/>
        </w:rPr>
        <w:t>Port Number:</w:t>
      </w:r>
      <w:r w:rsidRPr="00016A7C">
        <w:rPr>
          <w:rFonts w:ascii="Josefin Sans" w:hAnsi="Josefin Sans"/>
        </w:rPr>
        <w:t xml:space="preserve"> 587</w:t>
      </w:r>
    </w:p>
    <w:p w:rsidR="00DB60FF" w:rsidRPr="00016A7C" w:rsidRDefault="00DB60FF" w:rsidP="00DB60FF">
      <w:pPr>
        <w:numPr>
          <w:ilvl w:val="0"/>
          <w:numId w:val="13"/>
        </w:numPr>
        <w:rPr>
          <w:rFonts w:ascii="Josefin Sans" w:hAnsi="Josefin Sans"/>
        </w:rPr>
      </w:pPr>
      <w:r w:rsidRPr="00016A7C">
        <w:rPr>
          <w:rFonts w:ascii="Josefin Sans" w:hAnsi="Josefin Sans"/>
          <w:b/>
        </w:rPr>
        <w:t>SSL Connection:</w:t>
      </w:r>
      <w:r w:rsidRPr="00016A7C">
        <w:rPr>
          <w:rFonts w:ascii="Josefin Sans" w:hAnsi="Josefin Sans"/>
        </w:rPr>
        <w:t xml:space="preserve"> Yes</w:t>
      </w:r>
    </w:p>
    <w:p w:rsidR="00DB60FF" w:rsidRPr="00016A7C" w:rsidRDefault="00DB60FF" w:rsidP="00DB60FF">
      <w:pPr>
        <w:numPr>
          <w:ilvl w:val="0"/>
          <w:numId w:val="13"/>
        </w:numPr>
        <w:rPr>
          <w:rFonts w:ascii="Josefin Sans" w:hAnsi="Josefin Sans"/>
        </w:rPr>
      </w:pPr>
      <w:r w:rsidRPr="00016A7C">
        <w:rPr>
          <w:rFonts w:ascii="Josefin Sans" w:hAnsi="Josefin Sans"/>
          <w:b/>
        </w:rPr>
        <w:t>User Name:</w:t>
      </w:r>
      <w:r w:rsidRPr="00016A7C">
        <w:rPr>
          <w:rFonts w:ascii="Josefin Sans" w:hAnsi="Josefin Sans"/>
        </w:rPr>
        <w:t xml:space="preserve"> “account”@gmail.com</w:t>
      </w:r>
    </w:p>
    <w:p w:rsidR="00DB60FF" w:rsidRPr="00016A7C" w:rsidRDefault="00DB60FF" w:rsidP="00DB60FF">
      <w:pPr>
        <w:numPr>
          <w:ilvl w:val="0"/>
          <w:numId w:val="13"/>
        </w:numPr>
        <w:rPr>
          <w:rFonts w:ascii="Josefin Sans" w:hAnsi="Josefin Sans"/>
        </w:rPr>
      </w:pPr>
      <w:r w:rsidRPr="00016A7C">
        <w:rPr>
          <w:rFonts w:ascii="Josefin Sans" w:hAnsi="Josefin Sans"/>
          <w:b/>
        </w:rPr>
        <w:t>Password:</w:t>
      </w:r>
      <w:r w:rsidRPr="00016A7C">
        <w:rPr>
          <w:rFonts w:ascii="Josefin Sans" w:hAnsi="Josefin Sans"/>
        </w:rPr>
        <w:t xml:space="preserve"> “account password”</w:t>
      </w:r>
    </w:p>
    <w:p w:rsidR="00DB60FF" w:rsidRPr="00016A7C" w:rsidRDefault="00DB60FF" w:rsidP="00DB60FF">
      <w:pPr>
        <w:rPr>
          <w:rFonts w:ascii="Josefin Sans" w:hAnsi="Josefin Sans"/>
        </w:rPr>
      </w:pPr>
    </w:p>
    <w:p w:rsidR="00DB60FF" w:rsidRPr="00016A7C" w:rsidRDefault="00DB60FF" w:rsidP="00DB60FF">
      <w:pPr>
        <w:pStyle w:val="Heading2"/>
      </w:pPr>
      <w:bookmarkStart w:id="12" w:name="_Toc6571724"/>
      <w:r>
        <w:lastRenderedPageBreak/>
        <w:t>3.4.</w:t>
      </w:r>
      <w:r w:rsidRPr="00016A7C">
        <w:t xml:space="preserve"> </w:t>
      </w:r>
      <w:r>
        <w:t xml:space="preserve">System: </w:t>
      </w:r>
      <w:r w:rsidRPr="00016A7C">
        <w:t>Integration</w:t>
      </w:r>
      <w:bookmarkEnd w:id="12"/>
    </w:p>
    <w:p w:rsidR="00DB60FF" w:rsidRPr="00016A7C" w:rsidRDefault="00DB60FF" w:rsidP="00DB60FF">
      <w:pPr>
        <w:pStyle w:val="Heading3"/>
      </w:pPr>
      <w:r>
        <w:t>3.4.</w:t>
      </w:r>
      <w:r w:rsidRPr="00016A7C">
        <w:t>1. Data Synchronization</w:t>
      </w:r>
    </w:p>
    <w:p w:rsidR="00DB60FF" w:rsidRPr="00016A7C" w:rsidRDefault="00DB60FF" w:rsidP="00DB60FF">
      <w:pPr>
        <w:keepNext/>
        <w:keepLines/>
        <w:rPr>
          <w:rFonts w:ascii="Josefin Sans" w:hAnsi="Josefin Sans"/>
        </w:rPr>
      </w:pPr>
      <w:r>
        <w:rPr>
          <w:rFonts w:ascii="Josefin Sans" w:hAnsi="Josefin Sans"/>
        </w:rPr>
        <w:t>SpiraPlan</w:t>
      </w:r>
      <w:r w:rsidRPr="00016A7C">
        <w:rPr>
          <w:rFonts w:ascii="Josefin Sans" w:hAnsi="Josefin Sans"/>
        </w:rPr>
        <w:t xml:space="preserve">® is capable of synchronizing its data with a variety of other systems, including but not limited to requirements management systems and standalone bug-tracking tools. The various integration plug-ins for </w:t>
      </w:r>
      <w:r>
        <w:rPr>
          <w:rFonts w:ascii="Josefin Sans" w:hAnsi="Josefin Sans"/>
        </w:rPr>
        <w:t>SpiraPlan</w:t>
      </w:r>
      <w:r w:rsidRPr="00016A7C">
        <w:rPr>
          <w:rFonts w:ascii="Josefin Sans" w:hAnsi="Josefin Sans"/>
        </w:rPr>
        <w:t xml:space="preserve">® and the steps for configuring the data-synchronization settings are described in the </w:t>
      </w:r>
      <w:r w:rsidRPr="00016A7C">
        <w:rPr>
          <w:rFonts w:ascii="Josefin Sans" w:hAnsi="Josefin Sans"/>
          <w:i/>
        </w:rPr>
        <w:t>SpiraTest External Bug-Tracking Integration Guide</w:t>
      </w:r>
      <w:r w:rsidRPr="00016A7C">
        <w:rPr>
          <w:rFonts w:ascii="Josefin Sans" w:hAnsi="Josefin Sans"/>
        </w:rPr>
        <w:t>.</w:t>
      </w:r>
    </w:p>
    <w:p w:rsidR="00DB60FF" w:rsidRPr="00016A7C" w:rsidRDefault="00DB60FF" w:rsidP="00DB60FF">
      <w:pPr>
        <w:keepNext/>
        <w:keepLines/>
        <w:rPr>
          <w:rFonts w:ascii="Josefin Sans" w:hAnsi="Josefin Sans"/>
        </w:rPr>
      </w:pPr>
      <w:r w:rsidRPr="00016A7C">
        <w:rPr>
          <w:rFonts w:ascii="Josefin Sans" w:hAnsi="Josefin Sans"/>
        </w:rPr>
        <w:t xml:space="preserve">If you are synchronizing data between </w:t>
      </w:r>
      <w:r>
        <w:rPr>
          <w:rFonts w:ascii="Josefin Sans" w:hAnsi="Josefin Sans"/>
        </w:rPr>
        <w:t>SpiraPlan</w:t>
      </w:r>
      <w:r w:rsidRPr="00016A7C">
        <w:rPr>
          <w:rFonts w:ascii="Josefin Sans" w:hAnsi="Josefin Sans"/>
        </w:rPr>
        <w:t>® and one of these other systems, you can click on the ‘Data Synchronization’ administration page at any time and view a list of all the data-synchronizations taking place, together with the status and date/time of last synchronization:</w:t>
      </w:r>
    </w:p>
    <w:p w:rsidR="00DB60FF" w:rsidRPr="00016A7C" w:rsidRDefault="00317225" w:rsidP="00DB60FF">
      <w:pPr>
        <w:keepNext/>
        <w:keepLines/>
        <w:rPr>
          <w:rFonts w:ascii="Josefin Sans" w:hAnsi="Josefin Sans"/>
        </w:rPr>
      </w:pPr>
      <w:r w:rsidRPr="00A772CB">
        <w:rPr>
          <w:rFonts w:ascii="Josefin Sans" w:hAnsi="Josefin Sans"/>
          <w:noProof/>
        </w:rPr>
        <w:drawing>
          <wp:inline distT="0" distB="0" distL="0" distR="0">
            <wp:extent cx="5486400" cy="1333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In the example above, we have four plug-ins active, with incidents being exported into JIRA, Bugzilla, FogBugz and Microsoft Team Foundation Server. The data of last sync and the status indicate if there are problems with the plug-in.</w:t>
      </w:r>
    </w:p>
    <w:p w:rsidR="00DB60FF" w:rsidRPr="00016A7C" w:rsidRDefault="00DB60FF" w:rsidP="00DB60FF">
      <w:pPr>
        <w:rPr>
          <w:rFonts w:ascii="Josefin Sans" w:hAnsi="Josefin Sans"/>
        </w:rPr>
      </w:pPr>
      <w:r w:rsidRPr="00016A7C">
        <w:rPr>
          <w:rFonts w:ascii="Josefin Sans" w:hAnsi="Josefin Sans"/>
        </w:rPr>
        <w:t xml:space="preserve">The ‘Refresh’ button allows you to refresh the status of the page to ensure that you are seeing the most up to date information. In certain circumstances you may want to reset the date of last sync and force a particular plug-in to examine all the records in the system to see if any were not synchronized - clicking on the ‘Force Complete Re-Sync’ button will achieve this. The recommended procedure for forcing a re-sync is to temporarily stop the </w:t>
      </w:r>
      <w:r>
        <w:rPr>
          <w:rFonts w:ascii="Josefin Sans" w:hAnsi="Josefin Sans"/>
        </w:rPr>
        <w:t>SpiraPlan</w:t>
      </w:r>
      <w:r w:rsidRPr="00016A7C">
        <w:rPr>
          <w:rFonts w:ascii="Josefin Sans" w:hAnsi="Josefin Sans"/>
        </w:rPr>
        <w:t xml:space="preserve"> Data-Sync background Windows service, click the button to reset the last-sync date, and then start the service. This will ensure that the resetting doesn’t happen mid-sync.</w:t>
      </w:r>
    </w:p>
    <w:p w:rsidR="00DB60FF" w:rsidRPr="00016A7C" w:rsidRDefault="00DB60FF" w:rsidP="00DB60FF">
      <w:pPr>
        <w:pStyle w:val="Heading3"/>
      </w:pPr>
      <w:r>
        <w:t>3.4.</w:t>
      </w:r>
      <w:r w:rsidRPr="00016A7C">
        <w:t>2. Version Control Integration (On-Premise Customers Only)</w:t>
      </w:r>
    </w:p>
    <w:p w:rsidR="00DB60FF" w:rsidRPr="00016A7C" w:rsidRDefault="00DB60FF" w:rsidP="00DB60FF">
      <w:pPr>
        <w:keepNext/>
        <w:keepLines/>
        <w:rPr>
          <w:rFonts w:ascii="Josefin Sans" w:hAnsi="Josefin Sans"/>
          <w:i/>
        </w:rPr>
      </w:pPr>
      <w:r w:rsidRPr="00016A7C">
        <w:rPr>
          <w:rFonts w:ascii="Josefin Sans" w:hAnsi="Josefin Sans"/>
          <w:i/>
        </w:rPr>
        <w:t xml:space="preserve">This section refers to the functionality available to on-premise customers of </w:t>
      </w:r>
      <w:r>
        <w:rPr>
          <w:rFonts w:ascii="Josefin Sans" w:hAnsi="Josefin Sans"/>
          <w:i/>
        </w:rPr>
        <w:t>SpiraPlan</w:t>
      </w:r>
      <w:r w:rsidRPr="00016A7C">
        <w:rPr>
          <w:rFonts w:ascii="Josefin Sans" w:hAnsi="Josefin Sans"/>
          <w:i/>
        </w:rPr>
        <w:t xml:space="preserve">. If you are using the cloud / hosted version of </w:t>
      </w:r>
      <w:r>
        <w:rPr>
          <w:rFonts w:ascii="Josefin Sans" w:hAnsi="Josefin Sans"/>
          <w:i/>
        </w:rPr>
        <w:t>SpiraPlan</w:t>
      </w:r>
      <w:r w:rsidRPr="00016A7C">
        <w:rPr>
          <w:rFonts w:ascii="Josefin Sans" w:hAnsi="Josefin Sans"/>
          <w:i/>
        </w:rPr>
        <w:t>, please refer to section</w:t>
      </w:r>
      <w:r w:rsidRPr="00016A7C">
        <w:rPr>
          <w:rFonts w:ascii="Josefin Sans" w:hAnsi="Josefin Sans"/>
          <w:b/>
          <w:i/>
        </w:rPr>
        <w:t xml:space="preserve"> </w:t>
      </w:r>
      <w:r>
        <w:rPr>
          <w:rFonts w:ascii="Josefin Sans" w:hAnsi="Josefin Sans"/>
          <w:b/>
          <w:i/>
        </w:rPr>
        <w:t>3.3.6.</w:t>
      </w:r>
      <w:r w:rsidRPr="00016A7C">
        <w:rPr>
          <w:rFonts w:ascii="Josefin Sans" w:hAnsi="Josefin Sans"/>
          <w:i/>
        </w:rPr>
        <w:t xml:space="preserve"> (TaraVault Configuration) instead.</w:t>
      </w:r>
    </w:p>
    <w:p w:rsidR="00DB60FF" w:rsidRPr="00016A7C" w:rsidRDefault="00DB60FF" w:rsidP="00DB60FF">
      <w:pPr>
        <w:keepNext/>
        <w:keepLines/>
        <w:rPr>
          <w:rFonts w:ascii="Josefin Sans" w:hAnsi="Josefin Sans"/>
        </w:rPr>
      </w:pPr>
      <w:r>
        <w:rPr>
          <w:rFonts w:ascii="Josefin Sans" w:hAnsi="Josefin Sans"/>
        </w:rPr>
        <w:t>SpiraPlan</w:t>
      </w:r>
      <w:r w:rsidRPr="00016A7C">
        <w:rPr>
          <w:rFonts w:ascii="Josefin Sans" w:hAnsi="Josefin Sans"/>
        </w:rPr>
        <w:t xml:space="preserve">® is capable of integrating with a variety of Version Control (VC) / Software Configuration Management (SCM) tools such as Git, Subversion, CVS and TFS. This allows you to browse the source code repositories using the </w:t>
      </w:r>
      <w:r>
        <w:rPr>
          <w:rFonts w:ascii="Josefin Sans" w:hAnsi="Josefin Sans"/>
        </w:rPr>
        <w:t>SpiraPlan</w:t>
      </w:r>
      <w:r w:rsidRPr="00016A7C">
        <w:rPr>
          <w:rFonts w:ascii="Josefin Sans" w:hAnsi="Josefin Sans"/>
        </w:rPr>
        <w:t xml:space="preserve"> web interface, and more importantly link revisions in these tools to artifacts in </w:t>
      </w:r>
      <w:r>
        <w:rPr>
          <w:rFonts w:ascii="Josefin Sans" w:hAnsi="Josefin Sans"/>
        </w:rPr>
        <w:t>SpiraPlan</w:t>
      </w:r>
      <w:r w:rsidRPr="00016A7C">
        <w:rPr>
          <w:rFonts w:ascii="Josefin Sans" w:hAnsi="Josefin Sans"/>
        </w:rPr>
        <w:t>. This provides the end-to-end traceability from code commits/check-ins to the tasks, incidents and requirements that necessitated the code change.</w:t>
      </w:r>
    </w:p>
    <w:p w:rsidR="00DB60FF" w:rsidRPr="00016A7C" w:rsidRDefault="00DB60FF" w:rsidP="00DB60FF">
      <w:pPr>
        <w:keepNext/>
        <w:keepLines/>
        <w:rPr>
          <w:rFonts w:ascii="Josefin Sans" w:hAnsi="Josefin Sans"/>
        </w:rPr>
      </w:pPr>
      <w:r w:rsidRPr="00016A7C">
        <w:rPr>
          <w:rFonts w:ascii="Josefin Sans" w:hAnsi="Josefin Sans"/>
        </w:rPr>
        <w:t xml:space="preserve">The information on using the various version control providers for </w:t>
      </w:r>
      <w:r>
        <w:rPr>
          <w:rFonts w:ascii="Josefin Sans" w:hAnsi="Josefin Sans"/>
        </w:rPr>
        <w:t>SpiraPlan</w:t>
      </w:r>
      <w:r w:rsidRPr="00016A7C">
        <w:rPr>
          <w:rFonts w:ascii="Josefin Sans" w:hAnsi="Josefin Sans"/>
        </w:rPr>
        <w:t xml:space="preserve">® and the steps for configuring the provider-specific settings are described in the </w:t>
      </w:r>
      <w:r w:rsidRPr="00016A7C">
        <w:rPr>
          <w:rFonts w:ascii="Josefin Sans" w:hAnsi="Josefin Sans"/>
          <w:i/>
        </w:rPr>
        <w:t>SpiraPlan/Team Version Control Integration Guide</w:t>
      </w:r>
      <w:r w:rsidRPr="00016A7C">
        <w:rPr>
          <w:rFonts w:ascii="Josefin Sans" w:hAnsi="Josefin Sans"/>
        </w:rPr>
        <w:t>.</w:t>
      </w:r>
    </w:p>
    <w:p w:rsidR="00DB60FF" w:rsidRPr="00016A7C" w:rsidRDefault="00DB60FF" w:rsidP="00DB60FF">
      <w:pPr>
        <w:rPr>
          <w:rFonts w:ascii="Josefin Sans" w:hAnsi="Josefin Sans"/>
        </w:rPr>
      </w:pPr>
      <w:r w:rsidRPr="00016A7C">
        <w:rPr>
          <w:rFonts w:ascii="Josefin Sans" w:hAnsi="Josefin Sans"/>
        </w:rPr>
        <w:t>To configure a version control provider, you need to click on the Administration &gt; Integration &gt; Version Control link in the Administration navigation to bring up the list of configured version control providers:</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17240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17240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By default the only provider listed will be the TestVersionControlProvider which is used for demonstration purposes only, and can be deleted from a production system by clicking on the “Delete” button to the right of it.</w:t>
      </w:r>
    </w:p>
    <w:p w:rsidR="00DB60FF" w:rsidRPr="00016A7C" w:rsidRDefault="00DB60FF" w:rsidP="00DB60FF">
      <w:pPr>
        <w:rPr>
          <w:rFonts w:ascii="Josefin Sans" w:hAnsi="Josefin Sans"/>
        </w:rPr>
      </w:pPr>
      <w:r w:rsidRPr="00016A7C">
        <w:rPr>
          <w:rFonts w:ascii="Josefin Sans" w:hAnsi="Josefin Sans"/>
        </w:rPr>
        <w:t>To add a new version control provider, click the “Add” button to enter the Plug-in details page. The fields required are as follows:</w:t>
      </w:r>
      <w:r w:rsidRPr="00016A7C">
        <w:rPr>
          <w:rFonts w:ascii="Josefin Sans" w:hAnsi="Josefin Sans"/>
        </w:rPr>
        <w:br/>
      </w:r>
      <w:r w:rsidR="00317225" w:rsidRPr="00A772CB">
        <w:rPr>
          <w:rFonts w:ascii="Josefin Sans" w:hAnsi="Josefin Sans"/>
          <w:noProof/>
        </w:rPr>
        <w:drawing>
          <wp:inline distT="0" distB="0" distL="0" distR="0">
            <wp:extent cx="4343400" cy="4114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43400" cy="4114800"/>
                    </a:xfrm>
                    <a:prstGeom prst="rect">
                      <a:avLst/>
                    </a:prstGeom>
                    <a:noFill/>
                    <a:ln>
                      <a:noFill/>
                    </a:ln>
                  </pic:spPr>
                </pic:pic>
              </a:graphicData>
            </a:graphic>
          </wp:inline>
        </w:drawing>
      </w:r>
    </w:p>
    <w:p w:rsidR="00DB60FF" w:rsidRPr="00016A7C" w:rsidRDefault="00DB60FF" w:rsidP="00DB60FF">
      <w:pPr>
        <w:numPr>
          <w:ilvl w:val="0"/>
          <w:numId w:val="10"/>
        </w:numPr>
        <w:rPr>
          <w:rFonts w:ascii="Josefin Sans" w:hAnsi="Josefin Sans"/>
        </w:rPr>
      </w:pPr>
      <w:r w:rsidRPr="00016A7C">
        <w:rPr>
          <w:rFonts w:ascii="Josefin Sans" w:hAnsi="Josefin Sans"/>
          <w:b/>
        </w:rPr>
        <w:t>Name</w:t>
      </w:r>
      <w:r w:rsidRPr="00016A7C">
        <w:rPr>
          <w:rFonts w:ascii="Josefin Sans" w:hAnsi="Josefin Sans"/>
        </w:rPr>
        <w:t>: The name of the version control provider that you’re adding. This needs to match the name of the Plug-in DLL file that you’re using (see the</w:t>
      </w:r>
      <w:r w:rsidRPr="00016A7C">
        <w:rPr>
          <w:rFonts w:ascii="Josefin Sans" w:hAnsi="Josefin Sans"/>
          <w:i/>
        </w:rPr>
        <w:t xml:space="preserve"> SpiraPlan/Team Version Control Integration Guide</w:t>
      </w:r>
      <w:r w:rsidRPr="00016A7C">
        <w:rPr>
          <w:rFonts w:ascii="Josefin Sans" w:hAnsi="Josefin Sans"/>
        </w:rPr>
        <w:t xml:space="preserve"> for more details on your specific tool)</w:t>
      </w:r>
    </w:p>
    <w:p w:rsidR="00DB60FF" w:rsidRPr="00016A7C" w:rsidRDefault="00DB60FF" w:rsidP="00DB60FF">
      <w:pPr>
        <w:numPr>
          <w:ilvl w:val="0"/>
          <w:numId w:val="10"/>
        </w:numPr>
        <w:rPr>
          <w:rFonts w:ascii="Josefin Sans" w:hAnsi="Josefin Sans"/>
        </w:rPr>
      </w:pPr>
      <w:r w:rsidRPr="00016A7C">
        <w:rPr>
          <w:rFonts w:ascii="Josefin Sans" w:hAnsi="Josefin Sans"/>
          <w:b/>
        </w:rPr>
        <w:t>Description</w:t>
      </w:r>
      <w:r w:rsidRPr="00016A7C">
        <w:rPr>
          <w:rFonts w:ascii="Josefin Sans" w:hAnsi="Josefin Sans"/>
        </w:rPr>
        <w:t>: The description is for your use only, and does not affect operation of the plug-in.</w:t>
      </w:r>
    </w:p>
    <w:p w:rsidR="00DB60FF" w:rsidRPr="00016A7C" w:rsidRDefault="00DB60FF" w:rsidP="00DB60FF">
      <w:pPr>
        <w:numPr>
          <w:ilvl w:val="0"/>
          <w:numId w:val="10"/>
        </w:numPr>
        <w:rPr>
          <w:rFonts w:ascii="Josefin Sans" w:hAnsi="Josefin Sans"/>
        </w:rPr>
      </w:pPr>
      <w:r w:rsidRPr="00016A7C">
        <w:rPr>
          <w:rFonts w:ascii="Josefin Sans" w:hAnsi="Josefin Sans"/>
          <w:b/>
        </w:rPr>
        <w:t>Active</w:t>
      </w:r>
      <w:r w:rsidRPr="00016A7C">
        <w:rPr>
          <w:rFonts w:ascii="Josefin Sans" w:hAnsi="Josefin Sans"/>
        </w:rPr>
        <w:t>: If checked, the plug-in is active and able to be used for any product.</w:t>
      </w:r>
    </w:p>
    <w:p w:rsidR="00DB60FF" w:rsidRPr="00016A7C" w:rsidRDefault="00DB60FF" w:rsidP="00DB60FF">
      <w:pPr>
        <w:numPr>
          <w:ilvl w:val="0"/>
          <w:numId w:val="10"/>
        </w:numPr>
        <w:rPr>
          <w:rFonts w:ascii="Josefin Sans" w:hAnsi="Josefin Sans"/>
        </w:rPr>
      </w:pPr>
      <w:r w:rsidRPr="00016A7C">
        <w:rPr>
          <w:rFonts w:ascii="Josefin Sans" w:hAnsi="Josefin Sans"/>
          <w:b/>
        </w:rPr>
        <w:lastRenderedPageBreak/>
        <w:t>Connection Info</w:t>
      </w:r>
      <w:r w:rsidRPr="00016A7C">
        <w:rPr>
          <w:rFonts w:ascii="Josefin Sans" w:hAnsi="Josefin Sans"/>
        </w:rPr>
        <w:t xml:space="preserve">: This field holds the root of the repository for any product accessing the plug-in, unless overridden in the Product Settings. Use the syntax that is described for your tool in the </w:t>
      </w:r>
      <w:r w:rsidRPr="00016A7C">
        <w:rPr>
          <w:rFonts w:ascii="Josefin Sans" w:hAnsi="Josefin Sans"/>
          <w:i/>
        </w:rPr>
        <w:t>SpiraPlan/Team Version Control Integration Guide)</w:t>
      </w:r>
    </w:p>
    <w:p w:rsidR="00DB60FF" w:rsidRPr="00016A7C" w:rsidRDefault="00DB60FF" w:rsidP="00DB60FF">
      <w:pPr>
        <w:numPr>
          <w:ilvl w:val="0"/>
          <w:numId w:val="10"/>
        </w:numPr>
        <w:rPr>
          <w:rFonts w:ascii="Josefin Sans" w:hAnsi="Josefin Sans"/>
        </w:rPr>
      </w:pPr>
      <w:r w:rsidRPr="00016A7C">
        <w:rPr>
          <w:rFonts w:ascii="Josefin Sans" w:hAnsi="Josefin Sans"/>
          <w:b/>
        </w:rPr>
        <w:t>Login / Password</w:t>
      </w:r>
      <w:r w:rsidRPr="00016A7C">
        <w:rPr>
          <w:rFonts w:ascii="Josefin Sans" w:hAnsi="Josefin Sans"/>
        </w:rPr>
        <w:t>: The user id and the password of the user to use while accessing and retrieving information from the version control system.</w:t>
      </w:r>
    </w:p>
    <w:p w:rsidR="00DB60FF" w:rsidRPr="00016A7C" w:rsidRDefault="00DB60FF" w:rsidP="00DB60FF">
      <w:pPr>
        <w:numPr>
          <w:ilvl w:val="0"/>
          <w:numId w:val="10"/>
        </w:numPr>
        <w:rPr>
          <w:rFonts w:ascii="Josefin Sans" w:hAnsi="Josefin Sans"/>
        </w:rPr>
      </w:pPr>
      <w:r w:rsidRPr="00016A7C">
        <w:rPr>
          <w:rFonts w:ascii="Josefin Sans" w:hAnsi="Josefin Sans"/>
          <w:b/>
        </w:rPr>
        <w:t>Other Fields</w:t>
      </w:r>
      <w:r w:rsidRPr="00016A7C">
        <w:rPr>
          <w:rFonts w:ascii="Josefin Sans" w:hAnsi="Josefin Sans"/>
        </w:rPr>
        <w:t xml:space="preserve">: The other fields (Domain, Custom1 – Custom5) are provider-specific and will be described in the appropriate section of the </w:t>
      </w:r>
      <w:r w:rsidRPr="00016A7C">
        <w:rPr>
          <w:rFonts w:ascii="Josefin Sans" w:hAnsi="Josefin Sans"/>
          <w:i/>
        </w:rPr>
        <w:t>SpiraPlan/Team Version Control Integration Guide.</w:t>
      </w:r>
    </w:p>
    <w:p w:rsidR="00DB60FF" w:rsidRPr="00016A7C" w:rsidRDefault="00DB60FF" w:rsidP="00DB60FF">
      <w:pPr>
        <w:rPr>
          <w:rFonts w:ascii="Josefin Sans" w:hAnsi="Josefin Sans"/>
        </w:rPr>
      </w:pPr>
      <w:r w:rsidRPr="00016A7C">
        <w:rPr>
          <w:rFonts w:ascii="Josefin Sans" w:hAnsi="Josefin Sans"/>
        </w:rPr>
        <w:t>When finished, click the “Insert” button and you will be taken back to the Version Control integration list page, with new provider listed as an available plug-in:</w:t>
      </w:r>
    </w:p>
    <w:p w:rsidR="00DB60FF" w:rsidRPr="00016A7C" w:rsidRDefault="00317225" w:rsidP="00DB60FF">
      <w:pPr>
        <w:rPr>
          <w:rFonts w:ascii="Josefin Sans" w:hAnsi="Josefin Sans"/>
        </w:rPr>
      </w:pPr>
      <w:r>
        <w:rPr>
          <w:noProof/>
        </w:rPr>
        <w:drawing>
          <wp:inline distT="0" distB="0" distL="0" distR="0">
            <wp:extent cx="5486400" cy="1619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6192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To edit the settings for an existing version control provider, click on the “Edit” button next to the name of the provider and you will be able to edit the same settings that were shown above when you first created it.</w:t>
      </w:r>
    </w:p>
    <w:p w:rsidR="00DB60FF" w:rsidRPr="00016A7C" w:rsidRDefault="00DB60FF" w:rsidP="00DB60FF">
      <w:pPr>
        <w:rPr>
          <w:rFonts w:ascii="Josefin Sans" w:hAnsi="Josefin Sans"/>
        </w:rPr>
      </w:pPr>
      <w:r w:rsidRPr="00016A7C">
        <w:rPr>
          <w:rFonts w:ascii="Josefin Sans" w:hAnsi="Josefin Sans"/>
        </w:rPr>
        <w:t>Now, you may want to change some of the settings on a per-product basis. For example you may have different repositories that you want to link to each product. You still enter the base settings for the provider as illustrated above, but then you can override specific settings for each product.</w:t>
      </w:r>
    </w:p>
    <w:p w:rsidR="00DB60FF" w:rsidRPr="00016A7C" w:rsidRDefault="00DB60FF" w:rsidP="00DB60FF">
      <w:pPr>
        <w:rPr>
          <w:rFonts w:ascii="Josefin Sans" w:hAnsi="Josefin Sans"/>
        </w:rPr>
      </w:pPr>
      <w:r w:rsidRPr="00016A7C">
        <w:rPr>
          <w:rFonts w:ascii="Josefin Sans" w:hAnsi="Josefin Sans"/>
        </w:rPr>
        <w:t>To do this, click on the “Product Settings” button next to the provider in question</w:t>
      </w:r>
      <w:r>
        <w:rPr>
          <w:rFonts w:ascii="Josefin Sans" w:hAnsi="Josefin Sans"/>
        </w:rPr>
        <w:t>, which will take you to the screen discussed in 3.6.4. below.</w:t>
      </w:r>
    </w:p>
    <w:p w:rsidR="00DB60FF" w:rsidRPr="00016A7C" w:rsidRDefault="00DB60FF" w:rsidP="00DB60FF">
      <w:pPr>
        <w:pStyle w:val="Heading3"/>
      </w:pPr>
      <w:r>
        <w:t>3.4.</w:t>
      </w:r>
      <w:r w:rsidRPr="00016A7C">
        <w:t>3. Test Automation</w:t>
      </w:r>
    </w:p>
    <w:p w:rsidR="00DB60FF" w:rsidRPr="00016A7C" w:rsidRDefault="00DB60FF" w:rsidP="00DB60FF">
      <w:pPr>
        <w:rPr>
          <w:rFonts w:ascii="Josefin Sans" w:hAnsi="Josefin Sans"/>
        </w:rPr>
      </w:pPr>
      <w:r>
        <w:rPr>
          <w:rFonts w:ascii="Josefin Sans" w:hAnsi="Josefin Sans"/>
        </w:rPr>
        <w:t>SpiraPlan</w:t>
      </w:r>
      <w:r w:rsidRPr="00016A7C">
        <w:rPr>
          <w:rFonts w:ascii="Josefin Sans" w:hAnsi="Josefin Sans"/>
        </w:rPr>
        <w:t>® can be used to manage the development, scheduling and execution of automated unit, functional and load tests written using a variety of test automation engines (e.g. HP QuickTest Pro, SmarteScript, TestComplete, etc.). This section allows you to configure the different engines that are available in your environment so that the testers know which tools they can use to schedule tests with.</w:t>
      </w:r>
    </w:p>
    <w:p w:rsidR="00DB60FF" w:rsidRPr="00016A7C" w:rsidRDefault="00DB60FF" w:rsidP="00DB60FF">
      <w:pPr>
        <w:keepNext/>
        <w:keepLines/>
        <w:rPr>
          <w:rFonts w:ascii="Josefin Sans" w:hAnsi="Josefin Sans"/>
        </w:rPr>
      </w:pPr>
      <w:r w:rsidRPr="00016A7C">
        <w:rPr>
          <w:rFonts w:ascii="Josefin Sans" w:hAnsi="Josefin Sans"/>
        </w:rPr>
        <w:t xml:space="preserve">The information on using the various test automation engines for </w:t>
      </w:r>
      <w:r>
        <w:rPr>
          <w:rFonts w:ascii="Josefin Sans" w:hAnsi="Josefin Sans"/>
        </w:rPr>
        <w:t>SpiraPlan</w:t>
      </w:r>
      <w:r w:rsidRPr="00016A7C">
        <w:rPr>
          <w:rFonts w:ascii="Josefin Sans" w:hAnsi="Josefin Sans"/>
        </w:rPr>
        <w:t xml:space="preserve">® and the steps for configuring the engine-specific settings are described in the </w:t>
      </w:r>
      <w:r w:rsidRPr="00016A7C">
        <w:rPr>
          <w:rFonts w:ascii="Josefin Sans" w:hAnsi="Josefin Sans"/>
          <w:i/>
        </w:rPr>
        <w:t>SpiraTest/Team RemoteLaunch Automated Testing Integration Guide</w:t>
      </w:r>
      <w:r w:rsidRPr="00016A7C">
        <w:rPr>
          <w:rFonts w:ascii="Josefin Sans" w:hAnsi="Josefin Sans"/>
        </w:rPr>
        <w:t>.</w:t>
      </w:r>
    </w:p>
    <w:p w:rsidR="00DB60FF" w:rsidRPr="00016A7C" w:rsidRDefault="00DB60FF" w:rsidP="00DB60FF">
      <w:pPr>
        <w:rPr>
          <w:rFonts w:ascii="Josefin Sans" w:hAnsi="Josefin Sans"/>
        </w:rPr>
      </w:pPr>
      <w:r w:rsidRPr="00016A7C">
        <w:rPr>
          <w:rFonts w:ascii="Josefin Sans" w:hAnsi="Josefin Sans"/>
        </w:rPr>
        <w:t>To configure a test automation engine, you need to click on the Administration &gt; Integration &gt; Test Automation link in the Administration navigation to bring up the list of configured test automation engines:</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46958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46958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To add a new test automation engine, click the “Add” button to enter the Automation Engine details page. The fields required are as follows:</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27527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752725"/>
                    </a:xfrm>
                    <a:prstGeom prst="rect">
                      <a:avLst/>
                    </a:prstGeom>
                    <a:noFill/>
                    <a:ln>
                      <a:noFill/>
                    </a:ln>
                  </pic:spPr>
                </pic:pic>
              </a:graphicData>
            </a:graphic>
          </wp:inline>
        </w:drawing>
      </w:r>
    </w:p>
    <w:p w:rsidR="00DB60FF" w:rsidRPr="00016A7C" w:rsidRDefault="00DB60FF" w:rsidP="00DB60FF">
      <w:pPr>
        <w:numPr>
          <w:ilvl w:val="0"/>
          <w:numId w:val="10"/>
        </w:numPr>
        <w:rPr>
          <w:rFonts w:ascii="Josefin Sans" w:hAnsi="Josefin Sans"/>
        </w:rPr>
      </w:pPr>
      <w:r w:rsidRPr="00016A7C">
        <w:rPr>
          <w:rFonts w:ascii="Josefin Sans" w:hAnsi="Josefin Sans"/>
          <w:b/>
        </w:rPr>
        <w:lastRenderedPageBreak/>
        <w:t>Name</w:t>
      </w:r>
      <w:r w:rsidRPr="00016A7C">
        <w:rPr>
          <w:rFonts w:ascii="Josefin Sans" w:hAnsi="Josefin Sans"/>
        </w:rPr>
        <w:t>: The name of the test automation engine that you’re adding. This can be set to any name of your choice that would make sense to your users.</w:t>
      </w:r>
    </w:p>
    <w:p w:rsidR="00DB60FF" w:rsidRPr="00016A7C" w:rsidRDefault="00DB60FF" w:rsidP="00DB60FF">
      <w:pPr>
        <w:numPr>
          <w:ilvl w:val="0"/>
          <w:numId w:val="10"/>
        </w:numPr>
        <w:rPr>
          <w:rFonts w:ascii="Josefin Sans" w:hAnsi="Josefin Sans"/>
        </w:rPr>
      </w:pPr>
      <w:r w:rsidRPr="00016A7C">
        <w:rPr>
          <w:rFonts w:ascii="Josefin Sans" w:hAnsi="Josefin Sans"/>
          <w:b/>
        </w:rPr>
        <w:t>Description</w:t>
      </w:r>
      <w:r w:rsidRPr="00016A7C">
        <w:rPr>
          <w:rFonts w:ascii="Josefin Sans" w:hAnsi="Josefin Sans"/>
        </w:rPr>
        <w:t>: The description is used for any comments or additional information that you need to use to describe the automation engine.</w:t>
      </w:r>
    </w:p>
    <w:p w:rsidR="00DB60FF" w:rsidRPr="00016A7C" w:rsidRDefault="00DB60FF" w:rsidP="00DB60FF">
      <w:pPr>
        <w:numPr>
          <w:ilvl w:val="0"/>
          <w:numId w:val="10"/>
        </w:numPr>
        <w:rPr>
          <w:rFonts w:ascii="Josefin Sans" w:hAnsi="Josefin Sans"/>
        </w:rPr>
      </w:pPr>
      <w:r w:rsidRPr="00016A7C">
        <w:rPr>
          <w:rFonts w:ascii="Josefin Sans" w:hAnsi="Josefin Sans"/>
          <w:b/>
        </w:rPr>
        <w:t>Active</w:t>
      </w:r>
      <w:r w:rsidRPr="00016A7C">
        <w:rPr>
          <w:rFonts w:ascii="Josefin Sans" w:hAnsi="Josefin Sans"/>
        </w:rPr>
        <w:t>: If checked, the automation engine is active and able to be used in any product.</w:t>
      </w:r>
    </w:p>
    <w:p w:rsidR="00DB60FF" w:rsidRPr="00016A7C" w:rsidRDefault="00DB60FF" w:rsidP="00DB60FF">
      <w:pPr>
        <w:numPr>
          <w:ilvl w:val="0"/>
          <w:numId w:val="10"/>
        </w:numPr>
        <w:rPr>
          <w:rFonts w:ascii="Josefin Sans" w:hAnsi="Josefin Sans"/>
        </w:rPr>
      </w:pPr>
      <w:r w:rsidRPr="00016A7C">
        <w:rPr>
          <w:rFonts w:ascii="Josefin Sans" w:hAnsi="Josefin Sans"/>
          <w:b/>
        </w:rPr>
        <w:t>Token:</w:t>
      </w:r>
      <w:r w:rsidRPr="00016A7C">
        <w:rPr>
          <w:rFonts w:ascii="Josefin Sans" w:hAnsi="Josefin Sans"/>
        </w:rPr>
        <w:t xml:space="preserve"> This needs to match the name of the Automation Engine DLL file that you’re using (see the</w:t>
      </w:r>
      <w:r w:rsidRPr="00016A7C">
        <w:rPr>
          <w:rFonts w:ascii="Josefin Sans" w:hAnsi="Josefin Sans"/>
          <w:i/>
        </w:rPr>
        <w:t xml:space="preserve"> SpiraTest/Team Automated Testing Integration Guide</w:t>
      </w:r>
      <w:r w:rsidRPr="00016A7C">
        <w:rPr>
          <w:rFonts w:ascii="Josefin Sans" w:hAnsi="Josefin Sans"/>
        </w:rPr>
        <w:t xml:space="preserve"> for more details on your specific tool) for the specific automation engine.</w:t>
      </w:r>
    </w:p>
    <w:p w:rsidR="00DB60FF" w:rsidRPr="00016A7C" w:rsidRDefault="00DB60FF" w:rsidP="00DB60FF">
      <w:pPr>
        <w:rPr>
          <w:rFonts w:ascii="Josefin Sans" w:hAnsi="Josefin Sans"/>
        </w:rPr>
      </w:pPr>
      <w:r w:rsidRPr="00016A7C">
        <w:rPr>
          <w:rFonts w:ascii="Josefin Sans" w:hAnsi="Josefin Sans"/>
        </w:rPr>
        <w:t>When finished, click the “Insert” button and you will be taken back to the test automation engine list page, with new automation engine listed.</w:t>
      </w:r>
    </w:p>
    <w:p w:rsidR="00DB60FF" w:rsidRPr="00016A7C" w:rsidRDefault="00DB60FF" w:rsidP="00DB60FF">
      <w:pPr>
        <w:rPr>
          <w:rFonts w:ascii="Josefin Sans" w:hAnsi="Josefin Sans"/>
        </w:rPr>
      </w:pPr>
      <w:r w:rsidRPr="00016A7C">
        <w:rPr>
          <w:rFonts w:ascii="Josefin Sans" w:hAnsi="Josefin Sans"/>
        </w:rPr>
        <w:t>To edit the settings for an existing test automation engine, just click on the “Edit” link next to the name of the engine and you will be able to edit the same settings that were shown above when you first created it.</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2800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8003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Once you have made the appropriate changes, click the [Save] button to commit them.</w:t>
      </w:r>
    </w:p>
    <w:p w:rsidR="00DB60FF" w:rsidRPr="00016A7C" w:rsidRDefault="00DB60FF" w:rsidP="00DB60FF">
      <w:pPr>
        <w:rPr>
          <w:rFonts w:ascii="Josefin Sans" w:hAnsi="Josefin Sans"/>
        </w:rPr>
      </w:pPr>
      <w:r w:rsidRPr="00016A7C">
        <w:rPr>
          <w:rFonts w:ascii="Josefin Sans" w:hAnsi="Josefin Sans"/>
        </w:rPr>
        <w:t xml:space="preserve">You are now ready to use </w:t>
      </w:r>
      <w:r>
        <w:rPr>
          <w:rFonts w:ascii="Josefin Sans" w:hAnsi="Josefin Sans"/>
        </w:rPr>
        <w:t>SpiraPlan</w:t>
      </w:r>
      <w:r w:rsidRPr="00016A7C">
        <w:rPr>
          <w:rFonts w:ascii="Josefin Sans" w:hAnsi="Josefin Sans"/>
        </w:rPr>
        <w:t xml:space="preserve">® in conjunction with the test automation engine you added. For details on how to use the test automation features of </w:t>
      </w:r>
      <w:r>
        <w:rPr>
          <w:rFonts w:ascii="Josefin Sans" w:hAnsi="Josefin Sans"/>
        </w:rPr>
        <w:t>SpiraPlan</w:t>
      </w:r>
      <w:r w:rsidRPr="00016A7C">
        <w:rPr>
          <w:rFonts w:ascii="Josefin Sans" w:hAnsi="Josefin Sans"/>
        </w:rPr>
        <w:t xml:space="preserve">, please refer to the </w:t>
      </w:r>
      <w:r>
        <w:rPr>
          <w:rFonts w:ascii="Josefin Sans" w:hAnsi="Josefin Sans"/>
          <w:i/>
        </w:rPr>
        <w:t>SpiraPlan</w:t>
      </w:r>
      <w:r w:rsidRPr="00016A7C">
        <w:rPr>
          <w:rFonts w:ascii="Josefin Sans" w:hAnsi="Josefin Sans"/>
          <w:i/>
        </w:rPr>
        <w:t>® User Manual</w:t>
      </w:r>
      <w:r w:rsidRPr="00016A7C">
        <w:rPr>
          <w:rFonts w:ascii="Josefin Sans" w:hAnsi="Josefin Sans"/>
        </w:rPr>
        <w:t>.</w:t>
      </w:r>
    </w:p>
    <w:p w:rsidR="00DB60FF" w:rsidRPr="00016A7C" w:rsidRDefault="00DB60FF" w:rsidP="00DB60FF">
      <w:pPr>
        <w:pStyle w:val="Heading2"/>
      </w:pPr>
      <w:r>
        <w:br w:type="page"/>
      </w:r>
      <w:bookmarkStart w:id="13" w:name="_Toc6571725"/>
      <w:r>
        <w:lastRenderedPageBreak/>
        <w:t>3.5.</w:t>
      </w:r>
      <w:r w:rsidRPr="00016A7C">
        <w:t xml:space="preserve"> </w:t>
      </w:r>
      <w:r>
        <w:t xml:space="preserve">System: </w:t>
      </w:r>
      <w:r w:rsidRPr="00016A7C">
        <w:t>Reporting</w:t>
      </w:r>
      <w:bookmarkEnd w:id="13"/>
    </w:p>
    <w:p w:rsidR="00DB60FF" w:rsidRPr="00016A7C" w:rsidRDefault="00DB60FF" w:rsidP="00DB60FF">
      <w:pPr>
        <w:rPr>
          <w:rFonts w:ascii="Josefin Sans" w:hAnsi="Josefin Sans"/>
        </w:rPr>
      </w:pPr>
      <w:r>
        <w:rPr>
          <w:rFonts w:ascii="Josefin Sans" w:hAnsi="Josefin Sans"/>
        </w:rPr>
        <w:t>SpiraPlan</w:t>
      </w:r>
      <w:r w:rsidRPr="00016A7C">
        <w:rPr>
          <w:rFonts w:ascii="Josefin Sans" w:hAnsi="Josefin Sans"/>
        </w:rPr>
        <w:t xml:space="preserve"> has a powerful set of reports and charts available out of the box that cover most product’s needs. However, there is often a need to be able to generate custom reports and graphs that are specific to your organization. In this section, you can create custom graphs and reports for your users to use.</w:t>
      </w:r>
    </w:p>
    <w:p w:rsidR="00DB60FF" w:rsidRPr="00016A7C" w:rsidRDefault="00DB60FF" w:rsidP="00DB60FF">
      <w:pPr>
        <w:pStyle w:val="Heading3"/>
      </w:pPr>
      <w:r>
        <w:t>3.5.</w:t>
      </w:r>
      <w:r w:rsidRPr="00016A7C">
        <w:t>1. Edit Reports</w:t>
      </w:r>
    </w:p>
    <w:p w:rsidR="00DB60FF" w:rsidRPr="00016A7C" w:rsidRDefault="00DB60FF" w:rsidP="00DB60FF">
      <w:pPr>
        <w:rPr>
          <w:rFonts w:ascii="Josefin Sans" w:hAnsi="Josefin Sans"/>
        </w:rPr>
      </w:pPr>
      <w:r w:rsidRPr="00016A7C">
        <w:rPr>
          <w:rFonts w:ascii="Josefin Sans" w:hAnsi="Josefin Sans"/>
        </w:rPr>
        <w:t>The “Edit Reports” administration page lets you create custom reports in the system that your users can run in the various products they have access to. Note that the report definitions themselves are global to the system and therefore available in all products.</w:t>
      </w:r>
    </w:p>
    <w:p w:rsidR="00DB60FF" w:rsidRPr="00016A7C" w:rsidRDefault="00317225" w:rsidP="00DB60FF">
      <w:pPr>
        <w:rPr>
          <w:rFonts w:ascii="Josefin Sans" w:hAnsi="Josefin Sans"/>
        </w:rPr>
      </w:pPr>
      <w:r>
        <w:rPr>
          <w:noProof/>
        </w:rPr>
        <w:drawing>
          <wp:inline distT="0" distB="0" distL="0" distR="0">
            <wp:extent cx="5486400" cy="3657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list of report definitions contains both the standard (default) reports that ship with the system and any custom reports that you have defined. However, any of the reports listed with the “Default” option checked will not be editable. So, if you want to modify one of the built-in reports to make it better suit your needs, you should instead click on the “Clone” button next to the report and make a copy of the report that you can then modify. You can view any of the default reports by clicking on the associated “View” button.</w:t>
      </w:r>
    </w:p>
    <w:p w:rsidR="00DB60FF" w:rsidRPr="00016A7C" w:rsidRDefault="00DB60FF" w:rsidP="00DB60FF">
      <w:pPr>
        <w:rPr>
          <w:rFonts w:ascii="Josefin Sans" w:hAnsi="Josefin Sans"/>
        </w:rPr>
      </w:pPr>
      <w:r w:rsidRPr="00016A7C">
        <w:rPr>
          <w:rFonts w:ascii="Josefin Sans" w:hAnsi="Josefin Sans"/>
        </w:rPr>
        <w:t>To edit an existing non-default report, click on the “Edit” button. To add a new report from scratch, click on the “Add New Report” option at the bottom of the list. Either of these will take you to the Report editing screen:</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3914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9147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top-half of this screen (illustrated above) lets you specify the name of the report, the long description (displayed in tooltips but not in the report itself) and a rich-text footer and header. The header and footer will be displayed at the top and bottom of the generated report.</w:t>
      </w:r>
    </w:p>
    <w:p w:rsidR="00DB60FF" w:rsidRPr="00016A7C" w:rsidRDefault="00DB60FF" w:rsidP="00DB60FF">
      <w:pPr>
        <w:rPr>
          <w:rFonts w:ascii="Josefin Sans" w:hAnsi="Josefin Sans"/>
        </w:rPr>
      </w:pPr>
      <w:r w:rsidRPr="00016A7C">
        <w:rPr>
          <w:rFonts w:ascii="Josefin Sans" w:hAnsi="Josefin Sans"/>
        </w:rPr>
        <w:t xml:space="preserve">In addition, you can specify whether the report is active (and therefore can be used in the </w:t>
      </w:r>
      <w:r>
        <w:rPr>
          <w:rFonts w:ascii="Josefin Sans" w:hAnsi="Josefin Sans"/>
        </w:rPr>
        <w:t>SpiraPlan</w:t>
      </w:r>
      <w:r w:rsidRPr="00016A7C">
        <w:rPr>
          <w:rFonts w:ascii="Josefin Sans" w:hAnsi="Josefin Sans"/>
        </w:rPr>
        <w:t xml:space="preserve"> reports center) and which report category heading the report will appear in. This is also used to determine which role(s) are able to run the report (e.g. a user that has permissions to view requirements will be able to run all reports listed under the “Requirement Reports” category).</w:t>
      </w:r>
    </w:p>
    <w:p w:rsidR="00DB60FF" w:rsidRPr="00016A7C" w:rsidRDefault="00DB60FF" w:rsidP="00DB60FF">
      <w:pPr>
        <w:rPr>
          <w:rFonts w:ascii="Josefin Sans" w:hAnsi="Josefin Sans"/>
        </w:rPr>
      </w:pPr>
      <w:r w:rsidRPr="00016A7C">
        <w:rPr>
          <w:rFonts w:ascii="Josefin Sans" w:hAnsi="Josefin Sans"/>
        </w:rPr>
        <w:t>The lower-half of the screen displays the list of formats, standard sections and custom sections that make up the report:</w:t>
      </w:r>
    </w:p>
    <w:p w:rsidR="00DB60FF" w:rsidRPr="00016A7C" w:rsidRDefault="00317225" w:rsidP="00DB60FF">
      <w:pPr>
        <w:rPr>
          <w:rFonts w:ascii="Josefin Sans" w:hAnsi="Josefin Sans"/>
        </w:rPr>
      </w:pPr>
      <w:r>
        <w:rPr>
          <w:noProof/>
        </w:rPr>
        <w:lastRenderedPageBreak/>
        <w:drawing>
          <wp:inline distT="0" distB="0" distL="0" distR="0">
            <wp:extent cx="5486400" cy="3924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9243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list of formats is fixed in the system, you can simply choose which formats this specific report will be available in. The reporting engine will take care of converting your report into the target format, you just need to specify which type(s) are applicable.</w:t>
      </w:r>
    </w:p>
    <w:p w:rsidR="00DB60FF" w:rsidRPr="00016A7C" w:rsidRDefault="00DB60FF" w:rsidP="00DB60FF">
      <w:pPr>
        <w:rPr>
          <w:rFonts w:ascii="Josefin Sans" w:hAnsi="Josefin Sans"/>
          <w:u w:val="single"/>
        </w:rPr>
      </w:pPr>
      <w:r w:rsidRPr="00016A7C">
        <w:rPr>
          <w:rFonts w:ascii="Josefin Sans" w:hAnsi="Josefin Sans"/>
          <w:u w:val="single"/>
        </w:rPr>
        <w:t>a) Standard Sections</w:t>
      </w:r>
    </w:p>
    <w:p w:rsidR="00DB60FF" w:rsidRPr="00016A7C" w:rsidRDefault="00DB60FF" w:rsidP="00DB60FF">
      <w:pPr>
        <w:rPr>
          <w:rFonts w:ascii="Josefin Sans" w:hAnsi="Josefin Sans"/>
        </w:rPr>
      </w:pPr>
      <w:r w:rsidRPr="00016A7C">
        <w:rPr>
          <w:rFonts w:ascii="Josefin Sans" w:hAnsi="Josefin Sans"/>
        </w:rPr>
        <w:t xml:space="preserve">The list of </w:t>
      </w:r>
      <w:r w:rsidRPr="00016A7C">
        <w:rPr>
          <w:rFonts w:ascii="Josefin Sans" w:hAnsi="Josefin Sans"/>
          <w:b/>
        </w:rPr>
        <w:t>standard sections</w:t>
      </w:r>
      <w:r w:rsidRPr="00016A7C">
        <w:rPr>
          <w:rFonts w:ascii="Josefin Sans" w:hAnsi="Josefin Sans"/>
        </w:rPr>
        <w:t xml:space="preserve"> contains a list of the various pre-defined report sections that are to be included in the report. A standard section consists of a set of nested queries and embedded elements that will return back data. For example, the “Requirements Details” section consists of a list of all the requirements in a product, together with the associated test cases, tasks, custom properties, attachments, discussions, change history, source code revisions and other related items.</w:t>
      </w:r>
    </w:p>
    <w:p w:rsidR="00DB60FF" w:rsidRPr="00016A7C" w:rsidRDefault="00DB60FF" w:rsidP="00DB60FF">
      <w:pPr>
        <w:rPr>
          <w:rFonts w:ascii="Josefin Sans" w:hAnsi="Josefin Sans"/>
        </w:rPr>
      </w:pPr>
      <w:r w:rsidRPr="00016A7C">
        <w:rPr>
          <w:rFonts w:ascii="Josefin Sans" w:hAnsi="Josefin Sans"/>
        </w:rPr>
        <w:t>With a standard section, you cannot change the underlying data query, but you can change the header, footer and XSLT template used to format the results:</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2933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9337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When you either click on “Add New Standard Section” or the “Customize“ link next to an existing standard section, the popup dialog illustrated above will be displayed. On this page you can change the following fields:</w:t>
      </w:r>
    </w:p>
    <w:p w:rsidR="00DB60FF" w:rsidRPr="00016A7C" w:rsidRDefault="00DB60FF" w:rsidP="00DB60FF">
      <w:pPr>
        <w:numPr>
          <w:ilvl w:val="0"/>
          <w:numId w:val="19"/>
        </w:numPr>
        <w:rPr>
          <w:rFonts w:ascii="Josefin Sans" w:hAnsi="Josefin Sans"/>
        </w:rPr>
      </w:pPr>
      <w:r w:rsidRPr="00016A7C">
        <w:rPr>
          <w:rFonts w:ascii="Josefin Sans" w:hAnsi="Josefin Sans"/>
          <w:b/>
        </w:rPr>
        <w:t>Name –</w:t>
      </w:r>
      <w:r w:rsidRPr="00016A7C">
        <w:rPr>
          <w:rFonts w:ascii="Josefin Sans" w:hAnsi="Josefin Sans"/>
        </w:rPr>
        <w:t xml:space="preserve"> Choose the name of the standard report section you want to use from the dropdown list. Changing the name of the section will automatically update the Description field below.</w:t>
      </w:r>
    </w:p>
    <w:p w:rsidR="00DB60FF" w:rsidRPr="00016A7C" w:rsidRDefault="00DB60FF" w:rsidP="00DB60FF">
      <w:pPr>
        <w:numPr>
          <w:ilvl w:val="0"/>
          <w:numId w:val="19"/>
        </w:numPr>
        <w:rPr>
          <w:rFonts w:ascii="Josefin Sans" w:hAnsi="Josefin Sans"/>
        </w:rPr>
      </w:pPr>
      <w:r w:rsidRPr="00016A7C">
        <w:rPr>
          <w:rFonts w:ascii="Josefin Sans" w:hAnsi="Josefin Sans"/>
          <w:b/>
        </w:rPr>
        <w:t xml:space="preserve">Description </w:t>
      </w:r>
      <w:r w:rsidRPr="00016A7C">
        <w:rPr>
          <w:rFonts w:ascii="Josefin Sans" w:hAnsi="Josefin Sans"/>
        </w:rPr>
        <w:t>– This is the description of the report section, it is not displayed in the final report.</w:t>
      </w:r>
    </w:p>
    <w:p w:rsidR="00DB60FF" w:rsidRPr="00016A7C" w:rsidRDefault="00DB60FF" w:rsidP="00DB60FF">
      <w:pPr>
        <w:numPr>
          <w:ilvl w:val="0"/>
          <w:numId w:val="19"/>
        </w:numPr>
        <w:rPr>
          <w:rFonts w:ascii="Josefin Sans" w:hAnsi="Josefin Sans"/>
        </w:rPr>
      </w:pPr>
      <w:r w:rsidRPr="00016A7C">
        <w:rPr>
          <w:rFonts w:ascii="Josefin Sans" w:hAnsi="Josefin Sans"/>
          <w:b/>
        </w:rPr>
        <w:t xml:space="preserve">Header </w:t>
      </w:r>
      <w:r w:rsidRPr="00016A7C">
        <w:rPr>
          <w:rFonts w:ascii="Josefin Sans" w:hAnsi="Josefin Sans"/>
        </w:rPr>
        <w:t xml:space="preserve">– This is the header that will be displayed </w:t>
      </w:r>
      <w:r w:rsidRPr="00016A7C">
        <w:rPr>
          <w:rFonts w:ascii="Josefin Sans" w:hAnsi="Josefin Sans"/>
          <w:i/>
        </w:rPr>
        <w:t>before</w:t>
      </w:r>
      <w:r w:rsidRPr="00016A7C">
        <w:rPr>
          <w:rFonts w:ascii="Josefin Sans" w:hAnsi="Josefin Sans"/>
        </w:rPr>
        <w:t xml:space="preserve"> the dynamic data retrieved as part of the report section. You can enter in formatted rich text in this field.</w:t>
      </w:r>
    </w:p>
    <w:p w:rsidR="00DB60FF" w:rsidRPr="00016A7C" w:rsidRDefault="00DB60FF" w:rsidP="00DB60FF">
      <w:pPr>
        <w:numPr>
          <w:ilvl w:val="0"/>
          <w:numId w:val="19"/>
        </w:numPr>
        <w:rPr>
          <w:rFonts w:ascii="Josefin Sans" w:hAnsi="Josefin Sans"/>
        </w:rPr>
      </w:pPr>
      <w:r w:rsidRPr="00016A7C">
        <w:rPr>
          <w:rFonts w:ascii="Josefin Sans" w:hAnsi="Josefin Sans"/>
          <w:b/>
        </w:rPr>
        <w:t xml:space="preserve">Footer </w:t>
      </w:r>
      <w:r w:rsidRPr="00016A7C">
        <w:rPr>
          <w:rFonts w:ascii="Josefin Sans" w:hAnsi="Josefin Sans"/>
        </w:rPr>
        <w:t xml:space="preserve">– This is the footer that will be displayed </w:t>
      </w:r>
      <w:r w:rsidRPr="00016A7C">
        <w:rPr>
          <w:rFonts w:ascii="Josefin Sans" w:hAnsi="Josefin Sans"/>
          <w:i/>
        </w:rPr>
        <w:t>after</w:t>
      </w:r>
      <w:r w:rsidRPr="00016A7C">
        <w:rPr>
          <w:rFonts w:ascii="Josefin Sans" w:hAnsi="Josefin Sans"/>
        </w:rPr>
        <w:t xml:space="preserve"> the dynamic data retrieved as part of the report section. You can enter in formatted rich text in this field.</w:t>
      </w:r>
    </w:p>
    <w:p w:rsidR="00DB60FF" w:rsidRPr="00016A7C" w:rsidRDefault="00DB60FF" w:rsidP="00DB60FF">
      <w:pPr>
        <w:numPr>
          <w:ilvl w:val="0"/>
          <w:numId w:val="19"/>
        </w:numPr>
        <w:rPr>
          <w:rFonts w:ascii="Josefin Sans" w:hAnsi="Josefin Sans"/>
        </w:rPr>
      </w:pPr>
      <w:r w:rsidRPr="00016A7C">
        <w:rPr>
          <w:rFonts w:ascii="Josefin Sans" w:hAnsi="Josefin Sans"/>
          <w:b/>
        </w:rPr>
        <w:t xml:space="preserve">Template </w:t>
      </w:r>
      <w:r w:rsidRPr="00016A7C">
        <w:rPr>
          <w:rFonts w:ascii="Josefin Sans" w:hAnsi="Josefin Sans"/>
        </w:rPr>
        <w:t>– This is the eXtensible Markup Language Stylesheet Transform (XSLT) used to transform the raw XML data from the report query into the final HTML display format. When you choose/change the name dropdown list, clicking on the “Create Default Template” will populate this field with the default template used to render the data.</w:t>
      </w:r>
    </w:p>
    <w:p w:rsidR="00DB60FF" w:rsidRPr="00016A7C" w:rsidRDefault="00DB60FF" w:rsidP="00DB60FF">
      <w:pPr>
        <w:rPr>
          <w:rFonts w:ascii="Josefin Sans" w:hAnsi="Josefin Sans"/>
        </w:rPr>
      </w:pPr>
      <w:r w:rsidRPr="00016A7C">
        <w:rPr>
          <w:rFonts w:ascii="Josefin Sans" w:hAnsi="Josefin Sans"/>
        </w:rPr>
        <w:t>When you first create a new standard report section, we recommend using the option to “Create Default Template”. This will then allow you to run the report in the main reports center and have all the available data fields displayed in the standard format. If you would like to customize the content of the section, you have several options:</w:t>
      </w:r>
    </w:p>
    <w:p w:rsidR="00DB60FF" w:rsidRPr="00016A7C" w:rsidRDefault="00DB60FF" w:rsidP="00DB60FF">
      <w:pPr>
        <w:numPr>
          <w:ilvl w:val="0"/>
          <w:numId w:val="20"/>
        </w:numPr>
        <w:rPr>
          <w:rFonts w:ascii="Josefin Sans" w:hAnsi="Josefin Sans"/>
        </w:rPr>
      </w:pPr>
      <w:r w:rsidRPr="00016A7C">
        <w:rPr>
          <w:rFonts w:ascii="Josefin Sans" w:hAnsi="Josefin Sans"/>
          <w:b/>
        </w:rPr>
        <w:t>Customize Header/Footer</w:t>
      </w:r>
      <w:r w:rsidRPr="00016A7C">
        <w:rPr>
          <w:rFonts w:ascii="Josefin Sans" w:hAnsi="Josefin Sans"/>
        </w:rPr>
        <w:t xml:space="preserve"> – if you want to keep the data and layout as-is, you can simply add a custom header and footer to add organization specific information into the report.</w:t>
      </w:r>
    </w:p>
    <w:p w:rsidR="00DB60FF" w:rsidRPr="00016A7C" w:rsidRDefault="00DB60FF" w:rsidP="00DB60FF">
      <w:pPr>
        <w:numPr>
          <w:ilvl w:val="0"/>
          <w:numId w:val="20"/>
        </w:numPr>
        <w:rPr>
          <w:rFonts w:ascii="Josefin Sans" w:hAnsi="Josefin Sans"/>
        </w:rPr>
      </w:pPr>
      <w:r w:rsidRPr="00016A7C">
        <w:rPr>
          <w:rFonts w:ascii="Josefin Sans" w:hAnsi="Josefin Sans"/>
          <w:b/>
        </w:rPr>
        <w:t xml:space="preserve">Customize the Data/Layout </w:t>
      </w:r>
      <w:r w:rsidRPr="00016A7C">
        <w:rPr>
          <w:rFonts w:ascii="Josefin Sans" w:hAnsi="Josefin Sans"/>
        </w:rPr>
        <w:t>– if you want to customize how the data is displayed and formatted, you will need to edit the XSLT Template. You can learn more about XSLT at the W3Schools website (</w:t>
      </w:r>
      <w:hyperlink r:id="rId108" w:history="1">
        <w:r w:rsidRPr="00016A7C">
          <w:rPr>
            <w:rStyle w:val="Hyperlink"/>
            <w:rFonts w:ascii="Josefin Sans" w:hAnsi="Josefin Sans"/>
          </w:rPr>
          <w:t>http://www.w3schools.com/xsl</w:t>
        </w:r>
      </w:hyperlink>
      <w:r w:rsidRPr="00016A7C">
        <w:rPr>
          <w:rFonts w:ascii="Josefin Sans" w:hAnsi="Josefin Sans"/>
        </w:rPr>
        <w:t xml:space="preserve">). However, the recommended approach is to first run the “Raw XML” format report from the main </w:t>
      </w:r>
      <w:r>
        <w:rPr>
          <w:rFonts w:ascii="Josefin Sans" w:hAnsi="Josefin Sans"/>
        </w:rPr>
        <w:t>SpiraPlan</w:t>
      </w:r>
      <w:r w:rsidRPr="00016A7C">
        <w:rPr>
          <w:rFonts w:ascii="Josefin Sans" w:hAnsi="Josefin Sans"/>
        </w:rPr>
        <w:t xml:space="preserve"> reports center. An example XML report is partially shown below:</w:t>
      </w:r>
    </w:p>
    <w:p w:rsidR="00DB60FF" w:rsidRPr="00016A7C" w:rsidRDefault="00DB60FF" w:rsidP="00DB60FF">
      <w:pPr>
        <w:pStyle w:val="XML"/>
        <w:rPr>
          <w:rFonts w:ascii="Josefin Sans" w:hAnsi="Josefin Sans"/>
        </w:rPr>
      </w:pPr>
      <w:r w:rsidRPr="00016A7C">
        <w:rPr>
          <w:rFonts w:ascii="Josefin Sans" w:hAnsi="Josefin Sans"/>
        </w:rPr>
        <w:t>“?xml version="1.0" encoding="UTF-8" standalone="yes"?”</w:t>
      </w:r>
    </w:p>
    <w:p w:rsidR="00DB60FF" w:rsidRPr="00016A7C" w:rsidRDefault="00DB60FF" w:rsidP="00DB60FF">
      <w:pPr>
        <w:pStyle w:val="XML"/>
        <w:rPr>
          <w:rFonts w:ascii="Josefin Sans" w:hAnsi="Josefin Sans"/>
        </w:rPr>
      </w:pPr>
      <w:r w:rsidRPr="00016A7C">
        <w:rPr>
          <w:rFonts w:ascii="Josefin Sans" w:hAnsi="Josefin Sans"/>
        </w:rPr>
        <w:t>“Report”</w:t>
      </w:r>
    </w:p>
    <w:p w:rsidR="00DB60FF" w:rsidRPr="00016A7C" w:rsidRDefault="00DB60FF" w:rsidP="00DB60FF">
      <w:pPr>
        <w:pStyle w:val="XML"/>
        <w:rPr>
          <w:rFonts w:ascii="Josefin Sans" w:hAnsi="Josefin Sans"/>
        </w:rPr>
      </w:pPr>
      <w:r w:rsidRPr="00016A7C">
        <w:rPr>
          <w:rFonts w:ascii="Josefin Sans" w:hAnsi="Josefin Sans"/>
        </w:rPr>
        <w:t xml:space="preserve">  “Title”</w:t>
      </w:r>
    </w:p>
    <w:p w:rsidR="00DB60FF" w:rsidRPr="00016A7C" w:rsidRDefault="00DB60FF" w:rsidP="00DB60FF">
      <w:pPr>
        <w:pStyle w:val="XML"/>
        <w:rPr>
          <w:rFonts w:ascii="Josefin Sans" w:hAnsi="Josefin Sans"/>
        </w:rPr>
      </w:pPr>
      <w:r w:rsidRPr="00016A7C">
        <w:rPr>
          <w:rFonts w:ascii="Josefin Sans" w:hAnsi="Josefin Sans"/>
        </w:rPr>
        <w:t xml:space="preserve">    Requirements Detailed Report</w:t>
      </w:r>
    </w:p>
    <w:p w:rsidR="00DB60FF" w:rsidRPr="00016A7C" w:rsidRDefault="00DB60FF" w:rsidP="00DB60FF">
      <w:pPr>
        <w:pStyle w:val="XML"/>
        <w:rPr>
          <w:rFonts w:ascii="Josefin Sans" w:hAnsi="Josefin Sans"/>
        </w:rPr>
      </w:pPr>
      <w:r w:rsidRPr="00016A7C">
        <w:rPr>
          <w:rFonts w:ascii="Josefin Sans" w:hAnsi="Josefin Sans"/>
        </w:rPr>
        <w:lastRenderedPageBreak/>
        <w:t xml:space="preserve">  “/Title”</w:t>
      </w:r>
    </w:p>
    <w:p w:rsidR="00DB60FF" w:rsidRPr="00016A7C" w:rsidRDefault="00DB60FF" w:rsidP="00DB60FF">
      <w:pPr>
        <w:pStyle w:val="XML"/>
        <w:rPr>
          <w:rFonts w:ascii="Josefin Sans" w:hAnsi="Josefin Sans"/>
        </w:rPr>
      </w:pPr>
      <w:r w:rsidRPr="00016A7C">
        <w:rPr>
          <w:rFonts w:ascii="Josefin Sans" w:hAnsi="Josefin Sans"/>
        </w:rPr>
        <w:t xml:space="preserve">  “ProductData”</w:t>
      </w:r>
    </w:p>
    <w:p w:rsidR="00DB60FF" w:rsidRPr="00016A7C" w:rsidRDefault="00DB60FF" w:rsidP="00DB60FF">
      <w:pPr>
        <w:pStyle w:val="XML"/>
        <w:rPr>
          <w:rFonts w:ascii="Josefin Sans" w:hAnsi="Josefin Sans"/>
        </w:rPr>
      </w:pPr>
      <w:r w:rsidRPr="00016A7C">
        <w:rPr>
          <w:rFonts w:ascii="Josefin Sans" w:hAnsi="Josefin Sans"/>
        </w:rPr>
        <w:t xml:space="preserve">    “Product”</w:t>
      </w:r>
    </w:p>
    <w:p w:rsidR="00DB60FF" w:rsidRPr="00016A7C" w:rsidRDefault="00DB60FF" w:rsidP="00DB60FF">
      <w:pPr>
        <w:pStyle w:val="XML"/>
        <w:rPr>
          <w:rFonts w:ascii="Josefin Sans" w:hAnsi="Josefin Sans"/>
        </w:rPr>
      </w:pPr>
      <w:r w:rsidRPr="00016A7C">
        <w:rPr>
          <w:rFonts w:ascii="Josefin Sans" w:hAnsi="Josefin Sans"/>
        </w:rPr>
        <w:t xml:space="preserve">      “</w:t>
      </w:r>
      <w:r>
        <w:rPr>
          <w:rFonts w:ascii="Josefin Sans" w:hAnsi="Josefin Sans"/>
        </w:rPr>
        <w:t>ProjectId</w:t>
      </w:r>
      <w:r w:rsidRPr="00016A7C">
        <w:rPr>
          <w:rFonts w:ascii="Josefin Sans" w:hAnsi="Josefin Sans"/>
        </w:rPr>
        <w:t>”1”/</w:t>
      </w:r>
      <w:r>
        <w:rPr>
          <w:rFonts w:ascii="Josefin Sans" w:hAnsi="Josefin Sans"/>
        </w:rPr>
        <w:t>ProjectId</w:t>
      </w:r>
      <w:r w:rsidRPr="00016A7C">
        <w:rPr>
          <w:rFonts w:ascii="Josefin Sans" w:hAnsi="Josefin Sans"/>
        </w:rPr>
        <w:t>”</w:t>
      </w:r>
    </w:p>
    <w:p w:rsidR="00DB60FF" w:rsidRPr="00016A7C" w:rsidRDefault="00DB60FF" w:rsidP="00DB60FF">
      <w:pPr>
        <w:pStyle w:val="XML"/>
        <w:rPr>
          <w:rFonts w:ascii="Josefin Sans" w:hAnsi="Josefin Sans"/>
        </w:rPr>
      </w:pPr>
      <w:r w:rsidRPr="00016A7C">
        <w:rPr>
          <w:rFonts w:ascii="Josefin Sans" w:hAnsi="Josefin Sans"/>
        </w:rPr>
        <w:t xml:space="preserve">      “</w:t>
      </w:r>
      <w:r>
        <w:rPr>
          <w:rFonts w:ascii="Josefin Sans" w:hAnsi="Josefin Sans"/>
        </w:rPr>
        <w:t>ProjectGroupId</w:t>
      </w:r>
      <w:r w:rsidRPr="00016A7C">
        <w:rPr>
          <w:rFonts w:ascii="Josefin Sans" w:hAnsi="Josefin Sans"/>
        </w:rPr>
        <w:t>”2”/</w:t>
      </w:r>
      <w:r>
        <w:rPr>
          <w:rFonts w:ascii="Josefin Sans" w:hAnsi="Josefin Sans"/>
        </w:rPr>
        <w:t>ProjectGroupId</w:t>
      </w:r>
      <w:r w:rsidRPr="00016A7C">
        <w:rPr>
          <w:rFonts w:ascii="Josefin Sans" w:hAnsi="Josefin Sans"/>
        </w:rPr>
        <w:t>”</w:t>
      </w:r>
    </w:p>
    <w:p w:rsidR="00DB60FF" w:rsidRPr="00016A7C" w:rsidRDefault="00DB60FF" w:rsidP="00DB60FF">
      <w:pPr>
        <w:pStyle w:val="XML"/>
        <w:rPr>
          <w:rFonts w:ascii="Josefin Sans" w:hAnsi="Josefin Sans"/>
        </w:rPr>
      </w:pPr>
      <w:r w:rsidRPr="00016A7C">
        <w:rPr>
          <w:rFonts w:ascii="Josefin Sans" w:hAnsi="Josefin Sans"/>
        </w:rPr>
        <w:t xml:space="preserve">      “Name”Library Information System”/Name”</w:t>
      </w:r>
    </w:p>
    <w:p w:rsidR="00DB60FF" w:rsidRPr="00016A7C" w:rsidRDefault="00DB60FF" w:rsidP="00DB60FF">
      <w:pPr>
        <w:pStyle w:val="XML"/>
        <w:rPr>
          <w:rFonts w:ascii="Josefin Sans" w:hAnsi="Josefin Sans"/>
        </w:rPr>
      </w:pPr>
      <w:r w:rsidRPr="00016A7C">
        <w:rPr>
          <w:rFonts w:ascii="Josefin Sans" w:hAnsi="Josefin Sans"/>
        </w:rPr>
        <w:t xml:space="preserve">      “Description”Sample application that allows users to manage books, authors and lending records for a typical branch library”/Description”</w:t>
      </w:r>
    </w:p>
    <w:p w:rsidR="00DB60FF" w:rsidRPr="00016A7C" w:rsidRDefault="00DB60FF" w:rsidP="00DB60FF">
      <w:pPr>
        <w:pStyle w:val="XML"/>
        <w:rPr>
          <w:rFonts w:ascii="Josefin Sans" w:hAnsi="Josefin Sans"/>
        </w:rPr>
      </w:pPr>
      <w:r w:rsidRPr="00016A7C">
        <w:rPr>
          <w:rFonts w:ascii="Josefin Sans" w:hAnsi="Josefin Sans"/>
        </w:rPr>
        <w:t xml:space="preserve">      “Website”www.libraryinformationsystem.org”/Website”</w:t>
      </w:r>
    </w:p>
    <w:p w:rsidR="00DB60FF" w:rsidRPr="00016A7C" w:rsidRDefault="00DB60FF" w:rsidP="00DB60FF">
      <w:pPr>
        <w:pStyle w:val="XML"/>
        <w:rPr>
          <w:rFonts w:ascii="Josefin Sans" w:hAnsi="Josefin Sans"/>
        </w:rPr>
      </w:pPr>
      <w:r w:rsidRPr="00016A7C">
        <w:rPr>
          <w:rFonts w:ascii="Josefin Sans" w:hAnsi="Josefin Sans"/>
        </w:rPr>
        <w:t xml:space="preserve">      “CreationDate”2005-11-30T19:00:00”/CreationDate”</w:t>
      </w:r>
    </w:p>
    <w:p w:rsidR="00DB60FF" w:rsidRPr="00016A7C" w:rsidRDefault="00DB60FF" w:rsidP="00DB60FF">
      <w:pPr>
        <w:pStyle w:val="XML"/>
        <w:rPr>
          <w:rFonts w:ascii="Josefin Sans" w:hAnsi="Josefin Sans"/>
        </w:rPr>
      </w:pPr>
      <w:r w:rsidRPr="00016A7C">
        <w:rPr>
          <w:rFonts w:ascii="Josefin Sans" w:hAnsi="Josefin Sans"/>
        </w:rPr>
        <w:t xml:space="preserve">      “ActiveYn”Y”/ActiveYn”</w:t>
      </w:r>
    </w:p>
    <w:p w:rsidR="00DB60FF" w:rsidRPr="00016A7C" w:rsidRDefault="00DB60FF" w:rsidP="00DB60FF">
      <w:pPr>
        <w:pStyle w:val="XML"/>
        <w:rPr>
          <w:rFonts w:ascii="Josefin Sans" w:hAnsi="Josefin Sans"/>
        </w:rPr>
      </w:pPr>
      <w:r w:rsidRPr="00016A7C">
        <w:rPr>
          <w:rFonts w:ascii="Josefin Sans" w:hAnsi="Josefin Sans"/>
        </w:rPr>
        <w:t xml:space="preserve">      “WorkingHours”8”/WorkingHours”</w:t>
      </w:r>
    </w:p>
    <w:p w:rsidR="00DB60FF" w:rsidRPr="00016A7C" w:rsidRDefault="00DB60FF" w:rsidP="00DB60FF">
      <w:pPr>
        <w:pStyle w:val="XML"/>
        <w:rPr>
          <w:rFonts w:ascii="Josefin Sans" w:hAnsi="Josefin Sans"/>
        </w:rPr>
      </w:pPr>
      <w:r w:rsidRPr="00016A7C">
        <w:rPr>
          <w:rFonts w:ascii="Josefin Sans" w:hAnsi="Josefin Sans"/>
        </w:rPr>
        <w:t xml:space="preserve">      “WorkingDays”5”/WorkingDays”</w:t>
      </w:r>
    </w:p>
    <w:p w:rsidR="00DB60FF" w:rsidRPr="00016A7C" w:rsidRDefault="00DB60FF" w:rsidP="00DB60FF">
      <w:pPr>
        <w:pStyle w:val="XML"/>
        <w:rPr>
          <w:rFonts w:ascii="Josefin Sans" w:hAnsi="Josefin Sans"/>
        </w:rPr>
      </w:pPr>
      <w:r w:rsidRPr="00016A7C">
        <w:rPr>
          <w:rFonts w:ascii="Josefin Sans" w:hAnsi="Josefin Sans"/>
        </w:rPr>
        <w:t xml:space="preserve">      “NonWorkingHours”0”/NonWorkingHours”</w:t>
      </w:r>
    </w:p>
    <w:p w:rsidR="00DB60FF" w:rsidRPr="00016A7C" w:rsidRDefault="00DB60FF" w:rsidP="00DB60FF">
      <w:pPr>
        <w:pStyle w:val="XML"/>
        <w:rPr>
          <w:rFonts w:ascii="Josefin Sans" w:hAnsi="Josefin Sans"/>
        </w:rPr>
      </w:pPr>
      <w:r w:rsidRPr="00016A7C">
        <w:rPr>
          <w:rFonts w:ascii="Josefin Sans" w:hAnsi="Josefin Sans"/>
        </w:rPr>
        <w:t xml:space="preserve">      “TimeTrackIncidentsYn”Y”/TimeTrackIncidentsYn”</w:t>
      </w:r>
    </w:p>
    <w:p w:rsidR="00DB60FF" w:rsidRPr="00016A7C" w:rsidRDefault="00DB60FF" w:rsidP="00DB60FF">
      <w:pPr>
        <w:pStyle w:val="XML"/>
        <w:rPr>
          <w:rFonts w:ascii="Josefin Sans" w:hAnsi="Josefin Sans"/>
        </w:rPr>
      </w:pPr>
      <w:r w:rsidRPr="00016A7C">
        <w:rPr>
          <w:rFonts w:ascii="Josefin Sans" w:hAnsi="Josefin Sans"/>
        </w:rPr>
        <w:t xml:space="preserve">      “TimeTrackTasksYn”Y”/TimeTrackTasksYn”</w:t>
      </w:r>
    </w:p>
    <w:p w:rsidR="00DB60FF" w:rsidRPr="00016A7C" w:rsidRDefault="00DB60FF" w:rsidP="00DB60FF">
      <w:pPr>
        <w:pStyle w:val="XML"/>
        <w:rPr>
          <w:rFonts w:ascii="Josefin Sans" w:hAnsi="Josefin Sans"/>
        </w:rPr>
      </w:pPr>
      <w:r w:rsidRPr="00016A7C">
        <w:rPr>
          <w:rFonts w:ascii="Josefin Sans" w:hAnsi="Josefin Sans"/>
        </w:rPr>
        <w:t xml:space="preserve">      “EffortIncidentsYn”Y”/EffortIncidentsYn”</w:t>
      </w:r>
    </w:p>
    <w:p w:rsidR="00DB60FF" w:rsidRPr="00016A7C" w:rsidRDefault="00DB60FF" w:rsidP="00DB60FF">
      <w:pPr>
        <w:pStyle w:val="XML"/>
        <w:rPr>
          <w:rFonts w:ascii="Josefin Sans" w:hAnsi="Josefin Sans"/>
        </w:rPr>
      </w:pPr>
      <w:r w:rsidRPr="00016A7C">
        <w:rPr>
          <w:rFonts w:ascii="Josefin Sans" w:hAnsi="Josefin Sans"/>
        </w:rPr>
        <w:t xml:space="preserve">      “EffortTasksYn”Y”/EffortTasksYn”</w:t>
      </w:r>
    </w:p>
    <w:p w:rsidR="00DB60FF" w:rsidRPr="00016A7C" w:rsidRDefault="00DB60FF" w:rsidP="00DB60FF">
      <w:pPr>
        <w:pStyle w:val="XML"/>
        <w:rPr>
          <w:rFonts w:ascii="Josefin Sans" w:hAnsi="Josefin Sans"/>
        </w:rPr>
      </w:pPr>
      <w:r w:rsidRPr="00016A7C">
        <w:rPr>
          <w:rFonts w:ascii="Josefin Sans" w:hAnsi="Josefin Sans"/>
        </w:rPr>
        <w:t xml:space="preserve">      “TasksAutoCreateYn”Y”/TasksAutoCreateYn”</w:t>
      </w:r>
    </w:p>
    <w:p w:rsidR="00DB60FF" w:rsidRPr="00016A7C" w:rsidRDefault="00DB60FF" w:rsidP="00DB60FF">
      <w:pPr>
        <w:pStyle w:val="XML"/>
        <w:rPr>
          <w:rFonts w:ascii="Josefin Sans" w:hAnsi="Josefin Sans"/>
        </w:rPr>
      </w:pPr>
      <w:r w:rsidRPr="00016A7C">
        <w:rPr>
          <w:rFonts w:ascii="Josefin Sans" w:hAnsi="Josefin Sans"/>
        </w:rPr>
        <w:t xml:space="preserve">      “ReqDefaultEffort”480”/ReqDefaultEffort”</w:t>
      </w:r>
    </w:p>
    <w:p w:rsidR="00DB60FF" w:rsidRPr="00016A7C" w:rsidRDefault="00DB60FF" w:rsidP="00DB60FF">
      <w:pPr>
        <w:pStyle w:val="XML"/>
        <w:rPr>
          <w:rFonts w:ascii="Josefin Sans" w:hAnsi="Josefin Sans"/>
        </w:rPr>
      </w:pPr>
      <w:r w:rsidRPr="00016A7C">
        <w:rPr>
          <w:rFonts w:ascii="Josefin Sans" w:hAnsi="Josefin Sans"/>
        </w:rPr>
        <w:t xml:space="preserve">      “TaskDefaultEffort”360”/TaskDefaultEffort”</w:t>
      </w:r>
    </w:p>
    <w:p w:rsidR="00DB60FF" w:rsidRPr="00016A7C" w:rsidRDefault="00DB60FF" w:rsidP="00DB60FF">
      <w:pPr>
        <w:pStyle w:val="XML"/>
        <w:rPr>
          <w:rFonts w:ascii="Josefin Sans" w:hAnsi="Josefin Sans"/>
        </w:rPr>
      </w:pPr>
      <w:r w:rsidRPr="00016A7C">
        <w:rPr>
          <w:rFonts w:ascii="Josefin Sans" w:hAnsi="Josefin Sans"/>
        </w:rPr>
        <w:t xml:space="preserve">      “ProductGroupName”Internal Products”/ProductGroupName”</w:t>
      </w:r>
    </w:p>
    <w:p w:rsidR="00DB60FF" w:rsidRPr="00016A7C" w:rsidRDefault="00DB60FF" w:rsidP="00DB60FF">
      <w:pPr>
        <w:pStyle w:val="XML"/>
        <w:rPr>
          <w:rFonts w:ascii="Josefin Sans" w:hAnsi="Josefin Sans"/>
        </w:rPr>
      </w:pPr>
      <w:r w:rsidRPr="00016A7C">
        <w:rPr>
          <w:rFonts w:ascii="Josefin Sans" w:hAnsi="Josefin Sans"/>
        </w:rPr>
        <w:t xml:space="preserve">    “/Product”</w:t>
      </w:r>
    </w:p>
    <w:p w:rsidR="00DB60FF" w:rsidRPr="00016A7C" w:rsidRDefault="00DB60FF" w:rsidP="00DB60FF">
      <w:pPr>
        <w:pStyle w:val="XML"/>
        <w:rPr>
          <w:rFonts w:ascii="Josefin Sans" w:hAnsi="Josefin Sans"/>
        </w:rPr>
      </w:pPr>
      <w:r w:rsidRPr="00016A7C">
        <w:rPr>
          <w:rFonts w:ascii="Josefin Sans" w:hAnsi="Josefin Sans"/>
        </w:rPr>
        <w:t xml:space="preserve">  “/ProductData”</w:t>
      </w:r>
    </w:p>
    <w:p w:rsidR="00DB60FF" w:rsidRPr="00016A7C" w:rsidRDefault="00DB60FF" w:rsidP="00DB60FF">
      <w:pPr>
        <w:pStyle w:val="XML"/>
        <w:rPr>
          <w:rFonts w:ascii="Josefin Sans" w:hAnsi="Josefin Sans"/>
        </w:rPr>
      </w:pPr>
      <w:r w:rsidRPr="00016A7C">
        <w:rPr>
          <w:rFonts w:ascii="Josefin Sans" w:hAnsi="Josefin Sans"/>
        </w:rPr>
        <w:t xml:space="preserve">  “RequirementData”</w:t>
      </w:r>
    </w:p>
    <w:p w:rsidR="00DB60FF" w:rsidRPr="00016A7C" w:rsidRDefault="00DB60FF" w:rsidP="00DB60FF">
      <w:pPr>
        <w:pStyle w:val="XML"/>
        <w:rPr>
          <w:rFonts w:ascii="Josefin Sans" w:hAnsi="Josefin Sans"/>
        </w:rPr>
      </w:pPr>
      <w:r w:rsidRPr="00016A7C">
        <w:rPr>
          <w:rFonts w:ascii="Josefin Sans" w:hAnsi="Josefin Sans"/>
        </w:rPr>
        <w:t xml:space="preserve">    “Requirement”</w:t>
      </w:r>
    </w:p>
    <w:p w:rsidR="00DB60FF" w:rsidRPr="00016A7C" w:rsidRDefault="00DB60FF" w:rsidP="00DB60FF">
      <w:pPr>
        <w:pStyle w:val="XML"/>
        <w:rPr>
          <w:rFonts w:ascii="Josefin Sans" w:hAnsi="Josefin Sans"/>
        </w:rPr>
      </w:pPr>
      <w:r w:rsidRPr="00016A7C">
        <w:rPr>
          <w:rFonts w:ascii="Josefin Sans" w:hAnsi="Josefin Sans"/>
        </w:rPr>
        <w:t xml:space="preserve">      “RequirementId”1”/RequirementId”</w:t>
      </w:r>
    </w:p>
    <w:p w:rsidR="00DB60FF" w:rsidRPr="00016A7C" w:rsidRDefault="00DB60FF" w:rsidP="00DB60FF">
      <w:pPr>
        <w:pStyle w:val="XML"/>
        <w:rPr>
          <w:rFonts w:ascii="Josefin Sans" w:hAnsi="Josefin Sans"/>
        </w:rPr>
      </w:pPr>
      <w:r w:rsidRPr="00016A7C">
        <w:rPr>
          <w:rFonts w:ascii="Josefin Sans" w:hAnsi="Josefin Sans"/>
        </w:rPr>
        <w:t xml:space="preserve">      “</w:t>
      </w:r>
      <w:r>
        <w:rPr>
          <w:rFonts w:ascii="Josefin Sans" w:hAnsi="Josefin Sans"/>
        </w:rPr>
        <w:t>ProjectId</w:t>
      </w:r>
      <w:r w:rsidRPr="00016A7C">
        <w:rPr>
          <w:rFonts w:ascii="Josefin Sans" w:hAnsi="Josefin Sans"/>
        </w:rPr>
        <w:t>”1”/</w:t>
      </w:r>
      <w:r>
        <w:rPr>
          <w:rFonts w:ascii="Josefin Sans" w:hAnsi="Josefin Sans"/>
        </w:rPr>
        <w:t>ProjectId</w:t>
      </w:r>
      <w:r w:rsidRPr="00016A7C">
        <w:rPr>
          <w:rFonts w:ascii="Josefin Sans" w:hAnsi="Josefin Sans"/>
        </w:rPr>
        <w:t>”</w:t>
      </w:r>
    </w:p>
    <w:p w:rsidR="00DB60FF" w:rsidRPr="00016A7C" w:rsidRDefault="00DB60FF" w:rsidP="00DB60FF">
      <w:pPr>
        <w:pStyle w:val="XML"/>
        <w:rPr>
          <w:rFonts w:ascii="Josefin Sans" w:hAnsi="Josefin Sans"/>
        </w:rPr>
      </w:pPr>
      <w:r w:rsidRPr="00016A7C">
        <w:rPr>
          <w:rFonts w:ascii="Josefin Sans" w:hAnsi="Josefin Sans"/>
        </w:rPr>
        <w:t xml:space="preserve">      “ScopeLevelId”3”/ScopeLevelId”</w:t>
      </w:r>
    </w:p>
    <w:p w:rsidR="00DB60FF" w:rsidRPr="00016A7C" w:rsidRDefault="00DB60FF" w:rsidP="00DB60FF">
      <w:pPr>
        <w:pStyle w:val="XML"/>
        <w:rPr>
          <w:rFonts w:ascii="Josefin Sans" w:hAnsi="Josefin Sans"/>
        </w:rPr>
      </w:pPr>
      <w:r w:rsidRPr="00016A7C">
        <w:rPr>
          <w:rFonts w:ascii="Josefin Sans" w:hAnsi="Josefin Sans"/>
        </w:rPr>
        <w:t xml:space="preserve">      “AuthorId”2”/AuthorId”</w:t>
      </w:r>
    </w:p>
    <w:p w:rsidR="00DB60FF" w:rsidRPr="00016A7C" w:rsidRDefault="00DB60FF" w:rsidP="00DB60FF">
      <w:pPr>
        <w:pStyle w:val="XML"/>
        <w:rPr>
          <w:rFonts w:ascii="Josefin Sans" w:hAnsi="Josefin Sans"/>
        </w:rPr>
      </w:pPr>
      <w:r w:rsidRPr="00016A7C">
        <w:rPr>
          <w:rFonts w:ascii="Josefin Sans" w:hAnsi="Josefin Sans"/>
        </w:rPr>
        <w:t xml:space="preserve">      “Name”Functional System Requirements”/Name”</w:t>
      </w:r>
    </w:p>
    <w:p w:rsidR="00DB60FF" w:rsidRPr="00016A7C" w:rsidRDefault="00DB60FF" w:rsidP="00DB60FF">
      <w:pPr>
        <w:pStyle w:val="XML"/>
        <w:rPr>
          <w:rFonts w:ascii="Josefin Sans" w:hAnsi="Josefin Sans"/>
        </w:rPr>
      </w:pPr>
      <w:r w:rsidRPr="00016A7C">
        <w:rPr>
          <w:rFonts w:ascii="Josefin Sans" w:hAnsi="Josefin Sans"/>
        </w:rPr>
        <w:t xml:space="preserve">      “CreationDate”2003-11-30T19:00:00”/CreationDate”</w:t>
      </w:r>
    </w:p>
    <w:p w:rsidR="00DB60FF" w:rsidRPr="00016A7C" w:rsidRDefault="00DB60FF" w:rsidP="00DB60FF">
      <w:pPr>
        <w:pStyle w:val="XML"/>
        <w:rPr>
          <w:rFonts w:ascii="Josefin Sans" w:hAnsi="Josefin Sans"/>
        </w:rPr>
      </w:pPr>
      <w:r w:rsidRPr="00016A7C">
        <w:rPr>
          <w:rFonts w:ascii="Josefin Sans" w:hAnsi="Josefin Sans"/>
        </w:rPr>
        <w:t xml:space="preserve">      “LastUpdateDate”2003-11-30T19:00:00”/LastUpdateDate”</w:t>
      </w:r>
    </w:p>
    <w:p w:rsidR="00DB60FF" w:rsidRPr="00016A7C" w:rsidRDefault="00DB60FF" w:rsidP="00DB60FF">
      <w:pPr>
        <w:pStyle w:val="XML"/>
        <w:rPr>
          <w:rFonts w:ascii="Josefin Sans" w:hAnsi="Josefin Sans"/>
        </w:rPr>
      </w:pPr>
      <w:r w:rsidRPr="00016A7C">
        <w:rPr>
          <w:rFonts w:ascii="Josefin Sans" w:hAnsi="Josefin Sans"/>
        </w:rPr>
        <w:t xml:space="preserve">      “IndentLevel”AAA”/IndentLevel”</w:t>
      </w:r>
    </w:p>
    <w:p w:rsidR="00DB60FF" w:rsidRPr="00016A7C" w:rsidRDefault="00DB60FF" w:rsidP="00DB60FF">
      <w:pPr>
        <w:pStyle w:val="XML"/>
        <w:rPr>
          <w:rFonts w:ascii="Josefin Sans" w:hAnsi="Josefin Sans"/>
        </w:rPr>
      </w:pPr>
      <w:r w:rsidRPr="00016A7C">
        <w:rPr>
          <w:rFonts w:ascii="Josefin Sans" w:hAnsi="Josefin Sans"/>
        </w:rPr>
        <w:t xml:space="preserve">      “ExpandedYn”Y”/ExpandedYn”</w:t>
      </w:r>
    </w:p>
    <w:p w:rsidR="00DB60FF" w:rsidRPr="00016A7C" w:rsidRDefault="00DB60FF" w:rsidP="00DB60FF">
      <w:pPr>
        <w:pStyle w:val="XML"/>
        <w:rPr>
          <w:rFonts w:ascii="Josefin Sans" w:hAnsi="Josefin Sans"/>
        </w:rPr>
      </w:pPr>
      <w:r w:rsidRPr="00016A7C">
        <w:rPr>
          <w:rFonts w:ascii="Josefin Sans" w:hAnsi="Josefin Sans"/>
        </w:rPr>
        <w:t xml:space="preserve">      “VisibleYn”Y”/VisibleYn”</w:t>
      </w:r>
    </w:p>
    <w:p w:rsidR="00DB60FF" w:rsidRPr="00016A7C" w:rsidRDefault="00DB60FF" w:rsidP="00DB60FF">
      <w:pPr>
        <w:pStyle w:val="XML"/>
        <w:rPr>
          <w:rFonts w:ascii="Josefin Sans" w:hAnsi="Josefin Sans"/>
        </w:rPr>
      </w:pPr>
      <w:r w:rsidRPr="00016A7C">
        <w:rPr>
          <w:rFonts w:ascii="Josefin Sans" w:hAnsi="Josefin Sans"/>
        </w:rPr>
        <w:t xml:space="preserve">      “SummaryYn”Y”/SummaryYn”</w:t>
      </w:r>
    </w:p>
    <w:p w:rsidR="00DB60FF" w:rsidRPr="00016A7C" w:rsidRDefault="00DB60FF" w:rsidP="00DB60FF">
      <w:pPr>
        <w:pStyle w:val="XML"/>
        <w:rPr>
          <w:rFonts w:ascii="Josefin Sans" w:hAnsi="Josefin Sans"/>
        </w:rPr>
      </w:pPr>
      <w:r w:rsidRPr="00016A7C">
        <w:rPr>
          <w:rFonts w:ascii="Josefin Sans" w:hAnsi="Josefin Sans"/>
        </w:rPr>
        <w:t xml:space="preserve">      “AttachmentsYn”N”/AttachmentsYn”</w:t>
      </w:r>
    </w:p>
    <w:p w:rsidR="00DB60FF" w:rsidRPr="00016A7C" w:rsidRDefault="00DB60FF" w:rsidP="00DB60FF">
      <w:pPr>
        <w:pStyle w:val="XML"/>
        <w:rPr>
          <w:rFonts w:ascii="Josefin Sans" w:hAnsi="Josefin Sans"/>
        </w:rPr>
      </w:pPr>
      <w:r w:rsidRPr="00016A7C">
        <w:rPr>
          <w:rFonts w:ascii="Josefin Sans" w:hAnsi="Josefin Sans"/>
        </w:rPr>
        <w:t xml:space="preserve">      “CoverageCountTotal”21”/CoverageCountTotal”</w:t>
      </w:r>
    </w:p>
    <w:p w:rsidR="00DB60FF" w:rsidRPr="00016A7C" w:rsidRDefault="00DB60FF" w:rsidP="00DB60FF">
      <w:pPr>
        <w:pStyle w:val="XML"/>
        <w:rPr>
          <w:rFonts w:ascii="Josefin Sans" w:hAnsi="Josefin Sans"/>
        </w:rPr>
      </w:pPr>
      <w:r w:rsidRPr="00016A7C">
        <w:rPr>
          <w:rFonts w:ascii="Josefin Sans" w:hAnsi="Josefin Sans"/>
        </w:rPr>
        <w:t xml:space="preserve">      “CoverageCountPassed”10”/CoverageCountPassed”</w:t>
      </w:r>
    </w:p>
    <w:p w:rsidR="00DB60FF" w:rsidRPr="00016A7C" w:rsidRDefault="00DB60FF" w:rsidP="00DB60FF">
      <w:pPr>
        <w:pStyle w:val="XML"/>
        <w:rPr>
          <w:rFonts w:ascii="Josefin Sans" w:hAnsi="Josefin Sans"/>
        </w:rPr>
      </w:pPr>
      <w:r w:rsidRPr="00016A7C">
        <w:rPr>
          <w:rFonts w:ascii="Josefin Sans" w:hAnsi="Josefin Sans"/>
        </w:rPr>
        <w:t xml:space="preserve">      “CoverageCountFailed”3”/CoverageCountFailed”</w:t>
      </w:r>
    </w:p>
    <w:p w:rsidR="00DB60FF" w:rsidRPr="00016A7C" w:rsidRDefault="00DB60FF" w:rsidP="00DB60FF">
      <w:pPr>
        <w:pStyle w:val="XML"/>
        <w:rPr>
          <w:rFonts w:ascii="Josefin Sans" w:hAnsi="Josefin Sans"/>
        </w:rPr>
      </w:pPr>
      <w:r w:rsidRPr="00016A7C">
        <w:rPr>
          <w:rFonts w:ascii="Josefin Sans" w:hAnsi="Josefin Sans"/>
        </w:rPr>
        <w:t xml:space="preserve">      “CoverageCountCaution”1”/CoverageCountCaution”</w:t>
      </w:r>
    </w:p>
    <w:p w:rsidR="00DB60FF" w:rsidRPr="00016A7C" w:rsidRDefault="00DB60FF" w:rsidP="00DB60FF">
      <w:pPr>
        <w:pStyle w:val="XML"/>
        <w:rPr>
          <w:rFonts w:ascii="Josefin Sans" w:hAnsi="Josefin Sans"/>
        </w:rPr>
      </w:pPr>
      <w:r w:rsidRPr="00016A7C">
        <w:rPr>
          <w:rFonts w:ascii="Josefin Sans" w:hAnsi="Josefin Sans"/>
        </w:rPr>
        <w:t xml:space="preserve">      “CoverageCountBlocked”1”/CoverageCountBlocked”</w:t>
      </w:r>
    </w:p>
    <w:p w:rsidR="00DB60FF" w:rsidRPr="00016A7C" w:rsidRDefault="00DB60FF" w:rsidP="00DB60FF">
      <w:pPr>
        <w:pStyle w:val="XML"/>
        <w:rPr>
          <w:rFonts w:ascii="Josefin Sans" w:hAnsi="Josefin Sans"/>
        </w:rPr>
      </w:pPr>
      <w:r w:rsidRPr="00016A7C">
        <w:rPr>
          <w:rFonts w:ascii="Josefin Sans" w:hAnsi="Josefin Sans"/>
        </w:rPr>
        <w:t xml:space="preserve">      “PlannedEffort”8700”/PlannedEffort”</w:t>
      </w:r>
    </w:p>
    <w:p w:rsidR="00DB60FF" w:rsidRPr="00016A7C" w:rsidRDefault="00DB60FF" w:rsidP="00DB60FF">
      <w:pPr>
        <w:pStyle w:val="XML"/>
        <w:rPr>
          <w:rFonts w:ascii="Josefin Sans" w:hAnsi="Josefin Sans"/>
        </w:rPr>
      </w:pPr>
      <w:r w:rsidRPr="00016A7C">
        <w:rPr>
          <w:rFonts w:ascii="Josefin Sans" w:hAnsi="Josefin Sans"/>
        </w:rPr>
        <w:t xml:space="preserve">      “TaskEstimatedEffort”11400”/TaskEstimatedEffort”</w:t>
      </w:r>
    </w:p>
    <w:p w:rsidR="00DB60FF" w:rsidRPr="00016A7C" w:rsidRDefault="00DB60FF" w:rsidP="00DB60FF">
      <w:pPr>
        <w:pStyle w:val="XML"/>
        <w:rPr>
          <w:rFonts w:ascii="Josefin Sans" w:hAnsi="Josefin Sans"/>
        </w:rPr>
      </w:pPr>
      <w:r w:rsidRPr="00016A7C">
        <w:rPr>
          <w:rFonts w:ascii="Josefin Sans" w:hAnsi="Josefin Sans"/>
        </w:rPr>
        <w:t xml:space="preserve">      “TaskActualEffort”7570”/TaskActualEffort”</w:t>
      </w:r>
    </w:p>
    <w:p w:rsidR="00DB60FF" w:rsidRPr="00016A7C" w:rsidRDefault="00DB60FF" w:rsidP="00DB60FF">
      <w:pPr>
        <w:pStyle w:val="XML"/>
        <w:rPr>
          <w:rFonts w:ascii="Josefin Sans" w:hAnsi="Josefin Sans"/>
        </w:rPr>
      </w:pPr>
      <w:r w:rsidRPr="00016A7C">
        <w:rPr>
          <w:rFonts w:ascii="Josefin Sans" w:hAnsi="Josefin Sans"/>
        </w:rPr>
        <w:t xml:space="preserve">      “TaskProductedEffort”3855”/TaskProductedEffort”</w:t>
      </w:r>
    </w:p>
    <w:p w:rsidR="00DB60FF" w:rsidRPr="00016A7C" w:rsidRDefault="00DB60FF" w:rsidP="00DB60FF">
      <w:pPr>
        <w:pStyle w:val="XML"/>
        <w:rPr>
          <w:rFonts w:ascii="Josefin Sans" w:hAnsi="Josefin Sans"/>
        </w:rPr>
      </w:pPr>
      <w:r w:rsidRPr="00016A7C">
        <w:rPr>
          <w:rFonts w:ascii="Josefin Sans" w:hAnsi="Josefin Sans"/>
        </w:rPr>
        <w:t xml:space="preserve">      “TaskRemainingEffort”11485”/TaskRemainingEffort”</w:t>
      </w:r>
    </w:p>
    <w:p w:rsidR="00DB60FF" w:rsidRPr="00016A7C" w:rsidRDefault="00DB60FF" w:rsidP="00DB60FF">
      <w:pPr>
        <w:pStyle w:val="XML"/>
        <w:rPr>
          <w:rFonts w:ascii="Josefin Sans" w:hAnsi="Josefin Sans"/>
        </w:rPr>
      </w:pPr>
      <w:r w:rsidRPr="00016A7C">
        <w:rPr>
          <w:rFonts w:ascii="Josefin Sans" w:hAnsi="Josefin Sans"/>
        </w:rPr>
        <w:t xml:space="preserve">      “TaskCount”42”/TaskCount”</w:t>
      </w:r>
    </w:p>
    <w:p w:rsidR="00DB60FF" w:rsidRPr="00016A7C" w:rsidRDefault="00DB60FF" w:rsidP="00DB60FF">
      <w:pPr>
        <w:pStyle w:val="XML"/>
        <w:rPr>
          <w:rFonts w:ascii="Josefin Sans" w:hAnsi="Josefin Sans"/>
        </w:rPr>
      </w:pPr>
      <w:r w:rsidRPr="00016A7C">
        <w:rPr>
          <w:rFonts w:ascii="Josefin Sans" w:hAnsi="Josefin Sans"/>
        </w:rPr>
        <w:t xml:space="preserve">      “TaskPercentOnTime”59”/TaskPercentOnTime”</w:t>
      </w:r>
    </w:p>
    <w:p w:rsidR="00DB60FF" w:rsidRPr="00016A7C" w:rsidRDefault="00DB60FF" w:rsidP="00DB60FF">
      <w:pPr>
        <w:pStyle w:val="XML"/>
        <w:rPr>
          <w:rFonts w:ascii="Josefin Sans" w:hAnsi="Josefin Sans"/>
        </w:rPr>
      </w:pPr>
      <w:r w:rsidRPr="00016A7C">
        <w:rPr>
          <w:rFonts w:ascii="Josefin Sans" w:hAnsi="Josefin Sans"/>
        </w:rPr>
        <w:t xml:space="preserve">      “TaskPercentLateFinish”6”/TaskPercentLateFinish”</w:t>
      </w:r>
    </w:p>
    <w:p w:rsidR="00DB60FF" w:rsidRPr="00016A7C" w:rsidRDefault="00DB60FF" w:rsidP="00DB60FF">
      <w:pPr>
        <w:pStyle w:val="XML"/>
        <w:rPr>
          <w:rFonts w:ascii="Josefin Sans" w:hAnsi="Josefin Sans"/>
        </w:rPr>
      </w:pPr>
      <w:r w:rsidRPr="00016A7C">
        <w:rPr>
          <w:rFonts w:ascii="Josefin Sans" w:hAnsi="Josefin Sans"/>
        </w:rPr>
        <w:t xml:space="preserve">      “TaskPercentNotStart”7”/TaskPercentNotStart”</w:t>
      </w:r>
    </w:p>
    <w:p w:rsidR="00DB60FF" w:rsidRPr="00016A7C" w:rsidRDefault="00DB60FF" w:rsidP="00DB60FF">
      <w:pPr>
        <w:pStyle w:val="XML"/>
        <w:rPr>
          <w:rFonts w:ascii="Josefin Sans" w:hAnsi="Josefin Sans"/>
        </w:rPr>
      </w:pPr>
      <w:r w:rsidRPr="00016A7C">
        <w:rPr>
          <w:rFonts w:ascii="Josefin Sans" w:hAnsi="Josefin Sans"/>
        </w:rPr>
        <w:t xml:space="preserve">      “TaskPercentLateStart”28”/TaskPercentLateStart”</w:t>
      </w:r>
    </w:p>
    <w:p w:rsidR="00DB60FF" w:rsidRPr="00016A7C" w:rsidRDefault="00DB60FF" w:rsidP="00DB60FF">
      <w:pPr>
        <w:pStyle w:val="XML"/>
        <w:rPr>
          <w:rFonts w:ascii="Josefin Sans" w:hAnsi="Josefin Sans"/>
        </w:rPr>
      </w:pPr>
      <w:r w:rsidRPr="00016A7C">
        <w:rPr>
          <w:rFonts w:ascii="Josefin Sans" w:hAnsi="Josefin Sans"/>
        </w:rPr>
        <w:t xml:space="preserve">      “ScopeLevelName”In Progress”/ScopeLevelName”</w:t>
      </w:r>
    </w:p>
    <w:p w:rsidR="00DB60FF" w:rsidRPr="00016A7C" w:rsidRDefault="00DB60FF" w:rsidP="00DB60FF">
      <w:pPr>
        <w:pStyle w:val="XML"/>
        <w:rPr>
          <w:rFonts w:ascii="Josefin Sans" w:hAnsi="Josefin Sans"/>
        </w:rPr>
      </w:pPr>
      <w:r w:rsidRPr="00016A7C">
        <w:rPr>
          <w:rFonts w:ascii="Josefin Sans" w:hAnsi="Josefin Sans"/>
        </w:rPr>
        <w:t xml:space="preserve">      “AuthorName”Fred Bloggs”/AuthorName”</w:t>
      </w:r>
    </w:p>
    <w:p w:rsidR="00DB60FF" w:rsidRPr="00016A7C" w:rsidRDefault="00DB60FF" w:rsidP="00DB60FF">
      <w:pPr>
        <w:pStyle w:val="XML"/>
        <w:rPr>
          <w:rFonts w:ascii="Josefin Sans" w:hAnsi="Josefin Sans"/>
        </w:rPr>
      </w:pPr>
      <w:r w:rsidRPr="00016A7C">
        <w:rPr>
          <w:rFonts w:ascii="Josefin Sans" w:hAnsi="Josefin Sans"/>
        </w:rPr>
        <w:t xml:space="preserve">      “HasDiscussionChanged”false”/HasDiscussionChanged”</w:t>
      </w:r>
    </w:p>
    <w:p w:rsidR="00DB60FF" w:rsidRPr="00016A7C" w:rsidRDefault="00DB60FF" w:rsidP="00DB60FF">
      <w:pPr>
        <w:pStyle w:val="XML"/>
        <w:rPr>
          <w:rFonts w:ascii="Josefin Sans" w:hAnsi="Josefin Sans"/>
        </w:rPr>
      </w:pPr>
      <w:r w:rsidRPr="00016A7C">
        <w:rPr>
          <w:rFonts w:ascii="Josefin Sans" w:hAnsi="Josefin Sans"/>
        </w:rPr>
        <w:t xml:space="preserve">      “IsDeleted”false”/IsDeleted”</w:t>
      </w:r>
    </w:p>
    <w:p w:rsidR="00DB60FF" w:rsidRPr="00016A7C" w:rsidRDefault="00DB60FF" w:rsidP="00DB60FF">
      <w:pPr>
        <w:pStyle w:val="XML"/>
        <w:rPr>
          <w:rFonts w:ascii="Josefin Sans" w:hAnsi="Josefin Sans"/>
        </w:rPr>
      </w:pPr>
      <w:r w:rsidRPr="00016A7C">
        <w:rPr>
          <w:rFonts w:ascii="Josefin Sans" w:hAnsi="Josefin Sans"/>
        </w:rPr>
        <w:t xml:space="preserve">      “CustomProperties”</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“Alias”URL”/Alias”</w:t>
      </w:r>
    </w:p>
    <w:p w:rsidR="00DB60FF" w:rsidRPr="00016A7C" w:rsidRDefault="00DB60FF" w:rsidP="00DB60FF">
      <w:pPr>
        <w:pStyle w:val="XML"/>
        <w:rPr>
          <w:rFonts w:ascii="Josefin Sans" w:hAnsi="Josefin Sans"/>
        </w:rPr>
      </w:pPr>
      <w:r w:rsidRPr="00016A7C">
        <w:rPr>
          <w:rFonts w:ascii="Josefin Sans" w:hAnsi="Josefin Sans"/>
        </w:rPr>
        <w:t xml:space="preserve">          “Name”Custom_01”/Name”</w:t>
      </w:r>
    </w:p>
    <w:p w:rsidR="00DB60FF" w:rsidRPr="00016A7C" w:rsidRDefault="00DB60FF" w:rsidP="00DB60FF">
      <w:pPr>
        <w:pStyle w:val="XML"/>
        <w:rPr>
          <w:rFonts w:ascii="Josefin Sans" w:hAnsi="Josefin Sans"/>
        </w:rPr>
      </w:pPr>
      <w:r w:rsidRPr="00016A7C">
        <w:rPr>
          <w:rFonts w:ascii="Josefin Sans" w:hAnsi="Josefin Sans"/>
        </w:rPr>
        <w:t xml:space="preserve">          “Type”Text”/Type”</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“Alias”Difficulty”/Alias”</w:t>
      </w:r>
    </w:p>
    <w:p w:rsidR="00DB60FF" w:rsidRPr="00016A7C" w:rsidRDefault="00DB60FF" w:rsidP="00DB60FF">
      <w:pPr>
        <w:pStyle w:val="XML"/>
        <w:rPr>
          <w:rFonts w:ascii="Josefin Sans" w:hAnsi="Josefin Sans"/>
        </w:rPr>
      </w:pPr>
      <w:r w:rsidRPr="00016A7C">
        <w:rPr>
          <w:rFonts w:ascii="Josefin Sans" w:hAnsi="Josefin Sans"/>
        </w:rPr>
        <w:t xml:space="preserve">          “Name”Custom_02”/Name”</w:t>
      </w:r>
    </w:p>
    <w:p w:rsidR="00DB60FF" w:rsidRPr="00016A7C" w:rsidRDefault="00DB60FF" w:rsidP="00DB60FF">
      <w:pPr>
        <w:pStyle w:val="XML"/>
        <w:rPr>
          <w:rFonts w:ascii="Josefin Sans" w:hAnsi="Josefin Sans"/>
        </w:rPr>
      </w:pPr>
      <w:r w:rsidRPr="00016A7C">
        <w:rPr>
          <w:rFonts w:ascii="Josefin Sans" w:hAnsi="Josefin Sans"/>
        </w:rPr>
        <w:lastRenderedPageBreak/>
        <w:t xml:space="preserve">          “Type”List”/Type”</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“Alias”Requirement Type”/Alias”</w:t>
      </w:r>
    </w:p>
    <w:p w:rsidR="00DB60FF" w:rsidRPr="00016A7C" w:rsidRDefault="00DB60FF" w:rsidP="00DB60FF">
      <w:pPr>
        <w:pStyle w:val="XML"/>
        <w:rPr>
          <w:rFonts w:ascii="Josefin Sans" w:hAnsi="Josefin Sans"/>
        </w:rPr>
      </w:pPr>
      <w:r w:rsidRPr="00016A7C">
        <w:rPr>
          <w:rFonts w:ascii="Josefin Sans" w:hAnsi="Josefin Sans"/>
        </w:rPr>
        <w:t xml:space="preserve">          “Name”Custom_03”/Name”</w:t>
      </w:r>
    </w:p>
    <w:p w:rsidR="00DB60FF" w:rsidRPr="00016A7C" w:rsidRDefault="00DB60FF" w:rsidP="00DB60FF">
      <w:pPr>
        <w:pStyle w:val="XML"/>
        <w:rPr>
          <w:rFonts w:ascii="Josefin Sans" w:hAnsi="Josefin Sans"/>
        </w:rPr>
      </w:pPr>
      <w:r w:rsidRPr="00016A7C">
        <w:rPr>
          <w:rFonts w:ascii="Josefin Sans" w:hAnsi="Josefin Sans"/>
        </w:rPr>
        <w:t xml:space="preserve">          “Type”List”/Type”</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“Alias”Notes”/Alias”</w:t>
      </w:r>
    </w:p>
    <w:p w:rsidR="00DB60FF" w:rsidRPr="00016A7C" w:rsidRDefault="00DB60FF" w:rsidP="00DB60FF">
      <w:pPr>
        <w:pStyle w:val="XML"/>
        <w:rPr>
          <w:rFonts w:ascii="Josefin Sans" w:hAnsi="Josefin Sans"/>
        </w:rPr>
      </w:pPr>
      <w:r w:rsidRPr="00016A7C">
        <w:rPr>
          <w:rFonts w:ascii="Josefin Sans" w:hAnsi="Josefin Sans"/>
        </w:rPr>
        <w:t xml:space="preserve">          “Name”Custom_04”/Name”</w:t>
      </w:r>
    </w:p>
    <w:p w:rsidR="00DB60FF" w:rsidRPr="00016A7C" w:rsidRDefault="00DB60FF" w:rsidP="00DB60FF">
      <w:pPr>
        <w:pStyle w:val="XML"/>
        <w:rPr>
          <w:rFonts w:ascii="Josefin Sans" w:hAnsi="Josefin Sans"/>
        </w:rPr>
      </w:pPr>
      <w:r w:rsidRPr="00016A7C">
        <w:rPr>
          <w:rFonts w:ascii="Josefin Sans" w:hAnsi="Josefin Sans"/>
        </w:rPr>
        <w:t xml:space="preserve">          “Type”Text”/Type”</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“Alias”Review Date”/Alias”</w:t>
      </w:r>
    </w:p>
    <w:p w:rsidR="00DB60FF" w:rsidRPr="00016A7C" w:rsidRDefault="00DB60FF" w:rsidP="00DB60FF">
      <w:pPr>
        <w:pStyle w:val="XML"/>
        <w:rPr>
          <w:rFonts w:ascii="Josefin Sans" w:hAnsi="Josefin Sans"/>
        </w:rPr>
      </w:pPr>
      <w:r w:rsidRPr="00016A7C">
        <w:rPr>
          <w:rFonts w:ascii="Josefin Sans" w:hAnsi="Josefin Sans"/>
        </w:rPr>
        <w:t xml:space="preserve">          “Name”Custom_05”/Name”</w:t>
      </w:r>
    </w:p>
    <w:p w:rsidR="00DB60FF" w:rsidRPr="00016A7C" w:rsidRDefault="00DB60FF" w:rsidP="00DB60FF">
      <w:pPr>
        <w:pStyle w:val="XML"/>
        <w:rPr>
          <w:rFonts w:ascii="Josefin Sans" w:hAnsi="Josefin Sans"/>
        </w:rPr>
      </w:pPr>
      <w:r w:rsidRPr="00016A7C">
        <w:rPr>
          <w:rFonts w:ascii="Josefin Sans" w:hAnsi="Josefin Sans"/>
        </w:rPr>
        <w:t xml:space="preserve">          “Type”Date”/Type”</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“Alias”Decimal”/Alias”</w:t>
      </w:r>
    </w:p>
    <w:p w:rsidR="00DB60FF" w:rsidRPr="00016A7C" w:rsidRDefault="00DB60FF" w:rsidP="00DB60FF">
      <w:pPr>
        <w:pStyle w:val="XML"/>
        <w:rPr>
          <w:rFonts w:ascii="Josefin Sans" w:hAnsi="Josefin Sans"/>
        </w:rPr>
      </w:pPr>
      <w:r w:rsidRPr="00016A7C">
        <w:rPr>
          <w:rFonts w:ascii="Josefin Sans" w:hAnsi="Josefin Sans"/>
        </w:rPr>
        <w:t xml:space="preserve">          “Name”Custom_06”/Name”</w:t>
      </w:r>
    </w:p>
    <w:p w:rsidR="00DB60FF" w:rsidRPr="00016A7C" w:rsidRDefault="00DB60FF" w:rsidP="00DB60FF">
      <w:pPr>
        <w:pStyle w:val="XML"/>
        <w:rPr>
          <w:rFonts w:ascii="Josefin Sans" w:hAnsi="Josefin Sans"/>
        </w:rPr>
      </w:pPr>
      <w:r w:rsidRPr="00016A7C">
        <w:rPr>
          <w:rFonts w:ascii="Josefin Sans" w:hAnsi="Josefin Sans"/>
        </w:rPr>
        <w:t xml:space="preserve">          “Type”Decimal”/Type”</w:t>
      </w:r>
    </w:p>
    <w:p w:rsidR="00DB60FF" w:rsidRPr="00016A7C" w:rsidRDefault="00DB60FF" w:rsidP="00DB60FF">
      <w:pPr>
        <w:pStyle w:val="XML"/>
        <w:rPr>
          <w:rFonts w:ascii="Josefin Sans" w:hAnsi="Josefin Sans"/>
        </w:rPr>
      </w:pPr>
      <w:r w:rsidRPr="00016A7C">
        <w:rPr>
          <w:rFonts w:ascii="Josefin Sans" w:hAnsi="Josefin Sans"/>
        </w:rPr>
        <w:t xml:space="preserve">        “/CustomProperty”</w:t>
      </w:r>
    </w:p>
    <w:p w:rsidR="00DB60FF" w:rsidRPr="00016A7C" w:rsidRDefault="00DB60FF" w:rsidP="00DB60FF">
      <w:pPr>
        <w:pStyle w:val="XML"/>
        <w:rPr>
          <w:rFonts w:ascii="Josefin Sans" w:hAnsi="Josefin Sans"/>
        </w:rPr>
      </w:pPr>
      <w:r w:rsidRPr="00016A7C">
        <w:rPr>
          <w:rFonts w:ascii="Josefin Sans" w:hAnsi="Josefin Sans"/>
        </w:rPr>
        <w:t xml:space="preserve">      “/CustomProperties”</w:t>
      </w:r>
    </w:p>
    <w:p w:rsidR="00DB60FF" w:rsidRPr="00016A7C" w:rsidRDefault="00DB60FF" w:rsidP="00DB60FF">
      <w:pPr>
        <w:pStyle w:val="XML"/>
        <w:rPr>
          <w:rFonts w:ascii="Josefin Sans" w:hAnsi="Josefin Sans"/>
        </w:rPr>
      </w:pPr>
      <w:r w:rsidRPr="00016A7C">
        <w:rPr>
          <w:rFonts w:ascii="Josefin Sans" w:hAnsi="Josefin Sans"/>
        </w:rPr>
        <w:t xml:space="preserve">      “Discussions /”</w:t>
      </w:r>
    </w:p>
    <w:p w:rsidR="00DB60FF" w:rsidRPr="00016A7C" w:rsidRDefault="00DB60FF" w:rsidP="00DB60FF">
      <w:pPr>
        <w:pStyle w:val="XML"/>
        <w:rPr>
          <w:rFonts w:ascii="Josefin Sans" w:hAnsi="Josefin Sans"/>
        </w:rPr>
      </w:pPr>
      <w:r w:rsidRPr="00016A7C">
        <w:rPr>
          <w:rFonts w:ascii="Josefin Sans" w:hAnsi="Josefin Sans"/>
        </w:rPr>
        <w:t xml:space="preserve">      “TestCases /”</w:t>
      </w:r>
    </w:p>
    <w:p w:rsidR="00DB60FF" w:rsidRPr="00016A7C" w:rsidRDefault="00DB60FF" w:rsidP="00DB60FF">
      <w:pPr>
        <w:pStyle w:val="XML"/>
        <w:rPr>
          <w:rFonts w:ascii="Josefin Sans" w:hAnsi="Josefin Sans"/>
        </w:rPr>
      </w:pPr>
      <w:r w:rsidRPr="00016A7C">
        <w:rPr>
          <w:rFonts w:ascii="Josefin Sans" w:hAnsi="Josefin Sans"/>
        </w:rPr>
        <w:t xml:space="preserve">      “Tasks /”</w:t>
      </w:r>
    </w:p>
    <w:p w:rsidR="00DB60FF" w:rsidRPr="00016A7C" w:rsidRDefault="00DB60FF" w:rsidP="00DB60FF">
      <w:pPr>
        <w:pStyle w:val="XML"/>
        <w:rPr>
          <w:rFonts w:ascii="Josefin Sans" w:hAnsi="Josefin Sans"/>
        </w:rPr>
      </w:pPr>
      <w:r w:rsidRPr="00016A7C">
        <w:rPr>
          <w:rFonts w:ascii="Josefin Sans" w:hAnsi="Josefin Sans"/>
        </w:rPr>
        <w:t xml:space="preserve">      “Attachments /”</w:t>
      </w:r>
    </w:p>
    <w:p w:rsidR="00DB60FF" w:rsidRPr="00016A7C" w:rsidRDefault="00DB60FF" w:rsidP="00DB60FF">
      <w:pPr>
        <w:pStyle w:val="XML"/>
        <w:rPr>
          <w:rFonts w:ascii="Josefin Sans" w:hAnsi="Josefin Sans"/>
        </w:rPr>
      </w:pPr>
      <w:r w:rsidRPr="00016A7C">
        <w:rPr>
          <w:rFonts w:ascii="Josefin Sans" w:hAnsi="Josefin Sans"/>
        </w:rPr>
        <w:t xml:space="preserve">      “History”</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“ChangeTypeId”1”/ChangeTypeId”</w:t>
      </w:r>
    </w:p>
    <w:p w:rsidR="00DB60FF" w:rsidRPr="00016A7C" w:rsidRDefault="00DB60FF" w:rsidP="00DB60FF">
      <w:pPr>
        <w:pStyle w:val="XML"/>
        <w:rPr>
          <w:rFonts w:ascii="Josefin Sans" w:hAnsi="Josefin Sans"/>
        </w:rPr>
      </w:pPr>
      <w:r w:rsidRPr="00016A7C">
        <w:rPr>
          <w:rFonts w:ascii="Josefin Sans" w:hAnsi="Josefin Sans"/>
        </w:rPr>
        <w:t xml:space="preserve">          “ChangeTypeName”Modified”/ChangeTypeName”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“ChangeTypeId”2”/ChangeTypeId”</w:t>
      </w:r>
    </w:p>
    <w:p w:rsidR="00DB60FF" w:rsidRPr="00016A7C" w:rsidRDefault="00DB60FF" w:rsidP="00DB60FF">
      <w:pPr>
        <w:pStyle w:val="XML"/>
        <w:rPr>
          <w:rFonts w:ascii="Josefin Sans" w:hAnsi="Josefin Sans"/>
        </w:rPr>
      </w:pPr>
      <w:r w:rsidRPr="00016A7C">
        <w:rPr>
          <w:rFonts w:ascii="Josefin Sans" w:hAnsi="Josefin Sans"/>
        </w:rPr>
        <w:t xml:space="preserve">          “ChangeTypeName”Deleted”/ChangeTypeName”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“ChangeTypeId”3”/ChangeTypeId”</w:t>
      </w:r>
    </w:p>
    <w:p w:rsidR="00DB60FF" w:rsidRPr="00016A7C" w:rsidRDefault="00DB60FF" w:rsidP="00DB60FF">
      <w:pPr>
        <w:pStyle w:val="XML"/>
        <w:rPr>
          <w:rFonts w:ascii="Josefin Sans" w:hAnsi="Josefin Sans"/>
        </w:rPr>
      </w:pPr>
      <w:r w:rsidRPr="00016A7C">
        <w:rPr>
          <w:rFonts w:ascii="Josefin Sans" w:hAnsi="Josefin Sans"/>
        </w:rPr>
        <w:t xml:space="preserve">          “ChangeTypeName”Added”/ChangeTypeName”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“ChangeTypeId”4”/ChangeTypeId”</w:t>
      </w:r>
    </w:p>
    <w:p w:rsidR="00DB60FF" w:rsidRPr="00016A7C" w:rsidRDefault="00DB60FF" w:rsidP="00DB60FF">
      <w:pPr>
        <w:pStyle w:val="XML"/>
        <w:rPr>
          <w:rFonts w:ascii="Josefin Sans" w:hAnsi="Josefin Sans"/>
        </w:rPr>
      </w:pPr>
      <w:r w:rsidRPr="00016A7C">
        <w:rPr>
          <w:rFonts w:ascii="Josefin Sans" w:hAnsi="Josefin Sans"/>
        </w:rPr>
        <w:t xml:space="preserve">          “ChangeTypeName”Purged”/ChangeTypeName”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“ChangeTypeId”5”/ChangeTypeId”</w:t>
      </w:r>
    </w:p>
    <w:p w:rsidR="00DB60FF" w:rsidRPr="00016A7C" w:rsidRDefault="00DB60FF" w:rsidP="00DB60FF">
      <w:pPr>
        <w:pStyle w:val="XML"/>
        <w:rPr>
          <w:rFonts w:ascii="Josefin Sans" w:hAnsi="Josefin Sans"/>
        </w:rPr>
      </w:pPr>
      <w:r w:rsidRPr="00016A7C">
        <w:rPr>
          <w:rFonts w:ascii="Josefin Sans" w:hAnsi="Josefin Sans"/>
        </w:rPr>
        <w:t xml:space="preserve">          “ChangeTypeName”Rollback”/ChangeTypeName”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“ChangeTypeId”6”/ChangeTypeId”</w:t>
      </w:r>
    </w:p>
    <w:p w:rsidR="00DB60FF" w:rsidRPr="00016A7C" w:rsidRDefault="00DB60FF" w:rsidP="00DB60FF">
      <w:pPr>
        <w:pStyle w:val="XML"/>
        <w:rPr>
          <w:rFonts w:ascii="Josefin Sans" w:hAnsi="Josefin Sans"/>
        </w:rPr>
      </w:pPr>
      <w:r w:rsidRPr="00016A7C">
        <w:rPr>
          <w:rFonts w:ascii="Josefin Sans" w:hAnsi="Josefin Sans"/>
        </w:rPr>
        <w:t xml:space="preserve">          “ChangeTypeName”Undelete”/ChangeTypeName”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“ChangeTypeId”7”/ChangeTypeId”</w:t>
      </w:r>
    </w:p>
    <w:p w:rsidR="00DB60FF" w:rsidRPr="00016A7C" w:rsidRDefault="00DB60FF" w:rsidP="00DB60FF">
      <w:pPr>
        <w:pStyle w:val="XML"/>
        <w:rPr>
          <w:rFonts w:ascii="Josefin Sans" w:hAnsi="Josefin Sans"/>
        </w:rPr>
      </w:pPr>
      <w:r w:rsidRPr="00016A7C">
        <w:rPr>
          <w:rFonts w:ascii="Josefin Sans" w:hAnsi="Josefin Sans"/>
        </w:rPr>
        <w:t xml:space="preserve">          “ChangeTypeName”Imported”/ChangeTypeName”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“ChangeTypeId”8”/ChangeTypeId”</w:t>
      </w:r>
    </w:p>
    <w:p w:rsidR="00DB60FF" w:rsidRPr="00016A7C" w:rsidRDefault="00DB60FF" w:rsidP="00DB60FF">
      <w:pPr>
        <w:pStyle w:val="XML"/>
        <w:rPr>
          <w:rFonts w:ascii="Josefin Sans" w:hAnsi="Josefin Sans"/>
        </w:rPr>
      </w:pPr>
      <w:r w:rsidRPr="00016A7C">
        <w:rPr>
          <w:rFonts w:ascii="Josefin Sans" w:hAnsi="Josefin Sans"/>
        </w:rPr>
        <w:t xml:space="preserve">          “ChangeTypeName”Exported”/ChangeTypeName”</w:t>
      </w:r>
    </w:p>
    <w:p w:rsidR="00DB60FF" w:rsidRPr="00016A7C" w:rsidRDefault="00DB60FF" w:rsidP="00DB60FF">
      <w:pPr>
        <w:pStyle w:val="XML"/>
        <w:rPr>
          <w:rFonts w:ascii="Josefin Sans" w:hAnsi="Josefin Sans"/>
        </w:rPr>
      </w:pPr>
      <w:r w:rsidRPr="00016A7C">
        <w:rPr>
          <w:rFonts w:ascii="Josefin Sans" w:hAnsi="Josefin Sans"/>
        </w:rPr>
        <w:t xml:space="preserve">        “/HistoryChangeSetType”</w:t>
      </w:r>
    </w:p>
    <w:p w:rsidR="00DB60FF" w:rsidRPr="00016A7C" w:rsidRDefault="00DB60FF" w:rsidP="00DB60FF">
      <w:pPr>
        <w:pStyle w:val="XML"/>
        <w:rPr>
          <w:rFonts w:ascii="Josefin Sans" w:hAnsi="Josefin Sans"/>
        </w:rPr>
      </w:pPr>
      <w:r w:rsidRPr="00016A7C">
        <w:rPr>
          <w:rFonts w:ascii="Josefin Sans" w:hAnsi="Josefin Sans"/>
        </w:rPr>
        <w:t xml:space="preserve">      “/History”</w:t>
      </w:r>
    </w:p>
    <w:p w:rsidR="00DB60FF" w:rsidRPr="00016A7C" w:rsidRDefault="00DB60FF" w:rsidP="00DB60FF">
      <w:pPr>
        <w:pStyle w:val="XML"/>
        <w:rPr>
          <w:rFonts w:ascii="Josefin Sans" w:hAnsi="Josefin Sans"/>
        </w:rPr>
      </w:pPr>
      <w:r w:rsidRPr="00016A7C">
        <w:rPr>
          <w:rFonts w:ascii="Josefin Sans" w:hAnsi="Josefin Sans"/>
        </w:rPr>
        <w:t xml:space="preserve">      “Requirements /”</w:t>
      </w:r>
    </w:p>
    <w:p w:rsidR="00DB60FF" w:rsidRPr="00016A7C" w:rsidRDefault="00DB60FF" w:rsidP="00DB60FF">
      <w:pPr>
        <w:pStyle w:val="XML"/>
        <w:rPr>
          <w:rFonts w:ascii="Josefin Sans" w:hAnsi="Josefin Sans"/>
        </w:rPr>
      </w:pPr>
      <w:r w:rsidRPr="00016A7C">
        <w:rPr>
          <w:rFonts w:ascii="Josefin Sans" w:hAnsi="Josefin Sans"/>
        </w:rPr>
        <w:t xml:space="preserve">      “Incidents /”</w:t>
      </w:r>
    </w:p>
    <w:p w:rsidR="00DB60FF" w:rsidRPr="00016A7C" w:rsidRDefault="00DB60FF" w:rsidP="00DB60FF">
      <w:pPr>
        <w:pStyle w:val="XML"/>
        <w:rPr>
          <w:rFonts w:ascii="Josefin Sans" w:hAnsi="Josefin Sans"/>
        </w:rPr>
      </w:pPr>
      <w:r w:rsidRPr="00016A7C">
        <w:rPr>
          <w:rFonts w:ascii="Josefin Sans" w:hAnsi="Josefin Sans"/>
        </w:rPr>
        <w:t xml:space="preserve">      “SourceCodeRevisions /”</w:t>
      </w:r>
    </w:p>
    <w:p w:rsidR="00DB60FF" w:rsidRPr="00016A7C" w:rsidRDefault="00DB60FF" w:rsidP="00DB60FF">
      <w:pPr>
        <w:pStyle w:val="XML"/>
        <w:rPr>
          <w:rFonts w:ascii="Josefin Sans" w:hAnsi="Josefin Sans"/>
        </w:rPr>
      </w:pPr>
      <w:r w:rsidRPr="00016A7C">
        <w:rPr>
          <w:rFonts w:ascii="Josefin Sans" w:hAnsi="Josefin Sans"/>
        </w:rPr>
        <w:t xml:space="preserve">    “/Requirement”</w:t>
      </w:r>
    </w:p>
    <w:p w:rsidR="00DB60FF" w:rsidRPr="00016A7C" w:rsidRDefault="00DB60FF" w:rsidP="00DB60FF">
      <w:pPr>
        <w:pStyle w:val="XML"/>
        <w:rPr>
          <w:rFonts w:ascii="Josefin Sans" w:hAnsi="Josefin Sans"/>
        </w:rPr>
      </w:pPr>
      <w:r w:rsidRPr="00016A7C">
        <w:rPr>
          <w:rFonts w:ascii="Josefin Sans" w:hAnsi="Josefin Sans"/>
        </w:rPr>
        <w:t xml:space="preserve">  “/RequirementData”</w:t>
      </w:r>
    </w:p>
    <w:p w:rsidR="00DB60FF" w:rsidRPr="00016A7C" w:rsidRDefault="00DB60FF" w:rsidP="00DB60FF">
      <w:pPr>
        <w:pStyle w:val="XML"/>
        <w:rPr>
          <w:rFonts w:ascii="Josefin Sans" w:hAnsi="Josefin Sans"/>
        </w:rPr>
      </w:pPr>
      <w:r w:rsidRPr="00016A7C">
        <w:rPr>
          <w:rFonts w:ascii="Josefin Sans" w:hAnsi="Josefin Sans"/>
        </w:rPr>
        <w:lastRenderedPageBreak/>
        <w:t>“/Report”</w:t>
      </w:r>
    </w:p>
    <w:p w:rsidR="00DB60FF" w:rsidRPr="00016A7C" w:rsidRDefault="00DB60FF" w:rsidP="00DB60FF">
      <w:pPr>
        <w:pStyle w:val="XML"/>
        <w:rPr>
          <w:rFonts w:ascii="Josefin Sans" w:hAnsi="Josefin Sans"/>
        </w:rPr>
      </w:pPr>
    </w:p>
    <w:p w:rsidR="00DB60FF" w:rsidRPr="00016A7C" w:rsidRDefault="00DB60FF" w:rsidP="00DB60FF">
      <w:pPr>
        <w:rPr>
          <w:rFonts w:ascii="Josefin Sans" w:hAnsi="Josefin Sans"/>
        </w:rPr>
      </w:pPr>
      <w:r w:rsidRPr="00016A7C">
        <w:rPr>
          <w:rFonts w:ascii="Josefin Sans" w:hAnsi="Josefin Sans"/>
        </w:rPr>
        <w:t>This XML data is then converted by the XSLT template into HTML format so that it can be included into the final generated report. An example fragment of the XSLT template looks like:</w:t>
      </w:r>
    </w:p>
    <w:p w:rsidR="00DB60FF" w:rsidRPr="00016A7C" w:rsidRDefault="00DB60FF" w:rsidP="00DB60FF">
      <w:pPr>
        <w:pStyle w:val="XML"/>
        <w:rPr>
          <w:rFonts w:ascii="Josefin Sans" w:hAnsi="Josefin Sans"/>
        </w:rPr>
      </w:pPr>
      <w:r w:rsidRPr="00016A7C">
        <w:rPr>
          <w:rFonts w:ascii="Josefin Sans" w:hAnsi="Josefin Sans"/>
        </w:rPr>
        <w:t>“?xml version="1.0" encoding="utf-8"?”</w:t>
      </w:r>
    </w:p>
    <w:p w:rsidR="00DB60FF" w:rsidRPr="00016A7C" w:rsidRDefault="00DB60FF" w:rsidP="00DB60FF">
      <w:pPr>
        <w:pStyle w:val="XML"/>
        <w:rPr>
          <w:rFonts w:ascii="Josefin Sans" w:hAnsi="Josefin Sans"/>
        </w:rPr>
      </w:pPr>
      <w:r w:rsidRPr="00016A7C">
        <w:rPr>
          <w:rFonts w:ascii="Josefin Sans" w:hAnsi="Josefin Sans"/>
        </w:rPr>
        <w:t>“xsl:stylesheet version="1.0" xmlns:xsl="http://www.w3.org/1999/XSL/Transform" xmlns:msxsl="urn:schemas-microsoft-com:xslt" exclude-result-prefixes="msxsl"“</w:t>
      </w:r>
    </w:p>
    <w:p w:rsidR="00DB60FF" w:rsidRPr="00016A7C" w:rsidRDefault="00DB60FF" w:rsidP="00DB60FF">
      <w:pPr>
        <w:pStyle w:val="XML"/>
        <w:rPr>
          <w:rFonts w:ascii="Josefin Sans" w:hAnsi="Josefin Sans"/>
        </w:rPr>
      </w:pPr>
      <w:r w:rsidRPr="00016A7C">
        <w:rPr>
          <w:rFonts w:ascii="Josefin Sans" w:hAnsi="Josefin Sans"/>
        </w:rPr>
        <w:t xml:space="preserve">  “xsl:template match="/RequirementData"“</w:t>
      </w:r>
    </w:p>
    <w:p w:rsidR="00DB60FF" w:rsidRPr="00016A7C" w:rsidRDefault="00DB60FF" w:rsidP="00DB60FF">
      <w:pPr>
        <w:pStyle w:val="XML"/>
        <w:rPr>
          <w:rFonts w:ascii="Josefin Sans" w:hAnsi="Josefin Sans"/>
        </w:rPr>
      </w:pPr>
      <w:r w:rsidRPr="00016A7C">
        <w:rPr>
          <w:rFonts w:ascii="Josefin Sans" w:hAnsi="Josefin Sans"/>
        </w:rPr>
        <w:t xml:space="preserve">    “xsl:for-each select="Requirement"“</w:t>
      </w:r>
    </w:p>
    <w:p w:rsidR="00DB60FF" w:rsidRPr="00016A7C" w:rsidRDefault="00DB60FF" w:rsidP="00DB60FF">
      <w:pPr>
        <w:pStyle w:val="XML"/>
        <w:rPr>
          <w:rFonts w:ascii="Josefin Sans" w:hAnsi="Josefin Sans"/>
        </w:rPr>
      </w:pPr>
      <w:r w:rsidRPr="00016A7C">
        <w:rPr>
          <w:rFonts w:ascii="Josefin Sans" w:hAnsi="Josefin Sans"/>
        </w:rPr>
        <w:t xml:space="preserve">      “div”</w:t>
      </w:r>
    </w:p>
    <w:p w:rsidR="00DB60FF" w:rsidRPr="00016A7C" w:rsidRDefault="00DB60FF" w:rsidP="00DB60FF">
      <w:pPr>
        <w:pStyle w:val="XML"/>
        <w:rPr>
          <w:rFonts w:ascii="Josefin Sans" w:hAnsi="Josefin Sans"/>
        </w:rPr>
      </w:pPr>
      <w:r w:rsidRPr="00016A7C">
        <w:rPr>
          <w:rFonts w:ascii="Josefin Sans" w:hAnsi="Josefin Sans"/>
        </w:rPr>
        <w:t xml:space="preserve">        “xsl:attribute name="style"“</w:t>
      </w:r>
    </w:p>
    <w:p w:rsidR="00DB60FF" w:rsidRPr="00016A7C" w:rsidRDefault="00DB60FF" w:rsidP="00DB60FF">
      <w:pPr>
        <w:pStyle w:val="XML"/>
        <w:rPr>
          <w:rFonts w:ascii="Josefin Sans" w:hAnsi="Josefin Sans"/>
        </w:rPr>
      </w:pPr>
      <w:r w:rsidRPr="00016A7C">
        <w:rPr>
          <w:rFonts w:ascii="Josefin Sans" w:hAnsi="Josefin Sans"/>
        </w:rPr>
        <w:t xml:space="preserve">          padding-left: “xsl:value-of select="string-length(IndentLevel)*2"/”px;</w:t>
      </w:r>
    </w:p>
    <w:p w:rsidR="00DB60FF" w:rsidRPr="00016A7C" w:rsidRDefault="00DB60FF" w:rsidP="00DB60FF">
      <w:pPr>
        <w:pStyle w:val="XML"/>
        <w:rPr>
          <w:rFonts w:ascii="Josefin Sans" w:hAnsi="Josefin Sans"/>
        </w:rPr>
      </w:pPr>
      <w:r w:rsidRPr="00016A7C">
        <w:rPr>
          <w:rFonts w:ascii="Josefin Sans" w:hAnsi="Josefin Sans"/>
        </w:rPr>
        <w:t xml:space="preserve">        “/xsl:attribute”</w:t>
      </w:r>
    </w:p>
    <w:p w:rsidR="00DB60FF" w:rsidRPr="00016A7C" w:rsidRDefault="00DB60FF" w:rsidP="00DB60FF">
      <w:pPr>
        <w:pStyle w:val="XML"/>
        <w:rPr>
          <w:rFonts w:ascii="Josefin Sans" w:hAnsi="Josefin Sans"/>
        </w:rPr>
      </w:pPr>
      <w:r w:rsidRPr="00016A7C">
        <w:rPr>
          <w:rFonts w:ascii="Josefin Sans" w:hAnsi="Josefin Sans"/>
        </w:rPr>
        <w:t xml:space="preserve">        “xsl:if test="SummaryYn='Y'"“</w:t>
      </w:r>
    </w:p>
    <w:p w:rsidR="00DB60FF" w:rsidRPr="00016A7C" w:rsidRDefault="00DB60FF" w:rsidP="00DB60FF">
      <w:pPr>
        <w:pStyle w:val="XML"/>
        <w:rPr>
          <w:rFonts w:ascii="Josefin Sans" w:hAnsi="Josefin Sans"/>
        </w:rPr>
      </w:pPr>
      <w:r w:rsidRPr="00016A7C">
        <w:rPr>
          <w:rFonts w:ascii="Josefin Sans" w:hAnsi="Josefin Sans"/>
        </w:rPr>
        <w:t xml:space="preserve">          “div class="Title2"“</w:t>
      </w:r>
    </w:p>
    <w:p w:rsidR="00DB60FF" w:rsidRPr="00016A7C" w:rsidRDefault="00DB60FF" w:rsidP="00DB60FF">
      <w:pPr>
        <w:pStyle w:val="XML"/>
        <w:rPr>
          <w:rFonts w:ascii="Josefin Sans" w:hAnsi="Josefin Sans"/>
        </w:rPr>
      </w:pPr>
      <w:r w:rsidRPr="00016A7C">
        <w:rPr>
          <w:rFonts w:ascii="Josefin Sans" w:hAnsi="Josefin Sans"/>
        </w:rPr>
        <w:t xml:space="preserve">            RQ:”xsl:value-of select="RequirementId"/” - “xsl:value-of select="Name"/”</w:t>
      </w:r>
    </w:p>
    <w:p w:rsidR="00DB60FF" w:rsidRPr="00016A7C" w:rsidRDefault="00DB60FF" w:rsidP="00DB60FF">
      <w:pPr>
        <w:pStyle w:val="XML"/>
        <w:rPr>
          <w:rFonts w:ascii="Josefin Sans" w:hAnsi="Josefin Sans"/>
        </w:rPr>
      </w:pPr>
      <w:r w:rsidRPr="00016A7C">
        <w:rPr>
          <w:rFonts w:ascii="Josefin Sans" w:hAnsi="Josefin Sans"/>
        </w:rPr>
        <w:t xml:space="preserve">          “/div”</w:t>
      </w:r>
    </w:p>
    <w:p w:rsidR="00DB60FF" w:rsidRPr="00016A7C" w:rsidRDefault="00DB60FF" w:rsidP="00DB60FF">
      <w:pPr>
        <w:pStyle w:val="XML"/>
        <w:rPr>
          <w:rFonts w:ascii="Josefin Sans" w:hAnsi="Josefin Sans"/>
        </w:rPr>
      </w:pPr>
      <w:r w:rsidRPr="00016A7C">
        <w:rPr>
          <w:rFonts w:ascii="Josefin Sans" w:hAnsi="Josefin Sans"/>
        </w:rPr>
        <w:t xml:space="preserve">          “div class="Description"“</w:t>
      </w:r>
    </w:p>
    <w:p w:rsidR="00DB60FF" w:rsidRPr="00016A7C" w:rsidRDefault="00DB60FF" w:rsidP="00DB60FF">
      <w:pPr>
        <w:pStyle w:val="XML"/>
        <w:rPr>
          <w:rFonts w:ascii="Josefin Sans" w:hAnsi="Josefin Sans"/>
        </w:rPr>
      </w:pPr>
      <w:r w:rsidRPr="00016A7C">
        <w:rPr>
          <w:rFonts w:ascii="Josefin Sans" w:hAnsi="Josefin Sans"/>
        </w:rPr>
        <w:t xml:space="preserve">            “xsl:value-of select="Description" disable-output-escaping="yes"/”</w:t>
      </w:r>
    </w:p>
    <w:p w:rsidR="00DB60FF" w:rsidRPr="00016A7C" w:rsidRDefault="00DB60FF" w:rsidP="00DB60FF">
      <w:pPr>
        <w:pStyle w:val="XML"/>
        <w:rPr>
          <w:rFonts w:ascii="Josefin Sans" w:hAnsi="Josefin Sans"/>
        </w:rPr>
      </w:pPr>
      <w:r w:rsidRPr="00016A7C">
        <w:rPr>
          <w:rFonts w:ascii="Josefin Sans" w:hAnsi="Josefin Sans"/>
        </w:rPr>
        <w:t xml:space="preserve">          “/div”</w:t>
      </w:r>
    </w:p>
    <w:p w:rsidR="00DB60FF" w:rsidRPr="00016A7C" w:rsidRDefault="00DB60FF" w:rsidP="00DB60FF">
      <w:pPr>
        <w:pStyle w:val="XML"/>
        <w:rPr>
          <w:rFonts w:ascii="Josefin Sans" w:hAnsi="Josefin Sans"/>
        </w:rPr>
      </w:pPr>
      <w:r w:rsidRPr="00016A7C">
        <w:rPr>
          <w:rFonts w:ascii="Josefin Sans" w:hAnsi="Josefin Sans"/>
        </w:rPr>
        <w:t xml:space="preserve">          “br /”</w:t>
      </w:r>
    </w:p>
    <w:p w:rsidR="00DB60FF" w:rsidRPr="00016A7C" w:rsidRDefault="00DB60FF" w:rsidP="00DB60FF">
      <w:pPr>
        <w:pStyle w:val="XML"/>
        <w:rPr>
          <w:rFonts w:ascii="Josefin Sans" w:hAnsi="Josefin Sans"/>
        </w:rPr>
      </w:pPr>
      <w:r w:rsidRPr="00016A7C">
        <w:rPr>
          <w:rFonts w:ascii="Josefin Sans" w:hAnsi="Josefin Sans"/>
        </w:rPr>
        <w:t xml:space="preserve">        “/xsl:if”</w:t>
      </w:r>
    </w:p>
    <w:p w:rsidR="00DB60FF" w:rsidRPr="00016A7C" w:rsidRDefault="00DB60FF" w:rsidP="00DB60FF">
      <w:pPr>
        <w:pStyle w:val="XML"/>
        <w:rPr>
          <w:rFonts w:ascii="Josefin Sans" w:hAnsi="Josefin Sans"/>
        </w:rPr>
      </w:pPr>
      <w:r w:rsidRPr="00016A7C">
        <w:rPr>
          <w:rFonts w:ascii="Josefin Sans" w:hAnsi="Josefin Sans"/>
        </w:rPr>
        <w:t xml:space="preserve">        “xsl:if test="SummaryYn='N'"“</w:t>
      </w:r>
    </w:p>
    <w:p w:rsidR="00DB60FF" w:rsidRPr="00016A7C" w:rsidRDefault="00DB60FF" w:rsidP="00DB60FF">
      <w:pPr>
        <w:pStyle w:val="XML"/>
        <w:rPr>
          <w:rFonts w:ascii="Josefin Sans" w:hAnsi="Josefin Sans"/>
        </w:rPr>
      </w:pPr>
      <w:r w:rsidRPr="00016A7C">
        <w:rPr>
          <w:rFonts w:ascii="Josefin Sans" w:hAnsi="Josefin Sans"/>
        </w:rPr>
        <w:t xml:space="preserve">          “xsl:attribute name="style"“</w:t>
      </w:r>
    </w:p>
    <w:p w:rsidR="00DB60FF" w:rsidRPr="00016A7C" w:rsidRDefault="00DB60FF" w:rsidP="00DB60FF">
      <w:pPr>
        <w:pStyle w:val="XML"/>
        <w:rPr>
          <w:rFonts w:ascii="Josefin Sans" w:hAnsi="Josefin Sans"/>
        </w:rPr>
      </w:pPr>
      <w:r w:rsidRPr="00016A7C">
        <w:rPr>
          <w:rFonts w:ascii="Josefin Sans" w:hAnsi="Josefin Sans"/>
        </w:rPr>
        <w:t xml:space="preserve">            padding-left: “xsl:value-of select="string-length(IndentLevel)*2"/”px;</w:t>
      </w:r>
    </w:p>
    <w:p w:rsidR="00DB60FF" w:rsidRPr="00016A7C" w:rsidRDefault="00DB60FF" w:rsidP="00DB60FF">
      <w:pPr>
        <w:pStyle w:val="XML"/>
        <w:rPr>
          <w:rFonts w:ascii="Josefin Sans" w:hAnsi="Josefin Sans"/>
        </w:rPr>
      </w:pPr>
      <w:r w:rsidRPr="00016A7C">
        <w:rPr>
          <w:rFonts w:ascii="Josefin Sans" w:hAnsi="Josefin Sans"/>
        </w:rPr>
        <w:t xml:space="preserve">          “/xsl:attribute”</w:t>
      </w:r>
    </w:p>
    <w:p w:rsidR="00DB60FF" w:rsidRPr="00016A7C" w:rsidRDefault="00DB60FF" w:rsidP="00DB60FF">
      <w:pPr>
        <w:pStyle w:val="XML"/>
        <w:rPr>
          <w:rFonts w:ascii="Josefin Sans" w:hAnsi="Josefin Sans"/>
        </w:rPr>
      </w:pPr>
      <w:r w:rsidRPr="00016A7C">
        <w:rPr>
          <w:rFonts w:ascii="Josefin Sans" w:hAnsi="Josefin Sans"/>
        </w:rPr>
        <w:t xml:space="preserve">          “div class="Title3"“</w:t>
      </w:r>
    </w:p>
    <w:p w:rsidR="00DB60FF" w:rsidRPr="00016A7C" w:rsidRDefault="00DB60FF" w:rsidP="00DB60FF">
      <w:pPr>
        <w:pStyle w:val="XML"/>
        <w:rPr>
          <w:rFonts w:ascii="Josefin Sans" w:hAnsi="Josefin Sans"/>
        </w:rPr>
      </w:pPr>
      <w:r w:rsidRPr="00016A7C">
        <w:rPr>
          <w:rFonts w:ascii="Josefin Sans" w:hAnsi="Josefin Sans"/>
        </w:rPr>
        <w:t xml:space="preserve">            RQ:”xsl:value-of select="RequirementId"/” - “xsl:value-of select="Name"/”</w:t>
      </w:r>
    </w:p>
    <w:p w:rsidR="00DB60FF" w:rsidRPr="00016A7C" w:rsidRDefault="00DB60FF" w:rsidP="00DB60FF">
      <w:pPr>
        <w:pStyle w:val="XML"/>
        <w:rPr>
          <w:rFonts w:ascii="Josefin Sans" w:hAnsi="Josefin Sans"/>
        </w:rPr>
      </w:pPr>
      <w:r w:rsidRPr="00016A7C">
        <w:rPr>
          <w:rFonts w:ascii="Josefin Sans" w:hAnsi="Josefin Sans"/>
        </w:rPr>
        <w:t xml:space="preserve">          “/div”</w:t>
      </w:r>
    </w:p>
    <w:p w:rsidR="00DB60FF" w:rsidRPr="00016A7C" w:rsidRDefault="00DB60FF" w:rsidP="00DB60FF">
      <w:pPr>
        <w:pStyle w:val="XML"/>
        <w:rPr>
          <w:rFonts w:ascii="Josefin Sans" w:hAnsi="Josefin Sans"/>
        </w:rPr>
      </w:pPr>
      <w:r w:rsidRPr="00016A7C">
        <w:rPr>
          <w:rFonts w:ascii="Josefin Sans" w:hAnsi="Josefin Sans"/>
        </w:rPr>
        <w:t xml:space="preserve">          “p”</w:t>
      </w:r>
    </w:p>
    <w:p w:rsidR="00DB60FF" w:rsidRPr="00016A7C" w:rsidRDefault="00DB60FF" w:rsidP="00DB60FF">
      <w:pPr>
        <w:pStyle w:val="XML"/>
        <w:rPr>
          <w:rFonts w:ascii="Josefin Sans" w:hAnsi="Josefin Sans"/>
        </w:rPr>
      </w:pPr>
      <w:r w:rsidRPr="00016A7C">
        <w:rPr>
          <w:rFonts w:ascii="Josefin Sans" w:hAnsi="Josefin Sans"/>
        </w:rPr>
        <w:t xml:space="preserve">            “xsl:value-of select="Description" disable-output-escaping="yes"/”</w:t>
      </w:r>
    </w:p>
    <w:p w:rsidR="00DB60FF" w:rsidRPr="00016A7C" w:rsidRDefault="00DB60FF" w:rsidP="00DB60FF">
      <w:pPr>
        <w:pStyle w:val="XML"/>
        <w:rPr>
          <w:rFonts w:ascii="Josefin Sans" w:hAnsi="Josefin Sans"/>
        </w:rPr>
      </w:pPr>
      <w:r w:rsidRPr="00016A7C">
        <w:rPr>
          <w:rFonts w:ascii="Josefin Sans" w:hAnsi="Josefin Sans"/>
        </w:rPr>
        <w:t xml:space="preserve">          “/p”</w:t>
      </w:r>
    </w:p>
    <w:p w:rsidR="00DB60FF" w:rsidRPr="00016A7C" w:rsidRDefault="00DB60FF" w:rsidP="00DB60FF">
      <w:pPr>
        <w:pStyle w:val="XML"/>
        <w:rPr>
          <w:rFonts w:ascii="Josefin Sans" w:hAnsi="Josefin Sans"/>
        </w:rPr>
      </w:pPr>
      <w:r w:rsidRPr="00016A7C">
        <w:rPr>
          <w:rFonts w:ascii="Josefin Sans" w:hAnsi="Josefin Sans"/>
        </w:rPr>
        <w:t xml:space="preserve">        “/xsl:if”</w:t>
      </w:r>
    </w:p>
    <w:p w:rsidR="00DB60FF" w:rsidRPr="00016A7C" w:rsidRDefault="00DB60FF" w:rsidP="00DB60FF">
      <w:pPr>
        <w:pStyle w:val="XML"/>
        <w:rPr>
          <w:rFonts w:ascii="Josefin Sans" w:hAnsi="Josefin Sans"/>
        </w:rPr>
      </w:pPr>
      <w:r w:rsidRPr="00016A7C">
        <w:rPr>
          <w:rFonts w:ascii="Josefin Sans" w:hAnsi="Josefin Sans"/>
        </w:rPr>
        <w:t xml:space="preserve">      “/div”</w:t>
      </w:r>
    </w:p>
    <w:p w:rsidR="00DB60FF" w:rsidRPr="00016A7C" w:rsidRDefault="00DB60FF" w:rsidP="00DB60FF">
      <w:pPr>
        <w:pStyle w:val="XML"/>
        <w:rPr>
          <w:rFonts w:ascii="Josefin Sans" w:hAnsi="Josefin Sans"/>
        </w:rPr>
      </w:pPr>
      <w:r w:rsidRPr="00016A7C">
        <w:rPr>
          <w:rFonts w:ascii="Josefin Sans" w:hAnsi="Josefin Sans"/>
        </w:rPr>
        <w:t xml:space="preserve">    “/xsl:for-each”</w:t>
      </w:r>
    </w:p>
    <w:p w:rsidR="00DB60FF" w:rsidRPr="00016A7C" w:rsidRDefault="00DB60FF" w:rsidP="00DB60FF">
      <w:pPr>
        <w:pStyle w:val="XML"/>
        <w:rPr>
          <w:rFonts w:ascii="Josefin Sans" w:hAnsi="Josefin Sans"/>
        </w:rPr>
      </w:pPr>
      <w:r w:rsidRPr="00016A7C">
        <w:rPr>
          <w:rFonts w:ascii="Josefin Sans" w:hAnsi="Josefin Sans"/>
        </w:rPr>
        <w:t xml:space="preserve">  “/xsl:template”</w:t>
      </w:r>
    </w:p>
    <w:p w:rsidR="00DB60FF" w:rsidRPr="00016A7C" w:rsidRDefault="00DB60FF" w:rsidP="00DB60FF">
      <w:pPr>
        <w:pStyle w:val="XML"/>
        <w:rPr>
          <w:rFonts w:ascii="Josefin Sans" w:hAnsi="Josefin Sans"/>
        </w:rPr>
      </w:pPr>
    </w:p>
    <w:p w:rsidR="00DB60FF" w:rsidRPr="00016A7C" w:rsidRDefault="00DB60FF" w:rsidP="00DB60FF">
      <w:pPr>
        <w:rPr>
          <w:rFonts w:ascii="Josefin Sans" w:hAnsi="Josefin Sans"/>
        </w:rPr>
      </w:pPr>
      <w:r w:rsidRPr="00016A7C">
        <w:rPr>
          <w:rFonts w:ascii="Josefin Sans" w:hAnsi="Josefin Sans"/>
        </w:rPr>
        <w:t>So using a combination of XSLT and the Raw XML report format, you can generate a customized view of the standard report section that will be included in the final report.</w:t>
      </w:r>
    </w:p>
    <w:p w:rsidR="00DB60FF" w:rsidRPr="00016A7C" w:rsidRDefault="00DB60FF" w:rsidP="00DB60FF">
      <w:pPr>
        <w:rPr>
          <w:rFonts w:ascii="Josefin Sans" w:hAnsi="Josefin Sans"/>
        </w:rPr>
      </w:pPr>
      <w:r w:rsidRPr="00016A7C">
        <w:rPr>
          <w:rFonts w:ascii="Josefin Sans" w:hAnsi="Josefin Sans"/>
        </w:rPr>
        <w:t xml:space="preserve">Sometimes, however you want to be able to create a completely custom report that includes customized data as well as a custom format. In which case you need to use a </w:t>
      </w:r>
      <w:r w:rsidRPr="00016A7C">
        <w:rPr>
          <w:rFonts w:ascii="Josefin Sans" w:hAnsi="Josefin Sans"/>
          <w:b/>
        </w:rPr>
        <w:t>custom report section</w:t>
      </w:r>
      <w:r w:rsidRPr="00016A7C">
        <w:rPr>
          <w:rFonts w:ascii="Josefin Sans" w:hAnsi="Josefin Sans"/>
        </w:rPr>
        <w:t xml:space="preserve"> instead.</w:t>
      </w:r>
    </w:p>
    <w:p w:rsidR="00DB60FF" w:rsidRPr="00016A7C" w:rsidRDefault="00DB60FF" w:rsidP="00DB60FF">
      <w:pPr>
        <w:rPr>
          <w:rFonts w:ascii="Josefin Sans" w:hAnsi="Josefin Sans"/>
          <w:u w:val="single"/>
        </w:rPr>
      </w:pPr>
      <w:r w:rsidRPr="00016A7C">
        <w:rPr>
          <w:rFonts w:ascii="Josefin Sans" w:hAnsi="Josefin Sans"/>
          <w:u w:val="single"/>
        </w:rPr>
        <w:t>b) Custom Section</w:t>
      </w:r>
    </w:p>
    <w:p w:rsidR="00DB60FF" w:rsidRPr="00016A7C" w:rsidRDefault="00DB60FF" w:rsidP="00DB60FF">
      <w:pPr>
        <w:rPr>
          <w:rFonts w:ascii="Josefin Sans" w:hAnsi="Josefin Sans"/>
        </w:rPr>
      </w:pPr>
      <w:r w:rsidRPr="00016A7C">
        <w:rPr>
          <w:rFonts w:ascii="Josefin Sans" w:hAnsi="Josefin Sans"/>
        </w:rPr>
        <w:t>Back on the main report details page, if you click on “Add New Custom Section”, the following dialog box will be displayed:</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293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9337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On this page you can enter / change the following fields:</w:t>
      </w:r>
    </w:p>
    <w:p w:rsidR="00DB60FF" w:rsidRPr="00016A7C" w:rsidRDefault="00DB60FF" w:rsidP="00DB60FF">
      <w:pPr>
        <w:numPr>
          <w:ilvl w:val="0"/>
          <w:numId w:val="19"/>
        </w:numPr>
        <w:rPr>
          <w:rFonts w:ascii="Josefin Sans" w:hAnsi="Josefin Sans"/>
        </w:rPr>
      </w:pPr>
      <w:r w:rsidRPr="00016A7C">
        <w:rPr>
          <w:rFonts w:ascii="Josefin Sans" w:hAnsi="Josefin Sans"/>
          <w:b/>
        </w:rPr>
        <w:t>Name –</w:t>
      </w:r>
      <w:r w:rsidRPr="00016A7C">
        <w:rPr>
          <w:rFonts w:ascii="Josefin Sans" w:hAnsi="Josefin Sans"/>
        </w:rPr>
        <w:t xml:space="preserve"> Enter the name of the new custom report section that you will be adding to the report. This is not displayed in the final report</w:t>
      </w:r>
    </w:p>
    <w:p w:rsidR="00DB60FF" w:rsidRPr="00016A7C" w:rsidRDefault="00DB60FF" w:rsidP="00DB60FF">
      <w:pPr>
        <w:numPr>
          <w:ilvl w:val="0"/>
          <w:numId w:val="19"/>
        </w:numPr>
        <w:rPr>
          <w:rFonts w:ascii="Josefin Sans" w:hAnsi="Josefin Sans"/>
        </w:rPr>
      </w:pPr>
      <w:r w:rsidRPr="00016A7C">
        <w:rPr>
          <w:rFonts w:ascii="Josefin Sans" w:hAnsi="Josefin Sans"/>
          <w:b/>
        </w:rPr>
        <w:t xml:space="preserve">Description </w:t>
      </w:r>
      <w:r w:rsidRPr="00016A7C">
        <w:rPr>
          <w:rFonts w:ascii="Josefin Sans" w:hAnsi="Josefin Sans"/>
        </w:rPr>
        <w:t>– This is the description of the custom section, it is not displayed in the final report.</w:t>
      </w:r>
    </w:p>
    <w:p w:rsidR="00DB60FF" w:rsidRPr="00016A7C" w:rsidRDefault="00DB60FF" w:rsidP="00DB60FF">
      <w:pPr>
        <w:numPr>
          <w:ilvl w:val="0"/>
          <w:numId w:val="19"/>
        </w:numPr>
        <w:rPr>
          <w:rFonts w:ascii="Josefin Sans" w:hAnsi="Josefin Sans"/>
        </w:rPr>
      </w:pPr>
      <w:r w:rsidRPr="00016A7C">
        <w:rPr>
          <w:rFonts w:ascii="Josefin Sans" w:hAnsi="Josefin Sans"/>
          <w:b/>
        </w:rPr>
        <w:t xml:space="preserve">Header </w:t>
      </w:r>
      <w:r w:rsidRPr="00016A7C">
        <w:rPr>
          <w:rFonts w:ascii="Josefin Sans" w:hAnsi="Josefin Sans"/>
        </w:rPr>
        <w:t xml:space="preserve">– This is the header that will be displayed </w:t>
      </w:r>
      <w:r w:rsidRPr="00016A7C">
        <w:rPr>
          <w:rFonts w:ascii="Josefin Sans" w:hAnsi="Josefin Sans"/>
          <w:i/>
        </w:rPr>
        <w:t>before</w:t>
      </w:r>
      <w:r w:rsidRPr="00016A7C">
        <w:rPr>
          <w:rFonts w:ascii="Josefin Sans" w:hAnsi="Josefin Sans"/>
        </w:rPr>
        <w:t xml:space="preserve"> the dynamic data retrieved as part of the report section. You can enter in formatted rich text in this field.</w:t>
      </w:r>
    </w:p>
    <w:p w:rsidR="00DB60FF" w:rsidRPr="00016A7C" w:rsidRDefault="00DB60FF" w:rsidP="00DB60FF">
      <w:pPr>
        <w:numPr>
          <w:ilvl w:val="0"/>
          <w:numId w:val="19"/>
        </w:numPr>
        <w:rPr>
          <w:rFonts w:ascii="Josefin Sans" w:hAnsi="Josefin Sans"/>
        </w:rPr>
      </w:pPr>
      <w:r w:rsidRPr="00016A7C">
        <w:rPr>
          <w:rFonts w:ascii="Josefin Sans" w:hAnsi="Josefin Sans"/>
          <w:b/>
        </w:rPr>
        <w:t xml:space="preserve">Footer </w:t>
      </w:r>
      <w:r w:rsidRPr="00016A7C">
        <w:rPr>
          <w:rFonts w:ascii="Josefin Sans" w:hAnsi="Josefin Sans"/>
        </w:rPr>
        <w:t xml:space="preserve">– This is the footer that will be displayed </w:t>
      </w:r>
      <w:r w:rsidRPr="00016A7C">
        <w:rPr>
          <w:rFonts w:ascii="Josefin Sans" w:hAnsi="Josefin Sans"/>
          <w:i/>
        </w:rPr>
        <w:t>after</w:t>
      </w:r>
      <w:r w:rsidRPr="00016A7C">
        <w:rPr>
          <w:rFonts w:ascii="Josefin Sans" w:hAnsi="Josefin Sans"/>
        </w:rPr>
        <w:t xml:space="preserve"> the dynamic data retrieved as part of the report section. You can enter in formatted rich text in this field.</w:t>
      </w:r>
    </w:p>
    <w:p w:rsidR="00DB60FF" w:rsidRPr="00016A7C" w:rsidRDefault="00DB60FF" w:rsidP="00DB60FF">
      <w:pPr>
        <w:numPr>
          <w:ilvl w:val="0"/>
          <w:numId w:val="19"/>
        </w:numPr>
        <w:rPr>
          <w:rFonts w:ascii="Josefin Sans" w:hAnsi="Josefin Sans"/>
        </w:rPr>
      </w:pPr>
      <w:r w:rsidRPr="00016A7C">
        <w:rPr>
          <w:rFonts w:ascii="Josefin Sans" w:hAnsi="Josefin Sans"/>
          <w:b/>
        </w:rPr>
        <w:t xml:space="preserve">Active </w:t>
      </w:r>
      <w:r w:rsidRPr="00016A7C">
        <w:rPr>
          <w:rFonts w:ascii="Josefin Sans" w:hAnsi="Josefin Sans"/>
        </w:rPr>
        <w:t>– You should make sure this checkbox is checked if you want the custom section to appear in the final report.</w:t>
      </w:r>
    </w:p>
    <w:p w:rsidR="00DB60FF" w:rsidRPr="00016A7C" w:rsidRDefault="00DB60FF" w:rsidP="00DB60FF">
      <w:pPr>
        <w:rPr>
          <w:rFonts w:ascii="Josefin Sans" w:hAnsi="Josefin Sans"/>
        </w:rPr>
      </w:pPr>
      <w:r w:rsidRPr="00016A7C">
        <w:rPr>
          <w:rFonts w:ascii="Josefin Sans" w:hAnsi="Josefin Sans"/>
        </w:rPr>
        <w:t>Further down on the page you can actually enter the custom query and associated XSLT template:</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29432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On this page you need to first choose the appropriate </w:t>
      </w:r>
      <w:r w:rsidRPr="00016A7C">
        <w:rPr>
          <w:rFonts w:ascii="Josefin Sans" w:hAnsi="Josefin Sans"/>
          <w:b/>
        </w:rPr>
        <w:t>reportable entity</w:t>
      </w:r>
      <w:r w:rsidRPr="00016A7C">
        <w:rPr>
          <w:rFonts w:ascii="Josefin Sans" w:hAnsi="Josefin Sans"/>
        </w:rPr>
        <w:t xml:space="preserve"> from the dropdown list. In the example illustrated above, we have selected the “Requirements” reportable entity. This will automatically populate the following query in the </w:t>
      </w:r>
      <w:r w:rsidRPr="00016A7C">
        <w:rPr>
          <w:rFonts w:ascii="Josefin Sans" w:hAnsi="Josefin Sans"/>
          <w:b/>
        </w:rPr>
        <w:t>Query</w:t>
      </w:r>
      <w:r w:rsidRPr="00016A7C">
        <w:rPr>
          <w:rFonts w:ascii="Josefin Sans" w:hAnsi="Josefin Sans"/>
        </w:rPr>
        <w:t xml:space="preserve"> editor:</w:t>
      </w:r>
    </w:p>
    <w:p w:rsidR="00DB60FF" w:rsidRPr="00016A7C" w:rsidRDefault="00DB60FF" w:rsidP="00DB60FF">
      <w:pPr>
        <w:pStyle w:val="XML"/>
        <w:ind w:left="0"/>
        <w:rPr>
          <w:rFonts w:ascii="Josefin Sans" w:hAnsi="Josefin Sans"/>
        </w:rPr>
      </w:pPr>
      <w:r w:rsidRPr="00016A7C">
        <w:rPr>
          <w:rFonts w:ascii="Josefin Sans" w:hAnsi="Josefin Sans"/>
        </w:rPr>
        <w:t>select value R from SpiraTestEntities.R_Requirements as R where R.PROJECT_ID = ${</w:t>
      </w:r>
      <w:r>
        <w:rPr>
          <w:rFonts w:ascii="Josefin Sans" w:hAnsi="Josefin Sans"/>
        </w:rPr>
        <w:t>ProjectId</w:t>
      </w:r>
      <w:r w:rsidRPr="00016A7C">
        <w:rPr>
          <w:rFonts w:ascii="Josefin Sans" w:hAnsi="Josefin Sans"/>
        </w:rPr>
        <w:t>}</w:t>
      </w:r>
    </w:p>
    <w:p w:rsidR="00DB60FF" w:rsidRPr="00016A7C" w:rsidRDefault="00DB60FF" w:rsidP="00DB60FF">
      <w:pPr>
        <w:pStyle w:val="XML"/>
        <w:rPr>
          <w:rFonts w:ascii="Josefin Sans" w:hAnsi="Josefin Sans"/>
        </w:rPr>
      </w:pPr>
    </w:p>
    <w:p w:rsidR="00DB60FF" w:rsidRPr="00016A7C" w:rsidRDefault="00DB60FF" w:rsidP="00DB60FF">
      <w:pPr>
        <w:rPr>
          <w:rFonts w:ascii="Josefin Sans" w:hAnsi="Josefin Sans"/>
        </w:rPr>
      </w:pPr>
      <w:r w:rsidRPr="00016A7C">
        <w:rPr>
          <w:rFonts w:ascii="Josefin Sans" w:hAnsi="Josefin Sans"/>
        </w:rPr>
        <w:t xml:space="preserve">This query tells </w:t>
      </w:r>
      <w:r>
        <w:rPr>
          <w:rFonts w:ascii="Josefin Sans" w:hAnsi="Josefin Sans"/>
        </w:rPr>
        <w:t>SpiraPlan</w:t>
      </w:r>
      <w:r w:rsidRPr="00016A7C">
        <w:rPr>
          <w:rFonts w:ascii="Josefin Sans" w:hAnsi="Josefin Sans"/>
        </w:rPr>
        <w:t xml:space="preserve"> to select all of the rows in the R_Requirements collection that are in the current product and include all of the columns in the final report. This generally will result in more columns than is desirable, so you should click on the “Preview Results” option to view a list of the various columns and the sample data. That will help you decide which columns are important for your report. You can then adjust the query to only include those columns:</w:t>
      </w:r>
    </w:p>
    <w:p w:rsidR="00DB60FF" w:rsidRPr="00016A7C" w:rsidRDefault="00DB60FF" w:rsidP="00DB60FF">
      <w:pPr>
        <w:pStyle w:val="XML"/>
        <w:ind w:left="0"/>
        <w:rPr>
          <w:rFonts w:ascii="Josefin Sans" w:hAnsi="Josefin Sans"/>
        </w:rPr>
      </w:pPr>
      <w:r w:rsidRPr="00016A7C">
        <w:rPr>
          <w:rFonts w:ascii="Josefin Sans" w:hAnsi="Josefin Sans"/>
        </w:rPr>
        <w:t>select R.REQUIREMENT_ID, R.NAME from SpiraTestEntities.R_Requirements as R where R.PROJECT_ID = ${</w:t>
      </w:r>
      <w:r>
        <w:rPr>
          <w:rFonts w:ascii="Josefin Sans" w:hAnsi="Josefin Sans"/>
        </w:rPr>
        <w:t>ProjectId</w:t>
      </w:r>
      <w:r w:rsidRPr="00016A7C">
        <w:rPr>
          <w:rFonts w:ascii="Josefin Sans" w:hAnsi="Josefin Sans"/>
        </w:rPr>
        <w:t>}</w:t>
      </w:r>
    </w:p>
    <w:p w:rsidR="00DB60FF" w:rsidRPr="00016A7C" w:rsidRDefault="00DB60FF" w:rsidP="00DB60FF">
      <w:pPr>
        <w:pStyle w:val="XML"/>
        <w:ind w:left="0"/>
        <w:rPr>
          <w:rFonts w:ascii="Josefin Sans" w:hAnsi="Josefin Sans"/>
        </w:rPr>
      </w:pPr>
    </w:p>
    <w:p w:rsidR="00DB60FF" w:rsidRPr="00016A7C" w:rsidRDefault="00DB60FF" w:rsidP="00DB60FF">
      <w:pPr>
        <w:rPr>
          <w:rFonts w:ascii="Josefin Sans" w:hAnsi="Josefin Sans"/>
        </w:rPr>
      </w:pPr>
      <w:r w:rsidRPr="00016A7C">
        <w:rPr>
          <w:rFonts w:ascii="Josefin Sans" w:hAnsi="Josefin Sans"/>
        </w:rPr>
        <w:t xml:space="preserve">In this modified query, we have replaced the keyword </w:t>
      </w:r>
      <w:r w:rsidRPr="00016A7C">
        <w:rPr>
          <w:rFonts w:ascii="Josefin Sans" w:hAnsi="Josefin Sans"/>
          <w:b/>
        </w:rPr>
        <w:t>value</w:t>
      </w:r>
      <w:r w:rsidRPr="00016A7C">
        <w:rPr>
          <w:rFonts w:ascii="Josefin Sans" w:hAnsi="Josefin Sans"/>
        </w:rPr>
        <w:t xml:space="preserve"> with the specific column names. When you use the “Preview Results” option on this query, you will only see the two desired columns:</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867275" cy="26765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7275" cy="26765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lastRenderedPageBreak/>
        <w:t xml:space="preserve">Once you have verified that the data being returned matches your requirements, click on the “Create Default Template” option and </w:t>
      </w:r>
      <w:r>
        <w:rPr>
          <w:rFonts w:ascii="Josefin Sans" w:hAnsi="Josefin Sans"/>
        </w:rPr>
        <w:t>SpiraPlan</w:t>
      </w:r>
      <w:r w:rsidRPr="00016A7C">
        <w:rPr>
          <w:rFonts w:ascii="Josefin Sans" w:hAnsi="Josefin Sans"/>
        </w:rPr>
        <w:t xml:space="preserve"> will automatically generate a new XSLT template that displays just these columns in a nice table format:</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2962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9622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can now click the [Save] button to save your changes to the report.</w:t>
      </w:r>
    </w:p>
    <w:p w:rsidR="00DB60FF" w:rsidRPr="00016A7C" w:rsidRDefault="00DB60FF" w:rsidP="00DB60FF">
      <w:pPr>
        <w:rPr>
          <w:rFonts w:ascii="Josefin Sans" w:hAnsi="Josefin Sans"/>
        </w:rPr>
      </w:pPr>
      <w:r w:rsidRPr="00016A7C">
        <w:rPr>
          <w:rFonts w:ascii="Josefin Sans" w:hAnsi="Josefin Sans"/>
        </w:rPr>
        <w:t xml:space="preserve">You may have noticed that we had a special token in the query </w:t>
      </w:r>
      <w:r w:rsidRPr="00016A7C">
        <w:rPr>
          <w:rFonts w:ascii="Josefin Sans" w:hAnsi="Josefin Sans"/>
          <w:b/>
        </w:rPr>
        <w:t>${</w:t>
      </w:r>
      <w:r>
        <w:rPr>
          <w:rFonts w:ascii="Josefin Sans" w:hAnsi="Josefin Sans"/>
          <w:b/>
        </w:rPr>
        <w:t>ProjectId</w:t>
      </w:r>
      <w:r w:rsidRPr="00016A7C">
        <w:rPr>
          <w:rFonts w:ascii="Josefin Sans" w:hAnsi="Josefin Sans"/>
          <w:b/>
        </w:rPr>
        <w:t>}</w:t>
      </w:r>
      <w:r w:rsidRPr="00016A7C">
        <w:rPr>
          <w:rFonts w:ascii="Josefin Sans" w:hAnsi="Josefin Sans"/>
        </w:rPr>
        <w:t xml:space="preserve">, this token will be evaluated during the generation of the report and ensures that only items in the current product are included. If you want to include all the items in a specific Program, you should instead use the token </w:t>
      </w:r>
      <w:r w:rsidRPr="00016A7C">
        <w:rPr>
          <w:rFonts w:ascii="Josefin Sans" w:hAnsi="Josefin Sans"/>
          <w:b/>
        </w:rPr>
        <w:t>${Pro</w:t>
      </w:r>
      <w:r>
        <w:rPr>
          <w:rFonts w:ascii="Josefin Sans" w:hAnsi="Josefin Sans"/>
          <w:b/>
        </w:rPr>
        <w:t>ject</w:t>
      </w:r>
      <w:r w:rsidRPr="00016A7C">
        <w:rPr>
          <w:rFonts w:ascii="Josefin Sans" w:hAnsi="Josefin Sans"/>
          <w:b/>
        </w:rPr>
        <w:t>GroupId}</w:t>
      </w:r>
      <w:r w:rsidRPr="00016A7C">
        <w:rPr>
          <w:rFonts w:ascii="Josefin Sans" w:hAnsi="Josefin Sans"/>
        </w:rPr>
        <w:t xml:space="preserve">. If you don’t use either token, the report will include all the items in the entire system, across all products and groups. </w:t>
      </w:r>
    </w:p>
    <w:p w:rsidR="00DB60FF" w:rsidRPr="00016A7C" w:rsidRDefault="00DB60FF" w:rsidP="00DB60FF">
      <w:pPr>
        <w:rPr>
          <w:rFonts w:ascii="Josefin Sans" w:hAnsi="Josefin Sans"/>
        </w:rPr>
      </w:pPr>
      <w:r w:rsidRPr="00016A7C">
        <w:rPr>
          <w:rFonts w:ascii="Josefin Sans" w:hAnsi="Josefin Sans"/>
        </w:rPr>
        <w:t>For example:</w:t>
      </w:r>
    </w:p>
    <w:p w:rsidR="00DB60FF" w:rsidRPr="00016A7C" w:rsidRDefault="00DB60FF" w:rsidP="00DB60FF">
      <w:pPr>
        <w:numPr>
          <w:ilvl w:val="0"/>
          <w:numId w:val="21"/>
        </w:numPr>
        <w:rPr>
          <w:rFonts w:ascii="Josefin Sans" w:hAnsi="Josefin Sans"/>
        </w:rPr>
      </w:pPr>
      <w:r w:rsidRPr="00016A7C">
        <w:rPr>
          <w:rStyle w:val="XMLChar"/>
          <w:rFonts w:ascii="Josefin Sans" w:hAnsi="Josefin Sans"/>
        </w:rPr>
        <w:t>select value R from SpiraTestEntities.R_Requirements as R where R.PROJECT_ID = ${</w:t>
      </w:r>
      <w:r>
        <w:rPr>
          <w:rStyle w:val="XMLChar"/>
          <w:rFonts w:ascii="Josefin Sans" w:hAnsi="Josefin Sans"/>
        </w:rPr>
        <w:t>ProjectId</w:t>
      </w:r>
      <w:r w:rsidRPr="00016A7C">
        <w:rPr>
          <w:rStyle w:val="XMLChar"/>
          <w:rFonts w:ascii="Josefin Sans" w:hAnsi="Josefin Sans"/>
        </w:rPr>
        <w:t>}</w:t>
      </w:r>
      <w:r w:rsidRPr="00016A7C">
        <w:rPr>
          <w:rFonts w:ascii="Josefin Sans" w:hAnsi="Josefin Sans"/>
        </w:rPr>
        <w:br/>
      </w:r>
      <w:r w:rsidRPr="00016A7C">
        <w:rPr>
          <w:rFonts w:ascii="Josefin Sans" w:hAnsi="Josefin Sans"/>
          <w:b/>
        </w:rPr>
        <w:t>will display all the requirements in the specific product</w:t>
      </w:r>
    </w:p>
    <w:p w:rsidR="00DB60FF" w:rsidRPr="00016A7C" w:rsidRDefault="00DB60FF" w:rsidP="00DB60FF">
      <w:pPr>
        <w:numPr>
          <w:ilvl w:val="0"/>
          <w:numId w:val="21"/>
        </w:numPr>
        <w:rPr>
          <w:rFonts w:ascii="Josefin Sans" w:hAnsi="Josefin Sans"/>
        </w:rPr>
      </w:pPr>
      <w:r w:rsidRPr="00016A7C">
        <w:rPr>
          <w:rStyle w:val="XMLChar"/>
          <w:rFonts w:ascii="Josefin Sans" w:hAnsi="Josefin Sans"/>
        </w:rPr>
        <w:t>select value R from SpiraTestEntities.R_Requirements as R where R.PROJECT_GROUP_ID = ${Pro</w:t>
      </w:r>
      <w:r>
        <w:rPr>
          <w:rStyle w:val="XMLChar"/>
          <w:rFonts w:ascii="Josefin Sans" w:hAnsi="Josefin Sans"/>
        </w:rPr>
        <w:t>ject</w:t>
      </w:r>
      <w:r w:rsidRPr="00016A7C">
        <w:rPr>
          <w:rStyle w:val="XMLChar"/>
          <w:rFonts w:ascii="Josefin Sans" w:hAnsi="Josefin Sans"/>
        </w:rPr>
        <w:t>GroupId}</w:t>
      </w:r>
      <w:r w:rsidRPr="00016A7C">
        <w:rPr>
          <w:rFonts w:ascii="Josefin Sans" w:hAnsi="Josefin Sans"/>
        </w:rPr>
        <w:br/>
      </w:r>
      <w:r w:rsidRPr="00016A7C">
        <w:rPr>
          <w:rFonts w:ascii="Josefin Sans" w:hAnsi="Josefin Sans"/>
          <w:b/>
        </w:rPr>
        <w:t>will display all the requirements in the specific program</w:t>
      </w:r>
    </w:p>
    <w:p w:rsidR="00DB60FF" w:rsidRPr="00016A7C" w:rsidRDefault="00DB60FF" w:rsidP="00DB60FF">
      <w:pPr>
        <w:numPr>
          <w:ilvl w:val="0"/>
          <w:numId w:val="21"/>
        </w:numPr>
        <w:rPr>
          <w:rFonts w:ascii="Josefin Sans" w:hAnsi="Josefin Sans"/>
        </w:rPr>
      </w:pPr>
      <w:r w:rsidRPr="00016A7C">
        <w:rPr>
          <w:rStyle w:val="XMLChar"/>
          <w:rFonts w:ascii="Josefin Sans" w:hAnsi="Josefin Sans"/>
        </w:rPr>
        <w:t>select value R from SpiraTestEntities.R_Requirements as R</w:t>
      </w:r>
      <w:r w:rsidRPr="00016A7C">
        <w:rPr>
          <w:rFonts w:ascii="Josefin Sans" w:hAnsi="Josefin Sans"/>
        </w:rPr>
        <w:br/>
      </w:r>
      <w:r w:rsidRPr="00016A7C">
        <w:rPr>
          <w:rFonts w:ascii="Josefin Sans" w:hAnsi="Josefin Sans"/>
          <w:b/>
        </w:rPr>
        <w:t>will display all the requirements in the entire system</w:t>
      </w:r>
    </w:p>
    <w:p w:rsidR="00DB60FF" w:rsidRPr="00016A7C" w:rsidRDefault="00DB60FF" w:rsidP="00DB60FF">
      <w:pPr>
        <w:rPr>
          <w:rFonts w:ascii="Josefin Sans" w:hAnsi="Josefin Sans"/>
        </w:rPr>
      </w:pPr>
      <w:r w:rsidRPr="00016A7C">
        <w:rPr>
          <w:rFonts w:ascii="Josefin Sans" w:hAnsi="Josefin Sans"/>
        </w:rPr>
        <w:t xml:space="preserve">For more information on creating custom report queries, please refer to the knowledge base articles on the Inflectra customer support website: </w:t>
      </w:r>
      <w:hyperlink r:id="rId113" w:history="1">
        <w:r w:rsidRPr="00016A7C">
          <w:rPr>
            <w:rStyle w:val="Hyperlink"/>
            <w:rFonts w:ascii="Josefin Sans" w:hAnsi="Josefin Sans"/>
          </w:rPr>
          <w:t>http://www.inflectra.com/Support</w:t>
        </w:r>
      </w:hyperlink>
      <w:r w:rsidRPr="00016A7C">
        <w:rPr>
          <w:rFonts w:ascii="Josefin Sans" w:hAnsi="Josefin Sans"/>
        </w:rPr>
        <w:t xml:space="preserve">. </w:t>
      </w:r>
    </w:p>
    <w:p w:rsidR="00DB60FF" w:rsidRPr="00016A7C" w:rsidRDefault="00DB60FF" w:rsidP="00DB60FF">
      <w:pPr>
        <w:rPr>
          <w:rFonts w:ascii="Josefin Sans" w:hAnsi="Josefin Sans"/>
          <w:i/>
        </w:rPr>
      </w:pPr>
      <w:r w:rsidRPr="00016A7C">
        <w:rPr>
          <w:rFonts w:ascii="Josefin Sans" w:hAnsi="Josefin Sans"/>
          <w:i/>
        </w:rPr>
        <w:t>Warning: If you create a report that doesn’t have either ${</w:t>
      </w:r>
      <w:r>
        <w:rPr>
          <w:rFonts w:ascii="Josefin Sans" w:hAnsi="Josefin Sans"/>
          <w:i/>
        </w:rPr>
        <w:t>ProjectId</w:t>
      </w:r>
      <w:r w:rsidRPr="00016A7C">
        <w:rPr>
          <w:rFonts w:ascii="Josefin Sans" w:hAnsi="Josefin Sans"/>
          <w:i/>
        </w:rPr>
        <w:t>} or ${Pro</w:t>
      </w:r>
      <w:r>
        <w:rPr>
          <w:rFonts w:ascii="Josefin Sans" w:hAnsi="Josefin Sans"/>
          <w:i/>
        </w:rPr>
        <w:t>je</w:t>
      </w:r>
      <w:r w:rsidRPr="00016A7C">
        <w:rPr>
          <w:rFonts w:ascii="Josefin Sans" w:hAnsi="Josefin Sans"/>
          <w:i/>
        </w:rPr>
        <w:t>ctGroupId} in the WHERE clause you could end up displaying data to a user that shouldn’t have permission to see that data.</w:t>
      </w:r>
    </w:p>
    <w:p w:rsidR="00DB60FF" w:rsidRPr="00016A7C" w:rsidRDefault="00DB60FF" w:rsidP="00DB60FF">
      <w:pPr>
        <w:pStyle w:val="Heading3"/>
      </w:pPr>
      <w:r>
        <w:t>3.5.</w:t>
      </w:r>
      <w:r w:rsidRPr="00016A7C">
        <w:t>2. Edit Graphs</w:t>
      </w:r>
    </w:p>
    <w:p w:rsidR="00DB60FF" w:rsidRPr="00016A7C" w:rsidRDefault="00DB60FF" w:rsidP="00DB60FF">
      <w:pPr>
        <w:rPr>
          <w:rFonts w:ascii="Josefin Sans" w:hAnsi="Josefin Sans"/>
        </w:rPr>
      </w:pPr>
      <w:r w:rsidRPr="00016A7C">
        <w:rPr>
          <w:rFonts w:ascii="Josefin Sans" w:hAnsi="Josefin Sans"/>
        </w:rPr>
        <w:t>The “Edit Graphs” administration page lets you create custom graphs and charts in the system that your users can run in the various products they have access to. Note that the graph definitions themselves are global to the system and therefore available in all products.</w:t>
      </w:r>
    </w:p>
    <w:p w:rsidR="00DB60FF" w:rsidRPr="00016A7C" w:rsidRDefault="00DB60FF" w:rsidP="00DB60FF">
      <w:pPr>
        <w:rPr>
          <w:rFonts w:ascii="Josefin Sans" w:hAnsi="Josefin Sans"/>
        </w:rPr>
      </w:pPr>
      <w:r w:rsidRPr="00016A7C">
        <w:rPr>
          <w:rFonts w:ascii="Josefin Sans" w:hAnsi="Josefin Sans"/>
        </w:rPr>
        <w:t>When you click on the ‘Edit Graphs’ menu option, the system will display a list of any existing custom graphs that have been already defined (it will not list the standard graphs that come with the system):</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4229100" cy="2066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29100" cy="20669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To add a new graph, click on the ‘</w:t>
      </w:r>
      <w:r w:rsidRPr="00016A7C">
        <w:rPr>
          <w:rFonts w:ascii="Josefin Sans" w:hAnsi="Josefin Sans"/>
          <w:b/>
        </w:rPr>
        <w:t>Add New Custom Graph</w:t>
      </w:r>
      <w:r w:rsidRPr="00016A7C">
        <w:rPr>
          <w:rFonts w:ascii="Josefin Sans" w:hAnsi="Josefin Sans"/>
        </w:rPr>
        <w:t>’ option in the bottom of the table:</w:t>
      </w:r>
    </w:p>
    <w:p w:rsidR="00DB60FF" w:rsidRPr="00016A7C" w:rsidRDefault="00317225" w:rsidP="00DB60FF">
      <w:pPr>
        <w:rPr>
          <w:rFonts w:ascii="Josefin Sans" w:hAnsi="Josefin Sans"/>
        </w:rPr>
      </w:pPr>
      <w:r w:rsidRPr="00A772CB">
        <w:rPr>
          <w:rFonts w:ascii="Josefin Sans" w:hAnsi="Josefin Sans"/>
          <w:noProof/>
          <w:bdr w:val="single" w:sz="4" w:space="0" w:color="BFBFBF"/>
        </w:rPr>
        <w:drawing>
          <wp:inline distT="0" distB="0" distL="0" distR="0">
            <wp:extent cx="4991100" cy="2743200"/>
            <wp:effectExtent l="1905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91100" cy="2743200"/>
                    </a:xfrm>
                    <a:prstGeom prst="rect">
                      <a:avLst/>
                    </a:prstGeom>
                    <a:noFill/>
                    <a:ln w="6350" cmpd="sng">
                      <a:solidFill>
                        <a:srgbClr val="000000"/>
                      </a:solidFill>
                      <a:miter lim="800000"/>
                      <a:headEnd/>
                      <a:tailEnd/>
                    </a:ln>
                    <a:effectLst/>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is the same screen you will see if you click on the </w:t>
      </w:r>
      <w:r w:rsidRPr="00016A7C">
        <w:rPr>
          <w:rFonts w:ascii="Josefin Sans" w:hAnsi="Josefin Sans"/>
          <w:b/>
        </w:rPr>
        <w:t>Edit</w:t>
      </w:r>
      <w:r w:rsidRPr="00016A7C">
        <w:rPr>
          <w:rFonts w:ascii="Josefin Sans" w:hAnsi="Josefin Sans"/>
        </w:rPr>
        <w:t xml:space="preserve"> button for an existing graph. In addition, the graph list page has the following additional operations:</w:t>
      </w:r>
    </w:p>
    <w:p w:rsidR="00DB60FF" w:rsidRPr="00016A7C" w:rsidRDefault="00DB60FF" w:rsidP="00DB60FF">
      <w:pPr>
        <w:numPr>
          <w:ilvl w:val="0"/>
          <w:numId w:val="27"/>
        </w:numPr>
        <w:rPr>
          <w:rFonts w:ascii="Josefin Sans" w:hAnsi="Josefin Sans"/>
        </w:rPr>
      </w:pPr>
      <w:r w:rsidRPr="00016A7C">
        <w:rPr>
          <w:rFonts w:ascii="Josefin Sans" w:hAnsi="Josefin Sans"/>
          <w:b/>
        </w:rPr>
        <w:t>Clone</w:t>
      </w:r>
      <w:r w:rsidRPr="00016A7C">
        <w:rPr>
          <w:rFonts w:ascii="Josefin Sans" w:hAnsi="Josefin Sans"/>
        </w:rPr>
        <w:t xml:space="preserve"> – this will make a copy of the graph with ‘- Copy’ appended to the name</w:t>
      </w:r>
    </w:p>
    <w:p w:rsidR="00DB60FF" w:rsidRPr="00016A7C" w:rsidRDefault="00DB60FF" w:rsidP="00DB60FF">
      <w:pPr>
        <w:numPr>
          <w:ilvl w:val="0"/>
          <w:numId w:val="27"/>
        </w:numPr>
        <w:rPr>
          <w:rFonts w:ascii="Josefin Sans" w:hAnsi="Josefin Sans"/>
        </w:rPr>
      </w:pPr>
      <w:r w:rsidRPr="00016A7C">
        <w:rPr>
          <w:rFonts w:ascii="Josefin Sans" w:hAnsi="Josefin Sans"/>
          <w:b/>
        </w:rPr>
        <w:t>Delete</w:t>
      </w:r>
      <w:r w:rsidRPr="00016A7C">
        <w:rPr>
          <w:rFonts w:ascii="Josefin Sans" w:hAnsi="Josefin Sans"/>
        </w:rPr>
        <w:t xml:space="preserve"> – this will permanently delete the selected custom graph.</w:t>
      </w:r>
    </w:p>
    <w:p w:rsidR="00DB60FF" w:rsidRPr="00016A7C" w:rsidRDefault="00317225" w:rsidP="00DB60FF">
      <w:pPr>
        <w:rPr>
          <w:rFonts w:ascii="Josefin Sans" w:hAnsi="Josefin Sans"/>
        </w:rPr>
      </w:pPr>
      <w:r w:rsidRPr="00A772CB">
        <w:rPr>
          <w:rFonts w:ascii="Josefin Sans" w:hAnsi="Josefin Sans"/>
          <w:noProof/>
          <w:bdr w:val="single" w:sz="4" w:space="0" w:color="BFBFBF"/>
        </w:rPr>
        <w:lastRenderedPageBreak/>
        <w:drawing>
          <wp:inline distT="0" distB="0" distL="0" distR="0">
            <wp:extent cx="5486400" cy="2714625"/>
            <wp:effectExtent l="19050" t="1905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w="6350" cmpd="sng">
                      <a:solidFill>
                        <a:srgbClr val="000000"/>
                      </a:solidFill>
                      <a:miter lim="800000"/>
                      <a:headEnd/>
                      <a:tailEnd/>
                    </a:ln>
                    <a:effectLst/>
                  </pic:spPr>
                </pic:pic>
              </a:graphicData>
            </a:graphic>
          </wp:inline>
        </w:drawing>
      </w:r>
    </w:p>
    <w:p w:rsidR="00DB60FF" w:rsidRPr="00016A7C" w:rsidRDefault="00DB60FF" w:rsidP="00DB60FF">
      <w:pPr>
        <w:rPr>
          <w:rFonts w:ascii="Josefin Sans" w:hAnsi="Josefin Sans"/>
        </w:rPr>
      </w:pPr>
      <w:r w:rsidRPr="00016A7C">
        <w:rPr>
          <w:rFonts w:ascii="Josefin Sans" w:hAnsi="Josefin Sans"/>
        </w:rPr>
        <w:t>On the graph editing page, you can enter the following fields:</w:t>
      </w:r>
    </w:p>
    <w:p w:rsidR="00DB60FF" w:rsidRPr="00016A7C" w:rsidRDefault="00DB60FF" w:rsidP="00DB60FF">
      <w:pPr>
        <w:numPr>
          <w:ilvl w:val="0"/>
          <w:numId w:val="28"/>
        </w:numPr>
        <w:rPr>
          <w:rFonts w:ascii="Josefin Sans" w:hAnsi="Josefin Sans"/>
        </w:rPr>
      </w:pPr>
      <w:r w:rsidRPr="00016A7C">
        <w:rPr>
          <w:rFonts w:ascii="Josefin Sans" w:hAnsi="Josefin Sans"/>
          <w:b/>
        </w:rPr>
        <w:t>Name</w:t>
      </w:r>
      <w:r w:rsidRPr="00016A7C">
        <w:rPr>
          <w:rFonts w:ascii="Josefin Sans" w:hAnsi="Josefin Sans"/>
        </w:rPr>
        <w:t xml:space="preserve"> – This is the short name of the graph that will be displayed to users when they choose to display a custom graph.</w:t>
      </w:r>
    </w:p>
    <w:p w:rsidR="00DB60FF" w:rsidRPr="00016A7C" w:rsidRDefault="00DB60FF" w:rsidP="00DB60FF">
      <w:pPr>
        <w:numPr>
          <w:ilvl w:val="0"/>
          <w:numId w:val="28"/>
        </w:numPr>
        <w:rPr>
          <w:rFonts w:ascii="Josefin Sans" w:hAnsi="Josefin Sans"/>
        </w:rPr>
      </w:pPr>
      <w:r w:rsidRPr="00016A7C">
        <w:rPr>
          <w:rFonts w:ascii="Josefin Sans" w:hAnsi="Josefin Sans"/>
          <w:b/>
        </w:rPr>
        <w:t>Description</w:t>
      </w:r>
      <w:r w:rsidRPr="00016A7C">
        <w:rPr>
          <w:rFonts w:ascii="Josefin Sans" w:hAnsi="Josefin Sans"/>
        </w:rPr>
        <w:t xml:space="preserve"> – This is the longer description of the graph, and should be used to explain what the data in the graph shows, what the purpose of the graph is and how the data should be interpreted. This is what the user will see when they click on the help link on the graph.</w:t>
      </w:r>
    </w:p>
    <w:p w:rsidR="00DB60FF" w:rsidRPr="00016A7C" w:rsidRDefault="00DB60FF" w:rsidP="00DB60FF">
      <w:pPr>
        <w:numPr>
          <w:ilvl w:val="0"/>
          <w:numId w:val="28"/>
        </w:numPr>
        <w:rPr>
          <w:rFonts w:ascii="Josefin Sans" w:hAnsi="Josefin Sans"/>
        </w:rPr>
      </w:pPr>
      <w:r w:rsidRPr="00016A7C">
        <w:rPr>
          <w:rFonts w:ascii="Josefin Sans" w:hAnsi="Josefin Sans"/>
          <w:b/>
        </w:rPr>
        <w:t>Active</w:t>
      </w:r>
      <w:r w:rsidRPr="00016A7C">
        <w:rPr>
          <w:rFonts w:ascii="Josefin Sans" w:hAnsi="Josefin Sans"/>
        </w:rPr>
        <w:t xml:space="preserve"> – If you set this to “No”, the graph will not be accessible by end users</w:t>
      </w:r>
    </w:p>
    <w:p w:rsidR="00DB60FF" w:rsidRPr="00016A7C" w:rsidRDefault="00DB60FF" w:rsidP="00DB60FF">
      <w:pPr>
        <w:numPr>
          <w:ilvl w:val="0"/>
          <w:numId w:val="28"/>
        </w:numPr>
        <w:rPr>
          <w:rFonts w:ascii="Josefin Sans" w:hAnsi="Josefin Sans"/>
        </w:rPr>
      </w:pPr>
      <w:r w:rsidRPr="00016A7C">
        <w:rPr>
          <w:rFonts w:ascii="Josefin Sans" w:hAnsi="Josefin Sans"/>
          <w:b/>
        </w:rPr>
        <w:t>Position</w:t>
      </w:r>
      <w:r w:rsidRPr="00016A7C">
        <w:rPr>
          <w:rFonts w:ascii="Josefin Sans" w:hAnsi="Josefin Sans"/>
        </w:rPr>
        <w:t xml:space="preserve"> – use this to specify the relative position of the graph in the list of custom graphs.</w:t>
      </w:r>
    </w:p>
    <w:p w:rsidR="00DB60FF" w:rsidRPr="00016A7C" w:rsidRDefault="00DB60FF" w:rsidP="00DB60FF">
      <w:pPr>
        <w:numPr>
          <w:ilvl w:val="0"/>
          <w:numId w:val="28"/>
        </w:numPr>
        <w:rPr>
          <w:rFonts w:ascii="Josefin Sans" w:hAnsi="Josefin Sans"/>
        </w:rPr>
      </w:pPr>
      <w:r w:rsidRPr="00016A7C">
        <w:rPr>
          <w:rFonts w:ascii="Josefin Sans" w:hAnsi="Josefin Sans"/>
          <w:b/>
        </w:rPr>
        <w:t>Query</w:t>
      </w:r>
      <w:r w:rsidRPr="00016A7C">
        <w:rPr>
          <w:rFonts w:ascii="Josefin Sans" w:hAnsi="Josefin Sans"/>
        </w:rPr>
        <w:t xml:space="preserve"> – this is where you enter the actual query used to generate the graph data. We shall discuss this below.</w:t>
      </w:r>
    </w:p>
    <w:p w:rsidR="00DB60FF" w:rsidRPr="00016A7C" w:rsidRDefault="00DB60FF" w:rsidP="00DB60FF">
      <w:pPr>
        <w:rPr>
          <w:rFonts w:ascii="Josefin Sans" w:hAnsi="Josefin Sans"/>
          <w:u w:val="single"/>
        </w:rPr>
      </w:pPr>
      <w:r w:rsidRPr="00016A7C">
        <w:rPr>
          <w:rFonts w:ascii="Josefin Sans" w:hAnsi="Josefin Sans"/>
          <w:u w:val="single"/>
        </w:rPr>
        <w:t>Entering the Query</w:t>
      </w:r>
    </w:p>
    <w:p w:rsidR="00DB60FF" w:rsidRPr="00016A7C" w:rsidRDefault="00DB60FF" w:rsidP="00DB60FF">
      <w:pPr>
        <w:rPr>
          <w:rFonts w:ascii="Josefin Sans" w:hAnsi="Josefin Sans"/>
        </w:rPr>
      </w:pPr>
      <w:r w:rsidRPr="00016A7C">
        <w:rPr>
          <w:rFonts w:ascii="Josefin Sans" w:hAnsi="Josefin Sans"/>
        </w:rPr>
        <w:t xml:space="preserve">We recommend that you first choose the appropriate </w:t>
      </w:r>
      <w:r w:rsidRPr="00016A7C">
        <w:rPr>
          <w:rFonts w:ascii="Josefin Sans" w:hAnsi="Josefin Sans"/>
          <w:b/>
        </w:rPr>
        <w:t>reportable entity</w:t>
      </w:r>
      <w:r w:rsidRPr="00016A7C">
        <w:rPr>
          <w:rFonts w:ascii="Josefin Sans" w:hAnsi="Josefin Sans"/>
        </w:rPr>
        <w:t xml:space="preserve"> from the dropdown list. In the example illustrated above, we have selected the “Test Runs” reportable entity.</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171950" cy="1419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950" cy="14192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will automatically populate the following query in the </w:t>
      </w:r>
      <w:r w:rsidRPr="00016A7C">
        <w:rPr>
          <w:rFonts w:ascii="Josefin Sans" w:hAnsi="Josefin Sans"/>
          <w:b/>
        </w:rPr>
        <w:t>Query</w:t>
      </w:r>
      <w:r w:rsidRPr="00016A7C">
        <w:rPr>
          <w:rFonts w:ascii="Josefin Sans" w:hAnsi="Josefin Sans"/>
        </w:rPr>
        <w:t xml:space="preserve"> editor:</w:t>
      </w:r>
    </w:p>
    <w:p w:rsidR="00DB60FF" w:rsidRPr="00016A7C" w:rsidRDefault="00DB60FF" w:rsidP="00DB60FF">
      <w:pPr>
        <w:pStyle w:val="XML"/>
        <w:ind w:left="0"/>
        <w:rPr>
          <w:rFonts w:ascii="Josefin Sans" w:hAnsi="Josefin Sans"/>
        </w:rPr>
      </w:pPr>
      <w:r w:rsidRPr="00016A7C">
        <w:rPr>
          <w:rFonts w:ascii="Josefin Sans" w:hAnsi="Josefin Sans"/>
        </w:rPr>
        <w:t>select value R from SpiraTestEntities.R_TestRuns as R where R.PROJECT_ID = ${</w:t>
      </w:r>
      <w:r>
        <w:rPr>
          <w:rFonts w:ascii="Josefin Sans" w:hAnsi="Josefin Sans"/>
        </w:rPr>
        <w:t>ProjectId</w:t>
      </w:r>
      <w:r w:rsidRPr="00016A7C">
        <w:rPr>
          <w:rFonts w:ascii="Josefin Sans" w:hAnsi="Josefin Sans"/>
        </w:rPr>
        <w:t>}</w:t>
      </w:r>
    </w:p>
    <w:p w:rsidR="00DB60FF" w:rsidRPr="00016A7C" w:rsidRDefault="00DB60FF" w:rsidP="00DB60FF">
      <w:pPr>
        <w:rPr>
          <w:rFonts w:ascii="Josefin Sans" w:hAnsi="Josefin Sans"/>
        </w:rPr>
      </w:pPr>
      <w:r w:rsidRPr="00016A7C">
        <w:rPr>
          <w:rFonts w:ascii="Josefin Sans" w:hAnsi="Josefin Sans"/>
        </w:rPr>
        <w:t xml:space="preserve">This query tells </w:t>
      </w:r>
      <w:r>
        <w:rPr>
          <w:rFonts w:ascii="Josefin Sans" w:hAnsi="Josefin Sans"/>
        </w:rPr>
        <w:t>SpiraPlan</w:t>
      </w:r>
      <w:r w:rsidRPr="00016A7C">
        <w:rPr>
          <w:rFonts w:ascii="Josefin Sans" w:hAnsi="Josefin Sans"/>
        </w:rPr>
        <w:t xml:space="preserve"> to select all of the rows in the R_TestRuns collection that are in the current product and include all of the columns in the final report. You cannot graph non-numeric columns, so usually we’d recommend clicking </w:t>
      </w:r>
      <w:r w:rsidRPr="00016A7C">
        <w:rPr>
          <w:rFonts w:ascii="Josefin Sans" w:hAnsi="Josefin Sans"/>
          <w:b/>
        </w:rPr>
        <w:t>Display Data Grid</w:t>
      </w:r>
      <w:r w:rsidRPr="00016A7C">
        <w:rPr>
          <w:rFonts w:ascii="Josefin Sans" w:hAnsi="Josefin Sans"/>
        </w:rPr>
        <w:t xml:space="preserve"> to see all of the columns that you can use in the graph:</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1390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13906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will help you decide which columns are important for your graph. You can then adjust the query to only include those columns:</w:t>
      </w:r>
    </w:p>
    <w:p w:rsidR="00DB60FF" w:rsidRPr="00016A7C" w:rsidRDefault="00DB60FF" w:rsidP="00DB60FF">
      <w:pPr>
        <w:pStyle w:val="XML"/>
        <w:rPr>
          <w:rFonts w:ascii="Josefin Sans" w:hAnsi="Josefin Sans"/>
        </w:rPr>
      </w:pPr>
      <w:r w:rsidRPr="00016A7C">
        <w:rPr>
          <w:rFonts w:ascii="Josefin Sans" w:hAnsi="Josefin Sans"/>
        </w:rPr>
        <w:t>select R.EXECUTION_STATUS_NAME, COUNT (R.TEST_RUN_ID) as COUNT</w:t>
      </w:r>
    </w:p>
    <w:p w:rsidR="00DB60FF" w:rsidRPr="00016A7C" w:rsidRDefault="00DB60FF" w:rsidP="00DB60FF">
      <w:pPr>
        <w:pStyle w:val="XML"/>
        <w:rPr>
          <w:rFonts w:ascii="Josefin Sans" w:hAnsi="Josefin Sans"/>
        </w:rPr>
      </w:pPr>
      <w:r w:rsidRPr="00016A7C">
        <w:rPr>
          <w:rFonts w:ascii="Josefin Sans" w:hAnsi="Josefin Sans"/>
        </w:rPr>
        <w:t>from SpiraTestEntities.R_TestRuns as R</w:t>
      </w:r>
    </w:p>
    <w:p w:rsidR="00DB60FF" w:rsidRPr="00016A7C" w:rsidRDefault="00DB60FF" w:rsidP="00DB60FF">
      <w:pPr>
        <w:pStyle w:val="XML"/>
        <w:rPr>
          <w:rFonts w:ascii="Josefin Sans" w:hAnsi="Josefin Sans"/>
        </w:rPr>
      </w:pPr>
      <w:r w:rsidRPr="00016A7C">
        <w:rPr>
          <w:rFonts w:ascii="Josefin Sans" w:hAnsi="Josefin Sans"/>
        </w:rPr>
        <w:t>where R.PROJECT_ID = ${</w:t>
      </w:r>
      <w:r>
        <w:rPr>
          <w:rFonts w:ascii="Josefin Sans" w:hAnsi="Josefin Sans"/>
        </w:rPr>
        <w:t>ProjectId</w:t>
      </w:r>
      <w:r w:rsidRPr="00016A7C">
        <w:rPr>
          <w:rFonts w:ascii="Josefin Sans" w:hAnsi="Josefin Sans"/>
        </w:rPr>
        <w:t>}</w:t>
      </w:r>
    </w:p>
    <w:p w:rsidR="00DB60FF" w:rsidRPr="00016A7C" w:rsidRDefault="00DB60FF" w:rsidP="00DB60FF">
      <w:pPr>
        <w:pStyle w:val="XML"/>
        <w:ind w:left="0" w:firstLine="432"/>
        <w:rPr>
          <w:rFonts w:ascii="Josefin Sans" w:hAnsi="Josefin Sans"/>
        </w:rPr>
      </w:pPr>
      <w:r w:rsidRPr="00016A7C">
        <w:rPr>
          <w:rFonts w:ascii="Josefin Sans" w:hAnsi="Josefin Sans"/>
        </w:rPr>
        <w:t>group by R.EXECUTION_STATUS_NAME</w:t>
      </w:r>
    </w:p>
    <w:p w:rsidR="00DB60FF" w:rsidRPr="00016A7C" w:rsidRDefault="00DB60FF" w:rsidP="00DB60FF">
      <w:pPr>
        <w:pStyle w:val="XML"/>
        <w:ind w:left="0"/>
        <w:rPr>
          <w:rFonts w:ascii="Josefin Sans" w:hAnsi="Josefin Sans"/>
        </w:rPr>
      </w:pPr>
    </w:p>
    <w:p w:rsidR="00DB60FF" w:rsidRPr="00016A7C" w:rsidRDefault="00DB60FF" w:rsidP="00DB60FF">
      <w:pPr>
        <w:rPr>
          <w:rFonts w:ascii="Josefin Sans" w:hAnsi="Josefin Sans"/>
        </w:rPr>
      </w:pPr>
      <w:r w:rsidRPr="00016A7C">
        <w:rPr>
          <w:rFonts w:ascii="Josefin Sans" w:hAnsi="Josefin Sans"/>
        </w:rPr>
        <w:t xml:space="preserve">In this modified query, we have replaced the keyword </w:t>
      </w:r>
      <w:r w:rsidRPr="00016A7C">
        <w:rPr>
          <w:rFonts w:ascii="Josefin Sans" w:hAnsi="Josefin Sans"/>
          <w:b/>
        </w:rPr>
        <w:t>value</w:t>
      </w:r>
      <w:r w:rsidRPr="00016A7C">
        <w:rPr>
          <w:rFonts w:ascii="Josefin Sans" w:hAnsi="Josefin Sans"/>
        </w:rPr>
        <w:t xml:space="preserve"> with the specific column names. We have also added an aggregation function called </w:t>
      </w:r>
      <w:r w:rsidRPr="00016A7C">
        <w:rPr>
          <w:rFonts w:ascii="Josefin Sans" w:hAnsi="Josefin Sans"/>
          <w:b/>
        </w:rPr>
        <w:t>COUNT</w:t>
      </w:r>
      <w:r w:rsidRPr="00016A7C">
        <w:rPr>
          <w:rFonts w:ascii="Josefin Sans" w:hAnsi="Josefin Sans"/>
        </w:rPr>
        <w:t xml:space="preserve"> to count the number of test runs and group by the execution status name column. </w:t>
      </w:r>
      <w:r>
        <w:rPr>
          <w:rFonts w:ascii="Josefin Sans" w:hAnsi="Josefin Sans"/>
        </w:rPr>
        <w:t>SpiraPlan</w:t>
      </w:r>
      <w:r w:rsidRPr="00016A7C">
        <w:rPr>
          <w:rFonts w:ascii="Josefin Sans" w:hAnsi="Josefin Sans"/>
        </w:rPr>
        <w:t xml:space="preserve"> uses a modified SQL language called Entity SQL.  For more information on creating custom graph queries, please refer to the knowledge base articles on the Inflectra customer support website: </w:t>
      </w:r>
      <w:hyperlink r:id="rId119" w:history="1">
        <w:r w:rsidRPr="00016A7C">
          <w:rPr>
            <w:rStyle w:val="Hyperlink"/>
            <w:rFonts w:ascii="Josefin Sans" w:hAnsi="Josefin Sans"/>
          </w:rPr>
          <w:t>http://www.inflectra.com/Support</w:t>
        </w:r>
      </w:hyperlink>
      <w:r w:rsidRPr="00016A7C">
        <w:rPr>
          <w:rFonts w:ascii="Josefin Sans" w:hAnsi="Josefin Sans"/>
        </w:rPr>
        <w:t xml:space="preserve">. </w:t>
      </w:r>
    </w:p>
    <w:p w:rsidR="00DB60FF" w:rsidRPr="00016A7C" w:rsidRDefault="00DB60FF" w:rsidP="00DB60FF">
      <w:pPr>
        <w:rPr>
          <w:rFonts w:ascii="Josefin Sans" w:hAnsi="Josefin Sans"/>
        </w:rPr>
      </w:pPr>
      <w:r w:rsidRPr="00016A7C">
        <w:rPr>
          <w:rFonts w:ascii="Josefin Sans" w:hAnsi="Josefin Sans"/>
        </w:rPr>
        <w:t xml:space="preserve">When you click </w:t>
      </w:r>
      <w:r w:rsidRPr="00016A7C">
        <w:rPr>
          <w:rFonts w:ascii="Josefin Sans" w:hAnsi="Josefin Sans"/>
          <w:b/>
        </w:rPr>
        <w:t>Display Data Grid</w:t>
      </w:r>
      <w:r w:rsidRPr="00016A7C">
        <w:rPr>
          <w:rFonts w:ascii="Josefin Sans" w:hAnsi="Josefin Sans"/>
        </w:rPr>
        <w:t>, you will now see:</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3114675" cy="15906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4675" cy="15906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graphing module requires that the first column be the list of categories to display on the x-axis of the graph. It can be any format (text, numeric, dates, etc.). The remaining columns have to be numeric and will be used to display the different data ranges. The column name will be used to display the data range. For donut graphs, only one data range is supported, for line/bar charts, you can have multiple ranges.</w:t>
      </w:r>
    </w:p>
    <w:p w:rsidR="00DB60FF" w:rsidRPr="00016A7C" w:rsidRDefault="00DB60FF" w:rsidP="00DB60FF">
      <w:pPr>
        <w:rPr>
          <w:rFonts w:ascii="Josefin Sans" w:hAnsi="Josefin Sans"/>
        </w:rPr>
      </w:pPr>
      <w:r w:rsidRPr="00016A7C">
        <w:rPr>
          <w:rFonts w:ascii="Josefin Sans" w:hAnsi="Josefin Sans"/>
        </w:rPr>
        <w:t>You can see how the graph looks in the three different styles (donuts, bar, line):</w:t>
      </w:r>
    </w:p>
    <w:p w:rsidR="00DB60FF" w:rsidRPr="00016A7C" w:rsidRDefault="00DB60FF" w:rsidP="00DB60FF">
      <w:pPr>
        <w:rPr>
          <w:rFonts w:ascii="Josefin Sans" w:hAnsi="Josefin Sans"/>
          <w:u w:val="single"/>
        </w:rPr>
      </w:pPr>
      <w:r w:rsidRPr="00016A7C">
        <w:rPr>
          <w:rFonts w:ascii="Josefin Sans" w:hAnsi="Josefin Sans"/>
          <w:u w:val="single"/>
        </w:rPr>
        <w:t>a) Donut Graph</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2924175" cy="2305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24175" cy="2305050"/>
                    </a:xfrm>
                    <a:prstGeom prst="rect">
                      <a:avLst/>
                    </a:prstGeom>
                    <a:noFill/>
                    <a:ln>
                      <a:noFill/>
                    </a:ln>
                  </pic:spPr>
                </pic:pic>
              </a:graphicData>
            </a:graphic>
          </wp:inline>
        </w:drawing>
      </w:r>
    </w:p>
    <w:p w:rsidR="00DB60FF" w:rsidRPr="00016A7C" w:rsidRDefault="00DB60FF" w:rsidP="00DB60FF">
      <w:pPr>
        <w:rPr>
          <w:rFonts w:ascii="Josefin Sans" w:hAnsi="Josefin Sans"/>
          <w:u w:val="single"/>
        </w:rPr>
      </w:pPr>
      <w:r w:rsidRPr="00016A7C">
        <w:rPr>
          <w:rFonts w:ascii="Josefin Sans" w:hAnsi="Josefin Sans"/>
          <w:u w:val="single"/>
        </w:rPr>
        <w:t>b) Bar Graph</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76875" cy="1847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6875" cy="1847850"/>
                    </a:xfrm>
                    <a:prstGeom prst="rect">
                      <a:avLst/>
                    </a:prstGeom>
                    <a:noFill/>
                    <a:ln>
                      <a:noFill/>
                    </a:ln>
                  </pic:spPr>
                </pic:pic>
              </a:graphicData>
            </a:graphic>
          </wp:inline>
        </w:drawing>
      </w:r>
    </w:p>
    <w:p w:rsidR="00DB60FF" w:rsidRPr="00016A7C" w:rsidRDefault="00DB60FF" w:rsidP="00DB60FF">
      <w:pPr>
        <w:rPr>
          <w:rFonts w:ascii="Josefin Sans" w:hAnsi="Josefin Sans"/>
          <w:u w:val="single"/>
        </w:rPr>
      </w:pPr>
      <w:r w:rsidRPr="00016A7C">
        <w:rPr>
          <w:rFonts w:ascii="Josefin Sans" w:hAnsi="Josefin Sans"/>
          <w:u w:val="single"/>
        </w:rPr>
        <w:t>c) Line Graph</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76875" cy="18383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76875" cy="18383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Once you are happy with your custom graph, click the </w:t>
      </w:r>
      <w:r w:rsidRPr="00016A7C">
        <w:rPr>
          <w:rFonts w:ascii="Josefin Sans" w:hAnsi="Josefin Sans"/>
          <w:b/>
        </w:rPr>
        <w:t>Save</w:t>
      </w:r>
      <w:r w:rsidRPr="00016A7C">
        <w:rPr>
          <w:rFonts w:ascii="Josefin Sans" w:hAnsi="Josefin Sans"/>
        </w:rPr>
        <w:t xml:space="preserve"> button to commit the changes. If the Active flag is set to “Yes” then the graph will be available for end users to use.</w:t>
      </w:r>
    </w:p>
    <w:p w:rsidR="00DB60FF" w:rsidRPr="00016A7C" w:rsidRDefault="00DB60FF" w:rsidP="00DB60FF">
      <w:pPr>
        <w:rPr>
          <w:rFonts w:ascii="Josefin Sans" w:hAnsi="Josefin Sans"/>
          <w:i/>
        </w:rPr>
      </w:pPr>
      <w:r w:rsidRPr="00016A7C">
        <w:rPr>
          <w:rFonts w:ascii="Josefin Sans" w:hAnsi="Josefin Sans"/>
          <w:i/>
        </w:rPr>
        <w:t>Warning: If you create a graph that doesn’t have either ${</w:t>
      </w:r>
      <w:r>
        <w:rPr>
          <w:rFonts w:ascii="Josefin Sans" w:hAnsi="Josefin Sans"/>
          <w:i/>
        </w:rPr>
        <w:t>ProjectId</w:t>
      </w:r>
      <w:r w:rsidRPr="00016A7C">
        <w:rPr>
          <w:rFonts w:ascii="Josefin Sans" w:hAnsi="Josefin Sans"/>
          <w:i/>
        </w:rPr>
        <w:t>} or ${</w:t>
      </w:r>
      <w:r>
        <w:rPr>
          <w:rFonts w:ascii="Josefin Sans" w:hAnsi="Josefin Sans"/>
          <w:i/>
        </w:rPr>
        <w:t>ProjectGroupId</w:t>
      </w:r>
      <w:r w:rsidRPr="00016A7C">
        <w:rPr>
          <w:rFonts w:ascii="Josefin Sans" w:hAnsi="Josefin Sans"/>
          <w:i/>
        </w:rPr>
        <w:t>} in the WHERE clause you could end up displaying data to a user that shouldn’t have permission to see that data.</w:t>
      </w:r>
    </w:p>
    <w:p w:rsidR="00DB60FF" w:rsidRDefault="00DB60FF" w:rsidP="00DB60FF">
      <w:pPr>
        <w:pStyle w:val="Heading2"/>
      </w:pPr>
      <w:r w:rsidRPr="00E75404">
        <w:rPr>
          <w:rFonts w:cs="Times New Roman"/>
          <w:bCs w:val="0"/>
          <w:i w:val="0"/>
          <w:iCs w:val="0"/>
          <w:sz w:val="20"/>
        </w:rPr>
        <w:br w:type="page"/>
      </w:r>
      <w:bookmarkStart w:id="14" w:name="_Toc6571726"/>
      <w:r>
        <w:lastRenderedPageBreak/>
        <w:t>3.6. Product: General Settings</w:t>
      </w:r>
      <w:bookmarkEnd w:id="14"/>
    </w:p>
    <w:p w:rsidR="00DB60FF" w:rsidRPr="00016A7C" w:rsidRDefault="00DB60FF" w:rsidP="00DB60FF">
      <w:pPr>
        <w:pStyle w:val="Heading3"/>
      </w:pPr>
      <w:r w:rsidRPr="00016A7C">
        <w:t>3.</w:t>
      </w:r>
      <w:r>
        <w:t>6</w:t>
      </w:r>
      <w:r w:rsidRPr="00016A7C">
        <w:t>.</w:t>
      </w:r>
      <w:r>
        <w:t>1</w:t>
      </w:r>
      <w:r w:rsidRPr="00016A7C">
        <w:t>. Product History</w:t>
      </w:r>
      <w:r>
        <w:t xml:space="preserve"> Changes</w:t>
      </w:r>
    </w:p>
    <w:p w:rsidR="00DB60FF" w:rsidRPr="00016A7C" w:rsidRDefault="00DB60FF" w:rsidP="00DB60FF">
      <w:pPr>
        <w:rPr>
          <w:rFonts w:ascii="Josefin Sans" w:hAnsi="Josefin Sans"/>
        </w:rPr>
      </w:pPr>
      <w:r w:rsidRPr="00016A7C">
        <w:rPr>
          <w:rFonts w:ascii="Josefin Sans" w:hAnsi="Josefin Sans"/>
        </w:rPr>
        <w:t xml:space="preserve">This page displays a list, by default in chronological order, of changes made to items within the selected product. </w:t>
      </w:r>
    </w:p>
    <w:p w:rsidR="00DB60FF" w:rsidRPr="00016A7C" w:rsidRDefault="00DB60FF" w:rsidP="00DB60FF">
      <w:pPr>
        <w:rPr>
          <w:rFonts w:ascii="Josefin Sans" w:hAnsi="Josefin Sans"/>
        </w:rPr>
      </w:pPr>
      <w:r w:rsidRPr="00016A7C">
        <w:rPr>
          <w:rFonts w:ascii="Josefin Sans" w:hAnsi="Josefin Sans"/>
        </w:rPr>
        <w:t xml:space="preserve">At this time, only changes made to Requirements, Tasks, Incidents, Test Cases, Test Steps, Test Sets, Releases, and Automation Hosts are recorded. Certain changes are to these artifacts are not recorded, such as location changes (indenting, outdenting), and comment additions. </w:t>
      </w:r>
    </w:p>
    <w:p w:rsidR="00DB60FF" w:rsidRPr="00016A7C" w:rsidRDefault="00317225" w:rsidP="00DB60FF">
      <w:pPr>
        <w:rPr>
          <w:rFonts w:ascii="Josefin Sans" w:hAnsi="Josefin Sans"/>
        </w:rPr>
      </w:pPr>
      <w:r>
        <w:rPr>
          <w:noProof/>
        </w:rPr>
        <w:drawing>
          <wp:inline distT="0" distB="0" distL="0" distR="0">
            <wp:extent cx="5486400" cy="2609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There are a handful of change types recorded and displayed here:</w:t>
      </w:r>
    </w:p>
    <w:p w:rsidR="00DB60FF" w:rsidRPr="00016A7C" w:rsidRDefault="00DB60FF" w:rsidP="00DB60FF">
      <w:pPr>
        <w:numPr>
          <w:ilvl w:val="0"/>
          <w:numId w:val="15"/>
        </w:numPr>
        <w:rPr>
          <w:rFonts w:ascii="Josefin Sans" w:hAnsi="Josefin Sans"/>
        </w:rPr>
      </w:pPr>
      <w:r w:rsidRPr="00016A7C">
        <w:rPr>
          <w:rFonts w:ascii="Josefin Sans" w:hAnsi="Josefin Sans"/>
          <w:b/>
        </w:rPr>
        <w:t>Modified</w:t>
      </w:r>
      <w:r w:rsidRPr="00016A7C">
        <w:rPr>
          <w:rFonts w:ascii="Josefin Sans" w:hAnsi="Josefin Sans"/>
        </w:rPr>
        <w:t>: The most common, this means that one or more fields in this artifact were changed. Note that if a standard field and a custom field were changed at the same time, it will generate two separate entries, one for the standard fields, one for the custom fields.</w:t>
      </w:r>
    </w:p>
    <w:p w:rsidR="00DB60FF" w:rsidRPr="00016A7C" w:rsidRDefault="00DB60FF" w:rsidP="00DB60FF">
      <w:pPr>
        <w:numPr>
          <w:ilvl w:val="0"/>
          <w:numId w:val="15"/>
        </w:numPr>
        <w:rPr>
          <w:rFonts w:ascii="Josefin Sans" w:hAnsi="Josefin Sans"/>
        </w:rPr>
      </w:pPr>
      <w:r w:rsidRPr="00016A7C">
        <w:rPr>
          <w:rFonts w:ascii="Josefin Sans" w:hAnsi="Josefin Sans"/>
          <w:b/>
        </w:rPr>
        <w:t>Added</w:t>
      </w:r>
      <w:r w:rsidRPr="00016A7C">
        <w:rPr>
          <w:rFonts w:ascii="Josefin Sans" w:hAnsi="Josefin Sans"/>
        </w:rPr>
        <w:t>: This means that this artifact was added, created in the system, either by using the New menu option or by copying. Pasting an item that was cut will not result in an Added entry being created.</w:t>
      </w:r>
    </w:p>
    <w:p w:rsidR="00DB60FF" w:rsidRPr="00016A7C" w:rsidRDefault="00DB60FF" w:rsidP="00DB60FF">
      <w:pPr>
        <w:numPr>
          <w:ilvl w:val="0"/>
          <w:numId w:val="15"/>
        </w:numPr>
        <w:rPr>
          <w:rFonts w:ascii="Josefin Sans" w:hAnsi="Josefin Sans"/>
        </w:rPr>
      </w:pPr>
      <w:r w:rsidRPr="00016A7C">
        <w:rPr>
          <w:rFonts w:ascii="Josefin Sans" w:hAnsi="Josefin Sans"/>
          <w:b/>
        </w:rPr>
        <w:t>Rollback</w:t>
      </w:r>
      <w:r w:rsidRPr="00016A7C">
        <w:rPr>
          <w:rFonts w:ascii="Josefin Sans" w:hAnsi="Josefin Sans"/>
        </w:rPr>
        <w:t>: This items means that the artifact was rolled back to a specific event in the history.</w:t>
      </w:r>
    </w:p>
    <w:p w:rsidR="00DB60FF" w:rsidRPr="00016A7C" w:rsidRDefault="00DB60FF" w:rsidP="00DB60FF">
      <w:pPr>
        <w:numPr>
          <w:ilvl w:val="0"/>
          <w:numId w:val="15"/>
        </w:numPr>
        <w:rPr>
          <w:rFonts w:ascii="Josefin Sans" w:hAnsi="Josefin Sans"/>
        </w:rPr>
      </w:pPr>
      <w:r w:rsidRPr="00016A7C">
        <w:rPr>
          <w:rFonts w:ascii="Josefin Sans" w:hAnsi="Josefin Sans"/>
          <w:b/>
        </w:rPr>
        <w:t>Deleted</w:t>
      </w:r>
      <w:r w:rsidRPr="00016A7C">
        <w:rPr>
          <w:rFonts w:ascii="Josefin Sans" w:hAnsi="Josefin Sans"/>
        </w:rPr>
        <w:t>: This entry is created when an artifact is deleted from the system.</w:t>
      </w:r>
    </w:p>
    <w:p w:rsidR="00DB60FF" w:rsidRPr="00016A7C" w:rsidRDefault="00DB60FF" w:rsidP="00DB60FF">
      <w:pPr>
        <w:numPr>
          <w:ilvl w:val="0"/>
          <w:numId w:val="15"/>
        </w:numPr>
        <w:rPr>
          <w:rFonts w:ascii="Josefin Sans" w:hAnsi="Josefin Sans"/>
        </w:rPr>
      </w:pPr>
      <w:r w:rsidRPr="00016A7C">
        <w:rPr>
          <w:rFonts w:ascii="Josefin Sans" w:hAnsi="Josefin Sans"/>
          <w:b/>
        </w:rPr>
        <w:t>Undelete</w:t>
      </w:r>
      <w:r w:rsidRPr="00016A7C">
        <w:rPr>
          <w:rFonts w:ascii="Josefin Sans" w:hAnsi="Josefin Sans"/>
        </w:rPr>
        <w:t>: This entry is created when an artifact was deleted and then undeleted, making it live in the system again.</w:t>
      </w:r>
    </w:p>
    <w:p w:rsidR="00DB60FF" w:rsidRPr="00016A7C" w:rsidRDefault="00DB60FF" w:rsidP="00DB60FF">
      <w:pPr>
        <w:numPr>
          <w:ilvl w:val="0"/>
          <w:numId w:val="15"/>
        </w:numPr>
        <w:rPr>
          <w:rFonts w:ascii="Josefin Sans" w:hAnsi="Josefin Sans"/>
        </w:rPr>
      </w:pPr>
      <w:r w:rsidRPr="00016A7C">
        <w:rPr>
          <w:rFonts w:ascii="Josefin Sans" w:hAnsi="Josefin Sans"/>
          <w:b/>
        </w:rPr>
        <w:t>Purged</w:t>
      </w:r>
      <w:r w:rsidRPr="00016A7C">
        <w:rPr>
          <w:rFonts w:ascii="Josefin Sans" w:hAnsi="Josefin Sans"/>
        </w:rPr>
        <w:t>: This entry is created (and all other history items are removed) when a deleted artifact is purged from the system. Purged items are removed from the database, and cannot be recovered.</w:t>
      </w:r>
    </w:p>
    <w:p w:rsidR="00DB60FF" w:rsidRPr="00016A7C" w:rsidRDefault="00DB60FF" w:rsidP="00DB60FF">
      <w:pPr>
        <w:rPr>
          <w:rFonts w:ascii="Josefin Sans" w:hAnsi="Josefin Sans"/>
        </w:rPr>
      </w:pPr>
      <w:r w:rsidRPr="00016A7C">
        <w:rPr>
          <w:rFonts w:ascii="Josefin Sans" w:hAnsi="Josefin Sans"/>
          <w:b/>
          <w:i/>
        </w:rPr>
        <w:t>Note</w:t>
      </w:r>
      <w:r w:rsidRPr="00016A7C">
        <w:rPr>
          <w:rFonts w:ascii="Josefin Sans" w:hAnsi="Josefin Sans"/>
        </w:rPr>
        <w:t>: When upgrading from a version before v3.1, each individual field changed will be considered a unique change, due to how previous versions recorded history. However, as soon as the application is upgraded, simultaneous changes will be grouped together based on their last-update date.</w:t>
      </w:r>
    </w:p>
    <w:p w:rsidR="00DB60FF" w:rsidRPr="00016A7C" w:rsidRDefault="00DB60FF" w:rsidP="00DB60FF">
      <w:pPr>
        <w:rPr>
          <w:rFonts w:ascii="Josefin Sans" w:hAnsi="Josefin Sans"/>
        </w:rPr>
      </w:pPr>
      <w:r w:rsidRPr="00016A7C">
        <w:rPr>
          <w:rFonts w:ascii="Josefin Sans" w:hAnsi="Josefin Sans"/>
        </w:rPr>
        <w:t>This screen allows the administrator several options:</w:t>
      </w:r>
    </w:p>
    <w:p w:rsidR="00DB60FF" w:rsidRPr="00016A7C" w:rsidRDefault="00DB60FF" w:rsidP="00DB60FF">
      <w:pPr>
        <w:numPr>
          <w:ilvl w:val="0"/>
          <w:numId w:val="16"/>
        </w:numPr>
        <w:rPr>
          <w:rFonts w:ascii="Josefin Sans" w:hAnsi="Josefin Sans"/>
        </w:rPr>
      </w:pPr>
      <w:r w:rsidRPr="00016A7C">
        <w:rPr>
          <w:rFonts w:ascii="Josefin Sans" w:hAnsi="Josefin Sans"/>
          <w:i/>
        </w:rPr>
        <w:t>Viewing Details</w:t>
      </w:r>
      <w:r w:rsidRPr="00016A7C">
        <w:rPr>
          <w:rFonts w:ascii="Josefin Sans" w:hAnsi="Josefin Sans"/>
        </w:rPr>
        <w:t>: The detail screen for each change set can be viewed by clicking on the change ID #. This will take you to the history details screen, described below.</w:t>
      </w:r>
    </w:p>
    <w:p w:rsidR="00DB60FF" w:rsidRPr="00016A7C" w:rsidRDefault="00DB60FF" w:rsidP="00DB60FF">
      <w:pPr>
        <w:numPr>
          <w:ilvl w:val="0"/>
          <w:numId w:val="16"/>
        </w:numPr>
        <w:rPr>
          <w:rFonts w:ascii="Josefin Sans" w:hAnsi="Josefin Sans"/>
        </w:rPr>
      </w:pPr>
      <w:r w:rsidRPr="00016A7C">
        <w:rPr>
          <w:rFonts w:ascii="Josefin Sans" w:hAnsi="Josefin Sans"/>
          <w:i/>
        </w:rPr>
        <w:lastRenderedPageBreak/>
        <w:t>Revert</w:t>
      </w:r>
      <w:r w:rsidRPr="00016A7C">
        <w:rPr>
          <w:rFonts w:ascii="Josefin Sans" w:hAnsi="Josefin Sans"/>
        </w:rPr>
        <w:t>: This button will roll back all items in the list that are checked. You must have at least one row checked to revert. See the section on reverting below.</w:t>
      </w:r>
    </w:p>
    <w:p w:rsidR="00DB60FF" w:rsidRPr="00016A7C" w:rsidRDefault="00DB60FF" w:rsidP="00DB60FF">
      <w:pPr>
        <w:numPr>
          <w:ilvl w:val="0"/>
          <w:numId w:val="16"/>
        </w:numPr>
        <w:rPr>
          <w:rFonts w:ascii="Josefin Sans" w:hAnsi="Josefin Sans"/>
        </w:rPr>
      </w:pPr>
      <w:r w:rsidRPr="00016A7C">
        <w:rPr>
          <w:rFonts w:ascii="Josefin Sans" w:hAnsi="Josefin Sans"/>
          <w:i/>
        </w:rPr>
        <w:t>Purge All</w:t>
      </w:r>
      <w:r w:rsidRPr="00016A7C">
        <w:rPr>
          <w:rFonts w:ascii="Josefin Sans" w:hAnsi="Josefin Sans"/>
        </w:rPr>
        <w:t>: This button will permanently purge all deleted items from the database. Once items are purged, they cannot be restored.</w:t>
      </w:r>
    </w:p>
    <w:p w:rsidR="00DB60FF" w:rsidRPr="00016A7C" w:rsidRDefault="00DB60FF" w:rsidP="00DB60FF">
      <w:pPr>
        <w:pStyle w:val="Heading4"/>
        <w:rPr>
          <w:rFonts w:ascii="Josefin Sans" w:hAnsi="Josefin Sans"/>
        </w:rPr>
      </w:pPr>
      <w:r w:rsidRPr="00016A7C">
        <w:rPr>
          <w:rFonts w:ascii="Josefin Sans" w:hAnsi="Josefin Sans"/>
        </w:rPr>
        <w:t>3.</w:t>
      </w:r>
      <w:r>
        <w:rPr>
          <w:rFonts w:ascii="Josefin Sans" w:hAnsi="Josefin Sans"/>
        </w:rPr>
        <w:t>6.1</w:t>
      </w:r>
      <w:r w:rsidRPr="00016A7C">
        <w:rPr>
          <w:rFonts w:ascii="Josefin Sans" w:hAnsi="Josefin Sans"/>
        </w:rPr>
        <w:t>.1. History Details Screen</w:t>
      </w:r>
    </w:p>
    <w:p w:rsidR="00DB60FF" w:rsidRPr="00016A7C" w:rsidRDefault="00DB60FF" w:rsidP="00DB60FF">
      <w:pPr>
        <w:rPr>
          <w:rFonts w:ascii="Josefin Sans" w:hAnsi="Josefin Sans"/>
        </w:rPr>
      </w:pPr>
      <w:r w:rsidRPr="00016A7C">
        <w:rPr>
          <w:rFonts w:ascii="Josefin Sans" w:hAnsi="Josefin Sans"/>
        </w:rPr>
        <w:t>The history details screen displays information on the selected change set:</w:t>
      </w:r>
    </w:p>
    <w:p w:rsidR="00DB60FF" w:rsidRPr="00016A7C" w:rsidRDefault="00317225" w:rsidP="00DB60FF">
      <w:pPr>
        <w:rPr>
          <w:rFonts w:ascii="Josefin Sans" w:hAnsi="Josefin Sans"/>
        </w:rPr>
      </w:pPr>
      <w:r>
        <w:rPr>
          <w:noProof/>
        </w:rPr>
        <w:drawing>
          <wp:inline distT="0" distB="0" distL="0" distR="0">
            <wp:extent cx="5486400" cy="3552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35528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History Details screen will show basic information as well as fields that were changed in this change set. Shown here is the Change ID, the date and time that the change was made, the user that made the change, the change type, the artifact affected, and the set of fields affected.</w:t>
      </w:r>
    </w:p>
    <w:p w:rsidR="00DB60FF" w:rsidRPr="00016A7C" w:rsidRDefault="00DB60FF" w:rsidP="00DB60FF">
      <w:pPr>
        <w:rPr>
          <w:rFonts w:ascii="Josefin Sans" w:hAnsi="Josefin Sans"/>
        </w:rPr>
      </w:pPr>
      <w:r w:rsidRPr="00016A7C">
        <w:rPr>
          <w:rFonts w:ascii="Josefin Sans" w:hAnsi="Josefin Sans"/>
        </w:rPr>
        <w:t xml:space="preserve">If a set of fields were affected (Standard or Custom), then the list of fields will be listed below. In the example above, the change was a Modification, and 5 fields were changed. In other change types, no fields will be displayed. </w:t>
      </w:r>
    </w:p>
    <w:p w:rsidR="00DB60FF" w:rsidRPr="00016A7C" w:rsidRDefault="00DB60FF" w:rsidP="00DB60FF">
      <w:pPr>
        <w:rPr>
          <w:rFonts w:ascii="Josefin Sans" w:hAnsi="Josefin Sans"/>
        </w:rPr>
      </w:pPr>
      <w:r w:rsidRPr="00016A7C">
        <w:rPr>
          <w:rFonts w:ascii="Josefin Sans" w:hAnsi="Josefin Sans"/>
        </w:rPr>
        <w:t>If the artifact is still available in the system, you can click the Artifact or click the ‘View Item’ button in the toolbar to view the item as it is currently. However, if the item has been deleted, a warning label will be displayed (as above in the example screenshot), the View Item links will be disabled, and a new option, “Purge” will appear on the toolbar.</w:t>
      </w:r>
    </w:p>
    <w:p w:rsidR="00DB60FF" w:rsidRPr="00016A7C" w:rsidRDefault="00DB60FF" w:rsidP="00DB60FF">
      <w:pPr>
        <w:pStyle w:val="Heading4"/>
        <w:rPr>
          <w:rFonts w:ascii="Josefin Sans" w:hAnsi="Josefin Sans"/>
        </w:rPr>
      </w:pPr>
      <w:r w:rsidRPr="00016A7C">
        <w:rPr>
          <w:rFonts w:ascii="Josefin Sans" w:hAnsi="Josefin Sans"/>
        </w:rPr>
        <w:t>3.</w:t>
      </w:r>
      <w:r>
        <w:rPr>
          <w:rFonts w:ascii="Josefin Sans" w:hAnsi="Josefin Sans"/>
        </w:rPr>
        <w:t>6.1</w:t>
      </w:r>
      <w:r w:rsidRPr="00016A7C">
        <w:rPr>
          <w:rFonts w:ascii="Josefin Sans" w:hAnsi="Josefin Sans"/>
        </w:rPr>
        <w:t>.2 Purging Items</w:t>
      </w:r>
    </w:p>
    <w:p w:rsidR="00DB60FF" w:rsidRPr="00016A7C" w:rsidRDefault="00DB60FF" w:rsidP="00DB60FF">
      <w:pPr>
        <w:rPr>
          <w:rFonts w:ascii="Josefin Sans" w:hAnsi="Josefin Sans"/>
        </w:rPr>
      </w:pPr>
      <w:r w:rsidRPr="00016A7C">
        <w:rPr>
          <w:rFonts w:ascii="Josefin Sans" w:hAnsi="Josefin Sans"/>
        </w:rPr>
        <w:t xml:space="preserve">Items that have been deleted by any user still remain in the database, but do not affect statistics or reports, and do not show up in reports and cannot be viewed. The artifacts are still in the database, however, and can be restored by clicking on the Restore button in the toolbar. </w:t>
      </w:r>
    </w:p>
    <w:p w:rsidR="00DB60FF" w:rsidRPr="00016A7C" w:rsidRDefault="00DB60FF" w:rsidP="00DB60FF">
      <w:pPr>
        <w:rPr>
          <w:rFonts w:ascii="Josefin Sans" w:hAnsi="Josefin Sans"/>
        </w:rPr>
      </w:pPr>
      <w:r w:rsidRPr="00016A7C">
        <w:rPr>
          <w:rFonts w:ascii="Josefin Sans" w:hAnsi="Josefin Sans"/>
        </w:rPr>
        <w:lastRenderedPageBreak/>
        <w:t>Purging an individual item can only be done while viewing one of its history detail screens. Once an item is purged, you will be taken back to the history list screen. All the previous history items for the artifact will be removed, and replaced with a single “Purged” history item.</w:t>
      </w:r>
    </w:p>
    <w:p w:rsidR="00DB60FF" w:rsidRPr="00016A7C" w:rsidRDefault="00DB60FF" w:rsidP="00DB60FF">
      <w:pPr>
        <w:rPr>
          <w:rFonts w:ascii="Josefin Sans" w:hAnsi="Josefin Sans"/>
        </w:rPr>
      </w:pPr>
      <w:r w:rsidRPr="00016A7C">
        <w:rPr>
          <w:rFonts w:ascii="Josefin Sans" w:hAnsi="Josefin Sans"/>
        </w:rPr>
        <w:t>Items that are purged cannot be restored into the database, as unique identifiers will be wiped from the database, so be sure that you are sure you want to purge an item before doing so.</w:t>
      </w:r>
    </w:p>
    <w:p w:rsidR="00DB60FF" w:rsidRPr="00016A7C" w:rsidRDefault="00DB60FF" w:rsidP="00DB60FF">
      <w:pPr>
        <w:rPr>
          <w:rFonts w:ascii="Josefin Sans" w:hAnsi="Josefin Sans"/>
        </w:rPr>
      </w:pPr>
      <w:r w:rsidRPr="00016A7C">
        <w:rPr>
          <w:rFonts w:ascii="Josefin Sans" w:hAnsi="Josefin Sans"/>
        </w:rPr>
        <w:t>You can purge all items in the product at once by clicking the “Purge All” button located on the History List page. This will take some time depending on how many deleted items are in your database, and it is recommended that the database files be compressed in SQL Management Studio afterwards to free up space and compress clustered indexes.</w:t>
      </w:r>
    </w:p>
    <w:p w:rsidR="00DB60FF" w:rsidRPr="00016A7C" w:rsidRDefault="00DB60FF" w:rsidP="00DB60FF">
      <w:pPr>
        <w:pStyle w:val="Heading4"/>
        <w:rPr>
          <w:rFonts w:ascii="Josefin Sans" w:hAnsi="Josefin Sans"/>
        </w:rPr>
      </w:pPr>
      <w:r w:rsidRPr="00016A7C">
        <w:rPr>
          <w:rFonts w:ascii="Josefin Sans" w:hAnsi="Josefin Sans"/>
        </w:rPr>
        <w:t>3.</w:t>
      </w:r>
      <w:r>
        <w:rPr>
          <w:rFonts w:ascii="Josefin Sans" w:hAnsi="Josefin Sans"/>
        </w:rPr>
        <w:t>6.1</w:t>
      </w:r>
      <w:r w:rsidRPr="00016A7C">
        <w:rPr>
          <w:rFonts w:ascii="Josefin Sans" w:hAnsi="Josefin Sans"/>
        </w:rPr>
        <w:t>.3 Reverting Items</w:t>
      </w:r>
    </w:p>
    <w:p w:rsidR="00DB60FF" w:rsidRPr="00016A7C" w:rsidRDefault="00DB60FF" w:rsidP="00DB60FF">
      <w:pPr>
        <w:rPr>
          <w:rFonts w:ascii="Josefin Sans" w:hAnsi="Josefin Sans"/>
        </w:rPr>
      </w:pPr>
      <w:r w:rsidRPr="00016A7C">
        <w:rPr>
          <w:rFonts w:ascii="Josefin Sans" w:hAnsi="Josefin Sans"/>
        </w:rPr>
        <w:t xml:space="preserve">Reverting an artifact will attempt to reset all fields back to the selected change set, reverting all changes made after the selected change set as well. In certain cases, the artifact will not be able to be reverted – cases like this could be caused by other items having been deleted or purged. (For example, if Requirement #1 was linked to Release #4, and that Release does not exist anymore.) In cases like this, no fields will be reverted and the artifact will remain unchanged. </w:t>
      </w:r>
    </w:p>
    <w:p w:rsidR="00DB60FF" w:rsidRPr="00016A7C" w:rsidRDefault="00DB60FF" w:rsidP="00DB60FF">
      <w:pPr>
        <w:rPr>
          <w:rFonts w:ascii="Josefin Sans" w:hAnsi="Josefin Sans"/>
        </w:rPr>
      </w:pPr>
      <w:r w:rsidRPr="00016A7C">
        <w:rPr>
          <w:rFonts w:ascii="Josefin Sans" w:hAnsi="Josefin Sans"/>
        </w:rPr>
        <w:t>Reverting an item will cause it to be undeleted if it has been deleted.</w:t>
      </w:r>
    </w:p>
    <w:p w:rsidR="00DB60FF" w:rsidRPr="00016A7C" w:rsidRDefault="00DB60FF" w:rsidP="00DB60FF">
      <w:pPr>
        <w:rPr>
          <w:rFonts w:ascii="Josefin Sans" w:hAnsi="Josefin Sans"/>
        </w:rPr>
      </w:pPr>
      <w:r w:rsidRPr="00016A7C">
        <w:rPr>
          <w:rFonts w:ascii="Josefin Sans" w:hAnsi="Josefin Sans"/>
        </w:rPr>
        <w:t>You can revert multiple items from the History List page – however, the only items that can be reverted back are Deletes and Modifications. All other types will be ignored. When selecting multiple items, you can select more than a single change set for a specific artifact, the artifact will be rolled back to the earliest change set selected.</w:t>
      </w:r>
    </w:p>
    <w:p w:rsidR="00DB60FF" w:rsidRPr="00016A7C" w:rsidRDefault="00DB60FF" w:rsidP="00DB60FF">
      <w:pPr>
        <w:pStyle w:val="Heading3"/>
      </w:pPr>
      <w:r w:rsidRPr="00016A7C">
        <w:t>3.</w:t>
      </w:r>
      <w:r>
        <w:t>6</w:t>
      </w:r>
      <w:r w:rsidRPr="00016A7C">
        <w:t>.</w:t>
      </w:r>
      <w:r>
        <w:t>2</w:t>
      </w:r>
      <w:r w:rsidRPr="00016A7C">
        <w:t>. Product Associations</w:t>
      </w:r>
    </w:p>
    <w:p w:rsidR="00DB60FF" w:rsidRPr="00016A7C" w:rsidRDefault="00DB60FF" w:rsidP="00DB60FF">
      <w:pPr>
        <w:rPr>
          <w:rFonts w:ascii="Josefin Sans" w:hAnsi="Josefin Sans"/>
        </w:rPr>
      </w:pPr>
      <w:r w:rsidRPr="00016A7C">
        <w:rPr>
          <w:rFonts w:ascii="Josefin Sans" w:hAnsi="Josefin Sans"/>
        </w:rPr>
        <w:t xml:space="preserve">By default, all products in </w:t>
      </w:r>
      <w:r>
        <w:rPr>
          <w:rFonts w:ascii="Josefin Sans" w:hAnsi="Josefin Sans"/>
        </w:rPr>
        <w:t>SpiraPlan</w:t>
      </w:r>
      <w:r w:rsidRPr="00016A7C">
        <w:rPr>
          <w:rFonts w:ascii="Josefin Sans" w:hAnsi="Josefin Sans"/>
        </w:rPr>
        <w:t xml:space="preserve"> are completely self-contained. Artifacts in one product can only be linked or associated with artifacts in the same product. However, for some customers, they need a way to share artifacts between products. This administration screen lets the product admin specify which other products can access artifacts in the current product:</w:t>
      </w:r>
    </w:p>
    <w:p w:rsidR="00DB60FF" w:rsidRPr="00016A7C" w:rsidRDefault="00317225" w:rsidP="00DB60FF">
      <w:pPr>
        <w:rPr>
          <w:rFonts w:ascii="Josefin Sans" w:hAnsi="Josefin Sans"/>
        </w:rPr>
      </w:pPr>
      <w:r>
        <w:rPr>
          <w:noProof/>
        </w:rPr>
        <w:drawing>
          <wp:inline distT="0" distB="0" distL="0" distR="0">
            <wp:extent cx="5486400" cy="1685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16859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Note: When you share artifacts from the current product to another product, the permissions in the other product will determine which users can see the items, so you need to make sure that is acceptable before enabling the sharing.</w:t>
      </w:r>
    </w:p>
    <w:p w:rsidR="00DB60FF" w:rsidRPr="00016A7C" w:rsidRDefault="00DB60FF" w:rsidP="00DB60FF">
      <w:pPr>
        <w:rPr>
          <w:rFonts w:ascii="Josefin Sans" w:hAnsi="Josefin Sans"/>
        </w:rPr>
      </w:pPr>
      <w:r w:rsidRPr="00016A7C">
        <w:rPr>
          <w:rFonts w:ascii="Josefin Sans" w:hAnsi="Josefin Sans"/>
        </w:rPr>
        <w:t>To share artifacts with another product, click on the ‘Add’ button in the toolbar:</w:t>
      </w:r>
    </w:p>
    <w:p w:rsidR="00DB60FF" w:rsidRPr="00016A7C" w:rsidRDefault="00317225" w:rsidP="00DB60FF">
      <w:pPr>
        <w:rPr>
          <w:rFonts w:ascii="Josefin Sans" w:hAnsi="Josefin Sans"/>
        </w:rPr>
      </w:pPr>
      <w:r>
        <w:rPr>
          <w:noProof/>
        </w:rPr>
        <w:lastRenderedPageBreak/>
        <w:drawing>
          <wp:inline distT="0" distB="0" distL="0" distR="0">
            <wp:extent cx="3552825" cy="17811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825" cy="17811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Select the name of the product you want to share with and choose which artifact(s) you want to share with this product:</w:t>
      </w:r>
    </w:p>
    <w:p w:rsidR="00DB60FF" w:rsidRPr="00016A7C" w:rsidRDefault="00317225" w:rsidP="00DB60FF">
      <w:pPr>
        <w:rPr>
          <w:rFonts w:ascii="Josefin Sans" w:hAnsi="Josefin Sans"/>
        </w:rPr>
      </w:pPr>
      <w:r>
        <w:rPr>
          <w:noProof/>
        </w:rPr>
        <w:drawing>
          <wp:inline distT="0" distB="0" distL="0" distR="0">
            <wp:extent cx="3581400" cy="23145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81400" cy="2314575"/>
                    </a:xfrm>
                    <a:prstGeom prst="rect">
                      <a:avLst/>
                    </a:prstGeom>
                    <a:noFill/>
                    <a:ln>
                      <a:noFill/>
                    </a:ln>
                  </pic:spPr>
                </pic:pic>
              </a:graphicData>
            </a:graphic>
          </wp:inline>
        </w:drawing>
      </w:r>
    </w:p>
    <w:p w:rsidR="00DB60FF" w:rsidRDefault="00DB60FF" w:rsidP="00DB60FF">
      <w:pPr>
        <w:rPr>
          <w:rFonts w:ascii="Josefin Sans" w:hAnsi="Josefin Sans"/>
        </w:rPr>
      </w:pPr>
      <w:r w:rsidRPr="00016A7C">
        <w:rPr>
          <w:rFonts w:ascii="Josefin Sans" w:hAnsi="Josefin Sans"/>
        </w:rPr>
        <w:t xml:space="preserve">When you click the ‘Add’ button, </w:t>
      </w:r>
      <w:r>
        <w:rPr>
          <w:rFonts w:ascii="Josefin Sans" w:hAnsi="Josefin Sans"/>
        </w:rPr>
        <w:t>SpiraPlan</w:t>
      </w:r>
      <w:r w:rsidRPr="00016A7C">
        <w:rPr>
          <w:rFonts w:ascii="Josefin Sans" w:hAnsi="Josefin Sans"/>
        </w:rPr>
        <w:t xml:space="preserve"> will add the new product association to the list</w:t>
      </w:r>
      <w:r>
        <w:rPr>
          <w:rFonts w:ascii="Josefin Sans" w:hAnsi="Josefin Sans"/>
        </w:rPr>
        <w:t xml:space="preserve">. </w:t>
      </w:r>
    </w:p>
    <w:p w:rsidR="00DB60FF" w:rsidRPr="00016A7C" w:rsidRDefault="00DB60FF" w:rsidP="00DB60FF">
      <w:pPr>
        <w:rPr>
          <w:rFonts w:ascii="Josefin Sans" w:hAnsi="Josefin Sans"/>
        </w:rPr>
      </w:pPr>
      <w:r w:rsidRPr="00016A7C">
        <w:rPr>
          <w:rFonts w:ascii="Josefin Sans" w:hAnsi="Josefin Sans"/>
        </w:rPr>
        <w:t>You can change the product association (for example to change which artifacts are shared) by clicking on the ‘Edit’ button to the right</w:t>
      </w:r>
      <w:r>
        <w:rPr>
          <w:rFonts w:ascii="Josefin Sans" w:hAnsi="Josefin Sans"/>
        </w:rPr>
        <w:t xml:space="preserve">. </w:t>
      </w:r>
      <w:r w:rsidRPr="00016A7C">
        <w:rPr>
          <w:rFonts w:ascii="Josefin Sans" w:hAnsi="Josefin Sans"/>
        </w:rPr>
        <w:t>This updates the association list</w:t>
      </w:r>
      <w:r>
        <w:rPr>
          <w:rFonts w:ascii="Josefin Sans" w:hAnsi="Josefin Sans"/>
        </w:rPr>
        <w:t>.</w:t>
      </w:r>
    </w:p>
    <w:p w:rsidR="00DB60FF" w:rsidRPr="00016A7C" w:rsidRDefault="00DB60FF" w:rsidP="00DB60FF">
      <w:pPr>
        <w:rPr>
          <w:rFonts w:ascii="Josefin Sans" w:hAnsi="Josefin Sans"/>
        </w:rPr>
      </w:pPr>
      <w:r w:rsidRPr="00016A7C">
        <w:rPr>
          <w:rFonts w:ascii="Josefin Sans" w:hAnsi="Josefin Sans"/>
        </w:rPr>
        <w:t>To remove an association, simply select its checkbox and click ‘Remove’</w:t>
      </w:r>
      <w:r>
        <w:rPr>
          <w:rFonts w:ascii="Josefin Sans" w:hAnsi="Josefin Sans"/>
        </w:rPr>
        <w:t>.</w:t>
      </w:r>
    </w:p>
    <w:p w:rsidR="00DB60FF" w:rsidRPr="00016A7C" w:rsidRDefault="00DB60FF" w:rsidP="00DB60FF">
      <w:pPr>
        <w:rPr>
          <w:rFonts w:ascii="Josefin Sans" w:hAnsi="Josefin Sans"/>
        </w:rPr>
      </w:pPr>
    </w:p>
    <w:p w:rsidR="00DB60FF" w:rsidRPr="00016A7C" w:rsidRDefault="00DB60FF" w:rsidP="00DB60FF">
      <w:pPr>
        <w:pStyle w:val="Heading3"/>
      </w:pPr>
      <w:r w:rsidRPr="00016A7C">
        <w:lastRenderedPageBreak/>
        <w:t>3.</w:t>
      </w:r>
      <w:r>
        <w:t>6.3</w:t>
      </w:r>
      <w:r w:rsidRPr="00016A7C">
        <w:t>. Product Data Tools</w:t>
      </w:r>
    </w:p>
    <w:p w:rsidR="00DB60FF" w:rsidRPr="00016A7C" w:rsidRDefault="00DB60FF" w:rsidP="00DB60FF">
      <w:pPr>
        <w:keepNext/>
        <w:keepLines/>
        <w:rPr>
          <w:rFonts w:ascii="Josefin Sans" w:hAnsi="Josefin Sans"/>
        </w:rPr>
      </w:pPr>
      <w:r w:rsidRPr="00016A7C">
        <w:rPr>
          <w:rFonts w:ascii="Josefin Sans" w:hAnsi="Josefin Sans"/>
        </w:rPr>
        <w:t>This page contains several different data management tools that can be used to identify certain data issues in the system and correct them. There are two main sections to this page – Data Caching and Indentation Hierarchy:</w:t>
      </w:r>
    </w:p>
    <w:p w:rsidR="00DB60FF" w:rsidRPr="00016A7C" w:rsidRDefault="00317225" w:rsidP="00DB60FF">
      <w:pPr>
        <w:keepNext/>
        <w:keepLines/>
        <w:rPr>
          <w:rFonts w:ascii="Josefin Sans" w:hAnsi="Josefin Sans"/>
        </w:rPr>
      </w:pPr>
      <w:r w:rsidRPr="00A772CB">
        <w:rPr>
          <w:rFonts w:ascii="Josefin Sans" w:hAnsi="Josefin Sans"/>
          <w:noProof/>
        </w:rPr>
        <w:drawing>
          <wp:inline distT="0" distB="0" distL="0" distR="0">
            <wp:extent cx="5486400" cy="2247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pic:spPr>
                </pic:pic>
              </a:graphicData>
            </a:graphic>
          </wp:inline>
        </w:drawing>
      </w:r>
    </w:p>
    <w:p w:rsidR="00DB60FF" w:rsidRPr="00016A7C" w:rsidRDefault="00DB60FF" w:rsidP="00DB60FF">
      <w:pPr>
        <w:keepNext/>
        <w:keepLines/>
        <w:rPr>
          <w:rFonts w:ascii="Josefin Sans" w:hAnsi="Josefin Sans"/>
          <w:u w:val="single"/>
        </w:rPr>
      </w:pPr>
      <w:r w:rsidRPr="00016A7C">
        <w:rPr>
          <w:rFonts w:ascii="Josefin Sans" w:hAnsi="Josefin Sans"/>
          <w:u w:val="single"/>
        </w:rPr>
        <w:t>a) Database Indexes</w:t>
      </w:r>
    </w:p>
    <w:p w:rsidR="00DB60FF" w:rsidRPr="00016A7C" w:rsidRDefault="00DB60FF" w:rsidP="00DB60FF">
      <w:pPr>
        <w:keepNext/>
        <w:keepLines/>
        <w:rPr>
          <w:rFonts w:ascii="Josefin Sans" w:hAnsi="Josefin Sans"/>
        </w:rPr>
      </w:pPr>
      <w:r w:rsidRPr="00016A7C">
        <w:rPr>
          <w:rFonts w:ascii="Josefin Sans" w:hAnsi="Josefin Sans"/>
        </w:rPr>
        <w:t xml:space="preserve">In order to improve the performance of </w:t>
      </w:r>
      <w:r>
        <w:rPr>
          <w:rFonts w:ascii="Josefin Sans" w:hAnsi="Josefin Sans"/>
        </w:rPr>
        <w:t>SpiraPlan</w:t>
      </w:r>
      <w:r w:rsidRPr="00016A7C">
        <w:rPr>
          <w:rFonts w:ascii="Josefin Sans" w:hAnsi="Josefin Sans"/>
        </w:rPr>
        <w:t xml:space="preserve">®, it can be beneficial to refresh the database indexes. Clicking the “Refresh” button illustrated above will refresh all relevant database indexes across all </w:t>
      </w:r>
      <w:r>
        <w:rPr>
          <w:rFonts w:ascii="Josefin Sans" w:hAnsi="Josefin Sans"/>
        </w:rPr>
        <w:t>SpiraPlan</w:t>
      </w:r>
      <w:r w:rsidRPr="00016A7C">
        <w:rPr>
          <w:rFonts w:ascii="Josefin Sans" w:hAnsi="Josefin Sans"/>
        </w:rPr>
        <w:t xml:space="preserve"> products. If for any reason performance seems to be slower than usual after a large import of data (for instance from Excel, or using the product migration tool) or after a recent database upgrade, you should consider refreshing the indexes. Depending on the size of the database, this could take some time. Please keep the web page open throughout the process to ensure it can complete successfully.</w:t>
      </w:r>
    </w:p>
    <w:p w:rsidR="00DB60FF" w:rsidRPr="00016A7C" w:rsidRDefault="00DB60FF" w:rsidP="00DB60FF">
      <w:pPr>
        <w:keepNext/>
        <w:keepLines/>
        <w:rPr>
          <w:rFonts w:ascii="Josefin Sans" w:hAnsi="Josefin Sans"/>
          <w:u w:val="single"/>
        </w:rPr>
      </w:pPr>
      <w:r w:rsidRPr="00016A7C">
        <w:rPr>
          <w:rFonts w:ascii="Josefin Sans" w:hAnsi="Josefin Sans"/>
          <w:u w:val="single"/>
        </w:rPr>
        <w:t>b) Data Caching</w:t>
      </w:r>
    </w:p>
    <w:p w:rsidR="00DB60FF" w:rsidRPr="00016A7C" w:rsidRDefault="00DB60FF" w:rsidP="00DB60FF">
      <w:pPr>
        <w:keepNext/>
        <w:keepLines/>
        <w:rPr>
          <w:rFonts w:ascii="Josefin Sans" w:hAnsi="Josefin Sans"/>
        </w:rPr>
      </w:pPr>
      <w:r w:rsidRPr="00016A7C">
        <w:rPr>
          <w:rFonts w:ascii="Josefin Sans" w:hAnsi="Josefin Sans"/>
        </w:rPr>
        <w:t xml:space="preserve">In order to improve the performance of </w:t>
      </w:r>
      <w:r>
        <w:rPr>
          <w:rFonts w:ascii="Josefin Sans" w:hAnsi="Josefin Sans"/>
        </w:rPr>
        <w:t>SpiraPlan</w:t>
      </w:r>
      <w:r w:rsidRPr="00016A7C">
        <w:rPr>
          <w:rFonts w:ascii="Josefin Sans" w:hAnsi="Josefin Sans"/>
        </w:rPr>
        <w:t>®, certain types of product data are cached. If for any reason you make changes to test cases, test runs or tasks in the system through the database, you may need to update the cached values for test execution status and task progress that are displayed on the requirements and releases pages. To refresh the execution status or task progress data, click on the appropriate “Refresh” button illustrated above.</w:t>
      </w:r>
    </w:p>
    <w:p w:rsidR="00DB60FF" w:rsidRPr="00016A7C" w:rsidRDefault="00DB60FF" w:rsidP="00DB60FF">
      <w:pPr>
        <w:rPr>
          <w:rFonts w:ascii="Josefin Sans" w:hAnsi="Josefin Sans"/>
          <w:u w:val="single"/>
        </w:rPr>
      </w:pPr>
      <w:r w:rsidRPr="00016A7C">
        <w:rPr>
          <w:rFonts w:ascii="Josefin Sans" w:hAnsi="Josefin Sans"/>
          <w:u w:val="single"/>
        </w:rPr>
        <w:t>c) Indentation Hierarchy</w:t>
      </w:r>
    </w:p>
    <w:p w:rsidR="00DB60FF" w:rsidRDefault="00DB60FF" w:rsidP="00DB60FF">
      <w:pPr>
        <w:rPr>
          <w:rFonts w:ascii="Josefin Sans" w:hAnsi="Josefin Sans"/>
        </w:rPr>
      </w:pPr>
      <w:r w:rsidRPr="00016A7C">
        <w:rPr>
          <w:rFonts w:ascii="Josefin Sans" w:hAnsi="Josefin Sans"/>
        </w:rPr>
        <w:t xml:space="preserve">The Requirement and Releases pages use an “Indent” system for managing the hierarchy of information. This allows requirements and test cases to be nested under parent items and be rapidly searched and filtered on. Sometimes if a move/copy operation is interrupted (due to a network outage, etc.) the hierarchy may get corrupted. If so, you’ll see a red </w:t>
      </w:r>
      <w:r w:rsidRPr="00016A7C">
        <w:rPr>
          <w:rFonts w:ascii="Josefin Sans" w:hAnsi="Josefin Sans"/>
          <w:color w:val="FF0000"/>
        </w:rPr>
        <w:t>Error</w:t>
      </w:r>
      <w:r w:rsidRPr="00016A7C">
        <w:rPr>
          <w:rFonts w:ascii="Josefin Sans" w:hAnsi="Josefin Sans"/>
        </w:rPr>
        <w:t xml:space="preserve"> message instead of the Green </w:t>
      </w:r>
      <w:r w:rsidRPr="00016A7C">
        <w:rPr>
          <w:rFonts w:ascii="Josefin Sans" w:hAnsi="Josefin Sans"/>
          <w:color w:val="008000"/>
        </w:rPr>
        <w:t>OK</w:t>
      </w:r>
      <w:r w:rsidRPr="00016A7C">
        <w:rPr>
          <w:rFonts w:ascii="Josefin Sans" w:hAnsi="Josefin Sans"/>
        </w:rPr>
        <w:t>. If that happens, just click on the appropriate “Correct” button and the system will correct the indent levels for you.</w:t>
      </w:r>
    </w:p>
    <w:p w:rsidR="00DB60FF" w:rsidRDefault="00DB60FF" w:rsidP="00DB60FF">
      <w:pPr>
        <w:pStyle w:val="Heading3"/>
      </w:pPr>
      <w:r w:rsidRPr="00016A7C">
        <w:t>3.</w:t>
      </w:r>
      <w:r>
        <w:t>6.4</w:t>
      </w:r>
      <w:r w:rsidRPr="00016A7C">
        <w:t xml:space="preserve">. </w:t>
      </w:r>
      <w:r>
        <w:t>Source Code</w:t>
      </w:r>
    </w:p>
    <w:p w:rsidR="00DB60FF" w:rsidRPr="004045BA" w:rsidRDefault="00DB60FF" w:rsidP="00DB60FF">
      <w:pPr>
        <w:rPr>
          <w:rFonts w:ascii="Josefin Sans" w:hAnsi="Josefin Sans"/>
        </w:rPr>
      </w:pPr>
      <w:r w:rsidRPr="004045BA">
        <w:rPr>
          <w:rFonts w:ascii="Josefin Sans" w:hAnsi="Josefin Sans"/>
        </w:rPr>
        <w:t xml:space="preserve">Clicking on </w:t>
      </w:r>
      <w:r>
        <w:rPr>
          <w:rFonts w:ascii="Josefin Sans" w:hAnsi="Josefin Sans"/>
        </w:rPr>
        <w:t>the Source Code link in the administration menu will, if a source code provider has been set up by a system administrator, show a screen like the one below.</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2266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2669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first thing you need to do (regardless of whether you’ll be overriding any of the settings) is to make the provider active for the current product. To do this, change the toggle to “Yes” and click [Save]:</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45434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45434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Now you can decide whether you want to override any of the default settings for this product. Any field left blank will automatically get its settings from the default values entered earlier. In the example above, we have specified a product-specific repository path, login and password. Once you have correctly configured the product, click [Save] to commit the changes.</w:t>
      </w:r>
    </w:p>
    <w:p w:rsidR="00DB60FF" w:rsidRPr="00016A7C" w:rsidRDefault="00DB60FF" w:rsidP="00DB60FF">
      <w:pPr>
        <w:rPr>
          <w:rFonts w:ascii="Josefin Sans" w:hAnsi="Josefin Sans"/>
        </w:rPr>
      </w:pPr>
      <w:r w:rsidRPr="00016A7C">
        <w:rPr>
          <w:rFonts w:ascii="Josefin Sans" w:hAnsi="Josefin Sans"/>
        </w:rPr>
        <w:lastRenderedPageBreak/>
        <w:t xml:space="preserve">To improve performance, </w:t>
      </w:r>
      <w:r>
        <w:rPr>
          <w:rFonts w:ascii="Josefin Sans" w:hAnsi="Josefin Sans"/>
        </w:rPr>
        <w:t>SpiraPlan</w:t>
      </w:r>
      <w:r w:rsidRPr="00016A7C">
        <w:rPr>
          <w:rFonts w:ascii="Josefin Sans" w:hAnsi="Josefin Sans"/>
        </w:rPr>
        <w:t xml:space="preserve"> will cache some of the data it receives from the version control provider. Normally </w:t>
      </w:r>
      <w:r>
        <w:rPr>
          <w:rFonts w:ascii="Josefin Sans" w:hAnsi="Josefin Sans"/>
        </w:rPr>
        <w:t>SpiraPlan</w:t>
      </w:r>
      <w:r w:rsidRPr="00016A7C">
        <w:rPr>
          <w:rFonts w:ascii="Josefin Sans" w:hAnsi="Josefin Sans"/>
        </w:rPr>
        <w:t xml:space="preserve"> will know when to update the cached data based on changes made in the version control system automatically. However sometimes you may wish to flush the cached data completed, to do this, click on the [Clear Cache] button.</w:t>
      </w:r>
    </w:p>
    <w:p w:rsidR="00DB60FF" w:rsidRPr="00016A7C" w:rsidRDefault="00DB60FF" w:rsidP="00DB60FF">
      <w:pPr>
        <w:rPr>
          <w:rFonts w:ascii="Josefin Sans" w:hAnsi="Josefin Sans"/>
        </w:rPr>
      </w:pPr>
      <w:r w:rsidRPr="00016A7C">
        <w:rPr>
          <w:rFonts w:ascii="Josefin Sans" w:hAnsi="Josefin Sans"/>
        </w:rPr>
        <w:t xml:space="preserve">You are now ready to use </w:t>
      </w:r>
      <w:r>
        <w:rPr>
          <w:rFonts w:ascii="Josefin Sans" w:hAnsi="Josefin Sans"/>
        </w:rPr>
        <w:t>SpiraPlan</w:t>
      </w:r>
      <w:r w:rsidRPr="00016A7C">
        <w:rPr>
          <w:rFonts w:ascii="Josefin Sans" w:hAnsi="Josefin Sans"/>
        </w:rPr>
        <w:t xml:space="preserve">® in conjunction with the version control tool you selected. For details on how to use the Source Code integration features of </w:t>
      </w:r>
      <w:r>
        <w:rPr>
          <w:rFonts w:ascii="Josefin Sans" w:hAnsi="Josefin Sans"/>
        </w:rPr>
        <w:t>SpiraPlan</w:t>
      </w:r>
      <w:r w:rsidRPr="00016A7C">
        <w:rPr>
          <w:rFonts w:ascii="Josefin Sans" w:hAnsi="Josefin Sans"/>
        </w:rPr>
        <w:t xml:space="preserve">, please refer to the </w:t>
      </w:r>
      <w:r>
        <w:rPr>
          <w:rFonts w:ascii="Josefin Sans" w:hAnsi="Josefin Sans"/>
          <w:i/>
        </w:rPr>
        <w:t>SpiraPlan</w:t>
      </w:r>
      <w:r w:rsidRPr="00016A7C">
        <w:rPr>
          <w:rFonts w:ascii="Josefin Sans" w:hAnsi="Josefin Sans"/>
          <w:i/>
        </w:rPr>
        <w:t>® User Manual</w:t>
      </w:r>
      <w:r w:rsidRPr="00016A7C">
        <w:rPr>
          <w:rFonts w:ascii="Josefin Sans" w:hAnsi="Josefin Sans"/>
        </w:rPr>
        <w:t>.</w:t>
      </w:r>
    </w:p>
    <w:p w:rsidR="00DB60FF" w:rsidRPr="00016A7C" w:rsidRDefault="00DB60FF" w:rsidP="00DB60FF">
      <w:pPr>
        <w:rPr>
          <w:rFonts w:ascii="Josefin Sans" w:hAnsi="Josefin Sans"/>
          <w:b/>
        </w:rPr>
      </w:pPr>
    </w:p>
    <w:p w:rsidR="00DB60FF" w:rsidRPr="00FF0797" w:rsidRDefault="00DB60FF" w:rsidP="00DB60FF">
      <w:pPr>
        <w:ind w:left="360"/>
      </w:pPr>
    </w:p>
    <w:p w:rsidR="00DB60FF" w:rsidRPr="00016A7C" w:rsidRDefault="00DB60FF" w:rsidP="00DB60FF">
      <w:pPr>
        <w:pStyle w:val="Heading2"/>
      </w:pPr>
      <w:r>
        <w:br w:type="page"/>
      </w:r>
      <w:bookmarkStart w:id="15" w:name="_Toc6571727"/>
      <w:r>
        <w:lastRenderedPageBreak/>
        <w:t>3.7.</w:t>
      </w:r>
      <w:r w:rsidRPr="00016A7C">
        <w:t xml:space="preserve"> </w:t>
      </w:r>
      <w:r>
        <w:t>Product: Users</w:t>
      </w:r>
      <w:bookmarkEnd w:id="15"/>
    </w:p>
    <w:p w:rsidR="00DB60FF" w:rsidRPr="00016A7C" w:rsidRDefault="00DB60FF" w:rsidP="00DB60FF">
      <w:pPr>
        <w:pStyle w:val="Heading3"/>
      </w:pPr>
      <w:bookmarkStart w:id="16" w:name="_Toc272927888"/>
      <w:r w:rsidRPr="00016A7C">
        <w:t>3.</w:t>
      </w:r>
      <w:r>
        <w:t>7</w:t>
      </w:r>
      <w:r w:rsidRPr="00016A7C">
        <w:t>.</w:t>
      </w:r>
      <w:r>
        <w:t>1</w:t>
      </w:r>
      <w:r w:rsidRPr="00016A7C">
        <w:t>. Product Membership</w:t>
      </w:r>
    </w:p>
    <w:p w:rsidR="00DB60FF" w:rsidRPr="00016A7C" w:rsidRDefault="00DB60FF" w:rsidP="00DB60FF">
      <w:pPr>
        <w:keepNext/>
        <w:keepLines/>
        <w:jc w:val="both"/>
        <w:rPr>
          <w:rFonts w:ascii="Josefin Sans" w:hAnsi="Josefin Sans"/>
        </w:rPr>
      </w:pPr>
      <w:r w:rsidRPr="00016A7C">
        <w:rPr>
          <w:rFonts w:ascii="Josefin Sans" w:hAnsi="Josefin Sans"/>
        </w:rPr>
        <w:t xml:space="preserve">The following screen is displayed when you choose the “Product Membership” link from the Administration </w:t>
      </w:r>
      <w:r>
        <w:rPr>
          <w:rFonts w:ascii="Josefin Sans" w:hAnsi="Josefin Sans"/>
        </w:rPr>
        <w:t>menu</w:t>
      </w:r>
      <w:r w:rsidRPr="00016A7C">
        <w:rPr>
          <w:rFonts w:ascii="Josefin Sans" w:hAnsi="Josefin Sans"/>
        </w:rPr>
        <w:t>:</w:t>
      </w:r>
    </w:p>
    <w:p w:rsidR="00DB60FF" w:rsidRPr="00016A7C" w:rsidRDefault="00317225" w:rsidP="00DB60FF">
      <w:pPr>
        <w:keepNext/>
        <w:keepLines/>
        <w:rPr>
          <w:rFonts w:ascii="Josefin Sans" w:hAnsi="Josefin Sans"/>
        </w:rPr>
      </w:pPr>
      <w:r>
        <w:rPr>
          <w:noProof/>
        </w:rPr>
        <w:drawing>
          <wp:inline distT="0" distB="0" distL="0" distR="0">
            <wp:extent cx="5486400" cy="37528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screen displays the name of the current product together with a list of all the users who are currently members of the product along with their currently assigned product role. If you want to modify the membership for a different product, click the “Change Product” button to be taken back to View/Edit Products screen where you can select a different product.</w:t>
      </w:r>
    </w:p>
    <w:p w:rsidR="00DB60FF" w:rsidRPr="00016A7C" w:rsidRDefault="00DB60FF" w:rsidP="00DB60FF">
      <w:pPr>
        <w:rPr>
          <w:rFonts w:ascii="Josefin Sans" w:hAnsi="Josefin Sans"/>
        </w:rPr>
      </w:pPr>
      <w:r w:rsidRPr="00016A7C">
        <w:rPr>
          <w:rFonts w:ascii="Josefin Sans" w:hAnsi="Josefin Sans"/>
        </w:rPr>
        <w:t xml:space="preserve">To modify the role of a user assigned to the product, change the role for that user’s entry in the drop-down menu and click the </w:t>
      </w:r>
      <w:r>
        <w:rPr>
          <w:rFonts w:ascii="Josefin Sans" w:hAnsi="Josefin Sans"/>
        </w:rPr>
        <w:t>“Save”</w:t>
      </w:r>
      <w:r w:rsidRPr="00016A7C">
        <w:rPr>
          <w:rFonts w:ascii="Josefin Sans" w:hAnsi="Josefin Sans"/>
        </w:rPr>
        <w:t xml:space="preserve"> button. To remove a user from the product, check the box to the left of the user’s name and click the “Delete” button. Note that this only removes them from the product, not the entire system.</w:t>
      </w:r>
      <w:r>
        <w:rPr>
          <w:rFonts w:ascii="Josefin Sans" w:hAnsi="Josefin Sans"/>
        </w:rPr>
        <w:t xml:space="preserve"> Roles are discussed in more detail in 3.2.5. above.</w:t>
      </w:r>
    </w:p>
    <w:p w:rsidR="00DB60FF" w:rsidRPr="00016A7C" w:rsidRDefault="00DB60FF" w:rsidP="00DB60FF">
      <w:pPr>
        <w:rPr>
          <w:rFonts w:ascii="Josefin Sans" w:hAnsi="Josefin Sans"/>
        </w:rPr>
      </w:pPr>
      <w:r w:rsidRPr="00016A7C">
        <w:rPr>
          <w:rFonts w:ascii="Josefin Sans" w:hAnsi="Josefin Sans"/>
        </w:rPr>
        <w:t xml:space="preserve">To add a user to the product, so that can access its information, click the “Add” button and you will be taken to the following screen that lists all the users in the system that are </w:t>
      </w:r>
      <w:r w:rsidRPr="00016A7C">
        <w:rPr>
          <w:rFonts w:ascii="Josefin Sans" w:hAnsi="Josefin Sans"/>
          <w:u w:val="single"/>
        </w:rPr>
        <w:t>not</w:t>
      </w:r>
      <w:r w:rsidRPr="00016A7C">
        <w:rPr>
          <w:rFonts w:ascii="Josefin Sans" w:hAnsi="Josefin Sans"/>
        </w:rPr>
        <w:t xml:space="preserve"> currently members of the product:</w:t>
      </w:r>
    </w:p>
    <w:p w:rsidR="00DB60FF" w:rsidRPr="00016A7C" w:rsidRDefault="00317225" w:rsidP="00DB60FF">
      <w:pPr>
        <w:rPr>
          <w:rFonts w:ascii="Josefin Sans" w:hAnsi="Josefin Sans"/>
        </w:rPr>
      </w:pPr>
      <w:r>
        <w:rPr>
          <w:noProof/>
        </w:rPr>
        <w:lastRenderedPageBreak/>
        <w:drawing>
          <wp:inline distT="0" distB="0" distL="0" distR="0">
            <wp:extent cx="5486400" cy="2057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now should narrow down the list of users by entering filter criteria and clicking [Filter]; you can also sort the results to make viewing easier. Once you have located the appropriate user(s), just select a product role for them from the drop-down list and click [Add] to add them to the product in the specified role.</w:t>
      </w:r>
    </w:p>
    <w:p w:rsidR="00DB60FF" w:rsidRPr="00016A7C" w:rsidRDefault="00DB60FF" w:rsidP="00DB60FF">
      <w:pPr>
        <w:pStyle w:val="Heading2"/>
      </w:pPr>
      <w:r>
        <w:br w:type="page"/>
      </w:r>
      <w:bookmarkStart w:id="17" w:name="_Toc6571728"/>
      <w:r>
        <w:lastRenderedPageBreak/>
        <w:t>3.8.</w:t>
      </w:r>
      <w:r w:rsidRPr="00016A7C">
        <w:t xml:space="preserve"> </w:t>
      </w:r>
      <w:r>
        <w:t xml:space="preserve">Product: </w:t>
      </w:r>
      <w:r w:rsidRPr="00016A7C">
        <w:t>Planning</w:t>
      </w:r>
      <w:bookmarkEnd w:id="17"/>
    </w:p>
    <w:p w:rsidR="00DB60FF" w:rsidRPr="00016A7C" w:rsidRDefault="00DB60FF" w:rsidP="00DB60FF">
      <w:pPr>
        <w:pStyle w:val="Heading3"/>
      </w:pPr>
      <w:r>
        <w:t>3.8.</w:t>
      </w:r>
      <w:r w:rsidRPr="00016A7C">
        <w:t>1. Edit Components</w:t>
      </w:r>
    </w:p>
    <w:p w:rsidR="00DB60FF" w:rsidRPr="00016A7C" w:rsidRDefault="00DB60FF" w:rsidP="00DB60FF">
      <w:pPr>
        <w:rPr>
          <w:rFonts w:ascii="Josefin Sans" w:hAnsi="Josefin Sans"/>
        </w:rPr>
      </w:pPr>
      <w:r>
        <w:rPr>
          <w:rFonts w:ascii="Josefin Sans" w:hAnsi="Josefin Sans"/>
        </w:rPr>
        <w:t>SpiraPlan</w:t>
      </w:r>
      <w:r w:rsidRPr="00016A7C">
        <w:rPr>
          <w:rFonts w:ascii="Josefin Sans" w:hAnsi="Josefin Sans"/>
        </w:rPr>
        <w:t xml:space="preserve"> lets you define a list of Components for each product. These components represent the main functional areas of the system and </w:t>
      </w:r>
      <w:r>
        <w:rPr>
          <w:rFonts w:ascii="Josefin Sans" w:hAnsi="Josefin Sans"/>
        </w:rPr>
        <w:t>artifacts</w:t>
      </w:r>
      <w:r w:rsidRPr="00016A7C">
        <w:rPr>
          <w:rFonts w:ascii="Josefin Sans" w:hAnsi="Josefin Sans"/>
        </w:rPr>
        <w:t xml:space="preserve"> can be associated with each of the defined components.</w:t>
      </w:r>
    </w:p>
    <w:p w:rsidR="00DB60FF" w:rsidRPr="00016A7C" w:rsidRDefault="00317225" w:rsidP="00DB60FF">
      <w:pPr>
        <w:rPr>
          <w:rFonts w:ascii="Josefin Sans" w:hAnsi="Josefin Sans"/>
        </w:rPr>
      </w:pPr>
      <w:r>
        <w:rPr>
          <w:noProof/>
        </w:rPr>
        <w:drawing>
          <wp:inline distT="0" distB="0" distL="0" distR="0">
            <wp:extent cx="5486400" cy="26193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page lets you display the list of components based on three predefined filters:</w:t>
      </w:r>
    </w:p>
    <w:p w:rsidR="00DB60FF" w:rsidRPr="00016A7C" w:rsidRDefault="00DB60FF" w:rsidP="00DB60FF">
      <w:pPr>
        <w:numPr>
          <w:ilvl w:val="0"/>
          <w:numId w:val="22"/>
        </w:numPr>
        <w:rPr>
          <w:rFonts w:ascii="Josefin Sans" w:hAnsi="Josefin Sans"/>
        </w:rPr>
      </w:pPr>
      <w:r w:rsidRPr="00016A7C">
        <w:rPr>
          <w:rFonts w:ascii="Josefin Sans" w:hAnsi="Josefin Sans"/>
          <w:b/>
        </w:rPr>
        <w:t>All Active</w:t>
      </w:r>
      <w:r w:rsidRPr="00016A7C">
        <w:rPr>
          <w:rFonts w:ascii="Josefin Sans" w:hAnsi="Josefin Sans"/>
        </w:rPr>
        <w:t xml:space="preserve"> – This displays only the components that are listed as Active = Yes. Only active components will be displayed inside the main application.</w:t>
      </w:r>
    </w:p>
    <w:p w:rsidR="00DB60FF" w:rsidRPr="00016A7C" w:rsidRDefault="00DB60FF" w:rsidP="00DB60FF">
      <w:pPr>
        <w:numPr>
          <w:ilvl w:val="0"/>
          <w:numId w:val="22"/>
        </w:numPr>
        <w:rPr>
          <w:rFonts w:ascii="Josefin Sans" w:hAnsi="Josefin Sans"/>
        </w:rPr>
      </w:pPr>
      <w:r w:rsidRPr="00016A7C">
        <w:rPr>
          <w:rFonts w:ascii="Josefin Sans" w:hAnsi="Josefin Sans"/>
          <w:b/>
        </w:rPr>
        <w:t>All But Deleted</w:t>
      </w:r>
      <w:r w:rsidRPr="00016A7C">
        <w:rPr>
          <w:rFonts w:ascii="Josefin Sans" w:hAnsi="Josefin Sans"/>
        </w:rPr>
        <w:t xml:space="preserve"> – This displays all the components (active and inactive) except those that have been deleted.</w:t>
      </w:r>
    </w:p>
    <w:p w:rsidR="00DB60FF" w:rsidRPr="00016A7C" w:rsidRDefault="00DB60FF" w:rsidP="00DB60FF">
      <w:pPr>
        <w:numPr>
          <w:ilvl w:val="0"/>
          <w:numId w:val="22"/>
        </w:numPr>
        <w:rPr>
          <w:rFonts w:ascii="Josefin Sans" w:hAnsi="Josefin Sans"/>
        </w:rPr>
      </w:pPr>
      <w:r w:rsidRPr="00016A7C">
        <w:rPr>
          <w:rFonts w:ascii="Josefin Sans" w:hAnsi="Josefin Sans"/>
          <w:b/>
        </w:rPr>
        <w:t xml:space="preserve">All </w:t>
      </w:r>
      <w:r w:rsidRPr="00016A7C">
        <w:rPr>
          <w:rFonts w:ascii="Josefin Sans" w:hAnsi="Josefin Sans"/>
        </w:rPr>
        <w:t>– This displays all the components (active, inactive, and deleted).</w:t>
      </w:r>
    </w:p>
    <w:p w:rsidR="00DB60FF" w:rsidRPr="00016A7C" w:rsidRDefault="00DB60FF" w:rsidP="00DB60FF">
      <w:pPr>
        <w:rPr>
          <w:rFonts w:ascii="Josefin Sans" w:hAnsi="Josefin Sans"/>
        </w:rPr>
      </w:pPr>
      <w:r w:rsidRPr="00016A7C">
        <w:rPr>
          <w:rFonts w:ascii="Josefin Sans" w:hAnsi="Josefin Sans"/>
        </w:rPr>
        <w:t>From this page you can click on the ‘Add Component’ option to add a new component in the list:</w:t>
      </w:r>
    </w:p>
    <w:p w:rsidR="00DB60FF" w:rsidRPr="00016A7C" w:rsidRDefault="00317225" w:rsidP="00DB60FF">
      <w:pPr>
        <w:rPr>
          <w:rFonts w:ascii="Josefin Sans" w:hAnsi="Josefin Sans"/>
        </w:rPr>
      </w:pPr>
      <w:r>
        <w:rPr>
          <w:noProof/>
        </w:rPr>
        <w:drawing>
          <wp:inline distT="0" distB="0" distL="0" distR="0">
            <wp:extent cx="4924425" cy="2524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25241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After entering the name of the new component and choosing its Active status, click on ‘Save’ to commit the new item. To edit an existing component, edit its name and Active status and click ‘Save’. </w:t>
      </w:r>
      <w:r>
        <w:rPr>
          <w:rFonts w:ascii="Josefin Sans" w:hAnsi="Josefin Sans"/>
        </w:rPr>
        <w:t>T</w:t>
      </w:r>
      <w:r w:rsidRPr="00016A7C">
        <w:rPr>
          <w:rFonts w:ascii="Josefin Sans" w:hAnsi="Josefin Sans"/>
        </w:rPr>
        <w:t xml:space="preserve">o delete a component, click </w:t>
      </w:r>
      <w:r w:rsidRPr="00016A7C">
        <w:rPr>
          <w:rFonts w:ascii="Josefin Sans" w:hAnsi="Josefin Sans"/>
        </w:rPr>
        <w:lastRenderedPageBreak/>
        <w:t>the ‘Delete’ option next to its name. Once deleted, an item can be undeleted by changing the display to ‘All’ and then clicking ‘Undelete’.</w:t>
      </w:r>
    </w:p>
    <w:p w:rsidR="00DB60FF" w:rsidRPr="00016A7C" w:rsidRDefault="00DB60FF" w:rsidP="00DB60FF">
      <w:pPr>
        <w:pStyle w:val="Heading3"/>
      </w:pPr>
      <w:r>
        <w:t>3.8.2</w:t>
      </w:r>
      <w:r w:rsidRPr="00016A7C">
        <w:t>. Planning Options</w:t>
      </w:r>
    </w:p>
    <w:p w:rsidR="00DB60FF" w:rsidRPr="00016A7C" w:rsidRDefault="00DB60FF" w:rsidP="00DB60FF">
      <w:pPr>
        <w:rPr>
          <w:rFonts w:ascii="Josefin Sans" w:hAnsi="Josefin Sans"/>
        </w:rPr>
      </w:pPr>
      <w:r w:rsidRPr="00016A7C">
        <w:rPr>
          <w:rFonts w:ascii="Josefin Sans" w:hAnsi="Josefin Sans"/>
        </w:rPr>
        <w:t>The Planning Options page lets you configure the schedule and calendar options for the various product estimation and planning modules. The settings are specific to each product:</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59150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59150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page allows you to make changes to the following settings:</w:t>
      </w:r>
    </w:p>
    <w:p w:rsidR="00DB60FF" w:rsidRPr="00016A7C" w:rsidRDefault="00DB60FF" w:rsidP="00DB60FF">
      <w:pPr>
        <w:rPr>
          <w:rFonts w:ascii="Josefin Sans" w:hAnsi="Josefin Sans"/>
          <w:b/>
          <w:u w:val="single"/>
        </w:rPr>
      </w:pPr>
      <w:r w:rsidRPr="00016A7C">
        <w:rPr>
          <w:rFonts w:ascii="Josefin Sans" w:hAnsi="Josefin Sans"/>
          <w:b/>
          <w:u w:val="single"/>
        </w:rPr>
        <w:t>General</w:t>
      </w:r>
    </w:p>
    <w:p w:rsidR="00DB60FF" w:rsidRPr="00016A7C" w:rsidRDefault="00DB60FF" w:rsidP="00DB60FF">
      <w:pPr>
        <w:numPr>
          <w:ilvl w:val="0"/>
          <w:numId w:val="8"/>
        </w:numPr>
        <w:rPr>
          <w:rFonts w:ascii="Josefin Sans" w:hAnsi="Josefin Sans"/>
        </w:rPr>
      </w:pPr>
      <w:r w:rsidRPr="00016A7C">
        <w:rPr>
          <w:rFonts w:ascii="Josefin Sans" w:hAnsi="Josefin Sans"/>
          <w:b/>
        </w:rPr>
        <w:t>Work Hours Per Day</w:t>
      </w:r>
      <w:r w:rsidRPr="00016A7C">
        <w:rPr>
          <w:rFonts w:ascii="Josefin Sans" w:hAnsi="Josefin Sans"/>
        </w:rPr>
        <w:t xml:space="preserve"> – this setting allow you to specify how many work hours should be used when converting an effort calculation from hours to calendar days. For example a 12 hour task will occupy two days if you set the working hours per day to 6 hours, whereas the same task will occupy 1 ½ days only if you set the working hours per day to 8 hours.</w:t>
      </w:r>
    </w:p>
    <w:p w:rsidR="00DB60FF" w:rsidRPr="00016A7C" w:rsidRDefault="00DB60FF" w:rsidP="00DB60FF">
      <w:pPr>
        <w:numPr>
          <w:ilvl w:val="0"/>
          <w:numId w:val="8"/>
        </w:numPr>
        <w:rPr>
          <w:rFonts w:ascii="Josefin Sans" w:hAnsi="Josefin Sans"/>
        </w:rPr>
      </w:pPr>
      <w:r w:rsidRPr="00016A7C">
        <w:rPr>
          <w:rFonts w:ascii="Josefin Sans" w:hAnsi="Josefin Sans"/>
          <w:b/>
        </w:rPr>
        <w:lastRenderedPageBreak/>
        <w:t>Work Days Per Week</w:t>
      </w:r>
      <w:r w:rsidRPr="00016A7C">
        <w:rPr>
          <w:rFonts w:ascii="Josefin Sans" w:hAnsi="Josefin Sans"/>
        </w:rPr>
        <w:t xml:space="preserve"> – this setting allows you to specify how many days in the week are </w:t>
      </w:r>
      <w:r w:rsidRPr="00016A7C">
        <w:rPr>
          <w:rFonts w:ascii="Josefin Sans" w:hAnsi="Josefin Sans"/>
          <w:i/>
        </w:rPr>
        <w:t xml:space="preserve">typically </w:t>
      </w:r>
      <w:r w:rsidRPr="00016A7C">
        <w:rPr>
          <w:rFonts w:ascii="Josefin Sans" w:hAnsi="Josefin Sans"/>
        </w:rPr>
        <w:t>worked on the product. By default the system assumes a 5-day (Mon-Fri) working week, but if your organization works Saturdays (for example), you may want to switch to a 6-day working week. If you want to use partial days, then just round up to the nearest day and add non-working hours (see below) to compensate.</w:t>
      </w:r>
    </w:p>
    <w:p w:rsidR="00DB60FF" w:rsidRPr="00016A7C" w:rsidRDefault="00DB60FF" w:rsidP="00DB60FF">
      <w:pPr>
        <w:numPr>
          <w:ilvl w:val="0"/>
          <w:numId w:val="8"/>
        </w:numPr>
        <w:rPr>
          <w:rFonts w:ascii="Josefin Sans" w:hAnsi="Josefin Sans"/>
        </w:rPr>
      </w:pPr>
      <w:r w:rsidRPr="00016A7C">
        <w:rPr>
          <w:rFonts w:ascii="Josefin Sans" w:hAnsi="Josefin Sans"/>
          <w:b/>
        </w:rPr>
        <w:t>Non-Working Hours Per Month</w:t>
      </w:r>
      <w:r w:rsidRPr="00016A7C">
        <w:rPr>
          <w:rFonts w:ascii="Josefin Sans" w:hAnsi="Josefin Sans"/>
        </w:rPr>
        <w:t xml:space="preserve"> – this setting allows to specify how many non-working hours </w:t>
      </w:r>
      <w:r w:rsidRPr="00016A7C">
        <w:rPr>
          <w:rFonts w:ascii="Josefin Sans" w:hAnsi="Josefin Sans"/>
          <w:i/>
        </w:rPr>
        <w:t>typically</w:t>
      </w:r>
      <w:r w:rsidRPr="00016A7C">
        <w:rPr>
          <w:rFonts w:ascii="Josefin Sans" w:hAnsi="Josefin Sans"/>
        </w:rPr>
        <w:t xml:space="preserve"> need to be accounted for. This is useful if you want to have a working week that contains a fractional number of days or if you have recurring activities that need to be removed from each month. </w:t>
      </w:r>
      <w:r w:rsidRPr="00016A7C">
        <w:rPr>
          <w:rFonts w:ascii="Josefin Sans" w:hAnsi="Josefin Sans"/>
          <w:i/>
        </w:rPr>
        <w:t>Note that if you have specific holidays, vacation days that need to be accounted for, it is better to use the Release/Iteration non-working time feature instead.</w:t>
      </w:r>
    </w:p>
    <w:p w:rsidR="00DB60FF" w:rsidRPr="00016A7C" w:rsidRDefault="00DB60FF" w:rsidP="00DB60FF">
      <w:pPr>
        <w:numPr>
          <w:ilvl w:val="0"/>
          <w:numId w:val="8"/>
        </w:numPr>
        <w:rPr>
          <w:rFonts w:ascii="Josefin Sans" w:hAnsi="Josefin Sans"/>
        </w:rPr>
      </w:pPr>
      <w:r w:rsidRPr="00016A7C">
        <w:rPr>
          <w:rFonts w:ascii="Josefin Sans" w:hAnsi="Josefin Sans"/>
          <w:b/>
        </w:rPr>
        <w:t>Effort Calculations</w:t>
      </w:r>
      <w:r w:rsidRPr="00016A7C">
        <w:rPr>
          <w:rFonts w:ascii="Josefin Sans" w:hAnsi="Josefin Sans"/>
        </w:rPr>
        <w:t xml:space="preserve"> – When calculating how much effort has been scheduled in a release or iteration, the system will aggregate the individual effort values (both estimated and actual) for all the task, incident and test cases artifacts associated with the release/iteration. This setting allows you to specify if you want only task, incident, or test case effort values to be included in the release/iteration total. This is useful if your product management methodology requires that incident or test case effort values be excluded from the total.</w:t>
      </w:r>
    </w:p>
    <w:p w:rsidR="00DB60FF" w:rsidRPr="00016A7C" w:rsidRDefault="00DB60FF" w:rsidP="00DB60FF">
      <w:pPr>
        <w:rPr>
          <w:rFonts w:ascii="Josefin Sans" w:hAnsi="Josefin Sans"/>
          <w:b/>
          <w:u w:val="single"/>
        </w:rPr>
      </w:pPr>
      <w:r w:rsidRPr="00016A7C">
        <w:rPr>
          <w:rFonts w:ascii="Josefin Sans" w:hAnsi="Josefin Sans"/>
          <w:b/>
          <w:u w:val="single"/>
        </w:rPr>
        <w:t>Requirements</w:t>
      </w:r>
    </w:p>
    <w:p w:rsidR="00DB60FF" w:rsidRPr="00016A7C" w:rsidRDefault="00DB60FF" w:rsidP="00DB60FF">
      <w:pPr>
        <w:numPr>
          <w:ilvl w:val="0"/>
          <w:numId w:val="8"/>
        </w:numPr>
        <w:rPr>
          <w:rFonts w:ascii="Josefin Sans" w:hAnsi="Josefin Sans"/>
        </w:rPr>
      </w:pPr>
      <w:r w:rsidRPr="00016A7C">
        <w:rPr>
          <w:rFonts w:ascii="Josefin Sans" w:hAnsi="Josefin Sans"/>
          <w:b/>
        </w:rPr>
        <w:t xml:space="preserve">Default Estimate </w:t>
      </w:r>
      <w:r w:rsidRPr="00016A7C">
        <w:rPr>
          <w:rFonts w:ascii="Josefin Sans" w:hAnsi="Josefin Sans"/>
        </w:rPr>
        <w:t>– Normally when you create a new Requirement in the system it will be given an empty initial estimate (in points). However if many requirements are typically a standard size, then as a time-saver, the system will let you specify a default estimate value that will be used when a new requirement is created.</w:t>
      </w:r>
    </w:p>
    <w:p w:rsidR="00DB60FF" w:rsidRPr="00016A7C" w:rsidRDefault="00DB60FF" w:rsidP="00DB60FF">
      <w:pPr>
        <w:numPr>
          <w:ilvl w:val="0"/>
          <w:numId w:val="8"/>
        </w:numPr>
        <w:rPr>
          <w:rFonts w:ascii="Josefin Sans" w:hAnsi="Josefin Sans"/>
        </w:rPr>
      </w:pPr>
      <w:r w:rsidRPr="00016A7C">
        <w:rPr>
          <w:rFonts w:ascii="Josefin Sans" w:hAnsi="Josefin Sans"/>
          <w:b/>
        </w:rPr>
        <w:t xml:space="preserve">Point Effort </w:t>
      </w:r>
      <w:r w:rsidRPr="00016A7C">
        <w:rPr>
          <w:rFonts w:ascii="Josefin Sans" w:hAnsi="Josefin Sans"/>
        </w:rPr>
        <w:t>– When requirements are added to the Planning Board or Iteration planning screen, they will have an initial effort (in hours) that is used until tasks are added (see Auto-Create Tasks option). This field contains the standard conversion factor used to convert points into hours based on the current team velocity (how much time it takes on average to accomplish one story point). As the product progresses, the team velocity will change, so you can click on the [Suggest] button to have the system calculate how many hours each existing story point has taken to implement in the product and provide that as a recommendation:</w:t>
      </w:r>
      <w:r w:rsidRPr="00016A7C">
        <w:rPr>
          <w:rFonts w:ascii="Josefin Sans" w:hAnsi="Josefin Sans"/>
        </w:rPr>
        <w:br/>
      </w:r>
      <w:r w:rsidRPr="00016A7C">
        <w:rPr>
          <w:rFonts w:ascii="Josefin Sans" w:hAnsi="Josefin Sans"/>
        </w:rPr>
        <w:br/>
      </w:r>
      <w:r w:rsidR="00317225" w:rsidRPr="00A772CB">
        <w:rPr>
          <w:rFonts w:ascii="Josefin Sans" w:hAnsi="Josefin Sans"/>
          <w:noProof/>
        </w:rPr>
        <w:drawing>
          <wp:inline distT="0" distB="0" distL="0" distR="0">
            <wp:extent cx="2752725" cy="14573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52725" cy="1457325"/>
                    </a:xfrm>
                    <a:prstGeom prst="rect">
                      <a:avLst/>
                    </a:prstGeom>
                    <a:noFill/>
                    <a:ln>
                      <a:noFill/>
                    </a:ln>
                  </pic:spPr>
                </pic:pic>
              </a:graphicData>
            </a:graphic>
          </wp:inline>
        </w:drawing>
      </w:r>
    </w:p>
    <w:p w:rsidR="00DB60FF" w:rsidRPr="00016A7C" w:rsidRDefault="00DB60FF" w:rsidP="00DB60FF">
      <w:pPr>
        <w:numPr>
          <w:ilvl w:val="0"/>
          <w:numId w:val="8"/>
        </w:numPr>
        <w:rPr>
          <w:rFonts w:ascii="Josefin Sans" w:hAnsi="Josefin Sans"/>
        </w:rPr>
      </w:pPr>
      <w:r w:rsidRPr="00016A7C">
        <w:rPr>
          <w:rFonts w:ascii="Josefin Sans" w:hAnsi="Josefin Sans"/>
          <w:b/>
        </w:rPr>
        <w:t>Auto-Create Tasks</w:t>
      </w:r>
      <w:r w:rsidRPr="00016A7C">
        <w:rPr>
          <w:rFonts w:ascii="Josefin Sans" w:hAnsi="Josefin Sans"/>
        </w:rPr>
        <w:t xml:space="preserve"> – When you change the status of a Requirement in the system to “In-Progress” the system will automatically add a default Task to that requirement if no tasks already exist. This is a useful shortcut that makes planning with requirements easier in the case when the requirements are of a size where they don’t need to be formally decomposed into multiple developer tasks. However if you don’t want the system to automatically create tasks in, you can deselect the option for the current product and it will turn off the feature.</w:t>
      </w:r>
    </w:p>
    <w:p w:rsidR="00DB60FF" w:rsidRPr="00016A7C" w:rsidRDefault="00DB60FF" w:rsidP="00DB60FF">
      <w:pPr>
        <w:numPr>
          <w:ilvl w:val="0"/>
          <w:numId w:val="8"/>
        </w:numPr>
        <w:rPr>
          <w:rFonts w:ascii="Josefin Sans" w:hAnsi="Josefin Sans"/>
        </w:rPr>
      </w:pPr>
      <w:r w:rsidRPr="00016A7C">
        <w:rPr>
          <w:rFonts w:ascii="Josefin Sans" w:hAnsi="Josefin Sans"/>
          <w:b/>
        </w:rPr>
        <w:lastRenderedPageBreak/>
        <w:t>Auto-Planned</w:t>
      </w:r>
      <w:r w:rsidRPr="00016A7C">
        <w:rPr>
          <w:rFonts w:ascii="Josefin Sans" w:hAnsi="Josefin Sans"/>
        </w:rPr>
        <w:t xml:space="preserve"> – When this option is enabled, if you assign a release/iteration to a requirement, and the requirement is not already in the ‘Planned’ status, the system will automatically switch the status of the requirement to ‘Planned’.</w:t>
      </w:r>
    </w:p>
    <w:p w:rsidR="00DB60FF" w:rsidRPr="00016A7C" w:rsidRDefault="00DB60FF" w:rsidP="00DB60FF">
      <w:pPr>
        <w:numPr>
          <w:ilvl w:val="0"/>
          <w:numId w:val="8"/>
        </w:numPr>
        <w:rPr>
          <w:rFonts w:ascii="Josefin Sans" w:hAnsi="Josefin Sans"/>
        </w:rPr>
      </w:pPr>
      <w:r w:rsidRPr="00016A7C">
        <w:rPr>
          <w:rFonts w:ascii="Josefin Sans" w:hAnsi="Josefin Sans"/>
          <w:b/>
        </w:rPr>
        <w:t xml:space="preserve">Use Task Status </w:t>
      </w:r>
      <w:r w:rsidRPr="00016A7C">
        <w:rPr>
          <w:rFonts w:ascii="Josefin Sans" w:hAnsi="Josefin Sans"/>
        </w:rPr>
        <w:t>– When this option is enabled, if you add any tasks to a requirement, the status of the requirement will be automatically governed by the aggregate status of the associated tasks.</w:t>
      </w:r>
    </w:p>
    <w:p w:rsidR="00DB60FF" w:rsidRPr="00016A7C" w:rsidRDefault="00DB60FF" w:rsidP="00DB60FF">
      <w:pPr>
        <w:numPr>
          <w:ilvl w:val="0"/>
          <w:numId w:val="8"/>
        </w:numPr>
        <w:rPr>
          <w:rFonts w:ascii="Josefin Sans" w:hAnsi="Josefin Sans"/>
        </w:rPr>
      </w:pPr>
      <w:r w:rsidRPr="00016A7C">
        <w:rPr>
          <w:rFonts w:ascii="Josefin Sans" w:hAnsi="Josefin Sans"/>
          <w:b/>
        </w:rPr>
        <w:t xml:space="preserve">Use Test Status </w:t>
      </w:r>
      <w:r w:rsidRPr="00016A7C">
        <w:rPr>
          <w:rFonts w:ascii="Josefin Sans" w:hAnsi="Josefin Sans"/>
        </w:rPr>
        <w:t>- When this option is enabled, if you associate any test cases to a requirement, the status of the requirement will be automatically switched from ‘Developed’ to ‘Tested’ when all the associated test cases are passed.</w:t>
      </w:r>
    </w:p>
    <w:p w:rsidR="00DB60FF" w:rsidRPr="00016A7C" w:rsidRDefault="00DB60FF" w:rsidP="00DB60FF">
      <w:pPr>
        <w:rPr>
          <w:rFonts w:ascii="Josefin Sans" w:hAnsi="Josefin Sans"/>
          <w:b/>
          <w:u w:val="single"/>
        </w:rPr>
      </w:pPr>
      <w:r w:rsidRPr="00016A7C">
        <w:rPr>
          <w:rFonts w:ascii="Josefin Sans" w:hAnsi="Josefin Sans"/>
          <w:b/>
          <w:u w:val="single"/>
        </w:rPr>
        <w:t>Task &amp; Incidents</w:t>
      </w:r>
    </w:p>
    <w:p w:rsidR="00DB60FF" w:rsidRPr="00016A7C" w:rsidRDefault="00DB60FF" w:rsidP="00DB60FF">
      <w:pPr>
        <w:numPr>
          <w:ilvl w:val="0"/>
          <w:numId w:val="8"/>
        </w:numPr>
        <w:rPr>
          <w:rFonts w:ascii="Josefin Sans" w:hAnsi="Josefin Sans"/>
        </w:rPr>
      </w:pPr>
      <w:r w:rsidRPr="00016A7C">
        <w:rPr>
          <w:rFonts w:ascii="Josefin Sans" w:hAnsi="Josefin Sans"/>
          <w:b/>
        </w:rPr>
        <w:t xml:space="preserve">Default Effort </w:t>
      </w:r>
      <w:r w:rsidRPr="00016A7C">
        <w:rPr>
          <w:rFonts w:ascii="Josefin Sans" w:hAnsi="Josefin Sans"/>
        </w:rPr>
        <w:t>– Normally when you create a new Task in the system it will be given an empty initial estimated effort. However if many tasks are typically a standard size, then as a time-saver, the system will let you specify a default estimated effort that will be used when a new task is created.</w:t>
      </w:r>
    </w:p>
    <w:p w:rsidR="00DB60FF" w:rsidRPr="001E7F06" w:rsidRDefault="00DB60FF" w:rsidP="00DB60FF">
      <w:pPr>
        <w:numPr>
          <w:ilvl w:val="0"/>
          <w:numId w:val="8"/>
        </w:numPr>
        <w:rPr>
          <w:rFonts w:ascii="Josefin Sans" w:hAnsi="Josefin Sans"/>
        </w:rPr>
      </w:pPr>
      <w:r w:rsidRPr="00016A7C">
        <w:rPr>
          <w:rFonts w:ascii="Josefin Sans" w:hAnsi="Josefin Sans"/>
          <w:b/>
        </w:rPr>
        <w:t>Time Tracking</w:t>
      </w:r>
      <w:r w:rsidRPr="00016A7C">
        <w:rPr>
          <w:rFonts w:ascii="Josefin Sans" w:hAnsi="Josefin Sans"/>
        </w:rPr>
        <w:t xml:space="preserve"> – </w:t>
      </w:r>
      <w:r>
        <w:rPr>
          <w:rFonts w:ascii="Josefin Sans" w:hAnsi="Josefin Sans"/>
        </w:rPr>
        <w:t>SpiraPlan</w:t>
      </w:r>
      <w:r w:rsidRPr="00016A7C">
        <w:rPr>
          <w:rFonts w:ascii="Josefin Sans" w:hAnsi="Josefin Sans"/>
        </w:rPr>
        <w:t xml:space="preserve">® has an integrated time tracking system that allows the easy entry of the hours spent on all assigned incidents and tasks in one place (see the </w:t>
      </w:r>
      <w:r>
        <w:rPr>
          <w:rFonts w:ascii="Josefin Sans" w:hAnsi="Josefin Sans"/>
          <w:i/>
        </w:rPr>
        <w:t>SpiraPlan</w:t>
      </w:r>
      <w:r w:rsidRPr="00016A7C">
        <w:rPr>
          <w:rFonts w:ascii="Josefin Sans" w:hAnsi="Josefin Sans"/>
          <w:i/>
        </w:rPr>
        <w:t xml:space="preserve"> User Manual</w:t>
      </w:r>
      <w:r w:rsidRPr="00016A7C">
        <w:rPr>
          <w:rFonts w:ascii="Josefin Sans" w:hAnsi="Josefin Sans"/>
        </w:rPr>
        <w:t xml:space="preserve"> for more details on this feature). This setting allows administrators to specify if they want the integrated time tracking features enabled for both incidents or tasks (or neither).</w:t>
      </w:r>
    </w:p>
    <w:p w:rsidR="00DB60FF" w:rsidRPr="00016A7C" w:rsidRDefault="00DB60FF" w:rsidP="00DB60FF">
      <w:pPr>
        <w:pStyle w:val="Heading2"/>
      </w:pPr>
      <w:r>
        <w:br w:type="page"/>
      </w:r>
      <w:bookmarkStart w:id="18" w:name="_Toc6571729"/>
      <w:r>
        <w:lastRenderedPageBreak/>
        <w:t>3.9.</w:t>
      </w:r>
      <w:r w:rsidRPr="00016A7C">
        <w:t xml:space="preserve"> </w:t>
      </w:r>
      <w:r>
        <w:t xml:space="preserve">Template: </w:t>
      </w:r>
      <w:r w:rsidRPr="00016A7C">
        <w:t>Requirements</w:t>
      </w:r>
      <w:bookmarkEnd w:id="18"/>
    </w:p>
    <w:p w:rsidR="00DB60FF" w:rsidRDefault="00DB60FF" w:rsidP="00DB60FF">
      <w:pPr>
        <w:rPr>
          <w:rFonts w:ascii="Josefin Sans" w:hAnsi="Josefin Sans"/>
        </w:rPr>
      </w:pPr>
      <w:r w:rsidRPr="00016A7C">
        <w:rPr>
          <w:rFonts w:ascii="Josefin Sans" w:hAnsi="Josefin Sans"/>
        </w:rPr>
        <w:t>This section contains administrative options that are specific to the requirements functionality in the system.</w:t>
      </w:r>
    </w:p>
    <w:p w:rsidR="00DB60FF" w:rsidRPr="00016A7C" w:rsidRDefault="00DB60FF" w:rsidP="00DB60FF">
      <w:pPr>
        <w:pStyle w:val="Heading3"/>
      </w:pPr>
      <w:r>
        <w:t>3.9.1</w:t>
      </w:r>
      <w:r w:rsidRPr="00016A7C">
        <w:t xml:space="preserve">. </w:t>
      </w:r>
      <w:r>
        <w:t>Importance</w:t>
      </w:r>
    </w:p>
    <w:p w:rsidR="00DB60FF" w:rsidRPr="00016A7C" w:rsidRDefault="00DB60FF" w:rsidP="00DB60FF">
      <w:pPr>
        <w:rPr>
          <w:rFonts w:ascii="Josefin Sans" w:hAnsi="Josefin Sans"/>
        </w:rPr>
      </w:pPr>
      <w:r w:rsidRPr="00016A7C">
        <w:rPr>
          <w:rFonts w:ascii="Josefin Sans" w:hAnsi="Josefin Sans"/>
        </w:rPr>
        <w:t>The following screen is displayed when you choose the “</w:t>
      </w:r>
      <w:r>
        <w:rPr>
          <w:rFonts w:ascii="Josefin Sans" w:hAnsi="Josefin Sans"/>
        </w:rPr>
        <w:t>Importance</w:t>
      </w:r>
      <w:r w:rsidRPr="00016A7C">
        <w:rPr>
          <w:rFonts w:ascii="Josefin Sans" w:hAnsi="Josefin Sans"/>
        </w:rPr>
        <w:t xml:space="preserve">” link from the </w:t>
      </w:r>
      <w:r>
        <w:rPr>
          <w:rFonts w:ascii="Josefin Sans" w:hAnsi="Josefin Sans"/>
        </w:rPr>
        <w:t xml:space="preserve">Requirements </w:t>
      </w:r>
      <w:r w:rsidRPr="00016A7C">
        <w:rPr>
          <w:rFonts w:ascii="Josefin Sans" w:hAnsi="Josefin Sans"/>
        </w:rPr>
        <w:t xml:space="preserve">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21812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181225"/>
                    </a:xfrm>
                    <a:prstGeom prst="rect">
                      <a:avLst/>
                    </a:prstGeom>
                    <a:noFill/>
                    <a:ln>
                      <a:noFill/>
                    </a:ln>
                  </pic:spPr>
                </pic:pic>
              </a:graphicData>
            </a:graphic>
          </wp:inline>
        </w:drawing>
      </w:r>
    </w:p>
    <w:p w:rsidR="00DB60FF" w:rsidRDefault="00DB60FF" w:rsidP="00DB60FF">
      <w:pPr>
        <w:rPr>
          <w:rFonts w:ascii="Josefin Sans" w:hAnsi="Josefin Sans"/>
        </w:rPr>
      </w:pPr>
      <w:r w:rsidRPr="00016A7C">
        <w:rPr>
          <w:rFonts w:ascii="Josefin Sans" w:hAnsi="Josefin Sans"/>
        </w:rPr>
        <w:t xml:space="preserve">The screen displays a list of all the defined </w:t>
      </w:r>
      <w:r>
        <w:rPr>
          <w:rFonts w:ascii="Josefin Sans" w:hAnsi="Josefin Sans"/>
        </w:rPr>
        <w:t>requirement</w:t>
      </w:r>
      <w:r w:rsidRPr="00016A7C">
        <w:rPr>
          <w:rFonts w:ascii="Josefin Sans" w:hAnsi="Josefin Sans"/>
        </w:rPr>
        <w:t xml:space="preserve"> </w:t>
      </w:r>
      <w:r>
        <w:rPr>
          <w:rFonts w:ascii="Josefin Sans" w:hAnsi="Josefin Sans"/>
        </w:rPr>
        <w:t>importances</w:t>
      </w:r>
      <w:r w:rsidRPr="00016A7C">
        <w:rPr>
          <w:rFonts w:ascii="Josefin Sans" w:hAnsi="Josefin Sans"/>
        </w:rPr>
        <w:t xml:space="preserve">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xml:space="preserve">® </w:t>
      </w:r>
      <w:r>
        <w:rPr>
          <w:rFonts w:ascii="Josefin Sans" w:hAnsi="Josefin Sans"/>
        </w:rPr>
        <w:t>requirement</w:t>
      </w:r>
      <w:r w:rsidRPr="00016A7C">
        <w:rPr>
          <w:rFonts w:ascii="Josefin Sans" w:hAnsi="Josefin Sans"/>
        </w:rPr>
        <w:t xml:space="preserve"> </w:t>
      </w:r>
      <w:r>
        <w:rPr>
          <w:rFonts w:ascii="Josefin Sans" w:hAnsi="Josefin Sans"/>
        </w:rPr>
        <w:t>importances</w:t>
      </w:r>
      <w:r w:rsidRPr="00016A7C">
        <w:rPr>
          <w:rFonts w:ascii="Josefin Sans" w:hAnsi="Josefin Sans"/>
        </w:rPr>
        <w:t xml:space="preserve">. To edit an existing </w:t>
      </w:r>
      <w:r>
        <w:rPr>
          <w:rFonts w:ascii="Josefin Sans" w:hAnsi="Josefin Sans"/>
        </w:rPr>
        <w:t>requirement</w:t>
      </w:r>
      <w:r w:rsidRPr="00016A7C">
        <w:rPr>
          <w:rFonts w:ascii="Josefin Sans" w:hAnsi="Josefin Sans"/>
        </w:rPr>
        <w:t xml:space="preserve"> </w:t>
      </w:r>
      <w:r>
        <w:rPr>
          <w:rFonts w:ascii="Josefin Sans" w:hAnsi="Josefin Sans"/>
        </w:rPr>
        <w:t>importance</w:t>
      </w:r>
      <w:r w:rsidRPr="00016A7C">
        <w:rPr>
          <w:rFonts w:ascii="Josefin Sans" w:hAnsi="Josefin Sans"/>
        </w:rPr>
        <w:t>, change the name,</w:t>
      </w:r>
      <w:r>
        <w:rPr>
          <w:rFonts w:ascii="Josefin Sans" w:hAnsi="Josefin Sans"/>
        </w:rPr>
        <w:t xml:space="preserve"> </w:t>
      </w:r>
      <w:r w:rsidRPr="00016A7C">
        <w:rPr>
          <w:rFonts w:ascii="Josefin Sans" w:hAnsi="Josefin Sans"/>
        </w:rPr>
        <w:t>color</w:t>
      </w:r>
      <w:r>
        <w:rPr>
          <w:rFonts w:ascii="Josefin Sans" w:hAnsi="Josefin Sans"/>
        </w:rPr>
        <w:t>, score (this is used for ranking the different items – the item with the lowest score will appear at the top of dropdown lists in the application),</w:t>
      </w:r>
      <w:r w:rsidRPr="00016A7C">
        <w:rPr>
          <w:rFonts w:ascii="Josefin Sans" w:hAnsi="Josefin Sans"/>
        </w:rPr>
        <w:t xml:space="preserve"> and/or change the active flag then click “Save”. </w:t>
      </w:r>
    </w:p>
    <w:p w:rsidR="00DB60FF" w:rsidRPr="00016A7C" w:rsidRDefault="00DB60FF" w:rsidP="00DB60FF">
      <w:pPr>
        <w:rPr>
          <w:rFonts w:ascii="Josefin Sans" w:hAnsi="Josefin Sans"/>
        </w:rPr>
      </w:pPr>
      <w:r w:rsidRPr="00016A7C">
        <w:rPr>
          <w:rFonts w:ascii="Josefin Sans" w:hAnsi="Josefin Sans"/>
        </w:rPr>
        <w:t>Note that you can either enter the hexadecimal RRGGBB code for the color or use the pop-up color picker.</w:t>
      </w:r>
    </w:p>
    <w:p w:rsidR="00DB60FF" w:rsidRPr="00016A7C" w:rsidRDefault="00DB60FF" w:rsidP="00DB60FF">
      <w:pPr>
        <w:rPr>
          <w:rFonts w:ascii="Josefin Sans" w:hAnsi="Josefin Sans"/>
        </w:rPr>
      </w:pPr>
      <w:r w:rsidRPr="00016A7C">
        <w:rPr>
          <w:rFonts w:ascii="Josefin Sans" w:hAnsi="Josefin Sans"/>
        </w:rPr>
        <w:t xml:space="preserve">You can’t delete an existing </w:t>
      </w:r>
      <w:r>
        <w:rPr>
          <w:rFonts w:ascii="Josefin Sans" w:hAnsi="Josefin Sans"/>
        </w:rPr>
        <w:t>requirement</w:t>
      </w:r>
      <w:r w:rsidRPr="00016A7C">
        <w:rPr>
          <w:rFonts w:ascii="Josefin Sans" w:hAnsi="Josefin Sans"/>
        </w:rPr>
        <w:t xml:space="preserve"> </w:t>
      </w:r>
      <w:r>
        <w:rPr>
          <w:rFonts w:ascii="Josefin Sans" w:hAnsi="Josefin Sans"/>
        </w:rPr>
        <w:t>importance</w:t>
      </w:r>
      <w:r w:rsidRPr="00016A7C">
        <w:rPr>
          <w:rFonts w:ascii="Josefin Sans" w:hAnsi="Josefin Sans"/>
        </w:rPr>
        <w:t xml:space="preserve">, but to prevent it appearing in any drop-down-lists, change its active flag to “No” and click “Save”. To add a new </w:t>
      </w:r>
      <w:r>
        <w:rPr>
          <w:rFonts w:ascii="Josefin Sans" w:hAnsi="Josefin Sans"/>
        </w:rPr>
        <w:t>requirement</w:t>
      </w:r>
      <w:r w:rsidRPr="00016A7C">
        <w:rPr>
          <w:rFonts w:ascii="Josefin Sans" w:hAnsi="Josefin Sans"/>
        </w:rPr>
        <w:t xml:space="preserve"> </w:t>
      </w:r>
      <w:r>
        <w:rPr>
          <w:rFonts w:ascii="Josefin Sans" w:hAnsi="Josefin Sans"/>
        </w:rPr>
        <w:t>importance</w:t>
      </w:r>
      <w:r w:rsidRPr="00016A7C">
        <w:rPr>
          <w:rFonts w:ascii="Josefin Sans" w:hAnsi="Josefin Sans"/>
        </w:rPr>
        <w:t>, click the “Add” button and a new row will be added to the list which you can now edit.</w:t>
      </w:r>
    </w:p>
    <w:p w:rsidR="00DB60FF" w:rsidRPr="00016A7C" w:rsidRDefault="00DB60FF" w:rsidP="00DB60FF">
      <w:pPr>
        <w:pStyle w:val="Heading3"/>
      </w:pPr>
      <w:r>
        <w:t>3.9.2</w:t>
      </w:r>
      <w:r w:rsidRPr="00016A7C">
        <w:t>. Types</w:t>
      </w:r>
    </w:p>
    <w:p w:rsidR="00DB60FF" w:rsidRPr="00016A7C" w:rsidRDefault="00DB60FF" w:rsidP="00DB60FF">
      <w:pPr>
        <w:rPr>
          <w:rFonts w:ascii="Josefin Sans" w:hAnsi="Josefin Sans"/>
        </w:rPr>
      </w:pPr>
      <w:r w:rsidRPr="00016A7C">
        <w:rPr>
          <w:rFonts w:ascii="Josefin Sans" w:hAnsi="Josefin Sans"/>
        </w:rPr>
        <w:t xml:space="preserve">The following screen is displayed when you choose the </w:t>
      </w:r>
      <w:r>
        <w:rPr>
          <w:rFonts w:ascii="Josefin Sans" w:hAnsi="Josefin Sans"/>
        </w:rPr>
        <w:t>“</w:t>
      </w:r>
      <w:r w:rsidRPr="00016A7C">
        <w:rPr>
          <w:rFonts w:ascii="Josefin Sans" w:hAnsi="Josefin Sans"/>
        </w:rPr>
        <w:t xml:space="preserve">Types” link from the </w:t>
      </w:r>
      <w:r>
        <w:rPr>
          <w:rFonts w:ascii="Josefin Sans" w:hAnsi="Josefin Sans"/>
        </w:rPr>
        <w:t>Requirements</w:t>
      </w:r>
      <w:r w:rsidRPr="00016A7C">
        <w:rPr>
          <w:rFonts w:ascii="Josefin Sans" w:hAnsi="Josefin Sans"/>
        </w:rPr>
        <w:t xml:space="preserve"> 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lastRenderedPageBreak/>
        <w:drawing>
          <wp:inline distT="0" distB="0" distL="0" distR="0">
            <wp:extent cx="5486400" cy="2628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defined </w:t>
      </w:r>
      <w:r>
        <w:rPr>
          <w:rFonts w:ascii="Josefin Sans" w:hAnsi="Josefin Sans"/>
        </w:rPr>
        <w:t>requirement</w:t>
      </w:r>
      <w:r w:rsidRPr="00016A7C">
        <w:rPr>
          <w:rFonts w:ascii="Josefin Sans" w:hAnsi="Josefin Sans"/>
        </w:rPr>
        <w:t xml:space="preserve"> types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xml:space="preserve">® </w:t>
      </w:r>
      <w:r>
        <w:rPr>
          <w:rFonts w:ascii="Josefin Sans" w:hAnsi="Josefin Sans"/>
        </w:rPr>
        <w:t>requirement</w:t>
      </w:r>
      <w:r w:rsidRPr="00016A7C">
        <w:rPr>
          <w:rFonts w:ascii="Josefin Sans" w:hAnsi="Josefin Sans"/>
        </w:rPr>
        <w:t xml:space="preserve"> types. To edit an existing </w:t>
      </w:r>
      <w:r>
        <w:rPr>
          <w:rFonts w:ascii="Josefin Sans" w:hAnsi="Josefin Sans"/>
        </w:rPr>
        <w:t>requirement</w:t>
      </w:r>
      <w:r w:rsidRPr="00016A7C">
        <w:rPr>
          <w:rFonts w:ascii="Josefin Sans" w:hAnsi="Josefin Sans"/>
        </w:rPr>
        <w:t xml:space="preserve"> type, change the name, associated workflow, issue check-box, risk check-box, set a default type and/or change the active flag then click “</w:t>
      </w:r>
      <w:r>
        <w:rPr>
          <w:rFonts w:ascii="Josefin Sans" w:hAnsi="Josefin Sans"/>
        </w:rPr>
        <w:t>Save</w:t>
      </w:r>
      <w:r w:rsidRPr="00016A7C">
        <w:rPr>
          <w:rFonts w:ascii="Josefin Sans" w:hAnsi="Josefin Sans"/>
        </w:rPr>
        <w:t>”.</w:t>
      </w:r>
    </w:p>
    <w:p w:rsidR="00DB60FF" w:rsidRPr="00016A7C" w:rsidRDefault="00DB60FF" w:rsidP="00DB60FF">
      <w:pPr>
        <w:rPr>
          <w:rFonts w:ascii="Josefin Sans" w:hAnsi="Josefin Sans"/>
        </w:rPr>
      </w:pPr>
      <w:r w:rsidRPr="00016A7C">
        <w:rPr>
          <w:rFonts w:ascii="Josefin Sans" w:hAnsi="Josefin Sans"/>
        </w:rPr>
        <w:t xml:space="preserve">You can’t delete an existing </w:t>
      </w:r>
      <w:r>
        <w:rPr>
          <w:rFonts w:ascii="Josefin Sans" w:hAnsi="Josefin Sans"/>
        </w:rPr>
        <w:t>requirement</w:t>
      </w:r>
      <w:r w:rsidRPr="00016A7C">
        <w:rPr>
          <w:rFonts w:ascii="Josefin Sans" w:hAnsi="Josefin Sans"/>
        </w:rPr>
        <w:t xml:space="preserve"> type, but to prevent it appearing in any drop-down-lists, change its active flag to “No” and click “Save”. To add a new </w:t>
      </w:r>
      <w:r>
        <w:rPr>
          <w:rFonts w:ascii="Josefin Sans" w:hAnsi="Josefin Sans"/>
        </w:rPr>
        <w:t>requirement</w:t>
      </w:r>
      <w:r w:rsidRPr="00016A7C">
        <w:rPr>
          <w:rFonts w:ascii="Josefin Sans" w:hAnsi="Josefin Sans"/>
        </w:rPr>
        <w:t xml:space="preserve"> type, click the “Add” button and a new row will be added to the list which you can now edit.</w:t>
      </w:r>
    </w:p>
    <w:p w:rsidR="00DB60FF" w:rsidRPr="00016A7C" w:rsidRDefault="00DB60FF" w:rsidP="00DB60FF">
      <w:pPr>
        <w:rPr>
          <w:rFonts w:ascii="Josefin Sans" w:hAnsi="Josefin Sans"/>
        </w:rPr>
      </w:pPr>
      <w:r w:rsidRPr="00016A7C">
        <w:rPr>
          <w:rFonts w:ascii="Josefin Sans" w:hAnsi="Josefin Sans"/>
        </w:rPr>
        <w:t xml:space="preserve">The associated workflow drop-down list allows you to specify which workflow the </w:t>
      </w:r>
      <w:r>
        <w:rPr>
          <w:rFonts w:ascii="Josefin Sans" w:hAnsi="Josefin Sans"/>
        </w:rPr>
        <w:t>requirement</w:t>
      </w:r>
      <w:r w:rsidRPr="00016A7C">
        <w:rPr>
          <w:rFonts w:ascii="Josefin Sans" w:hAnsi="Josefin Sans"/>
        </w:rPr>
        <w:t xml:space="preserve"> type will follow. This is a very powerful feature since it allows you to configure different workflows for different requirement types; i.e. a User Story may follow a simpler review process than a Feature or Use Case requirement.</w:t>
      </w:r>
    </w:p>
    <w:p w:rsidR="00DB60FF" w:rsidRDefault="00DB60FF" w:rsidP="00DB60FF">
      <w:pPr>
        <w:rPr>
          <w:rFonts w:ascii="Josefin Sans" w:hAnsi="Josefin Sans"/>
        </w:rPr>
      </w:pPr>
      <w:r w:rsidRPr="00016A7C">
        <w:rPr>
          <w:rFonts w:ascii="Josefin Sans" w:hAnsi="Josefin Sans"/>
        </w:rPr>
        <w:t xml:space="preserve">The </w:t>
      </w:r>
      <w:r>
        <w:rPr>
          <w:rFonts w:ascii="Josefin Sans" w:hAnsi="Josefin Sans"/>
        </w:rPr>
        <w:t xml:space="preserve">Has Steps </w:t>
      </w:r>
      <w:r w:rsidRPr="00016A7C">
        <w:rPr>
          <w:rFonts w:ascii="Josefin Sans" w:hAnsi="Josefin Sans"/>
        </w:rPr>
        <w:t>check-box allow</w:t>
      </w:r>
      <w:r>
        <w:rPr>
          <w:rFonts w:ascii="Josefin Sans" w:hAnsi="Josefin Sans"/>
        </w:rPr>
        <w:t>s</w:t>
      </w:r>
      <w:r w:rsidRPr="00016A7C">
        <w:rPr>
          <w:rFonts w:ascii="Josefin Sans" w:hAnsi="Josefin Sans"/>
        </w:rPr>
        <w:t xml:space="preserve"> you to specify if the </w:t>
      </w:r>
      <w:r>
        <w:rPr>
          <w:rFonts w:ascii="Josefin Sans" w:hAnsi="Josefin Sans"/>
        </w:rPr>
        <w:t xml:space="preserve">requirement </w:t>
      </w:r>
      <w:r w:rsidRPr="00016A7C">
        <w:rPr>
          <w:rFonts w:ascii="Josefin Sans" w:hAnsi="Josefin Sans"/>
        </w:rPr>
        <w:t xml:space="preserve">type </w:t>
      </w:r>
      <w:r>
        <w:rPr>
          <w:rFonts w:ascii="Josefin Sans" w:hAnsi="Josefin Sans"/>
        </w:rPr>
        <w:t>should be able to contain scenario steps (as is typical with use cases)</w:t>
      </w:r>
      <w:r w:rsidRPr="00016A7C">
        <w:rPr>
          <w:rFonts w:ascii="Josefin Sans" w:hAnsi="Josefin Sans"/>
        </w:rPr>
        <w:t>.</w:t>
      </w:r>
    </w:p>
    <w:p w:rsidR="00DB60FF" w:rsidRPr="00016A7C" w:rsidRDefault="00DB60FF" w:rsidP="00DB60FF">
      <w:pPr>
        <w:rPr>
          <w:rFonts w:ascii="Josefin Sans" w:hAnsi="Josefin Sans"/>
        </w:rPr>
      </w:pPr>
      <w:r w:rsidRPr="00016A7C">
        <w:rPr>
          <w:rFonts w:ascii="Josefin Sans" w:hAnsi="Josefin Sans"/>
        </w:rPr>
        <w:t xml:space="preserve">The default radio button allows you to specify which </w:t>
      </w:r>
      <w:r>
        <w:rPr>
          <w:rFonts w:ascii="Josefin Sans" w:hAnsi="Josefin Sans"/>
        </w:rPr>
        <w:t xml:space="preserve">requirement </w:t>
      </w:r>
      <w:r w:rsidRPr="00016A7C">
        <w:rPr>
          <w:rFonts w:ascii="Josefin Sans" w:hAnsi="Josefin Sans"/>
        </w:rPr>
        <w:t xml:space="preserve">type should be the default for newly created </w:t>
      </w:r>
      <w:r>
        <w:rPr>
          <w:rFonts w:ascii="Josefin Sans" w:hAnsi="Josefin Sans"/>
        </w:rPr>
        <w:t>requirements</w:t>
      </w:r>
      <w:r w:rsidRPr="00016A7C">
        <w:rPr>
          <w:rFonts w:ascii="Josefin Sans" w:hAnsi="Josefin Sans"/>
        </w:rPr>
        <w:t xml:space="preserve">. This is the type that a new </w:t>
      </w:r>
      <w:r>
        <w:rPr>
          <w:rFonts w:ascii="Josefin Sans" w:hAnsi="Josefin Sans"/>
        </w:rPr>
        <w:t xml:space="preserve">requirement </w:t>
      </w:r>
      <w:r w:rsidRPr="00016A7C">
        <w:rPr>
          <w:rFonts w:ascii="Josefin Sans" w:hAnsi="Josefin Sans"/>
        </w:rPr>
        <w:t xml:space="preserve">will be set to unless changed by the creator of the </w:t>
      </w:r>
      <w:r>
        <w:rPr>
          <w:rFonts w:ascii="Josefin Sans" w:hAnsi="Josefin Sans"/>
        </w:rPr>
        <w:t>requirement</w:t>
      </w:r>
      <w:r w:rsidRPr="00016A7C">
        <w:rPr>
          <w:rFonts w:ascii="Josefin Sans" w:hAnsi="Josefin Sans"/>
        </w:rPr>
        <w:t xml:space="preserve">. Note that you must have at least one active </w:t>
      </w:r>
      <w:r>
        <w:rPr>
          <w:rFonts w:ascii="Josefin Sans" w:hAnsi="Josefin Sans"/>
        </w:rPr>
        <w:t xml:space="preserve">requirement </w:t>
      </w:r>
      <w:r w:rsidRPr="00016A7C">
        <w:rPr>
          <w:rFonts w:ascii="Josefin Sans" w:hAnsi="Josefin Sans"/>
        </w:rPr>
        <w:t>type, and you cannot set an inactive type as the default.</w:t>
      </w:r>
    </w:p>
    <w:p w:rsidR="00DB60FF" w:rsidRPr="00016A7C" w:rsidRDefault="00DB60FF" w:rsidP="00DB60FF">
      <w:pPr>
        <w:pStyle w:val="Heading3"/>
      </w:pPr>
      <w:r>
        <w:t>3.9.3</w:t>
      </w:r>
      <w:r w:rsidRPr="00016A7C">
        <w:t>. Workflows</w:t>
      </w:r>
    </w:p>
    <w:p w:rsidR="00DB60FF" w:rsidRPr="00016A7C" w:rsidRDefault="00DB60FF" w:rsidP="00DB60FF">
      <w:pPr>
        <w:rPr>
          <w:rFonts w:ascii="Josefin Sans" w:hAnsi="Josefin Sans"/>
        </w:rPr>
      </w:pPr>
      <w:r w:rsidRPr="00016A7C">
        <w:rPr>
          <w:rFonts w:ascii="Josefin Sans" w:hAnsi="Josefin Sans"/>
        </w:rPr>
        <w:t xml:space="preserve">Clicking on the “Workflow” link under the Requirements heading, brings up the list of defined requirement workflows for the current </w:t>
      </w:r>
      <w:r>
        <w:rPr>
          <w:rFonts w:ascii="Josefin Sans" w:hAnsi="Josefin Sans"/>
        </w:rPr>
        <w:t>template</w:t>
      </w:r>
      <w:r w:rsidRPr="00016A7C">
        <w:rPr>
          <w:rFonts w:ascii="Josefin Sans" w:hAnsi="Josefin Sans"/>
        </w:rPr>
        <w:t xml:space="preserve">. A workflow is a predefined sequence of requirement statuses linked together by “workflow transitions” to enable a newly created requirement to be reviewed, prioritized, assigned, developed and tested, as well as to handle exception cases such as the case of a rejected or obsolete requirement. The workflow list screen for the sample </w:t>
      </w:r>
      <w:r>
        <w:rPr>
          <w:rFonts w:ascii="Josefin Sans" w:hAnsi="Josefin Sans"/>
        </w:rPr>
        <w:t>template</w:t>
      </w:r>
      <w:r w:rsidRPr="00016A7C">
        <w:rPr>
          <w:rFonts w:ascii="Josefin Sans" w:hAnsi="Josefin Sans"/>
        </w:rPr>
        <w:t xml:space="preserve"> is illustrated below:</w:t>
      </w:r>
    </w:p>
    <w:p w:rsidR="00DB60FF" w:rsidRPr="00016A7C" w:rsidRDefault="00317225" w:rsidP="00DB60FF">
      <w:pPr>
        <w:rPr>
          <w:rFonts w:ascii="Josefin Sans" w:hAnsi="Josefin Sans"/>
        </w:rPr>
      </w:pPr>
      <w:r>
        <w:rPr>
          <w:noProof/>
        </w:rPr>
        <w:lastRenderedPageBreak/>
        <w:drawing>
          <wp:inline distT="0" distB="0" distL="0" distR="0">
            <wp:extent cx="54864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r w:rsidR="00DB60FF" w:rsidRPr="00016A7C">
        <w:rPr>
          <w:rFonts w:ascii="Josefin Sans" w:hAnsi="Josefin Sans"/>
        </w:rPr>
        <w:t xml:space="preserve"> </w:t>
      </w:r>
    </w:p>
    <w:p w:rsidR="00DB60FF" w:rsidRPr="00016A7C" w:rsidRDefault="00DB60FF" w:rsidP="00DB60FF">
      <w:pPr>
        <w:rPr>
          <w:rFonts w:ascii="Josefin Sans" w:hAnsi="Josefin Sans"/>
        </w:rPr>
      </w:pPr>
      <w:r w:rsidRPr="00016A7C">
        <w:rPr>
          <w:rFonts w:ascii="Josefin Sans" w:hAnsi="Josefin Sans"/>
        </w:rPr>
        <w:t xml:space="preserve">You can have as many workflows as you like in a </w:t>
      </w:r>
      <w:r>
        <w:rPr>
          <w:rFonts w:ascii="Josefin Sans" w:hAnsi="Josefin Sans"/>
        </w:rPr>
        <w:t>template</w:t>
      </w:r>
      <w:r w:rsidRPr="00016A7C">
        <w:rPr>
          <w:rFonts w:ascii="Josefin Sans" w:hAnsi="Josefin Sans"/>
        </w:rPr>
        <w:t xml:space="preserve">, but only one can be marked as the default. Each requirement type must be assigned to a workflow. To modify the name, default flag, and/or active flag of an existing workflow, change the values in the appropriate text-box, radio-button, or drop-down list and click the “Save” button. To add a new workflow, click the ‘Add Workflow’ link and a new workflow will be created with the standard </w:t>
      </w:r>
      <w:r>
        <w:rPr>
          <w:rFonts w:ascii="Josefin Sans" w:hAnsi="Josefin Sans"/>
        </w:rPr>
        <w:t>SpiraPlan</w:t>
      </w:r>
      <w:r w:rsidRPr="00016A7C">
        <w:rPr>
          <w:rFonts w:ascii="Josefin Sans" w:hAnsi="Josefin Sans"/>
        </w:rPr>
        <w:t>® steps and transitions.</w:t>
      </w:r>
    </w:p>
    <w:p w:rsidR="00DB60FF" w:rsidRDefault="00DB60FF" w:rsidP="00DB60FF">
      <w:pPr>
        <w:rPr>
          <w:rFonts w:ascii="Josefin Sans" w:hAnsi="Josefin Sans"/>
        </w:rPr>
      </w:pPr>
      <w:r w:rsidRPr="00016A7C">
        <w:rPr>
          <w:rFonts w:ascii="Josefin Sans" w:hAnsi="Josefin Sans"/>
        </w:rPr>
        <w:t>Note: You cannot make a workflow inactive that is currently linked to a requirement type. This is important as all requirement types need to be linked to an active workflow at all times.</w:t>
      </w:r>
    </w:p>
    <w:p w:rsidR="00DB60FF" w:rsidRDefault="00DB60FF" w:rsidP="00DB60FF">
      <w:pPr>
        <w:rPr>
          <w:rFonts w:ascii="Josefin Sans" w:hAnsi="Josefin Sans"/>
        </w:rPr>
      </w:pPr>
    </w:p>
    <w:p w:rsidR="00DB60FF" w:rsidRDefault="00DB60FF" w:rsidP="00DB60FF">
      <w:pPr>
        <w:pStyle w:val="Heading4"/>
        <w:rPr>
          <w:rFonts w:ascii="Josefin Sans" w:hAnsi="Josefin Sans"/>
        </w:rPr>
      </w:pPr>
      <w:r>
        <w:rPr>
          <w:rFonts w:ascii="Josefin Sans" w:hAnsi="Josefin Sans"/>
        </w:rPr>
        <w:t>3.9.3</w:t>
      </w:r>
      <w:r w:rsidRPr="00016A7C">
        <w:rPr>
          <w:rFonts w:ascii="Josefin Sans" w:hAnsi="Josefin Sans"/>
        </w:rPr>
        <w:t>.1. Edit Workflow Details</w:t>
      </w:r>
    </w:p>
    <w:p w:rsidR="00DB60FF" w:rsidRDefault="00DB60FF" w:rsidP="00DB60FF">
      <w:pPr>
        <w:keepNext/>
        <w:keepLines/>
        <w:rPr>
          <w:rFonts w:ascii="Josefin Sans" w:hAnsi="Josefin Sans"/>
        </w:rPr>
      </w:pPr>
      <w:r w:rsidRPr="00016A7C">
        <w:rPr>
          <w:rFonts w:ascii="Josefin Sans" w:hAnsi="Josefin Sans"/>
        </w:rPr>
        <w:t>Clicking on the ‘Steps’ button of a workflow brings up the following screen that lists all the workflow steps and workflow transitions that comprise the workflow:</w:t>
      </w:r>
    </w:p>
    <w:p w:rsidR="00DB60FF" w:rsidRPr="00016A7C" w:rsidRDefault="00317225" w:rsidP="00DB60FF">
      <w:pPr>
        <w:rPr>
          <w:rFonts w:ascii="Josefin Sans" w:hAnsi="Josefin Sans"/>
        </w:rPr>
      </w:pPr>
      <w:r>
        <w:rPr>
          <w:noProof/>
        </w:rPr>
        <w:drawing>
          <wp:inline distT="0" distB="0" distL="0" distR="0">
            <wp:extent cx="5486400" cy="41433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41433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lastRenderedPageBreak/>
        <w:t xml:space="preserve">This page lists in the left-most column all the various requirement statuses defined in the system. The next column lists all the possible transitions that can occur </w:t>
      </w:r>
      <w:r w:rsidRPr="00016A7C">
        <w:rPr>
          <w:rFonts w:ascii="Josefin Sans" w:hAnsi="Josefin Sans"/>
          <w:i/>
        </w:rPr>
        <w:t>from that status</w:t>
      </w:r>
      <w:r w:rsidRPr="00016A7C">
        <w:rPr>
          <w:rFonts w:ascii="Josefin Sans" w:hAnsi="Josefin Sans"/>
        </w:rPr>
        <w:t xml:space="preserve">. In addition, with each transition is listed the name of the resulting </w:t>
      </w:r>
      <w:r w:rsidRPr="00016A7C">
        <w:rPr>
          <w:rFonts w:ascii="Josefin Sans" w:hAnsi="Josefin Sans"/>
          <w:i/>
        </w:rPr>
        <w:t>destination status</w:t>
      </w:r>
      <w:r w:rsidRPr="00016A7C">
        <w:rPr>
          <w:rFonts w:ascii="Josefin Sans" w:hAnsi="Josefin Sans"/>
        </w:rPr>
        <w:t xml:space="preserve"> that the transition leads to. E.g. from the Requested status, depending on your role (see later) the user can move the requirement to either Accepted or Under Review, depending on which transition the user takes.</w:t>
      </w:r>
    </w:p>
    <w:p w:rsidR="00DB60FF" w:rsidRPr="00016A7C" w:rsidRDefault="00DB60FF" w:rsidP="00DB60FF">
      <w:pPr>
        <w:rPr>
          <w:rFonts w:ascii="Josefin Sans" w:hAnsi="Josefin Sans"/>
        </w:rPr>
      </w:pPr>
      <w:r w:rsidRPr="00016A7C">
        <w:rPr>
          <w:rFonts w:ascii="Josefin Sans" w:hAnsi="Josefin Sans"/>
        </w:rPr>
        <w:t>Clicking on the name of a step or transition takes you to the appropriate details page (see below) where you can set the properties of the step or transition respectively. To delete an existing transition, click the ‘x button after the transition name, and to add a new transition, click the ‘Add Transition’ button in the Operations column.</w:t>
      </w:r>
    </w:p>
    <w:p w:rsidR="00DB60FF" w:rsidRPr="00016A7C" w:rsidRDefault="00DB60FF" w:rsidP="00DB60FF">
      <w:pPr>
        <w:pStyle w:val="Heading4"/>
        <w:rPr>
          <w:rFonts w:ascii="Josefin Sans" w:hAnsi="Josefin Sans"/>
        </w:rPr>
      </w:pPr>
      <w:r>
        <w:rPr>
          <w:rFonts w:ascii="Josefin Sans" w:hAnsi="Josefin Sans"/>
        </w:rPr>
        <w:t>3.9.3</w:t>
      </w:r>
      <w:r w:rsidRPr="00016A7C">
        <w:rPr>
          <w:rFonts w:ascii="Josefin Sans" w:hAnsi="Josefin Sans"/>
        </w:rPr>
        <w:t>.2. Edit Workflow Transition</w:t>
      </w:r>
    </w:p>
    <w:p w:rsidR="00DB60FF" w:rsidRPr="00016A7C" w:rsidRDefault="00DB60FF" w:rsidP="00DB60FF">
      <w:pPr>
        <w:rPr>
          <w:rFonts w:ascii="Josefin Sans" w:hAnsi="Josefin Sans"/>
        </w:rPr>
      </w:pPr>
      <w:r w:rsidRPr="00016A7C">
        <w:rPr>
          <w:rFonts w:ascii="Josefin Sans" w:hAnsi="Josefin Sans"/>
        </w:rPr>
        <w:t>When you click on the transition name link from the previous screen, you are taken to the workflow transition details screen:</w:t>
      </w:r>
    </w:p>
    <w:p w:rsidR="00DB60FF" w:rsidRPr="00016A7C" w:rsidRDefault="00317225" w:rsidP="00DB60FF">
      <w:pPr>
        <w:rPr>
          <w:rFonts w:ascii="Josefin Sans" w:hAnsi="Josefin Sans"/>
        </w:rPr>
      </w:pPr>
      <w:r>
        <w:rPr>
          <w:noProof/>
        </w:rPr>
        <w:lastRenderedPageBreak/>
        <w:drawing>
          <wp:inline distT="0" distB="0" distL="0" distR="0">
            <wp:extent cx="5486400" cy="6248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62484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top part of the screen is the “workflow browser” which illustrates how the transition relates to the workflow as a whole. It displays the current transition in the middle, with the originating and destination steps listed to either side. Clicking on either requirement status name will take you to the appropriate workflow step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This part of the screen lets you change the name of the transition. If a digital signature from the user is required to authorize and record the transition, set the toggle to yes for “Require Electronic Signature”.</w:t>
      </w:r>
    </w:p>
    <w:p w:rsidR="00DB60FF" w:rsidRPr="00016A7C" w:rsidRDefault="00DB60FF" w:rsidP="00DB60FF">
      <w:pPr>
        <w:rPr>
          <w:rFonts w:ascii="Josefin Sans" w:hAnsi="Josefin Sans"/>
        </w:rPr>
      </w:pPr>
      <w:r w:rsidRPr="00016A7C">
        <w:rPr>
          <w:rFonts w:ascii="Josefin Sans" w:hAnsi="Josefin Sans"/>
        </w:rPr>
        <w:t>In addition, each transition has a series of conditions which need to be satisfied for a user to actually execute the transition (i.e. move the requirement from the originating status to the destination status):</w:t>
      </w:r>
    </w:p>
    <w:p w:rsidR="00DB60FF" w:rsidRPr="00016A7C" w:rsidRDefault="00DB60FF" w:rsidP="00DB60FF">
      <w:pPr>
        <w:rPr>
          <w:rFonts w:ascii="Josefin Sans" w:hAnsi="Josefin Sans"/>
        </w:rPr>
      </w:pPr>
      <w:r w:rsidRPr="00016A7C">
        <w:rPr>
          <w:rFonts w:ascii="Josefin Sans" w:hAnsi="Josefin Sans"/>
        </w:rPr>
        <w:t>The conditions section allows you to set three types of user role:</w:t>
      </w:r>
    </w:p>
    <w:p w:rsidR="00DB60FF" w:rsidRPr="00016A7C" w:rsidRDefault="00DB60FF" w:rsidP="00DB60FF">
      <w:pPr>
        <w:numPr>
          <w:ilvl w:val="0"/>
          <w:numId w:val="4"/>
        </w:numPr>
        <w:rPr>
          <w:rFonts w:ascii="Josefin Sans" w:hAnsi="Josefin Sans"/>
        </w:rPr>
      </w:pPr>
      <w:r w:rsidRPr="00016A7C">
        <w:rPr>
          <w:rFonts w:ascii="Josefin Sans" w:hAnsi="Josefin Sans"/>
        </w:rPr>
        <w:lastRenderedPageBreak/>
        <w:t>The author of the requirement can be allowed to execute the transition. For example, when a requirement is marked as Completed, the author might be allowed to move it to Obsolete when it’s no longer applicable.</w:t>
      </w:r>
    </w:p>
    <w:p w:rsidR="00DB60FF" w:rsidRPr="00016A7C" w:rsidRDefault="00DB60FF" w:rsidP="00DB60FF">
      <w:pPr>
        <w:numPr>
          <w:ilvl w:val="0"/>
          <w:numId w:val="4"/>
        </w:numPr>
        <w:rPr>
          <w:rFonts w:ascii="Josefin Sans" w:hAnsi="Josefin Sans"/>
        </w:rPr>
      </w:pPr>
      <w:r w:rsidRPr="00016A7C">
        <w:rPr>
          <w:rFonts w:ascii="Josefin Sans" w:hAnsi="Josefin Sans"/>
        </w:rPr>
        <w:t xml:space="preserve">The owner of the requirement can be allowed to execute the transition. For example, when a requirement is marked as Under Review, the assigned owner should be the only one who’s allowed to move it to Accepted. </w:t>
      </w:r>
    </w:p>
    <w:p w:rsidR="00DB60FF" w:rsidRPr="00016A7C" w:rsidRDefault="00DB60FF" w:rsidP="00DB60FF">
      <w:pPr>
        <w:numPr>
          <w:ilvl w:val="0"/>
          <w:numId w:val="4"/>
        </w:numPr>
        <w:rPr>
          <w:rFonts w:ascii="Josefin Sans" w:hAnsi="Josefin Sans"/>
        </w:rPr>
      </w:pPr>
      <w:r w:rsidRPr="00016A7C">
        <w:rPr>
          <w:rFonts w:ascii="Josefin Sans" w:hAnsi="Josefin Sans"/>
        </w:rPr>
        <w:t>A user with a specified role can be allowed to execute the transition regardless of whether they are the author or owner. For example a user with role “Manager” might want the power to close all requirements regardless of ownership status.</w:t>
      </w:r>
    </w:p>
    <w:p w:rsidR="00DB60FF" w:rsidRPr="00016A7C" w:rsidRDefault="00DB60FF" w:rsidP="00DB60FF">
      <w:pPr>
        <w:ind w:left="360"/>
        <w:rPr>
          <w:rFonts w:ascii="Josefin Sans" w:hAnsi="Josefin Sans"/>
        </w:rPr>
      </w:pPr>
      <w:r w:rsidRPr="00016A7C">
        <w:rPr>
          <w:rFonts w:ascii="Josefin Sans" w:hAnsi="Josefin Sans"/>
        </w:rPr>
        <w:t>You can set any of these conditions by changing the drop-down list and/or check-boxes and clicking the appropriate “Save” button.</w:t>
      </w:r>
    </w:p>
    <w:p w:rsidR="00DB60FF" w:rsidRPr="00016A7C" w:rsidRDefault="00DB60FF" w:rsidP="00DB60FF">
      <w:pPr>
        <w:pStyle w:val="Heading4"/>
        <w:rPr>
          <w:rFonts w:ascii="Josefin Sans" w:hAnsi="Josefin Sans"/>
        </w:rPr>
      </w:pPr>
      <w:r>
        <w:rPr>
          <w:rFonts w:ascii="Josefin Sans" w:hAnsi="Josefin Sans"/>
        </w:rPr>
        <w:t>3.9.3</w:t>
      </w:r>
      <w:r w:rsidRPr="00016A7C">
        <w:rPr>
          <w:rFonts w:ascii="Josefin Sans" w:hAnsi="Josefin Sans"/>
        </w:rPr>
        <w:t>.3. Edit Workflow Step</w:t>
      </w:r>
    </w:p>
    <w:p w:rsidR="00DB60FF" w:rsidRPr="00016A7C" w:rsidRDefault="00DB60FF" w:rsidP="00DB60FF">
      <w:pPr>
        <w:rPr>
          <w:rFonts w:ascii="Josefin Sans" w:hAnsi="Josefin Sans"/>
        </w:rPr>
      </w:pPr>
      <w:r w:rsidRPr="00016A7C">
        <w:rPr>
          <w:rFonts w:ascii="Josefin Sans" w:hAnsi="Josefin Sans"/>
        </w:rPr>
        <w:t>When you click on the requirement status name link from either of the previous screens, you are taken to the workflow step details screen:</w:t>
      </w:r>
    </w:p>
    <w:p w:rsidR="00DB60FF" w:rsidRPr="00016A7C" w:rsidRDefault="00317225" w:rsidP="00DB60FF">
      <w:pPr>
        <w:rPr>
          <w:rFonts w:ascii="Josefin Sans" w:hAnsi="Josefin Sans"/>
        </w:rPr>
      </w:pPr>
      <w:r>
        <w:rPr>
          <w:noProof/>
        </w:rPr>
        <w:drawing>
          <wp:inline distT="0" distB="0" distL="0" distR="0">
            <wp:extent cx="5486400" cy="2295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22955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top part of the screen is the “workflow browser” which illustrates how the step relates to the workflow as a whole. It displays the current requirement status in the middle, with the possible originating and destination transitions listed to either side. Clicking on either workflow transition name will take you to the appropriate workflow transition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 xml:space="preserve">This page allows you to define the behavior of the various requirement fields (i.e. those that are a standard part of </w:t>
      </w:r>
      <w:r>
        <w:rPr>
          <w:rFonts w:ascii="Josefin Sans" w:hAnsi="Josefin Sans"/>
        </w:rPr>
        <w:t>SpiraPlan</w:t>
      </w:r>
      <w:r w:rsidRPr="00016A7C">
        <w:rPr>
          <w:rFonts w:ascii="Josefin Sans" w:hAnsi="Josefin Sans"/>
        </w:rPr>
        <w:t>® such as Importance):</w:t>
      </w:r>
    </w:p>
    <w:p w:rsidR="00DB60FF" w:rsidRPr="00016A7C" w:rsidRDefault="00317225" w:rsidP="00DB60FF">
      <w:pPr>
        <w:rPr>
          <w:rFonts w:ascii="Josefin Sans" w:hAnsi="Josefin Sans"/>
        </w:rPr>
      </w:pPr>
      <w:r>
        <w:rPr>
          <w:noProof/>
        </w:rPr>
        <w:lastRenderedPageBreak/>
        <w:drawing>
          <wp:inline distT="0" distB="0" distL="0" distR="0">
            <wp:extent cx="4686300" cy="34385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86300" cy="34385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page also allows you to define the behavior of the various requirement custom properties for this particular step in the workflow:</w:t>
      </w:r>
    </w:p>
    <w:p w:rsidR="00DB60FF" w:rsidRPr="00016A7C" w:rsidRDefault="00317225" w:rsidP="00DB60FF">
      <w:pPr>
        <w:rPr>
          <w:rFonts w:ascii="Josefin Sans" w:hAnsi="Josefin Sans"/>
        </w:rPr>
      </w:pPr>
      <w:r>
        <w:rPr>
          <w:noProof/>
        </w:rPr>
        <w:drawing>
          <wp:inline distT="0" distB="0" distL="0" distR="0">
            <wp:extent cx="5486400" cy="28670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8670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can set each of the fields/custom properties as being:</w:t>
      </w:r>
    </w:p>
    <w:p w:rsidR="00DB60FF" w:rsidRPr="00016A7C" w:rsidRDefault="00DB60FF" w:rsidP="00DB60FF">
      <w:pPr>
        <w:numPr>
          <w:ilvl w:val="0"/>
          <w:numId w:val="4"/>
        </w:numPr>
        <w:rPr>
          <w:rFonts w:ascii="Josefin Sans" w:hAnsi="Josefin Sans"/>
        </w:rPr>
      </w:pPr>
      <w:r w:rsidRPr="00016A7C">
        <w:rPr>
          <w:rFonts w:ascii="Josefin Sans" w:hAnsi="Josefin Sans"/>
          <w:b/>
        </w:rPr>
        <w:t>Hidden</w:t>
      </w:r>
      <w:r w:rsidRPr="00016A7C">
        <w:rPr>
          <w:rFonts w:ascii="Josefin Sans" w:hAnsi="Josefin Sans"/>
        </w:rPr>
        <w:t xml:space="preserve"> – The field / custom property will not be displayed when the requirement is in this status</w:t>
      </w:r>
    </w:p>
    <w:p w:rsidR="00DB60FF" w:rsidRPr="00016A7C" w:rsidRDefault="00DB60FF" w:rsidP="00DB60FF">
      <w:pPr>
        <w:numPr>
          <w:ilvl w:val="0"/>
          <w:numId w:val="4"/>
        </w:numPr>
        <w:rPr>
          <w:rFonts w:ascii="Josefin Sans" w:hAnsi="Josefin Sans"/>
        </w:rPr>
      </w:pPr>
      <w:r w:rsidRPr="00016A7C">
        <w:rPr>
          <w:rFonts w:ascii="Josefin Sans" w:hAnsi="Josefin Sans"/>
          <w:b/>
        </w:rPr>
        <w:t>Disabled</w:t>
      </w:r>
      <w:r w:rsidRPr="00016A7C">
        <w:rPr>
          <w:rFonts w:ascii="Josefin Sans" w:hAnsi="Josefin Sans"/>
        </w:rPr>
        <w:t xml:space="preserve"> – The field / custom property will be displayed, but will be greyed-out and read-only</w:t>
      </w:r>
    </w:p>
    <w:p w:rsidR="00DB60FF" w:rsidRPr="00016A7C" w:rsidRDefault="00DB60FF" w:rsidP="00DB60FF">
      <w:pPr>
        <w:numPr>
          <w:ilvl w:val="0"/>
          <w:numId w:val="4"/>
        </w:numPr>
        <w:rPr>
          <w:rFonts w:ascii="Josefin Sans" w:hAnsi="Josefin Sans"/>
        </w:rPr>
      </w:pPr>
      <w:r w:rsidRPr="00016A7C">
        <w:rPr>
          <w:rFonts w:ascii="Josefin Sans" w:hAnsi="Josefin Sans"/>
          <w:b/>
        </w:rPr>
        <w:t>Required</w:t>
      </w:r>
      <w:r w:rsidRPr="00016A7C">
        <w:rPr>
          <w:rFonts w:ascii="Josefin Sans" w:hAnsi="Josefin Sans"/>
        </w:rPr>
        <w:t xml:space="preserve"> – The field / custom property will be required when the requirement is in this status</w:t>
      </w:r>
    </w:p>
    <w:p w:rsidR="00DB60FF" w:rsidRPr="00016A7C" w:rsidRDefault="00DB60FF" w:rsidP="00DB60FF">
      <w:pPr>
        <w:rPr>
          <w:rFonts w:ascii="Josefin Sans" w:hAnsi="Josefin Sans"/>
        </w:rPr>
      </w:pPr>
      <w:r w:rsidRPr="00016A7C">
        <w:rPr>
          <w:rFonts w:ascii="Josefin Sans" w:hAnsi="Josefin Sans"/>
        </w:rPr>
        <w:t xml:space="preserve">Note that you cannot set a field/property as being required and either disabled or hidden since this would prevent a user from ever updating the requirement. For example, when a requirement is in the Requested status, you </w:t>
      </w:r>
      <w:r w:rsidRPr="00016A7C">
        <w:rPr>
          <w:rFonts w:ascii="Josefin Sans" w:hAnsi="Josefin Sans"/>
        </w:rPr>
        <w:lastRenderedPageBreak/>
        <w:t>might make the owner field hidden (since the author shouldn’t need to know who will ultimately own it), when it gets to the Accepted status, you might make the field enabled, and when it gets to the In Progress status, you might make it enabled and required. This allows you to tailor the information gathered to the appropriate place in the workflow.</w:t>
      </w:r>
    </w:p>
    <w:p w:rsidR="00DB60FF" w:rsidRPr="00016A7C" w:rsidRDefault="00DB60FF" w:rsidP="00DB60FF">
      <w:pPr>
        <w:rPr>
          <w:rFonts w:ascii="Josefin Sans" w:hAnsi="Josefin Sans"/>
        </w:rPr>
      </w:pPr>
      <w:r w:rsidRPr="00016A7C">
        <w:rPr>
          <w:rFonts w:ascii="Josefin Sans" w:hAnsi="Josefin Sans"/>
        </w:rPr>
        <w:t>To actually make these changes, all you need to do is select the appropriate checkboxes in the list of fields and custom properties and click the corresponding “Save” button.</w:t>
      </w:r>
    </w:p>
    <w:p w:rsidR="00DB60FF" w:rsidRPr="00016A7C" w:rsidRDefault="00DB60FF" w:rsidP="00DB60FF">
      <w:pPr>
        <w:pStyle w:val="Heading2"/>
      </w:pPr>
      <w:r>
        <w:br w:type="page"/>
      </w:r>
      <w:bookmarkStart w:id="19" w:name="_Toc6571730"/>
      <w:r>
        <w:lastRenderedPageBreak/>
        <w:t>3.10.</w:t>
      </w:r>
      <w:r w:rsidRPr="00016A7C">
        <w:t xml:space="preserve"> </w:t>
      </w:r>
      <w:r>
        <w:t>Template: Releases</w:t>
      </w:r>
      <w:bookmarkEnd w:id="19"/>
    </w:p>
    <w:p w:rsidR="00DB60FF" w:rsidRPr="00016A7C" w:rsidRDefault="00DB60FF" w:rsidP="00DB60FF">
      <w:pPr>
        <w:pStyle w:val="Heading3"/>
      </w:pPr>
      <w:r>
        <w:t>3.10.1</w:t>
      </w:r>
      <w:r w:rsidRPr="00016A7C">
        <w:t>. Release Workflows</w:t>
      </w:r>
    </w:p>
    <w:p w:rsidR="00DB60FF" w:rsidRPr="00016A7C" w:rsidRDefault="00DB60FF" w:rsidP="00DB60FF">
      <w:pPr>
        <w:rPr>
          <w:rFonts w:ascii="Josefin Sans" w:hAnsi="Josefin Sans"/>
        </w:rPr>
      </w:pPr>
      <w:r w:rsidRPr="00016A7C">
        <w:rPr>
          <w:rFonts w:ascii="Josefin Sans" w:hAnsi="Josefin Sans"/>
        </w:rPr>
        <w:t xml:space="preserve">Clicking on the “Release Workflows” link under the Planning heading, brings up the list of defined release workflows for the current </w:t>
      </w:r>
      <w:r>
        <w:rPr>
          <w:rFonts w:ascii="Josefin Sans" w:hAnsi="Josefin Sans"/>
        </w:rPr>
        <w:t>template</w:t>
      </w:r>
      <w:r w:rsidRPr="00016A7C">
        <w:rPr>
          <w:rFonts w:ascii="Josefin Sans" w:hAnsi="Josefin Sans"/>
        </w:rPr>
        <w:t xml:space="preserve">. A workflow is a predefined sequence of release statuses linked together by “workflow transitions” to enable a newly created release to be reviewed, prioritized, assigned, developed and tested, as well as to handle exception cases such as the case of a cancelled or deferred release. The workflow list screen for the sample </w:t>
      </w:r>
      <w:r>
        <w:rPr>
          <w:rFonts w:ascii="Josefin Sans" w:hAnsi="Josefin Sans"/>
        </w:rPr>
        <w:t>template</w:t>
      </w:r>
      <w:r w:rsidRPr="00016A7C">
        <w:rPr>
          <w:rFonts w:ascii="Josefin Sans" w:hAnsi="Josefin Sans"/>
        </w:rPr>
        <w:t xml:space="preserve"> is illustrated below:</w:t>
      </w:r>
    </w:p>
    <w:p w:rsidR="00DB60FF" w:rsidRPr="00016A7C" w:rsidRDefault="00317225" w:rsidP="00DB60FF">
      <w:pPr>
        <w:rPr>
          <w:rFonts w:ascii="Josefin Sans" w:hAnsi="Josefin Sans"/>
        </w:rPr>
      </w:pPr>
      <w:r>
        <w:rPr>
          <w:noProof/>
        </w:rPr>
        <w:drawing>
          <wp:inline distT="0" distB="0" distL="0" distR="0">
            <wp:extent cx="5486400" cy="29813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screen displays a list of all the standard release types in the system. The associated workflow drop-down list allows you to specify which workflow the release type will follow. This is a very powerful feature since it allows you to configure different workflows for different release types; i.e. a Major release may follow a different process than an iteration.</w:t>
      </w:r>
    </w:p>
    <w:p w:rsidR="00DB60FF" w:rsidRPr="00016A7C" w:rsidRDefault="00DB60FF" w:rsidP="00DB60FF">
      <w:pPr>
        <w:rPr>
          <w:rFonts w:ascii="Josefin Sans" w:hAnsi="Josefin Sans"/>
        </w:rPr>
      </w:pPr>
      <w:r w:rsidRPr="00016A7C">
        <w:rPr>
          <w:rFonts w:ascii="Josefin Sans" w:hAnsi="Josefin Sans"/>
        </w:rPr>
        <w:t xml:space="preserve">You can have as many workflows as you like in a </w:t>
      </w:r>
      <w:r>
        <w:rPr>
          <w:rFonts w:ascii="Josefin Sans" w:hAnsi="Josefin Sans"/>
        </w:rPr>
        <w:t>template</w:t>
      </w:r>
      <w:r w:rsidRPr="00016A7C">
        <w:rPr>
          <w:rFonts w:ascii="Josefin Sans" w:hAnsi="Josefin Sans"/>
        </w:rPr>
        <w:t xml:space="preserve">, but only one can be marked as the default. Each release type must be assigned to a workflow. To modify the name, default flag, and/or active flag of an existing workflow, change the values in the appropriate text-box, radio-button, or drop-down list and click the “Save” button. To add a new workflow, click the ‘Add Workflow’ link and a new workflow will be created with the standard </w:t>
      </w:r>
      <w:r>
        <w:rPr>
          <w:rFonts w:ascii="Josefin Sans" w:hAnsi="Josefin Sans"/>
        </w:rPr>
        <w:t>SpiraPlan</w:t>
      </w:r>
      <w:r w:rsidRPr="00016A7C">
        <w:rPr>
          <w:rFonts w:ascii="Josefin Sans" w:hAnsi="Josefin Sans"/>
        </w:rPr>
        <w:t>® steps and transitions.</w:t>
      </w:r>
    </w:p>
    <w:p w:rsidR="00DB60FF" w:rsidRPr="00016A7C" w:rsidRDefault="00DB60FF" w:rsidP="00DB60FF">
      <w:pPr>
        <w:rPr>
          <w:rFonts w:ascii="Josefin Sans" w:hAnsi="Josefin Sans"/>
        </w:rPr>
      </w:pPr>
      <w:r w:rsidRPr="00016A7C">
        <w:rPr>
          <w:rFonts w:ascii="Josefin Sans" w:hAnsi="Josefin Sans"/>
        </w:rPr>
        <w:t>Note: You can only assign an active workflow to a release type, and similarly you cannot make a workflow inactive that is currently linked to a release type. This is important as all release types need to be linked to an active workflow at all times.</w:t>
      </w:r>
    </w:p>
    <w:p w:rsidR="00DB60FF" w:rsidRPr="00016A7C" w:rsidRDefault="00DB60FF" w:rsidP="00DB60FF">
      <w:pPr>
        <w:pStyle w:val="Heading4"/>
        <w:rPr>
          <w:rFonts w:ascii="Josefin Sans" w:hAnsi="Josefin Sans"/>
        </w:rPr>
      </w:pPr>
      <w:r>
        <w:rPr>
          <w:rFonts w:ascii="Josefin Sans" w:hAnsi="Josefin Sans"/>
        </w:rPr>
        <w:lastRenderedPageBreak/>
        <w:t>3.10.1</w:t>
      </w:r>
      <w:r w:rsidRPr="00016A7C">
        <w:rPr>
          <w:rFonts w:ascii="Josefin Sans" w:hAnsi="Josefin Sans"/>
        </w:rPr>
        <w:t>.1. Edit Workflow Details</w:t>
      </w:r>
    </w:p>
    <w:p w:rsidR="00DB60FF" w:rsidRPr="00016A7C" w:rsidRDefault="00DB60FF" w:rsidP="00DB60FF">
      <w:pPr>
        <w:keepNext/>
        <w:keepLines/>
        <w:rPr>
          <w:rFonts w:ascii="Josefin Sans" w:hAnsi="Josefin Sans"/>
        </w:rPr>
      </w:pPr>
      <w:r w:rsidRPr="00016A7C">
        <w:rPr>
          <w:rFonts w:ascii="Josefin Sans" w:hAnsi="Josefin Sans"/>
        </w:rPr>
        <w:t>Clicking on the ‘Steps’ hyperlink of a workflow brings up the following screen that lists all the workflow steps and workflow transitions that comprise the workflow:</w:t>
      </w:r>
    </w:p>
    <w:p w:rsidR="00DB60FF" w:rsidRPr="00016A7C" w:rsidRDefault="00317225" w:rsidP="00DB60FF">
      <w:pPr>
        <w:rPr>
          <w:rFonts w:ascii="Josefin Sans" w:hAnsi="Josefin Sans"/>
        </w:rPr>
      </w:pPr>
      <w:r>
        <w:rPr>
          <w:noProof/>
        </w:rPr>
        <w:drawing>
          <wp:inline distT="0" distB="0" distL="0" distR="0">
            <wp:extent cx="5486400" cy="39719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39719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page lists in the left-most column all the various release statuses defined in the system. The next column lists all the possible transitions that can occur </w:t>
      </w:r>
      <w:r w:rsidRPr="00016A7C">
        <w:rPr>
          <w:rFonts w:ascii="Josefin Sans" w:hAnsi="Josefin Sans"/>
          <w:i/>
        </w:rPr>
        <w:t>from that status</w:t>
      </w:r>
      <w:r w:rsidRPr="00016A7C">
        <w:rPr>
          <w:rFonts w:ascii="Josefin Sans" w:hAnsi="Josefin Sans"/>
        </w:rPr>
        <w:t xml:space="preserve">. In addition, with each transition is listed the name of the resulting </w:t>
      </w:r>
      <w:r w:rsidRPr="00016A7C">
        <w:rPr>
          <w:rFonts w:ascii="Josefin Sans" w:hAnsi="Josefin Sans"/>
          <w:i/>
        </w:rPr>
        <w:t>destination status</w:t>
      </w:r>
      <w:r w:rsidRPr="00016A7C">
        <w:rPr>
          <w:rFonts w:ascii="Josefin Sans" w:hAnsi="Josefin Sans"/>
        </w:rPr>
        <w:t xml:space="preserve"> that the transition leads to. E.g. from the Planned status, depending on your role (see later) the user can move the release to either Cancelled, Deferred, or In Progress, depending on which transition the user takes.</w:t>
      </w:r>
    </w:p>
    <w:p w:rsidR="00DB60FF" w:rsidRPr="00016A7C" w:rsidRDefault="00DB60FF" w:rsidP="00DB60FF">
      <w:pPr>
        <w:rPr>
          <w:rFonts w:ascii="Josefin Sans" w:hAnsi="Josefin Sans"/>
        </w:rPr>
      </w:pPr>
      <w:r w:rsidRPr="00016A7C">
        <w:rPr>
          <w:rFonts w:ascii="Josefin Sans" w:hAnsi="Josefin Sans"/>
        </w:rPr>
        <w:t>Clicking on the name of a step or transition takes you to the appropriate details page (see below) where you can set the properties of the step or transition respectively. To delete an existing transition, click the ‘x button after the transition name, and to add a new transition, click the ‘Add Transition’ button in the Operations column.</w:t>
      </w:r>
    </w:p>
    <w:p w:rsidR="00DB60FF" w:rsidRPr="00016A7C" w:rsidRDefault="00DB60FF" w:rsidP="00DB60FF">
      <w:pPr>
        <w:pStyle w:val="Heading4"/>
        <w:rPr>
          <w:rFonts w:ascii="Josefin Sans" w:hAnsi="Josefin Sans"/>
        </w:rPr>
      </w:pPr>
      <w:r>
        <w:rPr>
          <w:rFonts w:ascii="Josefin Sans" w:hAnsi="Josefin Sans"/>
        </w:rPr>
        <w:t>3.10.1</w:t>
      </w:r>
      <w:r w:rsidRPr="00016A7C">
        <w:rPr>
          <w:rFonts w:ascii="Josefin Sans" w:hAnsi="Josefin Sans"/>
        </w:rPr>
        <w:t>.2. Edit Workflow Transition</w:t>
      </w:r>
    </w:p>
    <w:p w:rsidR="00DB60FF" w:rsidRPr="00016A7C" w:rsidRDefault="00DB60FF" w:rsidP="00DB60FF">
      <w:pPr>
        <w:rPr>
          <w:rFonts w:ascii="Josefin Sans" w:hAnsi="Josefin Sans"/>
        </w:rPr>
      </w:pPr>
      <w:r w:rsidRPr="00016A7C">
        <w:rPr>
          <w:rFonts w:ascii="Josefin Sans" w:hAnsi="Josefin Sans"/>
        </w:rPr>
        <w:t>When you click on the transition name link from the previous screen, you are taken to the workflow transition details screen:</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3895725" cy="23336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5725" cy="23336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top part of the screen is the “workflow browser” which illustrates how the transition relates to the workflow as a whole. It displays the current transition in the middle, with the originating and destination steps listed to either side. Clicking on either task status name will take you to the appropriate workflow step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This part of the screen lets you change the name of the transition. If a digital signature from the user is required to authorize and record the transition, set the toggle to yes for “Require Electronic Signature”.</w:t>
      </w:r>
    </w:p>
    <w:p w:rsidR="00DB60FF" w:rsidRPr="00016A7C" w:rsidRDefault="00DB60FF" w:rsidP="00DB60FF">
      <w:pPr>
        <w:rPr>
          <w:rFonts w:ascii="Josefin Sans" w:hAnsi="Josefin Sans"/>
        </w:rPr>
      </w:pPr>
      <w:r w:rsidRPr="00016A7C">
        <w:rPr>
          <w:rFonts w:ascii="Josefin Sans" w:hAnsi="Josefin Sans"/>
        </w:rPr>
        <w:t xml:space="preserve"> In addition, each transition has a series of conditions which need to be satisfied for a user to actually execute the transition (i.e. move the release from the originating status to the destination status):</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30003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30003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conditions section allows you to set three types of user role:</w:t>
      </w:r>
    </w:p>
    <w:p w:rsidR="00DB60FF" w:rsidRPr="00016A7C" w:rsidRDefault="00DB60FF" w:rsidP="00DB60FF">
      <w:pPr>
        <w:numPr>
          <w:ilvl w:val="0"/>
          <w:numId w:val="4"/>
        </w:numPr>
        <w:rPr>
          <w:rFonts w:ascii="Josefin Sans" w:hAnsi="Josefin Sans"/>
        </w:rPr>
      </w:pPr>
      <w:r w:rsidRPr="00016A7C">
        <w:rPr>
          <w:rFonts w:ascii="Josefin Sans" w:hAnsi="Josefin Sans"/>
        </w:rPr>
        <w:t>The author of the release can be allowed to execute the transition. For example, when a release is marked as Completed, the author might be allowed to move it to In Progress if there is still work remaining.</w:t>
      </w:r>
    </w:p>
    <w:p w:rsidR="00DB60FF" w:rsidRPr="00016A7C" w:rsidRDefault="00DB60FF" w:rsidP="00DB60FF">
      <w:pPr>
        <w:numPr>
          <w:ilvl w:val="0"/>
          <w:numId w:val="4"/>
        </w:numPr>
        <w:rPr>
          <w:rFonts w:ascii="Josefin Sans" w:hAnsi="Josefin Sans"/>
        </w:rPr>
      </w:pPr>
      <w:r w:rsidRPr="00016A7C">
        <w:rPr>
          <w:rFonts w:ascii="Josefin Sans" w:hAnsi="Josefin Sans"/>
        </w:rPr>
        <w:t xml:space="preserve">The owner of the release can be allowed to execute the transition. For example, when a release is marked as In Progress, the assigned owner should be the only one who’s allowed to move it to Competed. </w:t>
      </w:r>
    </w:p>
    <w:p w:rsidR="00DB60FF" w:rsidRPr="00016A7C" w:rsidRDefault="00DB60FF" w:rsidP="00DB60FF">
      <w:pPr>
        <w:numPr>
          <w:ilvl w:val="0"/>
          <w:numId w:val="4"/>
        </w:numPr>
        <w:rPr>
          <w:rFonts w:ascii="Josefin Sans" w:hAnsi="Josefin Sans"/>
        </w:rPr>
      </w:pPr>
      <w:r w:rsidRPr="00016A7C">
        <w:rPr>
          <w:rFonts w:ascii="Josefin Sans" w:hAnsi="Josefin Sans"/>
        </w:rPr>
        <w:lastRenderedPageBreak/>
        <w:t>A user with a specified role can be allowed to execute the transition regardless of whether they are the author or owner. For example a user with role “Manager” might want the power to defer all releases regardless of ownership status.</w:t>
      </w:r>
    </w:p>
    <w:p w:rsidR="00DB60FF" w:rsidRPr="00016A7C" w:rsidRDefault="00DB60FF" w:rsidP="00DB60FF">
      <w:pPr>
        <w:ind w:left="360"/>
        <w:rPr>
          <w:rFonts w:ascii="Josefin Sans" w:hAnsi="Josefin Sans"/>
        </w:rPr>
      </w:pPr>
      <w:r w:rsidRPr="00016A7C">
        <w:rPr>
          <w:rFonts w:ascii="Josefin Sans" w:hAnsi="Josefin Sans"/>
        </w:rPr>
        <w:t>You can set any of these conditions by changing the drop-down list and/or check-boxes and clicking the appropriate “Save” button.</w:t>
      </w:r>
    </w:p>
    <w:p w:rsidR="00DB60FF" w:rsidRPr="00016A7C" w:rsidRDefault="00DB60FF" w:rsidP="00DB60FF">
      <w:pPr>
        <w:pStyle w:val="Heading4"/>
        <w:rPr>
          <w:rFonts w:ascii="Josefin Sans" w:hAnsi="Josefin Sans"/>
        </w:rPr>
      </w:pPr>
      <w:r>
        <w:rPr>
          <w:rFonts w:ascii="Josefin Sans" w:hAnsi="Josefin Sans"/>
        </w:rPr>
        <w:t>3.10.1</w:t>
      </w:r>
      <w:r w:rsidRPr="00016A7C">
        <w:rPr>
          <w:rFonts w:ascii="Josefin Sans" w:hAnsi="Josefin Sans"/>
        </w:rPr>
        <w:t>.3. Edit Workflow Step</w:t>
      </w:r>
    </w:p>
    <w:p w:rsidR="00DB60FF" w:rsidRPr="00016A7C" w:rsidRDefault="00DB60FF" w:rsidP="00DB60FF">
      <w:pPr>
        <w:rPr>
          <w:rFonts w:ascii="Josefin Sans" w:hAnsi="Josefin Sans"/>
        </w:rPr>
      </w:pPr>
      <w:r w:rsidRPr="00016A7C">
        <w:rPr>
          <w:rFonts w:ascii="Josefin Sans" w:hAnsi="Josefin Sans"/>
        </w:rPr>
        <w:t>When you click on the release status name link from either of the previous screens, you are taken to the workflow step details screen:</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19621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top part of the screen is the “workflow browser” which illustrates how the step relates to the workflow as a whole. It displays the current release status in the middle, with the possible originating and destination transitions listed to either side. Clicking on either workflow transition name will take you to the appropriate workflow transition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 xml:space="preserve">This page allows you to define the behavior of the various release fields (i.e. those that are a standard part of </w:t>
      </w:r>
      <w:r>
        <w:rPr>
          <w:rFonts w:ascii="Josefin Sans" w:hAnsi="Josefin Sans"/>
        </w:rPr>
        <w:t>SpiraPlan</w:t>
      </w:r>
      <w:r w:rsidRPr="00016A7C">
        <w:rPr>
          <w:rFonts w:ascii="Josefin Sans" w:hAnsi="Josefin Sans"/>
        </w:rPr>
        <w:t>® such as Priority):</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314825" cy="30575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14825" cy="30575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lastRenderedPageBreak/>
        <w:t>This page also allows you to define the behavior of the various release custom properties for this particular step in the workflow:</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819650" cy="1638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19650" cy="16383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can set each of the fields/custom properties as being:</w:t>
      </w:r>
    </w:p>
    <w:p w:rsidR="00DB60FF" w:rsidRPr="00016A7C" w:rsidRDefault="00DB60FF" w:rsidP="00DB60FF">
      <w:pPr>
        <w:numPr>
          <w:ilvl w:val="0"/>
          <w:numId w:val="4"/>
        </w:numPr>
        <w:rPr>
          <w:rFonts w:ascii="Josefin Sans" w:hAnsi="Josefin Sans"/>
        </w:rPr>
      </w:pPr>
      <w:r w:rsidRPr="00016A7C">
        <w:rPr>
          <w:rFonts w:ascii="Josefin Sans" w:hAnsi="Josefin Sans"/>
          <w:b/>
        </w:rPr>
        <w:t>Hidden</w:t>
      </w:r>
      <w:r w:rsidRPr="00016A7C">
        <w:rPr>
          <w:rFonts w:ascii="Josefin Sans" w:hAnsi="Josefin Sans"/>
        </w:rPr>
        <w:t xml:space="preserve"> – The field / custom property will not be displayed when the release is in this status</w:t>
      </w:r>
    </w:p>
    <w:p w:rsidR="00DB60FF" w:rsidRPr="00016A7C" w:rsidRDefault="00DB60FF" w:rsidP="00DB60FF">
      <w:pPr>
        <w:numPr>
          <w:ilvl w:val="0"/>
          <w:numId w:val="4"/>
        </w:numPr>
        <w:rPr>
          <w:rFonts w:ascii="Josefin Sans" w:hAnsi="Josefin Sans"/>
        </w:rPr>
      </w:pPr>
      <w:r w:rsidRPr="00016A7C">
        <w:rPr>
          <w:rFonts w:ascii="Josefin Sans" w:hAnsi="Josefin Sans"/>
          <w:b/>
        </w:rPr>
        <w:t>Disabled</w:t>
      </w:r>
      <w:r w:rsidRPr="00016A7C">
        <w:rPr>
          <w:rFonts w:ascii="Josefin Sans" w:hAnsi="Josefin Sans"/>
        </w:rPr>
        <w:t xml:space="preserve"> – The field / custom property will be displayed, but will be greyed-out and read-only</w:t>
      </w:r>
    </w:p>
    <w:p w:rsidR="00DB60FF" w:rsidRPr="00016A7C" w:rsidRDefault="00DB60FF" w:rsidP="00DB60FF">
      <w:pPr>
        <w:numPr>
          <w:ilvl w:val="0"/>
          <w:numId w:val="4"/>
        </w:numPr>
        <w:rPr>
          <w:rFonts w:ascii="Josefin Sans" w:hAnsi="Josefin Sans"/>
        </w:rPr>
      </w:pPr>
      <w:r w:rsidRPr="00016A7C">
        <w:rPr>
          <w:rFonts w:ascii="Josefin Sans" w:hAnsi="Josefin Sans"/>
          <w:b/>
        </w:rPr>
        <w:t>Required</w:t>
      </w:r>
      <w:r w:rsidRPr="00016A7C">
        <w:rPr>
          <w:rFonts w:ascii="Josefin Sans" w:hAnsi="Josefin Sans"/>
        </w:rPr>
        <w:t xml:space="preserve"> – The field / custom property will be required when the release is in this status</w:t>
      </w:r>
    </w:p>
    <w:p w:rsidR="00DB60FF" w:rsidRPr="00016A7C" w:rsidRDefault="00DB60FF" w:rsidP="00DB60FF">
      <w:pPr>
        <w:rPr>
          <w:rFonts w:ascii="Josefin Sans" w:hAnsi="Josefin Sans"/>
        </w:rPr>
      </w:pPr>
      <w:r w:rsidRPr="00016A7C">
        <w:rPr>
          <w:rFonts w:ascii="Josefin Sans" w:hAnsi="Josefin Sans"/>
        </w:rPr>
        <w:t>Note that you cannot set a field/property as being required and either disabled or hidden since this would prevent a user from ever updating the release. For example, when a release is in the Planned status, you might make the owner field hidden (since the author shouldn’t need to know who will ultimately own it), when it gets to the In Progress status, you might make the field enabled and required, and when it gets to the Completed status, you might make it disabled. This allows you to tailor the information gathered to the appropriate place in the workflow.</w:t>
      </w:r>
    </w:p>
    <w:p w:rsidR="00DB60FF" w:rsidRPr="00016A7C" w:rsidRDefault="00DB60FF" w:rsidP="00DB60FF">
      <w:pPr>
        <w:rPr>
          <w:rFonts w:ascii="Josefin Sans" w:hAnsi="Josefin Sans"/>
        </w:rPr>
      </w:pPr>
      <w:r w:rsidRPr="00016A7C">
        <w:rPr>
          <w:rFonts w:ascii="Josefin Sans" w:hAnsi="Josefin Sans"/>
        </w:rPr>
        <w:t>To actually make these changes, all you need to do is select the appropriate checkboxes in the list of fields and custom properties and click the corresponding “Save” button.</w:t>
      </w:r>
    </w:p>
    <w:p w:rsidR="00DB60FF" w:rsidRPr="00016A7C" w:rsidRDefault="00DB60FF" w:rsidP="00DB60FF">
      <w:pPr>
        <w:pStyle w:val="Heading2"/>
      </w:pPr>
      <w:r>
        <w:br w:type="page"/>
      </w:r>
      <w:bookmarkStart w:id="20" w:name="_Toc6571731"/>
      <w:r>
        <w:lastRenderedPageBreak/>
        <w:t>3.11.</w:t>
      </w:r>
      <w:r w:rsidRPr="00016A7C">
        <w:t xml:space="preserve"> </w:t>
      </w:r>
      <w:r>
        <w:t xml:space="preserve">Template: </w:t>
      </w:r>
      <w:r w:rsidRPr="00016A7C">
        <w:t>Documents</w:t>
      </w:r>
      <w:bookmarkEnd w:id="20"/>
    </w:p>
    <w:p w:rsidR="00DB60FF" w:rsidRPr="00016A7C" w:rsidRDefault="00DB60FF" w:rsidP="00DB60FF">
      <w:pPr>
        <w:rPr>
          <w:rFonts w:ascii="Josefin Sans" w:hAnsi="Josefin Sans"/>
        </w:rPr>
      </w:pPr>
      <w:r>
        <w:rPr>
          <w:rFonts w:ascii="Josefin Sans" w:hAnsi="Josefin Sans"/>
        </w:rPr>
        <w:t>SpiraPlan</w:t>
      </w:r>
      <w:r w:rsidRPr="00016A7C">
        <w:rPr>
          <w:rFonts w:ascii="Josefin Sans" w:hAnsi="Josefin Sans"/>
        </w:rPr>
        <w:t>® includes a built-in web-based document management system that allows you to upload and share documents between product team members. These documents are stored in folders, categorized by a series of user-defined meta-tags and can also be associated with other artifacts in the system (e.g. requirements, incidents, etc.).</w:t>
      </w:r>
    </w:p>
    <w:p w:rsidR="00DB60FF" w:rsidRPr="00016A7C" w:rsidRDefault="00DB60FF" w:rsidP="00DB60FF">
      <w:pPr>
        <w:rPr>
          <w:rFonts w:ascii="Josefin Sans" w:hAnsi="Josefin Sans"/>
        </w:rPr>
      </w:pPr>
      <w:r w:rsidRPr="00016A7C">
        <w:rPr>
          <w:rFonts w:ascii="Josefin Sans" w:hAnsi="Josefin Sans"/>
        </w:rPr>
        <w:t xml:space="preserve">The set of administrative options located under the “Documents” heading allow the </w:t>
      </w:r>
      <w:r>
        <w:rPr>
          <w:rFonts w:ascii="Josefin Sans" w:hAnsi="Josefin Sans"/>
        </w:rPr>
        <w:t>Template</w:t>
      </w:r>
      <w:r w:rsidRPr="00016A7C">
        <w:rPr>
          <w:rFonts w:ascii="Josefin Sans" w:hAnsi="Josefin Sans"/>
        </w:rPr>
        <w:t xml:space="preserve"> Owner to configure how the documents are organized in their particular </w:t>
      </w:r>
      <w:r>
        <w:rPr>
          <w:rFonts w:ascii="Josefin Sans" w:hAnsi="Josefin Sans"/>
        </w:rPr>
        <w:t>template</w:t>
      </w:r>
      <w:r w:rsidRPr="00016A7C">
        <w:rPr>
          <w:rFonts w:ascii="Josefin Sans" w:hAnsi="Josefin Sans"/>
        </w:rPr>
        <w:t>.</w:t>
      </w:r>
    </w:p>
    <w:p w:rsidR="00DB60FF" w:rsidRPr="00016A7C" w:rsidRDefault="00DB60FF" w:rsidP="00DB60FF">
      <w:pPr>
        <w:pStyle w:val="Heading3"/>
      </w:pPr>
      <w:r>
        <w:t>3.11.</w:t>
      </w:r>
      <w:r w:rsidRPr="00016A7C">
        <w:t>1. Document Types</w:t>
      </w:r>
    </w:p>
    <w:p w:rsidR="00DB60FF" w:rsidRPr="00016A7C" w:rsidRDefault="00DB60FF" w:rsidP="00DB60FF">
      <w:pPr>
        <w:rPr>
          <w:rFonts w:ascii="Josefin Sans" w:hAnsi="Josefin Sans"/>
        </w:rPr>
      </w:pPr>
      <w:r w:rsidRPr="00016A7C">
        <w:rPr>
          <w:rFonts w:ascii="Josefin Sans" w:hAnsi="Josefin Sans"/>
        </w:rPr>
        <w:t xml:space="preserve">When users upload documents into a </w:t>
      </w:r>
      <w:r>
        <w:rPr>
          <w:rFonts w:ascii="Josefin Sans" w:hAnsi="Josefin Sans"/>
        </w:rPr>
        <w:t>SpiraPlan</w:t>
      </w:r>
      <w:r w:rsidRPr="00016A7C">
        <w:rPr>
          <w:rFonts w:ascii="Josefin Sans" w:hAnsi="Josefin Sans"/>
        </w:rPr>
        <w:t xml:space="preserve"> product, they are required to specify the type of document that is being uploaded. The list of document types is configurable by the </w:t>
      </w:r>
      <w:r>
        <w:rPr>
          <w:rFonts w:ascii="Josefin Sans" w:hAnsi="Josefin Sans"/>
        </w:rPr>
        <w:t>Template</w:t>
      </w:r>
      <w:r w:rsidRPr="00016A7C">
        <w:rPr>
          <w:rFonts w:ascii="Josefin Sans" w:hAnsi="Josefin Sans"/>
        </w:rPr>
        <w:t xml:space="preserve"> Owner for each individual </w:t>
      </w:r>
      <w:r>
        <w:rPr>
          <w:rFonts w:ascii="Josefin Sans" w:hAnsi="Josefin Sans"/>
        </w:rPr>
        <w:t>template</w:t>
      </w:r>
      <w:r w:rsidRPr="00016A7C">
        <w:rPr>
          <w:rFonts w:ascii="Josefin Sans" w:hAnsi="Josefin Sans"/>
        </w:rPr>
        <w:t>.</w:t>
      </w:r>
    </w:p>
    <w:p w:rsidR="00DB60FF" w:rsidRPr="00016A7C" w:rsidRDefault="00DB60FF" w:rsidP="00DB60FF">
      <w:pPr>
        <w:rPr>
          <w:rFonts w:ascii="Josefin Sans" w:hAnsi="Josefin Sans"/>
        </w:rPr>
      </w:pPr>
      <w:r w:rsidRPr="00016A7C">
        <w:rPr>
          <w:rFonts w:ascii="Josefin Sans" w:hAnsi="Josefin Sans"/>
        </w:rPr>
        <w:t xml:space="preserve">When you click on Documents </w:t>
      </w:r>
      <w:r>
        <w:rPr>
          <w:rFonts w:ascii="Josefin Sans" w:hAnsi="Josefin Sans"/>
        </w:rPr>
        <w:t>“</w:t>
      </w:r>
      <w:r w:rsidRPr="00016A7C">
        <w:rPr>
          <w:rFonts w:ascii="Josefin Sans" w:hAnsi="Josefin Sans"/>
        </w:rPr>
        <w:t>Types”, you can edit the list of types available:</w:t>
      </w:r>
    </w:p>
    <w:p w:rsidR="00DB60FF" w:rsidRPr="00016A7C" w:rsidRDefault="00317225" w:rsidP="00DB60FF">
      <w:pPr>
        <w:rPr>
          <w:rFonts w:ascii="Josefin Sans" w:hAnsi="Josefin Sans"/>
        </w:rPr>
      </w:pPr>
      <w:r>
        <w:rPr>
          <w:noProof/>
        </w:rPr>
        <w:drawing>
          <wp:inline distT="0" distB="0" distL="0" distR="0">
            <wp:extent cx="5486400" cy="2667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By default, each </w:t>
      </w:r>
      <w:r>
        <w:rPr>
          <w:rFonts w:ascii="Josefin Sans" w:hAnsi="Josefin Sans"/>
        </w:rPr>
        <w:t>template</w:t>
      </w:r>
      <w:r w:rsidRPr="00016A7C">
        <w:rPr>
          <w:rFonts w:ascii="Josefin Sans" w:hAnsi="Josefin Sans"/>
        </w:rPr>
        <w:t xml:space="preserve"> will be created with a single document type called ‘Default’. You can add additional document types and/or change the name of the ones already created. If you decide that you no longer want to use a specific document type, you can set its active flag to “No”.</w:t>
      </w:r>
    </w:p>
    <w:p w:rsidR="00DB60FF" w:rsidRPr="00016A7C" w:rsidRDefault="00DB60FF" w:rsidP="00DB60FF">
      <w:pPr>
        <w:rPr>
          <w:rFonts w:ascii="Josefin Sans" w:hAnsi="Josefin Sans"/>
        </w:rPr>
      </w:pPr>
      <w:r w:rsidRPr="00016A7C">
        <w:rPr>
          <w:rFonts w:ascii="Josefin Sans" w:hAnsi="Josefin Sans"/>
        </w:rPr>
        <w:t xml:space="preserve">The only requirement is that each </w:t>
      </w:r>
      <w:r>
        <w:rPr>
          <w:rFonts w:ascii="Josefin Sans" w:hAnsi="Josefin Sans"/>
        </w:rPr>
        <w:t>template</w:t>
      </w:r>
      <w:r w:rsidRPr="00016A7C">
        <w:rPr>
          <w:rFonts w:ascii="Josefin Sans" w:hAnsi="Josefin Sans"/>
        </w:rPr>
        <w:t xml:space="preserve"> needs to have at least one active document type available, and that there is one active type designated as the default type. The default type is the option that will be initially selected when a user uploads a file / URL to the </w:t>
      </w:r>
      <w:r>
        <w:rPr>
          <w:rFonts w:ascii="Josefin Sans" w:hAnsi="Josefin Sans"/>
        </w:rPr>
        <w:t>template’s product(s)</w:t>
      </w:r>
      <w:r w:rsidRPr="00016A7C">
        <w:rPr>
          <w:rFonts w:ascii="Josefin Sans" w:hAnsi="Josefin Sans"/>
        </w:rPr>
        <w:t>.</w:t>
      </w:r>
    </w:p>
    <w:p w:rsidR="00DB60FF" w:rsidRPr="00016A7C" w:rsidRDefault="00DB60FF" w:rsidP="00DB60FF">
      <w:pPr>
        <w:pStyle w:val="Heading3"/>
      </w:pPr>
      <w:r>
        <w:t>3.11.</w:t>
      </w:r>
      <w:r w:rsidRPr="00016A7C">
        <w:t xml:space="preserve">2. Document </w:t>
      </w:r>
      <w:r>
        <w:t>Statuses</w:t>
      </w:r>
    </w:p>
    <w:p w:rsidR="00DB60FF" w:rsidRPr="00016A7C" w:rsidRDefault="00DB60FF" w:rsidP="00DB60FF">
      <w:pPr>
        <w:rPr>
          <w:rFonts w:ascii="Josefin Sans" w:hAnsi="Josefin Sans"/>
        </w:rPr>
      </w:pPr>
      <w:r w:rsidRPr="00016A7C">
        <w:rPr>
          <w:rFonts w:ascii="Josefin Sans" w:hAnsi="Josefin Sans"/>
        </w:rPr>
        <w:t xml:space="preserve">The following screen is displayed when you choose the “Statuses” link from the </w:t>
      </w:r>
      <w:r>
        <w:rPr>
          <w:rFonts w:ascii="Josefin Sans" w:hAnsi="Josefin Sans"/>
        </w:rPr>
        <w:t xml:space="preserve">Documents </w:t>
      </w:r>
      <w:r w:rsidRPr="00016A7C">
        <w:rPr>
          <w:rFonts w:ascii="Josefin Sans" w:hAnsi="Josefin Sans"/>
        </w:rPr>
        <w:t xml:space="preserve">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lastRenderedPageBreak/>
        <w:drawing>
          <wp:inline distT="0" distB="0" distL="0" distR="0">
            <wp:extent cx="5486400" cy="2438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defined </w:t>
      </w:r>
      <w:r>
        <w:rPr>
          <w:rFonts w:ascii="Josefin Sans" w:hAnsi="Josefin Sans"/>
        </w:rPr>
        <w:t>document</w:t>
      </w:r>
      <w:r w:rsidRPr="00016A7C">
        <w:rPr>
          <w:rFonts w:ascii="Josefin Sans" w:hAnsi="Josefin Sans"/>
        </w:rPr>
        <w:t xml:space="preserve"> statuses for the current </w:t>
      </w:r>
      <w:r>
        <w:rPr>
          <w:rFonts w:ascii="Josefin Sans" w:hAnsi="Josefin Sans"/>
        </w:rPr>
        <w:t>template</w:t>
      </w:r>
      <w:r w:rsidRPr="00016A7C">
        <w:rPr>
          <w:rFonts w:ascii="Josefin Sans" w:hAnsi="Josefin Sans"/>
        </w:rPr>
        <w:t>. By default</w:t>
      </w:r>
      <w:r>
        <w:rPr>
          <w:rFonts w:ascii="Josefin Sans" w:hAnsi="Josefin Sans"/>
        </w:rPr>
        <w:t>,</w:t>
      </w:r>
      <w:r w:rsidRPr="00016A7C">
        <w:rPr>
          <w:rFonts w:ascii="Josefin Sans" w:hAnsi="Josefin Sans"/>
        </w:rPr>
        <w:t xml:space="preserve"> the screen will be populated with the standard </w:t>
      </w:r>
      <w:r>
        <w:rPr>
          <w:rFonts w:ascii="Josefin Sans" w:hAnsi="Josefin Sans"/>
        </w:rPr>
        <w:t>SpiraPlan</w:t>
      </w:r>
      <w:r w:rsidRPr="00016A7C">
        <w:rPr>
          <w:rFonts w:ascii="Josefin Sans" w:hAnsi="Josefin Sans"/>
        </w:rPr>
        <w:t xml:space="preserve">® </w:t>
      </w:r>
      <w:r>
        <w:rPr>
          <w:rFonts w:ascii="Josefin Sans" w:hAnsi="Josefin Sans"/>
        </w:rPr>
        <w:t>document</w:t>
      </w:r>
      <w:r w:rsidRPr="00016A7C">
        <w:rPr>
          <w:rFonts w:ascii="Josefin Sans" w:hAnsi="Josefin Sans"/>
        </w:rPr>
        <w:t xml:space="preserve"> statuses. To edit an existing </w:t>
      </w:r>
      <w:r>
        <w:rPr>
          <w:rFonts w:ascii="Josefin Sans" w:hAnsi="Josefin Sans"/>
        </w:rPr>
        <w:t>document</w:t>
      </w:r>
      <w:r w:rsidRPr="00016A7C">
        <w:rPr>
          <w:rFonts w:ascii="Josefin Sans" w:hAnsi="Josefin Sans"/>
        </w:rPr>
        <w:t xml:space="preserve"> status, change the name, open check-box, set it as the default status and/or change the active flag then click “Save”.</w:t>
      </w:r>
    </w:p>
    <w:p w:rsidR="00DB60FF" w:rsidRPr="00016A7C" w:rsidRDefault="00DB60FF" w:rsidP="00DB60FF">
      <w:pPr>
        <w:rPr>
          <w:rFonts w:ascii="Josefin Sans" w:hAnsi="Josefin Sans"/>
        </w:rPr>
      </w:pPr>
      <w:r w:rsidRPr="00016A7C">
        <w:rPr>
          <w:rFonts w:ascii="Josefin Sans" w:hAnsi="Josefin Sans"/>
        </w:rPr>
        <w:t xml:space="preserve">You can’t delete an existing </w:t>
      </w:r>
      <w:r>
        <w:rPr>
          <w:rFonts w:ascii="Josefin Sans" w:hAnsi="Josefin Sans"/>
        </w:rPr>
        <w:t>document</w:t>
      </w:r>
      <w:r w:rsidRPr="00016A7C">
        <w:rPr>
          <w:rFonts w:ascii="Josefin Sans" w:hAnsi="Josefin Sans"/>
        </w:rPr>
        <w:t xml:space="preserve"> status, but to prevent it appearing in any drop-down-lists, </w:t>
      </w:r>
      <w:r>
        <w:rPr>
          <w:rFonts w:ascii="Josefin Sans" w:hAnsi="Josefin Sans"/>
        </w:rPr>
        <w:t>c</w:t>
      </w:r>
      <w:r w:rsidRPr="00016A7C">
        <w:rPr>
          <w:rFonts w:ascii="Josefin Sans" w:hAnsi="Josefin Sans"/>
        </w:rPr>
        <w:t xml:space="preserve">hange its active flag to “No” and click “Save”. To add a new </w:t>
      </w:r>
      <w:r>
        <w:rPr>
          <w:rFonts w:ascii="Josefin Sans" w:hAnsi="Josefin Sans"/>
        </w:rPr>
        <w:t>document</w:t>
      </w:r>
      <w:r w:rsidRPr="00016A7C">
        <w:rPr>
          <w:rFonts w:ascii="Josefin Sans" w:hAnsi="Josefin Sans"/>
        </w:rPr>
        <w:t xml:space="preserve"> status, click the “Add” button and a new row will be added to the list which you can now edit.</w:t>
      </w:r>
    </w:p>
    <w:p w:rsidR="00DB60FF" w:rsidRDefault="00DB60FF" w:rsidP="00DB60FF">
      <w:pPr>
        <w:rPr>
          <w:rFonts w:ascii="Josefin Sans" w:hAnsi="Josefin Sans"/>
        </w:rPr>
      </w:pPr>
      <w:r w:rsidRPr="00016A7C">
        <w:rPr>
          <w:rFonts w:ascii="Josefin Sans" w:hAnsi="Josefin Sans"/>
        </w:rPr>
        <w:t xml:space="preserve">The open check-box allow you to specify if the </w:t>
      </w:r>
      <w:r>
        <w:rPr>
          <w:rFonts w:ascii="Josefin Sans" w:hAnsi="Josefin Sans"/>
        </w:rPr>
        <w:t>document</w:t>
      </w:r>
      <w:r w:rsidRPr="00016A7C">
        <w:rPr>
          <w:rFonts w:ascii="Josefin Sans" w:hAnsi="Josefin Sans"/>
        </w:rPr>
        <w:t xml:space="preserve"> status should be considered open or not, which means it is would be eligible for display in the various sections of the user’s home page and the product home page that list open </w:t>
      </w:r>
      <w:r>
        <w:rPr>
          <w:rFonts w:ascii="Josefin Sans" w:hAnsi="Josefin Sans"/>
        </w:rPr>
        <w:t>document</w:t>
      </w:r>
      <w:r w:rsidRPr="00016A7C">
        <w:rPr>
          <w:rFonts w:ascii="Josefin Sans" w:hAnsi="Josefin Sans"/>
        </w:rPr>
        <w:t xml:space="preserve">. The default radio button allows you to specify which </w:t>
      </w:r>
      <w:r>
        <w:rPr>
          <w:rFonts w:ascii="Josefin Sans" w:hAnsi="Josefin Sans"/>
        </w:rPr>
        <w:t>document</w:t>
      </w:r>
      <w:r w:rsidRPr="00016A7C">
        <w:rPr>
          <w:rFonts w:ascii="Josefin Sans" w:hAnsi="Josefin Sans"/>
        </w:rPr>
        <w:t xml:space="preserve"> status should be the default for newly created </w:t>
      </w:r>
      <w:r>
        <w:rPr>
          <w:rFonts w:ascii="Josefin Sans" w:hAnsi="Josefin Sans"/>
        </w:rPr>
        <w:t>documents</w:t>
      </w:r>
      <w:r w:rsidRPr="00016A7C">
        <w:rPr>
          <w:rFonts w:ascii="Josefin Sans" w:hAnsi="Josefin Sans"/>
        </w:rPr>
        <w:t xml:space="preserve">. This is the status that a new </w:t>
      </w:r>
      <w:r>
        <w:rPr>
          <w:rFonts w:ascii="Josefin Sans" w:hAnsi="Josefin Sans"/>
        </w:rPr>
        <w:t>document</w:t>
      </w:r>
      <w:r w:rsidRPr="00016A7C">
        <w:rPr>
          <w:rFonts w:ascii="Josefin Sans" w:hAnsi="Josefin Sans"/>
        </w:rPr>
        <w:t xml:space="preserve"> will be set to when first created, and acts as the first step in the </w:t>
      </w:r>
      <w:r>
        <w:rPr>
          <w:rFonts w:ascii="Josefin Sans" w:hAnsi="Josefin Sans"/>
        </w:rPr>
        <w:t>document</w:t>
      </w:r>
      <w:r w:rsidRPr="00016A7C">
        <w:rPr>
          <w:rFonts w:ascii="Josefin Sans" w:hAnsi="Josefin Sans"/>
        </w:rPr>
        <w:t xml:space="preserve"> workflow. Note that you must have at least one active incident status, and you cannot set a </w:t>
      </w:r>
      <w:r>
        <w:rPr>
          <w:rFonts w:ascii="Josefin Sans" w:hAnsi="Josefin Sans"/>
        </w:rPr>
        <w:t>document</w:t>
      </w:r>
      <w:r w:rsidRPr="00016A7C">
        <w:rPr>
          <w:rFonts w:ascii="Josefin Sans" w:hAnsi="Josefin Sans"/>
        </w:rPr>
        <w:t xml:space="preserve"> status as the default.</w:t>
      </w:r>
    </w:p>
    <w:p w:rsidR="00DB60FF" w:rsidRPr="00016A7C" w:rsidRDefault="00DB60FF" w:rsidP="00DB60FF">
      <w:pPr>
        <w:pStyle w:val="Heading3"/>
      </w:pPr>
      <w:r>
        <w:t>3.11.3</w:t>
      </w:r>
      <w:r w:rsidRPr="00016A7C">
        <w:t xml:space="preserve">. </w:t>
      </w:r>
      <w:r>
        <w:t>Document</w:t>
      </w:r>
      <w:r w:rsidRPr="00016A7C">
        <w:t xml:space="preserve"> Workflows</w:t>
      </w:r>
    </w:p>
    <w:p w:rsidR="00DB60FF" w:rsidRPr="00016A7C" w:rsidRDefault="00DB60FF" w:rsidP="00DB60FF">
      <w:pPr>
        <w:rPr>
          <w:rFonts w:ascii="Josefin Sans" w:hAnsi="Josefin Sans"/>
        </w:rPr>
      </w:pPr>
      <w:r w:rsidRPr="00016A7C">
        <w:rPr>
          <w:rFonts w:ascii="Josefin Sans" w:hAnsi="Josefin Sans"/>
        </w:rPr>
        <w:t xml:space="preserve">Clicking on the “Workflows” link in the Administration </w:t>
      </w:r>
      <w:r>
        <w:rPr>
          <w:rFonts w:ascii="Josefin Sans" w:hAnsi="Josefin Sans"/>
        </w:rPr>
        <w:t>menu</w:t>
      </w:r>
      <w:r w:rsidRPr="00016A7C">
        <w:rPr>
          <w:rFonts w:ascii="Josefin Sans" w:hAnsi="Josefin Sans"/>
        </w:rPr>
        <w:t xml:space="preserve"> </w:t>
      </w:r>
      <w:r>
        <w:rPr>
          <w:rFonts w:ascii="Josefin Sans" w:hAnsi="Josefin Sans"/>
        </w:rPr>
        <w:t xml:space="preserve">Documents section </w:t>
      </w:r>
      <w:r w:rsidRPr="00016A7C">
        <w:rPr>
          <w:rFonts w:ascii="Josefin Sans" w:hAnsi="Josefin Sans"/>
        </w:rPr>
        <w:t xml:space="preserve">brings up the list of defined </w:t>
      </w:r>
      <w:r>
        <w:rPr>
          <w:rFonts w:ascii="Josefin Sans" w:hAnsi="Josefin Sans"/>
        </w:rPr>
        <w:t xml:space="preserve">document </w:t>
      </w:r>
      <w:r w:rsidRPr="00016A7C">
        <w:rPr>
          <w:rFonts w:ascii="Josefin Sans" w:hAnsi="Josefin Sans"/>
        </w:rPr>
        <w:t xml:space="preserve">workflows for the current </w:t>
      </w:r>
      <w:r>
        <w:rPr>
          <w:rFonts w:ascii="Josefin Sans" w:hAnsi="Josefin Sans"/>
        </w:rPr>
        <w:t>template</w:t>
      </w:r>
      <w:r w:rsidRPr="00016A7C">
        <w:rPr>
          <w:rFonts w:ascii="Josefin Sans" w:hAnsi="Josefin Sans"/>
        </w:rPr>
        <w:t xml:space="preserve">. A workflow is a predefined sequence of </w:t>
      </w:r>
      <w:r>
        <w:rPr>
          <w:rFonts w:ascii="Josefin Sans" w:hAnsi="Josefin Sans"/>
        </w:rPr>
        <w:t>document</w:t>
      </w:r>
      <w:r w:rsidRPr="00016A7C">
        <w:rPr>
          <w:rFonts w:ascii="Josefin Sans" w:hAnsi="Josefin Sans"/>
        </w:rPr>
        <w:t xml:space="preserve"> statuses linked together by “workflow transitions” to enable a newly created </w:t>
      </w:r>
      <w:r>
        <w:rPr>
          <w:rFonts w:ascii="Josefin Sans" w:hAnsi="Josefin Sans"/>
        </w:rPr>
        <w:t>document</w:t>
      </w:r>
      <w:r w:rsidRPr="00016A7C">
        <w:rPr>
          <w:rFonts w:ascii="Josefin Sans" w:hAnsi="Josefin Sans"/>
        </w:rPr>
        <w:t xml:space="preserve"> to be reviewed, prioritized, assigned, resolved and closed, as well as to </w:t>
      </w:r>
      <w:r>
        <w:rPr>
          <w:rFonts w:ascii="Josefin Sans" w:hAnsi="Josefin Sans"/>
        </w:rPr>
        <w:t>checking documents in and out of the system</w:t>
      </w:r>
      <w:r w:rsidRPr="00016A7C">
        <w:rPr>
          <w:rFonts w:ascii="Josefin Sans" w:hAnsi="Josefin Sans"/>
        </w:rPr>
        <w:t xml:space="preserve">. The workflow list screen for a sample </w:t>
      </w:r>
      <w:r>
        <w:rPr>
          <w:rFonts w:ascii="Josefin Sans" w:hAnsi="Josefin Sans"/>
        </w:rPr>
        <w:t>template</w:t>
      </w:r>
      <w:r w:rsidRPr="00016A7C">
        <w:rPr>
          <w:rFonts w:ascii="Josefin Sans" w:hAnsi="Josefin Sans"/>
        </w:rPr>
        <w:t xml:space="preserve"> is illustrated below:</w:t>
      </w:r>
    </w:p>
    <w:p w:rsidR="00DB60FF" w:rsidRPr="00016A7C" w:rsidRDefault="00317225" w:rsidP="00DB60FF">
      <w:pPr>
        <w:rPr>
          <w:rFonts w:ascii="Josefin Sans" w:hAnsi="Josefin Sans"/>
        </w:rPr>
      </w:pPr>
      <w:r>
        <w:rPr>
          <w:noProof/>
        </w:rPr>
        <w:drawing>
          <wp:inline distT="0" distB="0" distL="0" distR="0">
            <wp:extent cx="5486400" cy="16287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16287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To modify the name, default status, notify and/or active flags, change the values in the appropriate text-box, radio-button, check-box or drop-down list and click the </w:t>
      </w:r>
      <w:r>
        <w:rPr>
          <w:rFonts w:ascii="Josefin Sans" w:hAnsi="Josefin Sans"/>
        </w:rPr>
        <w:t>“Save”</w:t>
      </w:r>
      <w:r w:rsidRPr="00016A7C">
        <w:rPr>
          <w:rFonts w:ascii="Josefin Sans" w:hAnsi="Josefin Sans"/>
        </w:rPr>
        <w:t xml:space="preserve"> button. To add a new workflow, click the “Add” button and a new workflow will be created with the standard </w:t>
      </w:r>
      <w:r>
        <w:rPr>
          <w:rFonts w:ascii="Josefin Sans" w:hAnsi="Josefin Sans"/>
        </w:rPr>
        <w:t>SpiraPlan</w:t>
      </w:r>
      <w:r w:rsidRPr="00016A7C">
        <w:rPr>
          <w:rFonts w:ascii="Josefin Sans" w:hAnsi="Josefin Sans"/>
        </w:rPr>
        <w:t>® steps and transitions.</w:t>
      </w:r>
    </w:p>
    <w:p w:rsidR="00DB60FF" w:rsidRPr="00016A7C" w:rsidRDefault="00DB60FF" w:rsidP="00DB60FF">
      <w:pPr>
        <w:rPr>
          <w:rFonts w:ascii="Josefin Sans" w:hAnsi="Josefin Sans"/>
        </w:rPr>
      </w:pPr>
      <w:r w:rsidRPr="00016A7C">
        <w:rPr>
          <w:rFonts w:ascii="Josefin Sans" w:hAnsi="Josefin Sans"/>
        </w:rPr>
        <w:lastRenderedPageBreak/>
        <w:t xml:space="preserve">You can have as many </w:t>
      </w:r>
      <w:r>
        <w:rPr>
          <w:rFonts w:ascii="Josefin Sans" w:hAnsi="Josefin Sans"/>
        </w:rPr>
        <w:t xml:space="preserve">document </w:t>
      </w:r>
      <w:r w:rsidRPr="00016A7C">
        <w:rPr>
          <w:rFonts w:ascii="Josefin Sans" w:hAnsi="Josefin Sans"/>
        </w:rPr>
        <w:t xml:space="preserve">workflows as you like in a </w:t>
      </w:r>
      <w:r>
        <w:rPr>
          <w:rFonts w:ascii="Josefin Sans" w:hAnsi="Josefin Sans"/>
        </w:rPr>
        <w:t>template</w:t>
      </w:r>
      <w:r w:rsidRPr="00016A7C">
        <w:rPr>
          <w:rFonts w:ascii="Josefin Sans" w:hAnsi="Josefin Sans"/>
        </w:rPr>
        <w:t xml:space="preserve">, but only one can be marked as the default. Each </w:t>
      </w:r>
      <w:r>
        <w:rPr>
          <w:rFonts w:ascii="Josefin Sans" w:hAnsi="Josefin Sans"/>
        </w:rPr>
        <w:t>document</w:t>
      </w:r>
      <w:r w:rsidRPr="00016A7C">
        <w:rPr>
          <w:rFonts w:ascii="Josefin Sans" w:hAnsi="Josefin Sans"/>
        </w:rPr>
        <w:t xml:space="preserve"> type is assigned to a workflow; this allows you to have different </w:t>
      </w:r>
      <w:r>
        <w:rPr>
          <w:rFonts w:ascii="Josefin Sans" w:hAnsi="Josefin Sans"/>
        </w:rPr>
        <w:t>document</w:t>
      </w:r>
      <w:r w:rsidRPr="00016A7C">
        <w:rPr>
          <w:rFonts w:ascii="Josefin Sans" w:hAnsi="Josefin Sans"/>
        </w:rPr>
        <w:t xml:space="preserve"> types follow different paths from creation of closure. However, when a new </w:t>
      </w:r>
      <w:r>
        <w:rPr>
          <w:rFonts w:ascii="Josefin Sans" w:hAnsi="Josefin Sans"/>
        </w:rPr>
        <w:t>document</w:t>
      </w:r>
      <w:r w:rsidRPr="00016A7C">
        <w:rPr>
          <w:rFonts w:ascii="Josefin Sans" w:hAnsi="Josefin Sans"/>
        </w:rPr>
        <w:t xml:space="preserve"> type is created, it will be initially associated with the </w:t>
      </w:r>
      <w:r>
        <w:rPr>
          <w:rFonts w:ascii="Josefin Sans" w:hAnsi="Josefin Sans"/>
        </w:rPr>
        <w:t>template</w:t>
      </w:r>
      <w:r w:rsidRPr="00016A7C">
        <w:rPr>
          <w:rFonts w:ascii="Josefin Sans" w:hAnsi="Josefin Sans"/>
        </w:rPr>
        <w:t>’s default workflow.</w:t>
      </w:r>
    </w:p>
    <w:p w:rsidR="00DB60FF" w:rsidRPr="00016A7C" w:rsidRDefault="00DB60FF" w:rsidP="00DB60FF">
      <w:pPr>
        <w:rPr>
          <w:rFonts w:ascii="Josefin Sans" w:hAnsi="Josefin Sans"/>
        </w:rPr>
      </w:pPr>
      <w:r w:rsidRPr="00016A7C">
        <w:rPr>
          <w:rFonts w:ascii="Josefin Sans" w:hAnsi="Josefin Sans"/>
        </w:rPr>
        <w:t xml:space="preserve">Note: You can only assign an active workflow to a </w:t>
      </w:r>
      <w:r>
        <w:rPr>
          <w:rFonts w:ascii="Josefin Sans" w:hAnsi="Josefin Sans"/>
        </w:rPr>
        <w:t>document</w:t>
      </w:r>
      <w:r w:rsidRPr="00016A7C">
        <w:rPr>
          <w:rFonts w:ascii="Josefin Sans" w:hAnsi="Josefin Sans"/>
        </w:rPr>
        <w:t xml:space="preserve"> type, and similarly you cannot make a workflow inactive that is currently linked to a </w:t>
      </w:r>
      <w:r>
        <w:rPr>
          <w:rFonts w:ascii="Josefin Sans" w:hAnsi="Josefin Sans"/>
        </w:rPr>
        <w:t>document</w:t>
      </w:r>
      <w:r w:rsidRPr="00016A7C">
        <w:rPr>
          <w:rFonts w:ascii="Josefin Sans" w:hAnsi="Josefin Sans"/>
        </w:rPr>
        <w:t xml:space="preserve"> type. This is important as all </w:t>
      </w:r>
      <w:r>
        <w:rPr>
          <w:rFonts w:ascii="Josefin Sans" w:hAnsi="Josefin Sans"/>
        </w:rPr>
        <w:t>document</w:t>
      </w:r>
      <w:r w:rsidRPr="00016A7C">
        <w:rPr>
          <w:rFonts w:ascii="Josefin Sans" w:hAnsi="Josefin Sans"/>
        </w:rPr>
        <w:t xml:space="preserve"> types need to be linked to an active workflow at all times.</w:t>
      </w:r>
    </w:p>
    <w:p w:rsidR="00DB60FF" w:rsidRPr="00016A7C" w:rsidRDefault="00DB60FF" w:rsidP="00DB60FF">
      <w:pPr>
        <w:pStyle w:val="Heading4"/>
        <w:rPr>
          <w:rFonts w:ascii="Josefin Sans" w:hAnsi="Josefin Sans"/>
        </w:rPr>
      </w:pPr>
      <w:r>
        <w:rPr>
          <w:rFonts w:ascii="Josefin Sans" w:hAnsi="Josefin Sans"/>
        </w:rPr>
        <w:t>3.11.3</w:t>
      </w:r>
      <w:r w:rsidRPr="00016A7C">
        <w:rPr>
          <w:rFonts w:ascii="Josefin Sans" w:hAnsi="Josefin Sans"/>
        </w:rPr>
        <w:t>.1. Workflow Details</w:t>
      </w:r>
    </w:p>
    <w:p w:rsidR="00DB60FF" w:rsidRPr="00016A7C" w:rsidRDefault="00DB60FF" w:rsidP="00DB60FF">
      <w:pPr>
        <w:keepNext/>
        <w:keepLines/>
        <w:rPr>
          <w:rFonts w:ascii="Josefin Sans" w:hAnsi="Josefin Sans"/>
        </w:rPr>
      </w:pPr>
      <w:r w:rsidRPr="00016A7C">
        <w:rPr>
          <w:rFonts w:ascii="Josefin Sans" w:hAnsi="Josefin Sans"/>
        </w:rPr>
        <w:t>Clicking on the “Steps” button of a workflow brings up the following screen that lists all the workflow steps and workflow transitions that comprise the workflow:</w:t>
      </w:r>
    </w:p>
    <w:p w:rsidR="00DB60FF" w:rsidRPr="00016A7C" w:rsidRDefault="00317225" w:rsidP="00DB60FF">
      <w:pPr>
        <w:rPr>
          <w:rFonts w:ascii="Josefin Sans" w:hAnsi="Josefin Sans"/>
        </w:rPr>
      </w:pPr>
      <w:r>
        <w:rPr>
          <w:noProof/>
        </w:rPr>
        <w:drawing>
          <wp:inline distT="0" distB="0" distL="0" distR="0">
            <wp:extent cx="5486400" cy="43338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43338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page lists in the left-most column all the various </w:t>
      </w:r>
      <w:r>
        <w:rPr>
          <w:rFonts w:ascii="Josefin Sans" w:hAnsi="Josefin Sans"/>
        </w:rPr>
        <w:t>document</w:t>
      </w:r>
      <w:r w:rsidRPr="00016A7C">
        <w:rPr>
          <w:rFonts w:ascii="Josefin Sans" w:hAnsi="Josefin Sans"/>
        </w:rPr>
        <w:t xml:space="preserve"> statuses defined for the </w:t>
      </w:r>
      <w:r>
        <w:rPr>
          <w:rFonts w:ascii="Josefin Sans" w:hAnsi="Josefin Sans"/>
        </w:rPr>
        <w:t>template</w:t>
      </w:r>
      <w:r w:rsidRPr="00016A7C">
        <w:rPr>
          <w:rFonts w:ascii="Josefin Sans" w:hAnsi="Josefin Sans"/>
        </w:rPr>
        <w:t xml:space="preserve">. The next column lists all the possible transitions that can occur </w:t>
      </w:r>
      <w:r w:rsidRPr="00016A7C">
        <w:rPr>
          <w:rFonts w:ascii="Josefin Sans" w:hAnsi="Josefin Sans"/>
          <w:i/>
        </w:rPr>
        <w:t>from that status</w:t>
      </w:r>
      <w:r w:rsidRPr="00016A7C">
        <w:rPr>
          <w:rFonts w:ascii="Josefin Sans" w:hAnsi="Josefin Sans"/>
        </w:rPr>
        <w:t xml:space="preserve">. In addition, </w:t>
      </w:r>
      <w:r>
        <w:rPr>
          <w:rFonts w:ascii="Josefin Sans" w:hAnsi="Josefin Sans"/>
        </w:rPr>
        <w:t xml:space="preserve">to the right of </w:t>
      </w:r>
      <w:r w:rsidRPr="00016A7C">
        <w:rPr>
          <w:rFonts w:ascii="Josefin Sans" w:hAnsi="Josefin Sans"/>
        </w:rPr>
        <w:t xml:space="preserve">each transition is the name of the resulting </w:t>
      </w:r>
      <w:r w:rsidRPr="00016A7C">
        <w:rPr>
          <w:rFonts w:ascii="Josefin Sans" w:hAnsi="Josefin Sans"/>
          <w:i/>
        </w:rPr>
        <w:t>destination status</w:t>
      </w:r>
      <w:r w:rsidRPr="00016A7C">
        <w:rPr>
          <w:rFonts w:ascii="Josefin Sans" w:hAnsi="Josefin Sans"/>
        </w:rPr>
        <w:t xml:space="preserve"> that the transition leads to. E.g. from the </w:t>
      </w:r>
      <w:r>
        <w:rPr>
          <w:rFonts w:ascii="Josefin Sans" w:hAnsi="Josefin Sans"/>
        </w:rPr>
        <w:t>Under Review</w:t>
      </w:r>
      <w:r w:rsidRPr="00016A7C">
        <w:rPr>
          <w:rFonts w:ascii="Josefin Sans" w:hAnsi="Josefin Sans"/>
        </w:rPr>
        <w:t xml:space="preserve"> status, depending on your role (see later) you can move the </w:t>
      </w:r>
      <w:r>
        <w:rPr>
          <w:rFonts w:ascii="Josefin Sans" w:hAnsi="Josefin Sans"/>
        </w:rPr>
        <w:t>document</w:t>
      </w:r>
      <w:r w:rsidRPr="00016A7C">
        <w:rPr>
          <w:rFonts w:ascii="Josefin Sans" w:hAnsi="Josefin Sans"/>
        </w:rPr>
        <w:t xml:space="preserve"> to either </w:t>
      </w:r>
      <w:r>
        <w:rPr>
          <w:rFonts w:ascii="Josefin Sans" w:hAnsi="Josefin Sans"/>
        </w:rPr>
        <w:t>Approved</w:t>
      </w:r>
      <w:r w:rsidRPr="00016A7C">
        <w:rPr>
          <w:rFonts w:ascii="Josefin Sans" w:hAnsi="Josefin Sans"/>
        </w:rPr>
        <w:t xml:space="preserve">, </w:t>
      </w:r>
      <w:r>
        <w:rPr>
          <w:rFonts w:ascii="Josefin Sans" w:hAnsi="Josefin Sans"/>
        </w:rPr>
        <w:t xml:space="preserve">Rejected </w:t>
      </w:r>
      <w:r w:rsidRPr="00016A7C">
        <w:rPr>
          <w:rFonts w:ascii="Josefin Sans" w:hAnsi="Josefin Sans"/>
        </w:rPr>
        <w:t xml:space="preserve">or </w:t>
      </w:r>
      <w:r>
        <w:rPr>
          <w:rFonts w:ascii="Josefin Sans" w:hAnsi="Josefin Sans"/>
        </w:rPr>
        <w:t xml:space="preserve">Draft </w:t>
      </w:r>
      <w:r w:rsidRPr="00016A7C">
        <w:rPr>
          <w:rFonts w:ascii="Josefin Sans" w:hAnsi="Josefin Sans"/>
        </w:rPr>
        <w:t>depending on which transition the user takes.</w:t>
      </w:r>
    </w:p>
    <w:p w:rsidR="00DB60FF" w:rsidRPr="00016A7C" w:rsidRDefault="00DB60FF" w:rsidP="00DB60FF">
      <w:pPr>
        <w:rPr>
          <w:rFonts w:ascii="Josefin Sans" w:hAnsi="Josefin Sans"/>
        </w:rPr>
      </w:pPr>
      <w:r w:rsidRPr="00016A7C">
        <w:rPr>
          <w:rFonts w:ascii="Josefin Sans" w:hAnsi="Josefin Sans"/>
        </w:rPr>
        <w:t>Clicking on the name of a step or transition takes you to the appropriate details page (see below) where you can set the properties of the step or transition respectively. To delete an existing transition, click the “x” button after the transition name, and to add a new transition, click the “Add Transition” button in the Operations column.</w:t>
      </w:r>
    </w:p>
    <w:p w:rsidR="00DB60FF" w:rsidRPr="00016A7C" w:rsidRDefault="00DB60FF" w:rsidP="00DB60FF">
      <w:pPr>
        <w:pStyle w:val="Heading4"/>
        <w:rPr>
          <w:rFonts w:ascii="Josefin Sans" w:hAnsi="Josefin Sans"/>
        </w:rPr>
      </w:pPr>
      <w:r>
        <w:rPr>
          <w:rFonts w:ascii="Josefin Sans" w:hAnsi="Josefin Sans"/>
        </w:rPr>
        <w:lastRenderedPageBreak/>
        <w:t>3.11.3</w:t>
      </w:r>
      <w:r w:rsidRPr="00016A7C">
        <w:rPr>
          <w:rFonts w:ascii="Josefin Sans" w:hAnsi="Josefin Sans"/>
        </w:rPr>
        <w:t>.2. Edit Workflow Transition</w:t>
      </w:r>
    </w:p>
    <w:p w:rsidR="00DB60FF" w:rsidRPr="00016A7C" w:rsidRDefault="00DB60FF" w:rsidP="00DB60FF">
      <w:pPr>
        <w:rPr>
          <w:rFonts w:ascii="Josefin Sans" w:hAnsi="Josefin Sans"/>
        </w:rPr>
      </w:pPr>
      <w:r w:rsidRPr="00016A7C">
        <w:rPr>
          <w:rFonts w:ascii="Josefin Sans" w:hAnsi="Josefin Sans"/>
        </w:rPr>
        <w:t>When you click on the transition name link from the previous screen, you are taken to the workflow transition details screen:</w:t>
      </w:r>
    </w:p>
    <w:p w:rsidR="00DB60FF" w:rsidRPr="00016A7C" w:rsidRDefault="00317225" w:rsidP="00DB60FF">
      <w:pPr>
        <w:rPr>
          <w:rFonts w:ascii="Josefin Sans" w:hAnsi="Josefin Sans"/>
        </w:rPr>
      </w:pPr>
      <w:r>
        <w:rPr>
          <w:noProof/>
        </w:rPr>
        <w:drawing>
          <wp:inline distT="0" distB="0" distL="0" distR="0">
            <wp:extent cx="5486400" cy="61055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61055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top part of the screen is the “workflow browser” which illustrates how the transition relates to the workflow as a whole. It displays the current transition in the middle, with the originating and destination steps listed to either side. Clicking on either </w:t>
      </w:r>
      <w:r>
        <w:rPr>
          <w:rFonts w:ascii="Josefin Sans" w:hAnsi="Josefin Sans"/>
        </w:rPr>
        <w:t>document</w:t>
      </w:r>
      <w:r w:rsidRPr="00016A7C">
        <w:rPr>
          <w:rFonts w:ascii="Josefin Sans" w:hAnsi="Josefin Sans"/>
        </w:rPr>
        <w:t xml:space="preserve"> status name will take you to the appropriate workflow step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If a digital signature from the user is required to authorize and record the transition, set the toggle to yes for “Require Electronic Signature”.</w:t>
      </w:r>
    </w:p>
    <w:p w:rsidR="00DB60FF" w:rsidRPr="00016A7C" w:rsidRDefault="00DB60FF" w:rsidP="00DB60FF">
      <w:pPr>
        <w:rPr>
          <w:rFonts w:ascii="Josefin Sans" w:hAnsi="Josefin Sans"/>
        </w:rPr>
      </w:pPr>
      <w:r w:rsidRPr="00016A7C">
        <w:rPr>
          <w:rFonts w:ascii="Josefin Sans" w:hAnsi="Josefin Sans"/>
        </w:rPr>
        <w:lastRenderedPageBreak/>
        <w:t xml:space="preserve">Each transition has a series of conditions which need to be satisfied for a user to actually execute the transition (i.e. move the </w:t>
      </w:r>
      <w:r>
        <w:rPr>
          <w:rFonts w:ascii="Josefin Sans" w:hAnsi="Josefin Sans"/>
        </w:rPr>
        <w:t>document</w:t>
      </w:r>
      <w:r w:rsidRPr="00016A7C">
        <w:rPr>
          <w:rFonts w:ascii="Josefin Sans" w:hAnsi="Josefin Sans"/>
        </w:rPr>
        <w:t xml:space="preserve"> from the originating status to the destination status)</w:t>
      </w:r>
      <w:r>
        <w:rPr>
          <w:rFonts w:ascii="Josefin Sans" w:hAnsi="Josefin Sans"/>
        </w:rPr>
        <w:t>.</w:t>
      </w:r>
    </w:p>
    <w:p w:rsidR="00DB60FF" w:rsidRPr="00016A7C" w:rsidRDefault="00DB60FF" w:rsidP="00DB60FF">
      <w:pPr>
        <w:pStyle w:val="Heading4"/>
        <w:rPr>
          <w:rFonts w:ascii="Josefin Sans" w:hAnsi="Josefin Sans"/>
        </w:rPr>
      </w:pPr>
      <w:r>
        <w:rPr>
          <w:rFonts w:ascii="Josefin Sans" w:hAnsi="Josefin Sans"/>
        </w:rPr>
        <w:t>3.11.3</w:t>
      </w:r>
      <w:r w:rsidRPr="00016A7C">
        <w:rPr>
          <w:rFonts w:ascii="Josefin Sans" w:hAnsi="Josefin Sans"/>
        </w:rPr>
        <w:t>.3. Edit Workflow Step</w:t>
      </w:r>
    </w:p>
    <w:p w:rsidR="00DB60FF" w:rsidRPr="00016A7C" w:rsidRDefault="00DB60FF" w:rsidP="00DB60FF">
      <w:pPr>
        <w:rPr>
          <w:rFonts w:ascii="Josefin Sans" w:hAnsi="Josefin Sans"/>
        </w:rPr>
      </w:pPr>
      <w:r w:rsidRPr="00016A7C">
        <w:rPr>
          <w:rFonts w:ascii="Josefin Sans" w:hAnsi="Josefin Sans"/>
        </w:rPr>
        <w:t xml:space="preserve">When you click on the </w:t>
      </w:r>
      <w:r>
        <w:rPr>
          <w:rFonts w:ascii="Josefin Sans" w:hAnsi="Josefin Sans"/>
        </w:rPr>
        <w:t>document</w:t>
      </w:r>
      <w:r w:rsidRPr="00016A7C">
        <w:rPr>
          <w:rFonts w:ascii="Josefin Sans" w:hAnsi="Josefin Sans"/>
        </w:rPr>
        <w:t xml:space="preserve"> status name link from either of the previous screens, you are taken to the workflow step details screen:</w:t>
      </w:r>
    </w:p>
    <w:p w:rsidR="00DB60FF" w:rsidRPr="00016A7C" w:rsidRDefault="00317225" w:rsidP="00DB60FF">
      <w:pPr>
        <w:rPr>
          <w:rFonts w:ascii="Josefin Sans" w:hAnsi="Josefin Sans"/>
        </w:rPr>
      </w:pPr>
      <w:r>
        <w:rPr>
          <w:noProof/>
        </w:rPr>
        <w:drawing>
          <wp:inline distT="0" distB="0" distL="0" distR="0">
            <wp:extent cx="5486400" cy="2781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top part of the screen is the “workflow browser” which illustrates how the step relates to the workflow as a whole. It displays the current </w:t>
      </w:r>
      <w:r>
        <w:rPr>
          <w:rFonts w:ascii="Josefin Sans" w:hAnsi="Josefin Sans"/>
        </w:rPr>
        <w:t>document</w:t>
      </w:r>
      <w:r w:rsidRPr="00016A7C">
        <w:rPr>
          <w:rFonts w:ascii="Josefin Sans" w:hAnsi="Josefin Sans"/>
        </w:rPr>
        <w:t xml:space="preserve"> status in the middle, with the possible originating and destination transitions listed to either side. Clicking on either workflow transition name will take you to the appropriate workflow transition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 xml:space="preserve">This page allows you to define the behavior of the various </w:t>
      </w:r>
      <w:r>
        <w:rPr>
          <w:rFonts w:ascii="Josefin Sans" w:hAnsi="Josefin Sans"/>
        </w:rPr>
        <w:t>document</w:t>
      </w:r>
      <w:r w:rsidRPr="00016A7C">
        <w:rPr>
          <w:rFonts w:ascii="Josefin Sans" w:hAnsi="Josefin Sans"/>
        </w:rPr>
        <w:t xml:space="preserve"> fields (i.e. those that are a standard part of </w:t>
      </w:r>
      <w:r>
        <w:rPr>
          <w:rFonts w:ascii="Josefin Sans" w:hAnsi="Josefin Sans"/>
        </w:rPr>
        <w:t>SpiraPlan</w:t>
      </w:r>
      <w:r w:rsidRPr="00016A7C">
        <w:rPr>
          <w:rFonts w:ascii="Josefin Sans" w:hAnsi="Josefin Sans"/>
        </w:rPr>
        <w:t xml:space="preserve">® such as </w:t>
      </w:r>
      <w:r>
        <w:rPr>
          <w:rFonts w:ascii="Josefin Sans" w:hAnsi="Josefin Sans"/>
        </w:rPr>
        <w:t>Type</w:t>
      </w:r>
      <w:r w:rsidRPr="00016A7C">
        <w:rPr>
          <w:rFonts w:ascii="Josefin Sans" w:hAnsi="Josefin Sans"/>
        </w:rPr>
        <w:t>):</w:t>
      </w:r>
    </w:p>
    <w:p w:rsidR="00DB60FF" w:rsidRPr="00016A7C" w:rsidRDefault="00317225" w:rsidP="00DB60FF">
      <w:pPr>
        <w:rPr>
          <w:rFonts w:ascii="Josefin Sans" w:hAnsi="Josefin Sans"/>
        </w:rPr>
      </w:pPr>
      <w:r>
        <w:rPr>
          <w:noProof/>
        </w:rPr>
        <w:lastRenderedPageBreak/>
        <w:drawing>
          <wp:inline distT="0" distB="0" distL="0" distR="0">
            <wp:extent cx="5486400" cy="39147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39147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page also allows you to define the behavior of the various </w:t>
      </w:r>
      <w:r>
        <w:rPr>
          <w:rFonts w:ascii="Josefin Sans" w:hAnsi="Josefin Sans"/>
        </w:rPr>
        <w:t>document</w:t>
      </w:r>
      <w:r w:rsidRPr="00016A7C">
        <w:rPr>
          <w:rFonts w:ascii="Josefin Sans" w:hAnsi="Josefin Sans"/>
        </w:rPr>
        <w:t xml:space="preserve"> custom properties for this particular step in the workflow:</w:t>
      </w:r>
    </w:p>
    <w:p w:rsidR="00DB60FF" w:rsidRPr="00016A7C" w:rsidRDefault="00317225" w:rsidP="00DB60FF">
      <w:pPr>
        <w:rPr>
          <w:rFonts w:ascii="Josefin Sans" w:hAnsi="Josefin Sans"/>
        </w:rPr>
      </w:pPr>
      <w:r>
        <w:rPr>
          <w:noProof/>
        </w:rPr>
        <w:drawing>
          <wp:inline distT="0" distB="0" distL="0" distR="0">
            <wp:extent cx="5486400" cy="1752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7526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can set each of the fields/custom properties as being:</w:t>
      </w:r>
    </w:p>
    <w:p w:rsidR="00DB60FF" w:rsidRPr="00016A7C" w:rsidRDefault="00DB60FF" w:rsidP="00DB60FF">
      <w:pPr>
        <w:numPr>
          <w:ilvl w:val="0"/>
          <w:numId w:val="4"/>
        </w:numPr>
        <w:rPr>
          <w:rFonts w:ascii="Josefin Sans" w:hAnsi="Josefin Sans"/>
        </w:rPr>
      </w:pPr>
      <w:r w:rsidRPr="00016A7C">
        <w:rPr>
          <w:rFonts w:ascii="Josefin Sans" w:hAnsi="Josefin Sans"/>
          <w:b/>
        </w:rPr>
        <w:t>Hidden</w:t>
      </w:r>
      <w:r w:rsidRPr="00016A7C">
        <w:rPr>
          <w:rFonts w:ascii="Josefin Sans" w:hAnsi="Josefin Sans"/>
        </w:rPr>
        <w:t xml:space="preserve"> – The field / custom property will not be displayed when the </w:t>
      </w:r>
      <w:r>
        <w:rPr>
          <w:rFonts w:ascii="Josefin Sans" w:hAnsi="Josefin Sans"/>
        </w:rPr>
        <w:t>document</w:t>
      </w:r>
      <w:r w:rsidRPr="00016A7C">
        <w:rPr>
          <w:rFonts w:ascii="Josefin Sans" w:hAnsi="Josefin Sans"/>
        </w:rPr>
        <w:t xml:space="preserve"> is in this status</w:t>
      </w:r>
    </w:p>
    <w:p w:rsidR="00DB60FF" w:rsidRPr="00016A7C" w:rsidRDefault="00DB60FF" w:rsidP="00DB60FF">
      <w:pPr>
        <w:numPr>
          <w:ilvl w:val="0"/>
          <w:numId w:val="4"/>
        </w:numPr>
        <w:rPr>
          <w:rFonts w:ascii="Josefin Sans" w:hAnsi="Josefin Sans"/>
        </w:rPr>
      </w:pPr>
      <w:r w:rsidRPr="00016A7C">
        <w:rPr>
          <w:rFonts w:ascii="Josefin Sans" w:hAnsi="Josefin Sans"/>
          <w:b/>
        </w:rPr>
        <w:t>Disabled</w:t>
      </w:r>
      <w:r w:rsidRPr="00016A7C">
        <w:rPr>
          <w:rFonts w:ascii="Josefin Sans" w:hAnsi="Josefin Sans"/>
        </w:rPr>
        <w:t xml:space="preserve"> – The field / custom property will be displayed, but will be greyed-out and read-only</w:t>
      </w:r>
    </w:p>
    <w:p w:rsidR="00DB60FF" w:rsidRPr="00016A7C" w:rsidRDefault="00DB60FF" w:rsidP="00DB60FF">
      <w:pPr>
        <w:numPr>
          <w:ilvl w:val="0"/>
          <w:numId w:val="4"/>
        </w:numPr>
        <w:rPr>
          <w:rFonts w:ascii="Josefin Sans" w:hAnsi="Josefin Sans"/>
        </w:rPr>
      </w:pPr>
      <w:r w:rsidRPr="00016A7C">
        <w:rPr>
          <w:rFonts w:ascii="Josefin Sans" w:hAnsi="Josefin Sans"/>
          <w:b/>
        </w:rPr>
        <w:t>Required</w:t>
      </w:r>
      <w:r w:rsidRPr="00016A7C">
        <w:rPr>
          <w:rFonts w:ascii="Josefin Sans" w:hAnsi="Josefin Sans"/>
        </w:rPr>
        <w:t xml:space="preserve"> – The field / custom property will be required when the </w:t>
      </w:r>
      <w:r>
        <w:rPr>
          <w:rFonts w:ascii="Josefin Sans" w:hAnsi="Josefin Sans"/>
        </w:rPr>
        <w:t>document</w:t>
      </w:r>
      <w:r w:rsidRPr="00016A7C">
        <w:rPr>
          <w:rFonts w:ascii="Josefin Sans" w:hAnsi="Josefin Sans"/>
        </w:rPr>
        <w:t xml:space="preserve"> is in this status</w:t>
      </w:r>
    </w:p>
    <w:p w:rsidR="00DB60FF" w:rsidRDefault="00DB60FF" w:rsidP="00DB60FF">
      <w:pPr>
        <w:rPr>
          <w:rFonts w:ascii="Josefin Sans" w:hAnsi="Josefin Sans"/>
        </w:rPr>
      </w:pPr>
      <w:r w:rsidRPr="00016A7C">
        <w:rPr>
          <w:rFonts w:ascii="Josefin Sans" w:hAnsi="Josefin Sans"/>
        </w:rPr>
        <w:t xml:space="preserve">Note that you cannot set a field/property as being required and either disabled or hidden since this would prevent a user from ever updating the </w:t>
      </w:r>
      <w:r>
        <w:rPr>
          <w:rFonts w:ascii="Josefin Sans" w:hAnsi="Josefin Sans"/>
        </w:rPr>
        <w:t>document</w:t>
      </w:r>
      <w:r w:rsidRPr="00016A7C">
        <w:rPr>
          <w:rFonts w:ascii="Josefin Sans" w:hAnsi="Josefin Sans"/>
        </w:rPr>
        <w:t xml:space="preserve">. </w:t>
      </w:r>
    </w:p>
    <w:p w:rsidR="00DB60FF" w:rsidRPr="00016A7C" w:rsidRDefault="00DB60FF" w:rsidP="00DB60FF">
      <w:pPr>
        <w:rPr>
          <w:rFonts w:ascii="Josefin Sans" w:hAnsi="Josefin Sans"/>
        </w:rPr>
      </w:pPr>
      <w:r>
        <w:rPr>
          <w:rFonts w:ascii="Josefin Sans" w:hAnsi="Josefin Sans"/>
        </w:rPr>
        <w:t>After you have made the changes,</w:t>
      </w:r>
      <w:r w:rsidRPr="00016A7C">
        <w:rPr>
          <w:rFonts w:ascii="Josefin Sans" w:hAnsi="Josefin Sans"/>
        </w:rPr>
        <w:t xml:space="preserve"> click the “</w:t>
      </w:r>
      <w:r>
        <w:rPr>
          <w:rFonts w:ascii="Josefin Sans" w:hAnsi="Josefin Sans"/>
        </w:rPr>
        <w:t>Save</w:t>
      </w:r>
      <w:r w:rsidRPr="00016A7C">
        <w:rPr>
          <w:rFonts w:ascii="Josefin Sans" w:hAnsi="Josefin Sans"/>
        </w:rPr>
        <w:t>” button.</w:t>
      </w:r>
    </w:p>
    <w:p w:rsidR="00DB60FF" w:rsidRPr="00016A7C" w:rsidRDefault="00DB60FF" w:rsidP="00DB60FF">
      <w:pPr>
        <w:pStyle w:val="Heading2"/>
      </w:pPr>
      <w:r>
        <w:br w:type="page"/>
      </w:r>
      <w:bookmarkStart w:id="21" w:name="_Toc6571732"/>
      <w:r>
        <w:lastRenderedPageBreak/>
        <w:t>3.12.</w:t>
      </w:r>
      <w:r w:rsidRPr="00016A7C">
        <w:t xml:space="preserve"> </w:t>
      </w:r>
      <w:r>
        <w:t xml:space="preserve">Template: </w:t>
      </w:r>
      <w:r w:rsidRPr="00016A7C">
        <w:t>Test</w:t>
      </w:r>
      <w:r>
        <w:t xml:space="preserve"> Cases</w:t>
      </w:r>
      <w:bookmarkEnd w:id="21"/>
    </w:p>
    <w:p w:rsidR="00DB60FF" w:rsidRDefault="00DB60FF" w:rsidP="00DB60FF">
      <w:pPr>
        <w:rPr>
          <w:rFonts w:ascii="Josefin Sans" w:hAnsi="Josefin Sans"/>
        </w:rPr>
      </w:pPr>
      <w:r w:rsidRPr="00016A7C">
        <w:rPr>
          <w:rFonts w:ascii="Josefin Sans" w:hAnsi="Josefin Sans"/>
        </w:rPr>
        <w:t>This section contains administrative options that are specific to the testing functionality in the system.</w:t>
      </w:r>
    </w:p>
    <w:p w:rsidR="00DB60FF" w:rsidRPr="00016A7C" w:rsidRDefault="00DB60FF" w:rsidP="00DB60FF">
      <w:pPr>
        <w:pStyle w:val="Heading3"/>
      </w:pPr>
      <w:r>
        <w:t>3.12.1</w:t>
      </w:r>
      <w:r w:rsidRPr="00016A7C">
        <w:t xml:space="preserve">. </w:t>
      </w:r>
      <w:r>
        <w:t>Priority</w:t>
      </w:r>
    </w:p>
    <w:p w:rsidR="00DB60FF" w:rsidRPr="00016A7C" w:rsidRDefault="00DB60FF" w:rsidP="00DB60FF">
      <w:pPr>
        <w:rPr>
          <w:rFonts w:ascii="Josefin Sans" w:hAnsi="Josefin Sans"/>
        </w:rPr>
      </w:pPr>
      <w:r w:rsidRPr="00016A7C">
        <w:rPr>
          <w:rFonts w:ascii="Josefin Sans" w:hAnsi="Josefin Sans"/>
        </w:rPr>
        <w:t>The following screen is displayed when you choose the “</w:t>
      </w:r>
      <w:r>
        <w:rPr>
          <w:rFonts w:ascii="Josefin Sans" w:hAnsi="Josefin Sans"/>
        </w:rPr>
        <w:t>Priority</w:t>
      </w:r>
      <w:r w:rsidRPr="00016A7C">
        <w:rPr>
          <w:rFonts w:ascii="Josefin Sans" w:hAnsi="Josefin Sans"/>
        </w:rPr>
        <w:t xml:space="preserve">” link from the </w:t>
      </w:r>
      <w:r>
        <w:rPr>
          <w:rFonts w:ascii="Josefin Sans" w:hAnsi="Josefin Sans"/>
        </w:rPr>
        <w:t xml:space="preserve">Test Cases </w:t>
      </w:r>
      <w:r w:rsidRPr="00016A7C">
        <w:rPr>
          <w:rFonts w:ascii="Josefin Sans" w:hAnsi="Josefin Sans"/>
        </w:rPr>
        <w:t xml:space="preserve">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21240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2124075"/>
                    </a:xfrm>
                    <a:prstGeom prst="rect">
                      <a:avLst/>
                    </a:prstGeom>
                    <a:noFill/>
                    <a:ln>
                      <a:noFill/>
                    </a:ln>
                  </pic:spPr>
                </pic:pic>
              </a:graphicData>
            </a:graphic>
          </wp:inline>
        </w:drawing>
      </w:r>
    </w:p>
    <w:p w:rsidR="00DB60FF" w:rsidRDefault="00DB60FF" w:rsidP="00DB60FF">
      <w:pPr>
        <w:rPr>
          <w:rFonts w:ascii="Josefin Sans" w:hAnsi="Josefin Sans"/>
        </w:rPr>
      </w:pPr>
      <w:r w:rsidRPr="00016A7C">
        <w:rPr>
          <w:rFonts w:ascii="Josefin Sans" w:hAnsi="Josefin Sans"/>
        </w:rPr>
        <w:t xml:space="preserve">The screen displays a list of all the defined </w:t>
      </w:r>
      <w:r>
        <w:rPr>
          <w:rFonts w:ascii="Josefin Sans" w:hAnsi="Josefin Sans"/>
        </w:rPr>
        <w:t>test case</w:t>
      </w:r>
      <w:r w:rsidRPr="00016A7C">
        <w:rPr>
          <w:rFonts w:ascii="Josefin Sans" w:hAnsi="Josefin Sans"/>
        </w:rPr>
        <w:t xml:space="preserve"> </w:t>
      </w:r>
      <w:r>
        <w:rPr>
          <w:rFonts w:ascii="Josefin Sans" w:hAnsi="Josefin Sans"/>
        </w:rPr>
        <w:t>priorities</w:t>
      </w:r>
      <w:r w:rsidRPr="00016A7C">
        <w:rPr>
          <w:rFonts w:ascii="Josefin Sans" w:hAnsi="Josefin Sans"/>
        </w:rPr>
        <w:t xml:space="preserve">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xml:space="preserve">® </w:t>
      </w:r>
      <w:r>
        <w:rPr>
          <w:rFonts w:ascii="Josefin Sans" w:hAnsi="Josefin Sans"/>
        </w:rPr>
        <w:t>test case</w:t>
      </w:r>
      <w:r w:rsidRPr="00016A7C">
        <w:rPr>
          <w:rFonts w:ascii="Josefin Sans" w:hAnsi="Josefin Sans"/>
        </w:rPr>
        <w:t xml:space="preserve"> </w:t>
      </w:r>
      <w:r>
        <w:rPr>
          <w:rFonts w:ascii="Josefin Sans" w:hAnsi="Josefin Sans"/>
        </w:rPr>
        <w:t>priorities</w:t>
      </w:r>
      <w:r w:rsidRPr="00016A7C">
        <w:rPr>
          <w:rFonts w:ascii="Josefin Sans" w:hAnsi="Josefin Sans"/>
        </w:rPr>
        <w:t xml:space="preserve">. To edit an existing </w:t>
      </w:r>
      <w:r>
        <w:rPr>
          <w:rFonts w:ascii="Josefin Sans" w:hAnsi="Josefin Sans"/>
        </w:rPr>
        <w:t>test case</w:t>
      </w:r>
      <w:r w:rsidRPr="00016A7C">
        <w:rPr>
          <w:rFonts w:ascii="Josefin Sans" w:hAnsi="Josefin Sans"/>
        </w:rPr>
        <w:t xml:space="preserve"> </w:t>
      </w:r>
      <w:r>
        <w:rPr>
          <w:rFonts w:ascii="Josefin Sans" w:hAnsi="Josefin Sans"/>
        </w:rPr>
        <w:t>priority</w:t>
      </w:r>
      <w:r w:rsidRPr="00016A7C">
        <w:rPr>
          <w:rFonts w:ascii="Josefin Sans" w:hAnsi="Josefin Sans"/>
        </w:rPr>
        <w:t>, change the name,</w:t>
      </w:r>
      <w:r>
        <w:rPr>
          <w:rFonts w:ascii="Josefin Sans" w:hAnsi="Josefin Sans"/>
        </w:rPr>
        <w:t xml:space="preserve"> </w:t>
      </w:r>
      <w:r w:rsidRPr="00016A7C">
        <w:rPr>
          <w:rFonts w:ascii="Josefin Sans" w:hAnsi="Josefin Sans"/>
        </w:rPr>
        <w:t>color</w:t>
      </w:r>
      <w:r>
        <w:rPr>
          <w:rFonts w:ascii="Josefin Sans" w:hAnsi="Josefin Sans"/>
        </w:rPr>
        <w:t>, score (this is used for ranking the different items – the item with the lowest score will appear at the top of dropdown lists in the application),</w:t>
      </w:r>
      <w:r w:rsidRPr="00016A7C">
        <w:rPr>
          <w:rFonts w:ascii="Josefin Sans" w:hAnsi="Josefin Sans"/>
        </w:rPr>
        <w:t xml:space="preserve"> and/or change the active flag then click “Save”. </w:t>
      </w:r>
    </w:p>
    <w:p w:rsidR="00DB60FF" w:rsidRPr="00016A7C" w:rsidRDefault="00DB60FF" w:rsidP="00DB60FF">
      <w:pPr>
        <w:rPr>
          <w:rFonts w:ascii="Josefin Sans" w:hAnsi="Josefin Sans"/>
        </w:rPr>
      </w:pPr>
      <w:r w:rsidRPr="00016A7C">
        <w:rPr>
          <w:rFonts w:ascii="Josefin Sans" w:hAnsi="Josefin Sans"/>
        </w:rPr>
        <w:t>Note that you can either enter the hexadecimal RRGGBB code for the color or use the pop-up color picker.</w:t>
      </w:r>
    </w:p>
    <w:p w:rsidR="00DB60FF" w:rsidRPr="00016A7C" w:rsidRDefault="00DB60FF" w:rsidP="00DB60FF">
      <w:pPr>
        <w:rPr>
          <w:rFonts w:ascii="Josefin Sans" w:hAnsi="Josefin Sans"/>
        </w:rPr>
      </w:pPr>
      <w:r w:rsidRPr="00016A7C">
        <w:rPr>
          <w:rFonts w:ascii="Josefin Sans" w:hAnsi="Josefin Sans"/>
        </w:rPr>
        <w:t xml:space="preserve">You can’t delete an existing </w:t>
      </w:r>
      <w:r>
        <w:rPr>
          <w:rFonts w:ascii="Josefin Sans" w:hAnsi="Josefin Sans"/>
        </w:rPr>
        <w:t>test case</w:t>
      </w:r>
      <w:r w:rsidRPr="00016A7C">
        <w:rPr>
          <w:rFonts w:ascii="Josefin Sans" w:hAnsi="Josefin Sans"/>
        </w:rPr>
        <w:t xml:space="preserve"> </w:t>
      </w:r>
      <w:r>
        <w:rPr>
          <w:rFonts w:ascii="Josefin Sans" w:hAnsi="Josefin Sans"/>
        </w:rPr>
        <w:t>priority</w:t>
      </w:r>
      <w:r w:rsidRPr="00016A7C">
        <w:rPr>
          <w:rFonts w:ascii="Josefin Sans" w:hAnsi="Josefin Sans"/>
        </w:rPr>
        <w:t xml:space="preserve">, but to prevent it appearing in any drop-down-lists, change its active flag to “No” and click “Save”. To add a new </w:t>
      </w:r>
      <w:r>
        <w:rPr>
          <w:rFonts w:ascii="Josefin Sans" w:hAnsi="Josefin Sans"/>
        </w:rPr>
        <w:t>test case</w:t>
      </w:r>
      <w:r w:rsidRPr="00016A7C">
        <w:rPr>
          <w:rFonts w:ascii="Josefin Sans" w:hAnsi="Josefin Sans"/>
        </w:rPr>
        <w:t xml:space="preserve"> </w:t>
      </w:r>
      <w:r>
        <w:rPr>
          <w:rFonts w:ascii="Josefin Sans" w:hAnsi="Josefin Sans"/>
        </w:rPr>
        <w:t>priority</w:t>
      </w:r>
      <w:r w:rsidRPr="00016A7C">
        <w:rPr>
          <w:rFonts w:ascii="Josefin Sans" w:hAnsi="Josefin Sans"/>
        </w:rPr>
        <w:t>, click the “Add” button and a new row will be added to the list which you can now edit.</w:t>
      </w:r>
    </w:p>
    <w:p w:rsidR="00DB60FF" w:rsidRPr="00016A7C" w:rsidRDefault="00DB60FF" w:rsidP="00DB60FF">
      <w:pPr>
        <w:pStyle w:val="Heading3"/>
      </w:pPr>
      <w:r>
        <w:t>3.12.2</w:t>
      </w:r>
      <w:r w:rsidRPr="00016A7C">
        <w:t>. Types</w:t>
      </w:r>
    </w:p>
    <w:p w:rsidR="00DB60FF" w:rsidRPr="00016A7C" w:rsidRDefault="00DB60FF" w:rsidP="00DB60FF">
      <w:pPr>
        <w:rPr>
          <w:rFonts w:ascii="Josefin Sans" w:hAnsi="Josefin Sans"/>
        </w:rPr>
      </w:pPr>
      <w:r w:rsidRPr="00016A7C">
        <w:rPr>
          <w:rFonts w:ascii="Josefin Sans" w:hAnsi="Josefin Sans"/>
        </w:rPr>
        <w:t xml:space="preserve">The following screen is displayed when you choose the “Types” link from the </w:t>
      </w:r>
      <w:r>
        <w:rPr>
          <w:rFonts w:ascii="Josefin Sans" w:hAnsi="Josefin Sans"/>
        </w:rPr>
        <w:t>Test Cases</w:t>
      </w:r>
      <w:r w:rsidRPr="00016A7C">
        <w:rPr>
          <w:rFonts w:ascii="Josefin Sans" w:hAnsi="Josefin Sans"/>
        </w:rPr>
        <w:t xml:space="preserve"> 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lastRenderedPageBreak/>
        <w:drawing>
          <wp:inline distT="0" distB="0" distL="0" distR="0">
            <wp:extent cx="5486400" cy="36861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36861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defined </w:t>
      </w:r>
      <w:r>
        <w:rPr>
          <w:rFonts w:ascii="Josefin Sans" w:hAnsi="Josefin Sans"/>
        </w:rPr>
        <w:t>test case</w:t>
      </w:r>
      <w:r w:rsidRPr="00016A7C">
        <w:rPr>
          <w:rFonts w:ascii="Josefin Sans" w:hAnsi="Josefin Sans"/>
        </w:rPr>
        <w:t xml:space="preserve"> types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xml:space="preserve">® </w:t>
      </w:r>
      <w:r>
        <w:rPr>
          <w:rFonts w:ascii="Josefin Sans" w:hAnsi="Josefin Sans"/>
        </w:rPr>
        <w:t>test case</w:t>
      </w:r>
      <w:r w:rsidRPr="00016A7C">
        <w:rPr>
          <w:rFonts w:ascii="Josefin Sans" w:hAnsi="Josefin Sans"/>
        </w:rPr>
        <w:t xml:space="preserve"> types. To edit an existing </w:t>
      </w:r>
      <w:r>
        <w:rPr>
          <w:rFonts w:ascii="Josefin Sans" w:hAnsi="Josefin Sans"/>
        </w:rPr>
        <w:t>test case</w:t>
      </w:r>
      <w:r w:rsidRPr="00016A7C">
        <w:rPr>
          <w:rFonts w:ascii="Josefin Sans" w:hAnsi="Josefin Sans"/>
        </w:rPr>
        <w:t xml:space="preserve"> type, change the name, associated workflow, issue check-box, risk check-box, set a default type and/or change the active flag then click “</w:t>
      </w:r>
      <w:r>
        <w:rPr>
          <w:rFonts w:ascii="Josefin Sans" w:hAnsi="Josefin Sans"/>
        </w:rPr>
        <w:t>Save</w:t>
      </w:r>
      <w:r w:rsidRPr="00016A7C">
        <w:rPr>
          <w:rFonts w:ascii="Josefin Sans" w:hAnsi="Josefin Sans"/>
        </w:rPr>
        <w:t>”.</w:t>
      </w:r>
    </w:p>
    <w:p w:rsidR="00DB60FF" w:rsidRPr="00016A7C" w:rsidRDefault="00DB60FF" w:rsidP="00DB60FF">
      <w:pPr>
        <w:rPr>
          <w:rFonts w:ascii="Josefin Sans" w:hAnsi="Josefin Sans"/>
        </w:rPr>
      </w:pPr>
      <w:r w:rsidRPr="00016A7C">
        <w:rPr>
          <w:rFonts w:ascii="Josefin Sans" w:hAnsi="Josefin Sans"/>
        </w:rPr>
        <w:t xml:space="preserve">You can’t delete an existing </w:t>
      </w:r>
      <w:r>
        <w:rPr>
          <w:rFonts w:ascii="Josefin Sans" w:hAnsi="Josefin Sans"/>
        </w:rPr>
        <w:t>test case</w:t>
      </w:r>
      <w:r w:rsidRPr="00016A7C">
        <w:rPr>
          <w:rFonts w:ascii="Josefin Sans" w:hAnsi="Josefin Sans"/>
        </w:rPr>
        <w:t xml:space="preserve"> type, but to prevent it appearing in any drop-down-lists, change its active flag to “No” and click “Save”. To add a new </w:t>
      </w:r>
      <w:r>
        <w:rPr>
          <w:rFonts w:ascii="Josefin Sans" w:hAnsi="Josefin Sans"/>
        </w:rPr>
        <w:t>test case</w:t>
      </w:r>
      <w:r w:rsidRPr="00016A7C">
        <w:rPr>
          <w:rFonts w:ascii="Josefin Sans" w:hAnsi="Josefin Sans"/>
        </w:rPr>
        <w:t xml:space="preserve"> type, click the “Add” button and a new row will be added to the list which you can now edit.</w:t>
      </w:r>
    </w:p>
    <w:p w:rsidR="00DB60FF" w:rsidRPr="00016A7C" w:rsidRDefault="00DB60FF" w:rsidP="00DB60FF">
      <w:pPr>
        <w:rPr>
          <w:rFonts w:ascii="Josefin Sans" w:hAnsi="Josefin Sans"/>
        </w:rPr>
      </w:pPr>
      <w:r w:rsidRPr="00016A7C">
        <w:rPr>
          <w:rFonts w:ascii="Josefin Sans" w:hAnsi="Josefin Sans"/>
        </w:rPr>
        <w:t xml:space="preserve">The associated workflow drop-down list allows you to specify which workflow the </w:t>
      </w:r>
      <w:r>
        <w:rPr>
          <w:rFonts w:ascii="Josefin Sans" w:hAnsi="Josefin Sans"/>
        </w:rPr>
        <w:t>test case</w:t>
      </w:r>
      <w:r w:rsidRPr="00016A7C">
        <w:rPr>
          <w:rFonts w:ascii="Josefin Sans" w:hAnsi="Josefin Sans"/>
        </w:rPr>
        <w:t xml:space="preserve"> type will follow. This is a very powerful feature since it allows you to configure different workflows for different </w:t>
      </w:r>
      <w:r>
        <w:rPr>
          <w:rFonts w:ascii="Josefin Sans" w:hAnsi="Josefin Sans"/>
        </w:rPr>
        <w:t>test case</w:t>
      </w:r>
      <w:r w:rsidRPr="00016A7C">
        <w:rPr>
          <w:rFonts w:ascii="Josefin Sans" w:hAnsi="Josefin Sans"/>
        </w:rPr>
        <w:t xml:space="preserve"> types; i.e. a User Story may follow a simpler review process than a Feature or Use Case </w:t>
      </w:r>
      <w:r>
        <w:rPr>
          <w:rFonts w:ascii="Josefin Sans" w:hAnsi="Josefin Sans"/>
        </w:rPr>
        <w:t>test case</w:t>
      </w:r>
      <w:r w:rsidRPr="00016A7C">
        <w:rPr>
          <w:rFonts w:ascii="Josefin Sans" w:hAnsi="Josefin Sans"/>
        </w:rPr>
        <w:t>.</w:t>
      </w:r>
    </w:p>
    <w:p w:rsidR="00DB60FF" w:rsidRDefault="00DB60FF" w:rsidP="00DB60FF">
      <w:pPr>
        <w:rPr>
          <w:rFonts w:ascii="Josefin Sans" w:hAnsi="Josefin Sans"/>
        </w:rPr>
      </w:pPr>
      <w:r w:rsidRPr="00016A7C">
        <w:rPr>
          <w:rFonts w:ascii="Josefin Sans" w:hAnsi="Josefin Sans"/>
        </w:rPr>
        <w:t xml:space="preserve">The </w:t>
      </w:r>
      <w:r>
        <w:rPr>
          <w:rFonts w:ascii="Josefin Sans" w:hAnsi="Josefin Sans"/>
        </w:rPr>
        <w:t xml:space="preserve">Is Exploratory </w:t>
      </w:r>
      <w:r w:rsidRPr="00016A7C">
        <w:rPr>
          <w:rFonts w:ascii="Josefin Sans" w:hAnsi="Josefin Sans"/>
        </w:rPr>
        <w:t>check-box allow</w:t>
      </w:r>
      <w:r>
        <w:rPr>
          <w:rFonts w:ascii="Josefin Sans" w:hAnsi="Josefin Sans"/>
        </w:rPr>
        <w:t>s</w:t>
      </w:r>
      <w:r w:rsidRPr="00016A7C">
        <w:rPr>
          <w:rFonts w:ascii="Josefin Sans" w:hAnsi="Josefin Sans"/>
        </w:rPr>
        <w:t xml:space="preserve"> you to specify if the </w:t>
      </w:r>
      <w:r>
        <w:rPr>
          <w:rFonts w:ascii="Josefin Sans" w:hAnsi="Josefin Sans"/>
        </w:rPr>
        <w:t xml:space="preserve">test case </w:t>
      </w:r>
      <w:r w:rsidRPr="00016A7C">
        <w:rPr>
          <w:rFonts w:ascii="Josefin Sans" w:hAnsi="Josefin Sans"/>
        </w:rPr>
        <w:t xml:space="preserve">type </w:t>
      </w:r>
      <w:r>
        <w:rPr>
          <w:rFonts w:ascii="Josefin Sans" w:hAnsi="Josefin Sans"/>
        </w:rPr>
        <w:t>should be able to be executed in exploratory mode (which allows more editing of the test case and its steps during execution)</w:t>
      </w:r>
      <w:r w:rsidRPr="00016A7C">
        <w:rPr>
          <w:rFonts w:ascii="Josefin Sans" w:hAnsi="Josefin Sans"/>
        </w:rPr>
        <w:t>.</w:t>
      </w:r>
      <w:r>
        <w:rPr>
          <w:rFonts w:ascii="Josefin Sans" w:hAnsi="Josefin Sans"/>
        </w:rPr>
        <w:t xml:space="preserve"> Note that this mode is only available to users with a certain permission level and when executing an individual test case.</w:t>
      </w:r>
    </w:p>
    <w:p w:rsidR="00DB60FF" w:rsidRPr="00016A7C" w:rsidRDefault="00DB60FF" w:rsidP="00DB60FF">
      <w:pPr>
        <w:rPr>
          <w:rFonts w:ascii="Josefin Sans" w:hAnsi="Josefin Sans"/>
        </w:rPr>
      </w:pPr>
      <w:r w:rsidRPr="00016A7C">
        <w:rPr>
          <w:rFonts w:ascii="Josefin Sans" w:hAnsi="Josefin Sans"/>
        </w:rPr>
        <w:t xml:space="preserve">The default radio button allows you to specify which </w:t>
      </w:r>
      <w:r>
        <w:rPr>
          <w:rFonts w:ascii="Josefin Sans" w:hAnsi="Josefin Sans"/>
        </w:rPr>
        <w:t xml:space="preserve">test case </w:t>
      </w:r>
      <w:r w:rsidRPr="00016A7C">
        <w:rPr>
          <w:rFonts w:ascii="Josefin Sans" w:hAnsi="Josefin Sans"/>
        </w:rPr>
        <w:t xml:space="preserve">type should be the default for newly created </w:t>
      </w:r>
      <w:r>
        <w:rPr>
          <w:rFonts w:ascii="Josefin Sans" w:hAnsi="Josefin Sans"/>
        </w:rPr>
        <w:t>test cases</w:t>
      </w:r>
      <w:r w:rsidRPr="00016A7C">
        <w:rPr>
          <w:rFonts w:ascii="Josefin Sans" w:hAnsi="Josefin Sans"/>
        </w:rPr>
        <w:t xml:space="preserve">. This is the type that a new </w:t>
      </w:r>
      <w:r>
        <w:rPr>
          <w:rFonts w:ascii="Josefin Sans" w:hAnsi="Josefin Sans"/>
        </w:rPr>
        <w:t xml:space="preserve">test case </w:t>
      </w:r>
      <w:r w:rsidRPr="00016A7C">
        <w:rPr>
          <w:rFonts w:ascii="Josefin Sans" w:hAnsi="Josefin Sans"/>
        </w:rPr>
        <w:t xml:space="preserve">will be set to unless changed by the creator of the </w:t>
      </w:r>
      <w:r>
        <w:rPr>
          <w:rFonts w:ascii="Josefin Sans" w:hAnsi="Josefin Sans"/>
        </w:rPr>
        <w:t>test case</w:t>
      </w:r>
      <w:r w:rsidRPr="00016A7C">
        <w:rPr>
          <w:rFonts w:ascii="Josefin Sans" w:hAnsi="Josefin Sans"/>
        </w:rPr>
        <w:t xml:space="preserve">. Note that you must have at least one active </w:t>
      </w:r>
      <w:r>
        <w:rPr>
          <w:rFonts w:ascii="Josefin Sans" w:hAnsi="Josefin Sans"/>
        </w:rPr>
        <w:t xml:space="preserve">test case </w:t>
      </w:r>
      <w:r w:rsidRPr="00016A7C">
        <w:rPr>
          <w:rFonts w:ascii="Josefin Sans" w:hAnsi="Josefin Sans"/>
        </w:rPr>
        <w:t>type, and you cannot set an inactive type as the default.</w:t>
      </w:r>
    </w:p>
    <w:p w:rsidR="00DB60FF" w:rsidRPr="00016A7C" w:rsidRDefault="00DB60FF" w:rsidP="00DB60FF">
      <w:pPr>
        <w:pStyle w:val="Heading3"/>
      </w:pPr>
      <w:r>
        <w:t>3.12.3</w:t>
      </w:r>
      <w:r w:rsidRPr="00016A7C">
        <w:t>. Test Case Workflows</w:t>
      </w:r>
    </w:p>
    <w:p w:rsidR="00DB60FF" w:rsidRDefault="00DB60FF" w:rsidP="00DB60FF">
      <w:pPr>
        <w:rPr>
          <w:rFonts w:ascii="Josefin Sans" w:hAnsi="Josefin Sans"/>
        </w:rPr>
      </w:pPr>
      <w:r w:rsidRPr="00016A7C">
        <w:rPr>
          <w:rFonts w:ascii="Josefin Sans" w:hAnsi="Josefin Sans"/>
        </w:rPr>
        <w:t xml:space="preserve">Clicking on the “Workflows” link under the </w:t>
      </w:r>
      <w:r>
        <w:rPr>
          <w:rFonts w:ascii="Josefin Sans" w:hAnsi="Josefin Sans"/>
        </w:rPr>
        <w:t>Test Cases section</w:t>
      </w:r>
      <w:r w:rsidRPr="00016A7C">
        <w:rPr>
          <w:rFonts w:ascii="Josefin Sans" w:hAnsi="Josefin Sans"/>
        </w:rPr>
        <w:t xml:space="preserve">, brings up the list of defined test case workflows for the current </w:t>
      </w:r>
      <w:r>
        <w:rPr>
          <w:rFonts w:ascii="Josefin Sans" w:hAnsi="Josefin Sans"/>
        </w:rPr>
        <w:t>template</w:t>
      </w:r>
      <w:r w:rsidRPr="00016A7C">
        <w:rPr>
          <w:rFonts w:ascii="Josefin Sans" w:hAnsi="Josefin Sans"/>
        </w:rPr>
        <w:t xml:space="preserve">. A workflow is a predefined sequence of test cases statuses linked together by “workflow transitions” to enable a newly created test case to be reviewed, prioritized, assigned, and tested, as well as to handle exception cases such as the case of a rejected or obsolete test case. The workflow list screen for the sample </w:t>
      </w:r>
      <w:r>
        <w:rPr>
          <w:rFonts w:ascii="Josefin Sans" w:hAnsi="Josefin Sans"/>
        </w:rPr>
        <w:t>template</w:t>
      </w:r>
      <w:r w:rsidRPr="00016A7C">
        <w:rPr>
          <w:rFonts w:ascii="Josefin Sans" w:hAnsi="Josefin Sans"/>
        </w:rPr>
        <w:t xml:space="preserve"> is illustrated below:</w:t>
      </w:r>
    </w:p>
    <w:p w:rsidR="00DB60FF" w:rsidRPr="00016A7C" w:rsidRDefault="00317225" w:rsidP="00DB60FF">
      <w:pPr>
        <w:rPr>
          <w:rFonts w:ascii="Josefin Sans" w:hAnsi="Josefin Sans"/>
        </w:rPr>
      </w:pPr>
      <w:r>
        <w:rPr>
          <w:noProof/>
        </w:rPr>
        <w:lastRenderedPageBreak/>
        <w:drawing>
          <wp:inline distT="0" distB="0" distL="0" distR="0">
            <wp:extent cx="5486400" cy="1733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17335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You can have as many workflows as you like in a </w:t>
      </w:r>
      <w:r>
        <w:rPr>
          <w:rFonts w:ascii="Josefin Sans" w:hAnsi="Josefin Sans"/>
        </w:rPr>
        <w:t>template</w:t>
      </w:r>
      <w:r w:rsidRPr="00016A7C">
        <w:rPr>
          <w:rFonts w:ascii="Josefin Sans" w:hAnsi="Josefin Sans"/>
        </w:rPr>
        <w:t xml:space="preserve">, but only one can be marked as the default. Each test case type must be assigned to a workflow. To modify the name, default flag, and/or active flag of an existing workflow, change the values in the appropriate text-box, radio-button, or drop-down list and click the “Save” button. To add a new workflow, click the ‘Add Workflow’ link and a new workflow will be created with the standard </w:t>
      </w:r>
      <w:r>
        <w:rPr>
          <w:rFonts w:ascii="Josefin Sans" w:hAnsi="Josefin Sans"/>
        </w:rPr>
        <w:t>SpiraPlan</w:t>
      </w:r>
      <w:r w:rsidRPr="00016A7C">
        <w:rPr>
          <w:rFonts w:ascii="Josefin Sans" w:hAnsi="Josefin Sans"/>
        </w:rPr>
        <w:t>® steps and transitions.</w:t>
      </w:r>
    </w:p>
    <w:p w:rsidR="00DB60FF" w:rsidRPr="00016A7C" w:rsidRDefault="00DB60FF" w:rsidP="00DB60FF">
      <w:pPr>
        <w:rPr>
          <w:rFonts w:ascii="Josefin Sans" w:hAnsi="Josefin Sans"/>
        </w:rPr>
      </w:pPr>
      <w:r w:rsidRPr="00016A7C">
        <w:rPr>
          <w:rFonts w:ascii="Josefin Sans" w:hAnsi="Josefin Sans"/>
        </w:rPr>
        <w:t>Note: You can only assign an active workflow to a test case type, and similarly you cannot make a workflow inactive that is currently linked to a test case type. This is important as all test case types need to be linked to an active workflow at all times.</w:t>
      </w:r>
    </w:p>
    <w:p w:rsidR="00DB60FF" w:rsidRPr="00016A7C" w:rsidRDefault="00DB60FF" w:rsidP="00DB60FF">
      <w:pPr>
        <w:pStyle w:val="Heading4"/>
        <w:rPr>
          <w:rFonts w:ascii="Josefin Sans" w:hAnsi="Josefin Sans"/>
        </w:rPr>
      </w:pPr>
      <w:r>
        <w:rPr>
          <w:rFonts w:ascii="Josefin Sans" w:hAnsi="Josefin Sans"/>
        </w:rPr>
        <w:lastRenderedPageBreak/>
        <w:t>3.12.3</w:t>
      </w:r>
      <w:r w:rsidRPr="00016A7C">
        <w:rPr>
          <w:rFonts w:ascii="Josefin Sans" w:hAnsi="Josefin Sans"/>
        </w:rPr>
        <w:t>.1. Edit Workflow Details</w:t>
      </w:r>
    </w:p>
    <w:p w:rsidR="00DB60FF" w:rsidRPr="00016A7C" w:rsidRDefault="00DB60FF" w:rsidP="00DB60FF">
      <w:pPr>
        <w:keepNext/>
        <w:keepLines/>
        <w:rPr>
          <w:rFonts w:ascii="Josefin Sans" w:hAnsi="Josefin Sans"/>
        </w:rPr>
      </w:pPr>
      <w:r w:rsidRPr="00016A7C">
        <w:rPr>
          <w:rFonts w:ascii="Josefin Sans" w:hAnsi="Josefin Sans"/>
        </w:rPr>
        <w:t xml:space="preserve">Clicking on the ‘Steps’ </w:t>
      </w:r>
      <w:r>
        <w:rPr>
          <w:rFonts w:ascii="Josefin Sans" w:hAnsi="Josefin Sans"/>
        </w:rPr>
        <w:t>button</w:t>
      </w:r>
      <w:r w:rsidRPr="00016A7C">
        <w:rPr>
          <w:rFonts w:ascii="Josefin Sans" w:hAnsi="Josefin Sans"/>
        </w:rPr>
        <w:t xml:space="preserve"> of a workflow brings up the following screen that lists all the workflow steps and workflow transitions that comprise the workflow:</w:t>
      </w:r>
    </w:p>
    <w:p w:rsidR="00DB60FF" w:rsidRPr="00016A7C" w:rsidRDefault="00317225" w:rsidP="00DB60FF">
      <w:pPr>
        <w:rPr>
          <w:rFonts w:ascii="Josefin Sans" w:hAnsi="Josefin Sans"/>
        </w:rPr>
      </w:pPr>
      <w:r>
        <w:rPr>
          <w:noProof/>
        </w:rPr>
        <w:drawing>
          <wp:inline distT="0" distB="0" distL="0" distR="0">
            <wp:extent cx="5486400" cy="44672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44672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page lists in the left-most column all the various test case statuses defined in the system. The next column lists all the possible transitions that can occur </w:t>
      </w:r>
      <w:r w:rsidRPr="00016A7C">
        <w:rPr>
          <w:rFonts w:ascii="Josefin Sans" w:hAnsi="Josefin Sans"/>
          <w:i/>
        </w:rPr>
        <w:t>from that status</w:t>
      </w:r>
      <w:r w:rsidRPr="00016A7C">
        <w:rPr>
          <w:rFonts w:ascii="Josefin Sans" w:hAnsi="Josefin Sans"/>
        </w:rPr>
        <w:t xml:space="preserve">. In addition, with each transition is listed the name of the resulting </w:t>
      </w:r>
      <w:r w:rsidRPr="00016A7C">
        <w:rPr>
          <w:rFonts w:ascii="Josefin Sans" w:hAnsi="Josefin Sans"/>
          <w:i/>
        </w:rPr>
        <w:t>destination status</w:t>
      </w:r>
      <w:r w:rsidRPr="00016A7C">
        <w:rPr>
          <w:rFonts w:ascii="Josefin Sans" w:hAnsi="Josefin Sans"/>
        </w:rPr>
        <w:t xml:space="preserve"> that the transition leads to. E.g. from the Draft status, depending on your role (see </w:t>
      </w:r>
      <w:r>
        <w:rPr>
          <w:rFonts w:ascii="Josefin Sans" w:hAnsi="Josefin Sans"/>
        </w:rPr>
        <w:t>elsewhere in this manual</w:t>
      </w:r>
      <w:r w:rsidRPr="00016A7C">
        <w:rPr>
          <w:rFonts w:ascii="Josefin Sans" w:hAnsi="Josefin Sans"/>
        </w:rPr>
        <w:t>) the user can move the test case to either Rejected, or Ready for Review, depending on which transition the user takes.</w:t>
      </w:r>
    </w:p>
    <w:p w:rsidR="00DB60FF" w:rsidRPr="00016A7C" w:rsidRDefault="00DB60FF" w:rsidP="00DB60FF">
      <w:pPr>
        <w:rPr>
          <w:rFonts w:ascii="Josefin Sans" w:hAnsi="Josefin Sans"/>
        </w:rPr>
      </w:pPr>
      <w:r w:rsidRPr="00016A7C">
        <w:rPr>
          <w:rFonts w:ascii="Josefin Sans" w:hAnsi="Josefin Sans"/>
        </w:rPr>
        <w:t>Clicking on the name of a step or transition takes you to the appropriate details page (see below) where you can set the properties of the step or transition respectively. To delete an existing transition, click the ‘x button after the transition name, and to add a new transition, click the ‘Add Transition’ button in the Operations column.</w:t>
      </w:r>
    </w:p>
    <w:p w:rsidR="00DB60FF" w:rsidRPr="00016A7C" w:rsidRDefault="00DB60FF" w:rsidP="00DB60FF">
      <w:pPr>
        <w:pStyle w:val="Heading4"/>
        <w:rPr>
          <w:rFonts w:ascii="Josefin Sans" w:hAnsi="Josefin Sans"/>
        </w:rPr>
      </w:pPr>
      <w:r>
        <w:rPr>
          <w:rFonts w:ascii="Josefin Sans" w:hAnsi="Josefin Sans"/>
        </w:rPr>
        <w:t>3.12.3</w:t>
      </w:r>
      <w:r w:rsidRPr="00016A7C">
        <w:rPr>
          <w:rFonts w:ascii="Josefin Sans" w:hAnsi="Josefin Sans"/>
        </w:rPr>
        <w:t>.2. Edit Workflow Transition</w:t>
      </w:r>
    </w:p>
    <w:p w:rsidR="00DB60FF" w:rsidRPr="00016A7C" w:rsidRDefault="00DB60FF" w:rsidP="00DB60FF">
      <w:pPr>
        <w:rPr>
          <w:rFonts w:ascii="Josefin Sans" w:hAnsi="Josefin Sans"/>
        </w:rPr>
      </w:pPr>
      <w:r w:rsidRPr="00016A7C">
        <w:rPr>
          <w:rFonts w:ascii="Josefin Sans" w:hAnsi="Josefin Sans"/>
        </w:rPr>
        <w:t>When you click on the transition name link from the previous screen, you are taken to the workflow transition details screen:</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4276725" cy="22955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76725" cy="22955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top part of the screen is the “workflow browser” which illustrates how the transition relates to the workflow as a whole. It displays the current transition in the middle, with the originating and destination steps listed to either side. Clicking on either task status name will take you to the appropriate workflow step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This part of the screen lets you change the name of the transition. If a digital signature from the user is required to authorize and record the transition, set the toggle to yes for “Require Electronic Signature”.</w:t>
      </w:r>
    </w:p>
    <w:p w:rsidR="00DB60FF" w:rsidRPr="00016A7C" w:rsidRDefault="00DB60FF" w:rsidP="00DB60FF">
      <w:pPr>
        <w:rPr>
          <w:rFonts w:ascii="Josefin Sans" w:hAnsi="Josefin Sans"/>
        </w:rPr>
      </w:pPr>
      <w:r w:rsidRPr="00016A7C">
        <w:rPr>
          <w:rFonts w:ascii="Josefin Sans" w:hAnsi="Josefin Sans"/>
        </w:rPr>
        <w:t xml:space="preserve"> In addition, each transition has a series of conditions which need to be satisfied for a user to actually execute the transition (i.e. move the test case ease from the originating status to the destination status):</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30003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30003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conditions section allows you to set three types of user role:</w:t>
      </w:r>
    </w:p>
    <w:p w:rsidR="00DB60FF" w:rsidRPr="00016A7C" w:rsidRDefault="00DB60FF" w:rsidP="00DB60FF">
      <w:pPr>
        <w:numPr>
          <w:ilvl w:val="0"/>
          <w:numId w:val="4"/>
        </w:numPr>
        <w:rPr>
          <w:rFonts w:ascii="Josefin Sans" w:hAnsi="Josefin Sans"/>
        </w:rPr>
      </w:pPr>
      <w:r w:rsidRPr="00016A7C">
        <w:rPr>
          <w:rFonts w:ascii="Josefin Sans" w:hAnsi="Josefin Sans"/>
        </w:rPr>
        <w:t>The author of the test case can be allowed to execute the transition. For example, when a test case is marked as Ready for Review, the author might be allowed to move it to Ready to Test.</w:t>
      </w:r>
    </w:p>
    <w:p w:rsidR="00DB60FF" w:rsidRPr="00016A7C" w:rsidRDefault="00DB60FF" w:rsidP="00DB60FF">
      <w:pPr>
        <w:numPr>
          <w:ilvl w:val="0"/>
          <w:numId w:val="4"/>
        </w:numPr>
        <w:rPr>
          <w:rFonts w:ascii="Josefin Sans" w:hAnsi="Josefin Sans"/>
        </w:rPr>
      </w:pPr>
      <w:r w:rsidRPr="00016A7C">
        <w:rPr>
          <w:rFonts w:ascii="Josefin Sans" w:hAnsi="Josefin Sans"/>
        </w:rPr>
        <w:t xml:space="preserve">The owner of the test case can be allowed to execute the transition. For example, when a test case is marked as Approved, the assigned owner should be the only one who’s allowed to move it to Ready for Test. </w:t>
      </w:r>
    </w:p>
    <w:p w:rsidR="00DB60FF" w:rsidRPr="00016A7C" w:rsidRDefault="00DB60FF" w:rsidP="00DB60FF">
      <w:pPr>
        <w:numPr>
          <w:ilvl w:val="0"/>
          <w:numId w:val="4"/>
        </w:numPr>
        <w:rPr>
          <w:rFonts w:ascii="Josefin Sans" w:hAnsi="Josefin Sans"/>
        </w:rPr>
      </w:pPr>
      <w:r w:rsidRPr="00016A7C">
        <w:rPr>
          <w:rFonts w:ascii="Josefin Sans" w:hAnsi="Josefin Sans"/>
        </w:rPr>
        <w:lastRenderedPageBreak/>
        <w:t>A user with a specified role can be allowed to execute the transition regardless of whether they are the author or owner. For example a user with role “Manager” might want the power to approve all test cases regardless of ownership status.</w:t>
      </w:r>
    </w:p>
    <w:p w:rsidR="00DB60FF" w:rsidRPr="00016A7C" w:rsidRDefault="00DB60FF" w:rsidP="00DB60FF">
      <w:pPr>
        <w:ind w:left="360"/>
        <w:rPr>
          <w:rFonts w:ascii="Josefin Sans" w:hAnsi="Josefin Sans"/>
        </w:rPr>
      </w:pPr>
      <w:r w:rsidRPr="00016A7C">
        <w:rPr>
          <w:rFonts w:ascii="Josefin Sans" w:hAnsi="Josefin Sans"/>
        </w:rPr>
        <w:t>You can set any of these conditions by changing the drop-down list and/or check-boxes and clicking the appropriate “Save” button.</w:t>
      </w:r>
    </w:p>
    <w:p w:rsidR="00DB60FF" w:rsidRPr="00016A7C" w:rsidRDefault="00DB60FF" w:rsidP="00DB60FF">
      <w:pPr>
        <w:pStyle w:val="Heading4"/>
        <w:rPr>
          <w:rFonts w:ascii="Josefin Sans" w:hAnsi="Josefin Sans"/>
        </w:rPr>
      </w:pPr>
      <w:r>
        <w:rPr>
          <w:rFonts w:ascii="Josefin Sans" w:hAnsi="Josefin Sans"/>
        </w:rPr>
        <w:t>3.12.3</w:t>
      </w:r>
      <w:r w:rsidRPr="00016A7C">
        <w:rPr>
          <w:rFonts w:ascii="Josefin Sans" w:hAnsi="Josefin Sans"/>
        </w:rPr>
        <w:t>.3. Edit Workflow Step</w:t>
      </w:r>
    </w:p>
    <w:p w:rsidR="00DB60FF" w:rsidRPr="00016A7C" w:rsidRDefault="00DB60FF" w:rsidP="00DB60FF">
      <w:pPr>
        <w:rPr>
          <w:rFonts w:ascii="Josefin Sans" w:hAnsi="Josefin Sans"/>
        </w:rPr>
      </w:pPr>
      <w:r w:rsidRPr="00016A7C">
        <w:rPr>
          <w:rFonts w:ascii="Josefin Sans" w:hAnsi="Josefin Sans"/>
        </w:rPr>
        <w:t>When you click on the test case status name link from either of the previous screens, you are taken to the workflow step details screen:</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076825" cy="14954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825" cy="14954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top part of the screen is the “workflow browser” which illustrates how the step relates to the workflow as a whole. It displays the current test case status in the middle, with the possible originating and destination transitions listed to either side. Clicking on either workflow transition name will take you to the appropriate workflow transition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 xml:space="preserve">This page allows you to define the behavior of the various test case fields (i.e. those that are a standard part of </w:t>
      </w:r>
      <w:r>
        <w:rPr>
          <w:rFonts w:ascii="Josefin Sans" w:hAnsi="Josefin Sans"/>
        </w:rPr>
        <w:t>SpiraPlan</w:t>
      </w:r>
      <w:r w:rsidRPr="00016A7C">
        <w:rPr>
          <w:rFonts w:ascii="Josefin Sans" w:hAnsi="Josefin Sans"/>
        </w:rPr>
        <w:t>® such as Priority):</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505325" cy="342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05325" cy="34290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lastRenderedPageBreak/>
        <w:t>This page also allows you to define the behavior of the various test case custom properties for this particular step in the workflow:</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857750" cy="1771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57750" cy="17716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can set each of the fields/custom properties as being:</w:t>
      </w:r>
    </w:p>
    <w:p w:rsidR="00DB60FF" w:rsidRPr="00016A7C" w:rsidRDefault="00DB60FF" w:rsidP="00DB60FF">
      <w:pPr>
        <w:numPr>
          <w:ilvl w:val="0"/>
          <w:numId w:val="4"/>
        </w:numPr>
        <w:rPr>
          <w:rFonts w:ascii="Josefin Sans" w:hAnsi="Josefin Sans"/>
        </w:rPr>
      </w:pPr>
      <w:r w:rsidRPr="00016A7C">
        <w:rPr>
          <w:rFonts w:ascii="Josefin Sans" w:hAnsi="Josefin Sans"/>
          <w:b/>
        </w:rPr>
        <w:t>Hidden</w:t>
      </w:r>
      <w:r w:rsidRPr="00016A7C">
        <w:rPr>
          <w:rFonts w:ascii="Josefin Sans" w:hAnsi="Josefin Sans"/>
        </w:rPr>
        <w:t xml:space="preserve"> – The field / custom property will not be displayed when the test case is in this status</w:t>
      </w:r>
    </w:p>
    <w:p w:rsidR="00DB60FF" w:rsidRPr="00016A7C" w:rsidRDefault="00DB60FF" w:rsidP="00DB60FF">
      <w:pPr>
        <w:numPr>
          <w:ilvl w:val="0"/>
          <w:numId w:val="4"/>
        </w:numPr>
        <w:rPr>
          <w:rFonts w:ascii="Josefin Sans" w:hAnsi="Josefin Sans"/>
        </w:rPr>
      </w:pPr>
      <w:r w:rsidRPr="00016A7C">
        <w:rPr>
          <w:rFonts w:ascii="Josefin Sans" w:hAnsi="Josefin Sans"/>
          <w:b/>
        </w:rPr>
        <w:t>Disabled</w:t>
      </w:r>
      <w:r w:rsidRPr="00016A7C">
        <w:rPr>
          <w:rFonts w:ascii="Josefin Sans" w:hAnsi="Josefin Sans"/>
        </w:rPr>
        <w:t xml:space="preserve"> – The field / custom property will be displayed, but will be greyed-out and read-only</w:t>
      </w:r>
    </w:p>
    <w:p w:rsidR="00DB60FF" w:rsidRPr="00016A7C" w:rsidRDefault="00DB60FF" w:rsidP="00DB60FF">
      <w:pPr>
        <w:numPr>
          <w:ilvl w:val="0"/>
          <w:numId w:val="4"/>
        </w:numPr>
        <w:rPr>
          <w:rFonts w:ascii="Josefin Sans" w:hAnsi="Josefin Sans"/>
        </w:rPr>
      </w:pPr>
      <w:r w:rsidRPr="00016A7C">
        <w:rPr>
          <w:rFonts w:ascii="Josefin Sans" w:hAnsi="Josefin Sans"/>
          <w:b/>
        </w:rPr>
        <w:t>Required</w:t>
      </w:r>
      <w:r w:rsidRPr="00016A7C">
        <w:rPr>
          <w:rFonts w:ascii="Josefin Sans" w:hAnsi="Josefin Sans"/>
        </w:rPr>
        <w:t xml:space="preserve"> – The field / custom property will be required when the test case is in this status</w:t>
      </w:r>
    </w:p>
    <w:p w:rsidR="00DB60FF" w:rsidRPr="00016A7C" w:rsidRDefault="00DB60FF" w:rsidP="00DB60FF">
      <w:pPr>
        <w:rPr>
          <w:rFonts w:ascii="Josefin Sans" w:hAnsi="Josefin Sans"/>
        </w:rPr>
      </w:pPr>
      <w:r w:rsidRPr="00016A7C">
        <w:rPr>
          <w:rFonts w:ascii="Josefin Sans" w:hAnsi="Josefin Sans"/>
        </w:rPr>
        <w:t>Note that you cannot set a field/property as being required and either disabled or hidden since this would prevent a user from ever updating the test case. For example, when a test case is in the Draft status, you might make the owner field hidden (since the author shouldn’t need to know who will ultimately own it), when it gets to the Ready for Review status, you might make the field enabled and required, and when it gets to the Approve status, you might make it disabled. This allows you to tailor the information gathered to the appropriate place in the workflow.</w:t>
      </w:r>
    </w:p>
    <w:p w:rsidR="00DB60FF" w:rsidRPr="00016A7C" w:rsidRDefault="00DB60FF" w:rsidP="00DB60FF">
      <w:pPr>
        <w:rPr>
          <w:rFonts w:ascii="Josefin Sans" w:hAnsi="Josefin Sans"/>
        </w:rPr>
      </w:pPr>
      <w:r w:rsidRPr="00016A7C">
        <w:rPr>
          <w:rFonts w:ascii="Josefin Sans" w:hAnsi="Josefin Sans"/>
        </w:rPr>
        <w:t>To actually make these changes, all you need to do is select the appropriate checkboxes in the list of fields and custom properties and click the corresponding “Save” button.</w:t>
      </w:r>
    </w:p>
    <w:p w:rsidR="00DB60FF" w:rsidRPr="00016A7C" w:rsidRDefault="00DB60FF" w:rsidP="00DB60FF">
      <w:pPr>
        <w:rPr>
          <w:rFonts w:ascii="Josefin Sans" w:hAnsi="Josefin Sans"/>
        </w:rPr>
      </w:pPr>
      <w:r w:rsidRPr="00016A7C">
        <w:rPr>
          <w:rFonts w:ascii="Josefin Sans" w:hAnsi="Josefin Sans"/>
        </w:rPr>
        <w:t>Note that two test case fields have special meanings:</w:t>
      </w:r>
    </w:p>
    <w:p w:rsidR="00DB60FF" w:rsidRPr="00016A7C" w:rsidRDefault="00DB60FF" w:rsidP="00DB60FF">
      <w:pPr>
        <w:numPr>
          <w:ilvl w:val="0"/>
          <w:numId w:val="29"/>
        </w:numPr>
        <w:rPr>
          <w:rFonts w:ascii="Josefin Sans" w:hAnsi="Josefin Sans"/>
        </w:rPr>
      </w:pPr>
      <w:r w:rsidRPr="00016A7C">
        <w:rPr>
          <w:rFonts w:ascii="Josefin Sans" w:hAnsi="Josefin Sans"/>
          <w:b/>
          <w:bCs/>
        </w:rPr>
        <w:t>Test Steps?</w:t>
      </w:r>
      <w:r w:rsidRPr="00016A7C">
        <w:rPr>
          <w:rFonts w:ascii="Josefin Sans" w:hAnsi="Josefin Sans"/>
        </w:rPr>
        <w:t xml:space="preserve"> - when this field is marked as Disabled =</w:t>
      </w:r>
      <w:r w:rsidRPr="00016A7C">
        <w:rPr>
          <w:rFonts w:ascii="Cambria" w:hAnsi="Cambria" w:cs="Cambria"/>
        </w:rPr>
        <w:t> </w:t>
      </w:r>
      <w:r w:rsidRPr="00016A7C">
        <w:rPr>
          <w:rFonts w:ascii="Josefin Sans" w:hAnsi="Josefin Sans"/>
        </w:rPr>
        <w:t>True, you will not be able to edit the test steps</w:t>
      </w:r>
    </w:p>
    <w:p w:rsidR="00DB60FF" w:rsidRPr="00016A7C" w:rsidRDefault="00DB60FF" w:rsidP="00DB60FF">
      <w:pPr>
        <w:numPr>
          <w:ilvl w:val="0"/>
          <w:numId w:val="29"/>
        </w:numPr>
        <w:rPr>
          <w:rFonts w:ascii="Josefin Sans" w:hAnsi="Josefin Sans"/>
        </w:rPr>
      </w:pPr>
      <w:r w:rsidRPr="00016A7C">
        <w:rPr>
          <w:rFonts w:ascii="Josefin Sans" w:hAnsi="Josefin Sans"/>
          <w:b/>
          <w:bCs/>
        </w:rPr>
        <w:t>Execution Status</w:t>
      </w:r>
      <w:r w:rsidRPr="00016A7C">
        <w:rPr>
          <w:rFonts w:ascii="Josefin Sans" w:hAnsi="Josefin Sans"/>
        </w:rPr>
        <w:t xml:space="preserve"> - when this field is marked as Disabled =</w:t>
      </w:r>
      <w:r w:rsidRPr="00016A7C">
        <w:rPr>
          <w:rFonts w:ascii="Cambria" w:hAnsi="Cambria" w:cs="Cambria"/>
        </w:rPr>
        <w:t> </w:t>
      </w:r>
      <w:r w:rsidRPr="00016A7C">
        <w:rPr>
          <w:rFonts w:ascii="Josefin Sans" w:hAnsi="Josefin Sans"/>
        </w:rPr>
        <w:t>True, you will not be able to execute the test case in this status.</w:t>
      </w:r>
    </w:p>
    <w:p w:rsidR="00DB60FF" w:rsidRPr="00016A7C" w:rsidRDefault="00DB60FF" w:rsidP="00DB60FF">
      <w:pPr>
        <w:pStyle w:val="Heading2"/>
      </w:pPr>
      <w:r>
        <w:br w:type="page"/>
      </w:r>
      <w:bookmarkStart w:id="22" w:name="_Toc6571733"/>
      <w:r>
        <w:lastRenderedPageBreak/>
        <w:t>3.13.</w:t>
      </w:r>
      <w:r w:rsidRPr="00016A7C">
        <w:t xml:space="preserve"> </w:t>
      </w:r>
      <w:r>
        <w:t xml:space="preserve">Template: </w:t>
      </w:r>
      <w:r w:rsidRPr="00016A7C">
        <w:t>Incidents</w:t>
      </w:r>
      <w:bookmarkEnd w:id="22"/>
    </w:p>
    <w:p w:rsidR="00DB60FF" w:rsidRPr="00016A7C" w:rsidRDefault="00DB60FF" w:rsidP="00DB60FF">
      <w:pPr>
        <w:rPr>
          <w:rFonts w:ascii="Josefin Sans" w:hAnsi="Josefin Sans"/>
        </w:rPr>
      </w:pPr>
      <w:r w:rsidRPr="00016A7C">
        <w:rPr>
          <w:rFonts w:ascii="Josefin Sans" w:hAnsi="Josefin Sans"/>
        </w:rPr>
        <w:t xml:space="preserve">In addition to being able to create custom properties and values for incidents (same as for all artifacts in </w:t>
      </w:r>
      <w:r>
        <w:rPr>
          <w:rFonts w:ascii="Josefin Sans" w:hAnsi="Josefin Sans"/>
        </w:rPr>
        <w:t>SpiraPlan</w:t>
      </w:r>
      <w:r w:rsidRPr="00016A7C">
        <w:rPr>
          <w:rFonts w:ascii="Josefin Sans" w:hAnsi="Josefin Sans"/>
        </w:rPr>
        <w:t>®), you can also change the values populated in many of the standard fields used in the incident tracker – types, statuses, priorities and severities. The process for changing each of these is described below:</w:t>
      </w:r>
    </w:p>
    <w:p w:rsidR="00DB60FF" w:rsidRPr="00016A7C" w:rsidRDefault="00DB60FF" w:rsidP="00DB60FF">
      <w:pPr>
        <w:pStyle w:val="Heading3"/>
      </w:pPr>
      <w:r>
        <w:t>3.13.</w:t>
      </w:r>
      <w:r w:rsidRPr="00016A7C">
        <w:t>1. Edit Types</w:t>
      </w:r>
    </w:p>
    <w:p w:rsidR="00DB60FF" w:rsidRPr="00016A7C" w:rsidRDefault="00DB60FF" w:rsidP="00DB60FF">
      <w:pPr>
        <w:rPr>
          <w:rFonts w:ascii="Josefin Sans" w:hAnsi="Josefin Sans"/>
        </w:rPr>
      </w:pPr>
      <w:r w:rsidRPr="00016A7C">
        <w:rPr>
          <w:rFonts w:ascii="Josefin Sans" w:hAnsi="Josefin Sans"/>
        </w:rPr>
        <w:t xml:space="preserve">The following screen is displayed when you choose the </w:t>
      </w:r>
      <w:r>
        <w:rPr>
          <w:rFonts w:ascii="Josefin Sans" w:hAnsi="Josefin Sans"/>
        </w:rPr>
        <w:t>“</w:t>
      </w:r>
      <w:r w:rsidRPr="00016A7C">
        <w:rPr>
          <w:rFonts w:ascii="Josefin Sans" w:hAnsi="Josefin Sans"/>
        </w:rPr>
        <w:t xml:space="preserve">Types” link from the Incidents 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28670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28670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defined incident types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xml:space="preserve">® incident types. To edit an existing incident type, change the name, associated workflow, issue check-box, risk check-box, set a default type and/or change the active flag then click </w:t>
      </w:r>
      <w:r>
        <w:rPr>
          <w:rFonts w:ascii="Josefin Sans" w:hAnsi="Josefin Sans"/>
        </w:rPr>
        <w:t>“Save”</w:t>
      </w:r>
      <w:r w:rsidRPr="00016A7C">
        <w:rPr>
          <w:rFonts w:ascii="Josefin Sans" w:hAnsi="Josefin Sans"/>
        </w:rPr>
        <w:t>.</w:t>
      </w:r>
    </w:p>
    <w:p w:rsidR="00DB60FF" w:rsidRPr="00016A7C" w:rsidRDefault="00DB60FF" w:rsidP="00DB60FF">
      <w:pPr>
        <w:rPr>
          <w:rFonts w:ascii="Josefin Sans" w:hAnsi="Josefin Sans"/>
        </w:rPr>
      </w:pPr>
      <w:r w:rsidRPr="00016A7C">
        <w:rPr>
          <w:rFonts w:ascii="Josefin Sans" w:hAnsi="Josefin Sans"/>
        </w:rPr>
        <w:t>You can’t delete an existing incident type, but to prevent it appearing in any drop-down-lists, all you need to do is change its active flag to “No” and click “Save”. To add a new incident type, click the “Add” button and a new row will be added to the list which you can now edit.</w:t>
      </w:r>
    </w:p>
    <w:p w:rsidR="00DB60FF" w:rsidRPr="00016A7C" w:rsidRDefault="00DB60FF" w:rsidP="00DB60FF">
      <w:pPr>
        <w:rPr>
          <w:rFonts w:ascii="Josefin Sans" w:hAnsi="Josefin Sans"/>
        </w:rPr>
      </w:pPr>
      <w:r w:rsidRPr="00016A7C">
        <w:rPr>
          <w:rFonts w:ascii="Josefin Sans" w:hAnsi="Josefin Sans"/>
        </w:rPr>
        <w:t>The associated workflow drop-down list allows you to specify which workflow the incident type will follow. This is a very powerful feature since it allows you to configure different workflows for different incident types; i.e. a bug may follow a workflow geared to identification and resolution, whereas a risk may only need a much simpler set of steps and actions.</w:t>
      </w:r>
    </w:p>
    <w:p w:rsidR="00DB60FF" w:rsidRPr="00016A7C" w:rsidRDefault="00DB60FF" w:rsidP="00DB60FF">
      <w:pPr>
        <w:rPr>
          <w:rFonts w:ascii="Josefin Sans" w:hAnsi="Josefin Sans"/>
        </w:rPr>
      </w:pPr>
      <w:r w:rsidRPr="00016A7C">
        <w:rPr>
          <w:rFonts w:ascii="Josefin Sans" w:hAnsi="Josefin Sans"/>
        </w:rPr>
        <w:t>The issue check-boxes allow you to specify if the incident type is an issue, which means it would be eligible for display in the issue section of the product home page. The default radio button allows you to specify which incident type should be the default for newly created incidents. This is the type that a new incident will be set to unless changed by the creator of the incident. Note that you must have at least one active incident type, and you cannot set an inactive type as the default.</w:t>
      </w:r>
    </w:p>
    <w:p w:rsidR="00DB60FF" w:rsidRPr="00016A7C" w:rsidRDefault="00DB60FF" w:rsidP="00DB60FF">
      <w:pPr>
        <w:pStyle w:val="Heading3"/>
      </w:pPr>
      <w:r>
        <w:t>3.13.</w:t>
      </w:r>
      <w:r w:rsidRPr="00016A7C">
        <w:t>2. Edit Statuses</w:t>
      </w:r>
    </w:p>
    <w:p w:rsidR="00DB60FF" w:rsidRPr="00016A7C" w:rsidRDefault="00DB60FF" w:rsidP="00DB60FF">
      <w:pPr>
        <w:rPr>
          <w:rFonts w:ascii="Josefin Sans" w:hAnsi="Josefin Sans"/>
        </w:rPr>
      </w:pPr>
      <w:r w:rsidRPr="00016A7C">
        <w:rPr>
          <w:rFonts w:ascii="Josefin Sans" w:hAnsi="Josefin Sans"/>
        </w:rPr>
        <w:t xml:space="preserve">The following screen is displayed when you choose the </w:t>
      </w:r>
      <w:r>
        <w:rPr>
          <w:rFonts w:ascii="Josefin Sans" w:hAnsi="Josefin Sans"/>
        </w:rPr>
        <w:t>“</w:t>
      </w:r>
      <w:r w:rsidRPr="00016A7C">
        <w:rPr>
          <w:rFonts w:ascii="Josefin Sans" w:hAnsi="Josefin Sans"/>
        </w:rPr>
        <w:t xml:space="preserve">Statuses” link from the Incidents 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lastRenderedPageBreak/>
        <w:drawing>
          <wp:inline distT="0" distB="0" distL="0" distR="0">
            <wp:extent cx="5486400" cy="2647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defined incident statuses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incident statuses. To edit an existing incident status, change the name, open check-box, set it as the default status and/or change the active flag then click “Save”.</w:t>
      </w:r>
    </w:p>
    <w:p w:rsidR="00DB60FF" w:rsidRPr="00016A7C" w:rsidRDefault="00DB60FF" w:rsidP="00DB60FF">
      <w:pPr>
        <w:rPr>
          <w:rFonts w:ascii="Josefin Sans" w:hAnsi="Josefin Sans"/>
        </w:rPr>
      </w:pPr>
      <w:r w:rsidRPr="00016A7C">
        <w:rPr>
          <w:rFonts w:ascii="Josefin Sans" w:hAnsi="Josefin Sans"/>
        </w:rPr>
        <w:t>You can’t delete an existing incident status, but to prevent it appearing in any drop-down-lists, all you need to do is change its active flag to “No” and click “Save”. To add a new incident status, click the “Add” button and a new row will be added to the list which you can now edit.</w:t>
      </w:r>
    </w:p>
    <w:p w:rsidR="00DB60FF" w:rsidRPr="00016A7C" w:rsidRDefault="00DB60FF" w:rsidP="00DB60FF">
      <w:pPr>
        <w:rPr>
          <w:rFonts w:ascii="Josefin Sans" w:hAnsi="Josefin Sans"/>
        </w:rPr>
      </w:pPr>
      <w:r w:rsidRPr="00016A7C">
        <w:rPr>
          <w:rFonts w:ascii="Josefin Sans" w:hAnsi="Josefin Sans"/>
        </w:rPr>
        <w:t>The open check-box allow you to specify if the incident status should be considered open or not, which means it is would be eligible for display in the various sections of the user’s home page and the product home page that list open incidents. The default radio button allows you to specify which incident status should be the default for newly created incidents. This is the status that a new incident will be set to when first created, and acts as the first step in the incident workflow. Note that you must have at least one active incident status, and you cannot set an inactive status as the default.</w:t>
      </w:r>
    </w:p>
    <w:p w:rsidR="00DB60FF" w:rsidRPr="00016A7C" w:rsidRDefault="00DB60FF" w:rsidP="00DB60FF">
      <w:pPr>
        <w:pStyle w:val="Heading3"/>
      </w:pPr>
      <w:r>
        <w:t>3.13.</w:t>
      </w:r>
      <w:r w:rsidRPr="00016A7C">
        <w:t>3. Priorities</w:t>
      </w:r>
    </w:p>
    <w:p w:rsidR="00DB60FF" w:rsidRPr="00016A7C" w:rsidRDefault="00DB60FF" w:rsidP="00DB60FF">
      <w:pPr>
        <w:rPr>
          <w:rFonts w:ascii="Josefin Sans" w:hAnsi="Josefin Sans"/>
        </w:rPr>
      </w:pPr>
      <w:r w:rsidRPr="00016A7C">
        <w:rPr>
          <w:rFonts w:ascii="Josefin Sans" w:hAnsi="Josefin Sans"/>
        </w:rPr>
        <w:t xml:space="preserve">The following screen is displayed when you choose the “Priorities” link from the Incidents 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21621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21621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lastRenderedPageBreak/>
        <w:t xml:space="preserve">The screen displays a list of all the defined incident priorities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incident priorities. To edit an existing incident priority, change the name, color and/or change the active flag then click “Save”. Note that you can either enter the hexadecimal RRGGBB code for the color or use the pop-up color picker.</w:t>
      </w:r>
    </w:p>
    <w:p w:rsidR="00DB60FF" w:rsidRPr="00016A7C" w:rsidRDefault="00DB60FF" w:rsidP="00DB60FF">
      <w:pPr>
        <w:rPr>
          <w:rFonts w:ascii="Josefin Sans" w:hAnsi="Josefin Sans"/>
        </w:rPr>
      </w:pPr>
      <w:r w:rsidRPr="00016A7C">
        <w:rPr>
          <w:rFonts w:ascii="Josefin Sans" w:hAnsi="Josefin Sans"/>
        </w:rPr>
        <w:t>You can’t delete an existing incident priority, but to prevent it appearing in any drop-down-lists, all you need to do is change its active flag to “No” and click “Save”. To add a new incident priority, click the “Add” button and a new row will be added to the list which you can now edit.</w:t>
      </w:r>
    </w:p>
    <w:p w:rsidR="00DB60FF" w:rsidRPr="00016A7C" w:rsidRDefault="00DB60FF" w:rsidP="00DB60FF">
      <w:pPr>
        <w:pStyle w:val="Heading3"/>
      </w:pPr>
      <w:r>
        <w:t>3.13.</w:t>
      </w:r>
      <w:r w:rsidRPr="00016A7C">
        <w:t>4. Severities</w:t>
      </w:r>
    </w:p>
    <w:p w:rsidR="00DB60FF" w:rsidRPr="00016A7C" w:rsidRDefault="00DB60FF" w:rsidP="00DB60FF">
      <w:pPr>
        <w:rPr>
          <w:rFonts w:ascii="Josefin Sans" w:hAnsi="Josefin Sans"/>
        </w:rPr>
      </w:pPr>
      <w:r w:rsidRPr="00016A7C">
        <w:rPr>
          <w:rFonts w:ascii="Josefin Sans" w:hAnsi="Josefin Sans"/>
        </w:rPr>
        <w:t xml:space="preserve">The following screen is displayed when you choose the “Severities” link from the Incidents 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21621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21621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defined incident severities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incident severities. To edit an existing incident severity, change the name, color and/or change the active flag then click “Save”. Note that you can either enter the hexadecimal RRGGBB code for the color or use the pop-up color picker.</w:t>
      </w:r>
    </w:p>
    <w:p w:rsidR="00DB60FF" w:rsidRPr="00016A7C" w:rsidRDefault="00DB60FF" w:rsidP="00DB60FF">
      <w:pPr>
        <w:rPr>
          <w:rFonts w:ascii="Josefin Sans" w:hAnsi="Josefin Sans"/>
        </w:rPr>
      </w:pPr>
      <w:r w:rsidRPr="00016A7C">
        <w:rPr>
          <w:rFonts w:ascii="Josefin Sans" w:hAnsi="Josefin Sans"/>
        </w:rPr>
        <w:t>You can’t delete an existing incident severity, but to prevent it appearing in any drop-down-lists, all you need to do is change its active flag to “No” and click “Save”. To add a new incident severity, click the “Add” button and a new row will be added to the list which you can now edit.</w:t>
      </w:r>
    </w:p>
    <w:p w:rsidR="00DB60FF" w:rsidRPr="00016A7C" w:rsidRDefault="00DB60FF" w:rsidP="00DB60FF">
      <w:pPr>
        <w:pStyle w:val="Heading3"/>
      </w:pPr>
      <w:r>
        <w:t>3.13.</w:t>
      </w:r>
      <w:r w:rsidRPr="00016A7C">
        <w:t>5. Incident Workflows</w:t>
      </w:r>
    </w:p>
    <w:p w:rsidR="00DB60FF" w:rsidRPr="00016A7C" w:rsidRDefault="00DB60FF" w:rsidP="00DB60FF">
      <w:pPr>
        <w:rPr>
          <w:rFonts w:ascii="Josefin Sans" w:hAnsi="Josefin Sans"/>
        </w:rPr>
      </w:pPr>
      <w:r w:rsidRPr="00016A7C">
        <w:rPr>
          <w:rFonts w:ascii="Josefin Sans" w:hAnsi="Josefin Sans"/>
        </w:rPr>
        <w:t xml:space="preserve">Clicking on the </w:t>
      </w:r>
      <w:r>
        <w:rPr>
          <w:rFonts w:ascii="Josefin Sans" w:hAnsi="Josefin Sans"/>
        </w:rPr>
        <w:t>“</w:t>
      </w:r>
      <w:r w:rsidRPr="00016A7C">
        <w:rPr>
          <w:rFonts w:ascii="Josefin Sans" w:hAnsi="Josefin Sans"/>
        </w:rPr>
        <w:t xml:space="preserve">Workflows” link in the Administration </w:t>
      </w:r>
      <w:r>
        <w:rPr>
          <w:rFonts w:ascii="Josefin Sans" w:hAnsi="Josefin Sans"/>
        </w:rPr>
        <w:t>menu</w:t>
      </w:r>
      <w:r w:rsidRPr="00016A7C">
        <w:rPr>
          <w:rFonts w:ascii="Josefin Sans" w:hAnsi="Josefin Sans"/>
        </w:rPr>
        <w:t xml:space="preserve"> brings up the list of defined incident workflows for the current </w:t>
      </w:r>
      <w:r>
        <w:rPr>
          <w:rFonts w:ascii="Josefin Sans" w:hAnsi="Josefin Sans"/>
        </w:rPr>
        <w:t>template</w:t>
      </w:r>
      <w:r w:rsidRPr="00016A7C">
        <w:rPr>
          <w:rFonts w:ascii="Josefin Sans" w:hAnsi="Josefin Sans"/>
        </w:rPr>
        <w:t xml:space="preserve">. A workflow is a predefined sequence of incident statuses linked together by “workflow transitions” to enable a newly created incident to be reviewed, prioritized, assigned, resolved and closed, as well as to handle exception cases such as the case of a duplicate or non-reproducible incident. The workflow list screen for a sample </w:t>
      </w:r>
      <w:r>
        <w:rPr>
          <w:rFonts w:ascii="Josefin Sans" w:hAnsi="Josefin Sans"/>
        </w:rPr>
        <w:t>template</w:t>
      </w:r>
      <w:r w:rsidRPr="00016A7C">
        <w:rPr>
          <w:rFonts w:ascii="Josefin Sans" w:hAnsi="Josefin Sans"/>
        </w:rPr>
        <w:t xml:space="preserve"> is illustrated below:</w:t>
      </w:r>
    </w:p>
    <w:p w:rsidR="00DB60FF" w:rsidRPr="00016A7C" w:rsidRDefault="00317225" w:rsidP="00DB60FF">
      <w:pPr>
        <w:rPr>
          <w:rFonts w:ascii="Josefin Sans" w:hAnsi="Josefin Sans"/>
        </w:rPr>
      </w:pPr>
      <w:r>
        <w:rPr>
          <w:noProof/>
        </w:rPr>
        <w:lastRenderedPageBreak/>
        <w:drawing>
          <wp:inline distT="0" distB="0" distL="0" distR="0">
            <wp:extent cx="5486400" cy="1866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To modify the name, default status, notify and/or active flags, change the values in the appropriate text-box, radio-button, check-box or drop-down list and click the </w:t>
      </w:r>
      <w:r>
        <w:rPr>
          <w:rFonts w:ascii="Josefin Sans" w:hAnsi="Josefin Sans"/>
        </w:rPr>
        <w:t>“Save”</w:t>
      </w:r>
      <w:r w:rsidRPr="00016A7C">
        <w:rPr>
          <w:rFonts w:ascii="Josefin Sans" w:hAnsi="Josefin Sans"/>
        </w:rPr>
        <w:t xml:space="preserve"> button. To add a new workflow, click the “Add” button and a new workflow will be created with the standard </w:t>
      </w:r>
      <w:r>
        <w:rPr>
          <w:rFonts w:ascii="Josefin Sans" w:hAnsi="Josefin Sans"/>
        </w:rPr>
        <w:t>SpiraPlan</w:t>
      </w:r>
      <w:r w:rsidRPr="00016A7C">
        <w:rPr>
          <w:rFonts w:ascii="Josefin Sans" w:hAnsi="Josefin Sans"/>
        </w:rPr>
        <w:t>® steps and transitions.</w:t>
      </w:r>
    </w:p>
    <w:p w:rsidR="00DB60FF" w:rsidRPr="00016A7C" w:rsidRDefault="00DB60FF" w:rsidP="00DB60FF">
      <w:pPr>
        <w:rPr>
          <w:rFonts w:ascii="Josefin Sans" w:hAnsi="Josefin Sans"/>
        </w:rPr>
      </w:pPr>
      <w:r w:rsidRPr="00016A7C">
        <w:rPr>
          <w:rFonts w:ascii="Josefin Sans" w:hAnsi="Josefin Sans"/>
        </w:rPr>
        <w:t xml:space="preserve">You can have as many workflows as you like in a </w:t>
      </w:r>
      <w:r>
        <w:rPr>
          <w:rFonts w:ascii="Josefin Sans" w:hAnsi="Josefin Sans"/>
        </w:rPr>
        <w:t>template</w:t>
      </w:r>
      <w:r w:rsidRPr="00016A7C">
        <w:rPr>
          <w:rFonts w:ascii="Josefin Sans" w:hAnsi="Josefin Sans"/>
        </w:rPr>
        <w:t xml:space="preserve">, but only one can be marked as the default. Each incident type is assigned to a workflow; this allows you to have different incident types follow different paths from creation of closure. However when a new incident type is created, it will be initially associated with the </w:t>
      </w:r>
      <w:r>
        <w:rPr>
          <w:rFonts w:ascii="Josefin Sans" w:hAnsi="Josefin Sans"/>
        </w:rPr>
        <w:t>template</w:t>
      </w:r>
      <w:r w:rsidRPr="00016A7C">
        <w:rPr>
          <w:rFonts w:ascii="Josefin Sans" w:hAnsi="Josefin Sans"/>
        </w:rPr>
        <w:t>’s default workflow. The steps and transitions that make up the default workflow are illustrated in the diagram below:</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762500" cy="2152650"/>
            <wp:effectExtent l="19050" t="19050" r="38100" b="381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l="-1492" t="-3441" r="-1492" b="-3441"/>
                    <a:stretch>
                      <a:fillRect/>
                    </a:stretch>
                  </pic:blipFill>
                  <pic:spPr bwMode="auto">
                    <a:xfrm>
                      <a:off x="0" y="0"/>
                      <a:ext cx="4762500" cy="2152650"/>
                    </a:xfrm>
                    <a:prstGeom prst="rect">
                      <a:avLst/>
                    </a:prstGeom>
                    <a:noFill/>
                    <a:ln w="12700" cmpd="sng">
                      <a:solidFill>
                        <a:srgbClr val="000000"/>
                      </a:solidFill>
                      <a:miter lim="800000"/>
                      <a:headEnd/>
                      <a:tailEnd/>
                    </a:ln>
                    <a:effectLst>
                      <a:outerShdw dist="35921" dir="2700000" algn="ctr" rotWithShape="0">
                        <a:srgbClr val="808080"/>
                      </a:outerShdw>
                    </a:effectLst>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notify flag is used to tell </w:t>
      </w:r>
      <w:r>
        <w:rPr>
          <w:rFonts w:ascii="Josefin Sans" w:hAnsi="Josefin Sans"/>
        </w:rPr>
        <w:t>SpiraPlan</w:t>
      </w:r>
      <w:r w:rsidRPr="00016A7C">
        <w:rPr>
          <w:rFonts w:ascii="Josefin Sans" w:hAnsi="Josefin Sans"/>
        </w:rPr>
        <w:t>® whether that particular workflow should have email notifications turned on or off. You define what transitions and which recipients should receive the emails in the workflow transition editor (see below), but you can globally turn on/off notifications here as well. This is useful if you find that the notifications are becoming an annoyance, or if the email server is unavailable for a period of time.</w:t>
      </w:r>
    </w:p>
    <w:p w:rsidR="00DB60FF" w:rsidRPr="00016A7C" w:rsidRDefault="00DB60FF" w:rsidP="00DB60FF">
      <w:pPr>
        <w:rPr>
          <w:rFonts w:ascii="Josefin Sans" w:hAnsi="Josefin Sans"/>
        </w:rPr>
      </w:pPr>
      <w:r w:rsidRPr="00016A7C">
        <w:rPr>
          <w:rFonts w:ascii="Josefin Sans" w:hAnsi="Josefin Sans"/>
        </w:rPr>
        <w:t>Note: You can only assign an active workflow to an incident type, and similarly you cannot make a workflow inactive that is currently linked to an incident type. This is important as all incident types need to be linked to an active workflow at all times.</w:t>
      </w:r>
    </w:p>
    <w:p w:rsidR="00DB60FF" w:rsidRPr="00016A7C" w:rsidRDefault="00DB60FF" w:rsidP="00DB60FF">
      <w:pPr>
        <w:pStyle w:val="Heading4"/>
        <w:rPr>
          <w:rFonts w:ascii="Josefin Sans" w:hAnsi="Josefin Sans"/>
        </w:rPr>
      </w:pPr>
      <w:r>
        <w:rPr>
          <w:rFonts w:ascii="Josefin Sans" w:hAnsi="Josefin Sans"/>
        </w:rPr>
        <w:lastRenderedPageBreak/>
        <w:t>3.13.</w:t>
      </w:r>
      <w:r w:rsidRPr="00016A7C">
        <w:rPr>
          <w:rFonts w:ascii="Josefin Sans" w:hAnsi="Josefin Sans"/>
        </w:rPr>
        <w:t>5.1. Edit Workflow Details</w:t>
      </w:r>
    </w:p>
    <w:p w:rsidR="00DB60FF" w:rsidRPr="00016A7C" w:rsidRDefault="00DB60FF" w:rsidP="00DB60FF">
      <w:pPr>
        <w:keepNext/>
        <w:keepLines/>
        <w:rPr>
          <w:rFonts w:ascii="Josefin Sans" w:hAnsi="Josefin Sans"/>
        </w:rPr>
      </w:pPr>
      <w:r w:rsidRPr="00016A7C">
        <w:rPr>
          <w:rFonts w:ascii="Josefin Sans" w:hAnsi="Josefin Sans"/>
        </w:rPr>
        <w:t>Clicking on the “Steps” button of a workflow brings up the following screen that lists all the workflow steps and workflow transitions that comprise the workflow:</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5829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58293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page lists in the left-most column all the various incident statuses defined for the </w:t>
      </w:r>
      <w:r>
        <w:rPr>
          <w:rFonts w:ascii="Josefin Sans" w:hAnsi="Josefin Sans"/>
        </w:rPr>
        <w:t>template</w:t>
      </w:r>
      <w:r w:rsidRPr="00016A7C">
        <w:rPr>
          <w:rFonts w:ascii="Josefin Sans" w:hAnsi="Josefin Sans"/>
        </w:rPr>
        <w:t xml:space="preserve">. The next column lists all the possible transitions that can occur </w:t>
      </w:r>
      <w:r w:rsidRPr="00016A7C">
        <w:rPr>
          <w:rFonts w:ascii="Josefin Sans" w:hAnsi="Josefin Sans"/>
          <w:i/>
        </w:rPr>
        <w:t>from that status</w:t>
      </w:r>
      <w:r w:rsidRPr="00016A7C">
        <w:rPr>
          <w:rFonts w:ascii="Josefin Sans" w:hAnsi="Josefin Sans"/>
        </w:rPr>
        <w:t xml:space="preserve">. In addition, with each transition is listed the name of the resulting </w:t>
      </w:r>
      <w:r w:rsidRPr="00016A7C">
        <w:rPr>
          <w:rFonts w:ascii="Josefin Sans" w:hAnsi="Josefin Sans"/>
          <w:i/>
        </w:rPr>
        <w:t>destination status</w:t>
      </w:r>
      <w:r w:rsidRPr="00016A7C">
        <w:rPr>
          <w:rFonts w:ascii="Josefin Sans" w:hAnsi="Josefin Sans"/>
        </w:rPr>
        <w:t xml:space="preserve"> that the transition leads to. E.g. from the assigned status, depending on your role (see later) you can move the incident to either duplicate, resolves or not-reproducible depending on which transition the user takes.</w:t>
      </w:r>
    </w:p>
    <w:p w:rsidR="00DB60FF" w:rsidRPr="00016A7C" w:rsidRDefault="00DB60FF" w:rsidP="00DB60FF">
      <w:pPr>
        <w:rPr>
          <w:rFonts w:ascii="Josefin Sans" w:hAnsi="Josefin Sans"/>
        </w:rPr>
      </w:pPr>
      <w:r w:rsidRPr="00016A7C">
        <w:rPr>
          <w:rFonts w:ascii="Josefin Sans" w:hAnsi="Josefin Sans"/>
        </w:rPr>
        <w:t>Clicking on the name of a step or transition takes you to the appropriate details page (see below) where you can set the properties of the step or transition respectively. To delete an existing transition, click the “x” button after the transition name, and to add a new transition, click the “Add Transition” button in the Operations column.</w:t>
      </w:r>
    </w:p>
    <w:p w:rsidR="00DB60FF" w:rsidRPr="00016A7C" w:rsidRDefault="00DB60FF" w:rsidP="00DB60FF">
      <w:pPr>
        <w:pStyle w:val="Heading4"/>
        <w:rPr>
          <w:rFonts w:ascii="Josefin Sans" w:hAnsi="Josefin Sans"/>
        </w:rPr>
      </w:pPr>
      <w:r>
        <w:rPr>
          <w:rFonts w:ascii="Josefin Sans" w:hAnsi="Josefin Sans"/>
        </w:rPr>
        <w:lastRenderedPageBreak/>
        <w:t>3.13.</w:t>
      </w:r>
      <w:r w:rsidRPr="00016A7C">
        <w:rPr>
          <w:rFonts w:ascii="Josefin Sans" w:hAnsi="Josefin Sans"/>
        </w:rPr>
        <w:t>5.2. Edit Workflow Transition</w:t>
      </w:r>
    </w:p>
    <w:p w:rsidR="00DB60FF" w:rsidRPr="00016A7C" w:rsidRDefault="00DB60FF" w:rsidP="00DB60FF">
      <w:pPr>
        <w:rPr>
          <w:rFonts w:ascii="Josefin Sans" w:hAnsi="Josefin Sans"/>
        </w:rPr>
      </w:pPr>
      <w:r w:rsidRPr="00016A7C">
        <w:rPr>
          <w:rFonts w:ascii="Josefin Sans" w:hAnsi="Josefin Sans"/>
        </w:rPr>
        <w:t>When you click on the transition name link from the previous screen, you are taken to the workflow transition details screen:</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3276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top part of the screen is the “workflow browser” which illustrates how the transition relates to the workflow as a whole. It displays the current transition in the middle, with the originating and destination steps listed to either side. Clicking on either incident status name will take you to the appropriate workflow step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This part of the screen lets you change the name of the transition and specify the subject line of any email notifications sent as part of this transition. To view the list of special tokens that can be used in the email subject, click on the “Display Email Subject Special Tokens” hyperlink:</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3905250" cy="3810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05250" cy="38100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If a digital signature from the user is required to authorize and record the transition, set the toggle to yes for “Require Electronic Signature”.</w:t>
      </w:r>
    </w:p>
    <w:p w:rsidR="00DB60FF" w:rsidRPr="00016A7C" w:rsidRDefault="00DB60FF" w:rsidP="00DB60FF">
      <w:pPr>
        <w:rPr>
          <w:rFonts w:ascii="Josefin Sans" w:hAnsi="Josefin Sans"/>
        </w:rPr>
      </w:pPr>
      <w:r w:rsidRPr="00016A7C">
        <w:rPr>
          <w:rFonts w:ascii="Josefin Sans" w:hAnsi="Josefin Sans"/>
        </w:rPr>
        <w:t>Each transition has a series of conditions which need to be satisfied for a user to actually execute the transition (i.e. move the incident from the originating status to the destination status):</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724400" cy="2619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24400" cy="26193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Each transition also has a set of notification rules that allow you to specify who should get an email notification if the transition is executed.</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4381500" cy="24098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81500" cy="24098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Both the conditions and notifications allow you to set three types of user role:</w:t>
      </w:r>
    </w:p>
    <w:p w:rsidR="00DB60FF" w:rsidRPr="00016A7C" w:rsidRDefault="00DB60FF" w:rsidP="00DB60FF">
      <w:pPr>
        <w:numPr>
          <w:ilvl w:val="0"/>
          <w:numId w:val="4"/>
        </w:numPr>
        <w:rPr>
          <w:rFonts w:ascii="Josefin Sans" w:hAnsi="Josefin Sans"/>
        </w:rPr>
      </w:pPr>
      <w:r w:rsidRPr="00016A7C">
        <w:rPr>
          <w:rFonts w:ascii="Josefin Sans" w:hAnsi="Josefin Sans"/>
        </w:rPr>
        <w:t>The detector of the incident can be allowed to execute the transition, and/or be notified when the transition occurs. For example, when an incident is marked as Resolved, the detector should be the only one who’s allowed to move it to Closed. Similarly when an incident is moved from Assigned to Resolved, the detector should probably be notified so that he knows to log in and verify that it has been resolved satisfactorily.</w:t>
      </w:r>
    </w:p>
    <w:p w:rsidR="00DB60FF" w:rsidRPr="00016A7C" w:rsidRDefault="00DB60FF" w:rsidP="00DB60FF">
      <w:pPr>
        <w:numPr>
          <w:ilvl w:val="0"/>
          <w:numId w:val="4"/>
        </w:numPr>
        <w:rPr>
          <w:rFonts w:ascii="Josefin Sans" w:hAnsi="Josefin Sans"/>
        </w:rPr>
      </w:pPr>
      <w:r w:rsidRPr="00016A7C">
        <w:rPr>
          <w:rFonts w:ascii="Josefin Sans" w:hAnsi="Josefin Sans"/>
        </w:rPr>
        <w:t>The owner of the incident can be allowed to execute the transition, and/or be notified when the transition occurs. For example, when an incident is marked as Assigned, the assigned owner should be the only one who’s allowed to move it to Resolved. Similarly when an incident is moved from Open to Assigned, the owner should probably be notified so that he knows to log in and begin resolving the incident.</w:t>
      </w:r>
    </w:p>
    <w:p w:rsidR="00DB60FF" w:rsidRPr="00016A7C" w:rsidRDefault="00DB60FF" w:rsidP="00DB60FF">
      <w:pPr>
        <w:numPr>
          <w:ilvl w:val="0"/>
          <w:numId w:val="4"/>
        </w:numPr>
        <w:rPr>
          <w:rFonts w:ascii="Josefin Sans" w:hAnsi="Josefin Sans"/>
        </w:rPr>
      </w:pPr>
      <w:r w:rsidRPr="00016A7C">
        <w:rPr>
          <w:rFonts w:ascii="Josefin Sans" w:hAnsi="Josefin Sans"/>
        </w:rPr>
        <w:t>A user with a specified role can be allowed to execute the transition, and/or be notified when the transition occurs regardless of whether they are the detector or owner. For example a user with role “Manager” might want the power to close all incidents regardless of ownership status, and might also want to be notified when any incident is marked as Not-Reproducible.</w:t>
      </w:r>
    </w:p>
    <w:p w:rsidR="00DB60FF" w:rsidRPr="00016A7C" w:rsidRDefault="00DB60FF" w:rsidP="00DB60FF">
      <w:pPr>
        <w:ind w:left="360"/>
        <w:rPr>
          <w:rFonts w:ascii="Josefin Sans" w:hAnsi="Josefin Sans"/>
        </w:rPr>
      </w:pPr>
      <w:r w:rsidRPr="00016A7C">
        <w:rPr>
          <w:rFonts w:ascii="Josefin Sans" w:hAnsi="Josefin Sans"/>
        </w:rPr>
        <w:t xml:space="preserve">You can set any of these conditions by changing the drop-down list and/or check-boxes and clicking the appropriate </w:t>
      </w:r>
      <w:r>
        <w:rPr>
          <w:rFonts w:ascii="Josefin Sans" w:hAnsi="Josefin Sans"/>
        </w:rPr>
        <w:t>“Save”</w:t>
      </w:r>
      <w:r w:rsidRPr="00016A7C">
        <w:rPr>
          <w:rFonts w:ascii="Josefin Sans" w:hAnsi="Josefin Sans"/>
        </w:rPr>
        <w:t xml:space="preserve"> button.</w:t>
      </w:r>
    </w:p>
    <w:p w:rsidR="00DB60FF" w:rsidRPr="00016A7C" w:rsidRDefault="00DB60FF" w:rsidP="00DB60FF">
      <w:pPr>
        <w:pStyle w:val="Heading4"/>
        <w:rPr>
          <w:rFonts w:ascii="Josefin Sans" w:hAnsi="Josefin Sans"/>
        </w:rPr>
      </w:pPr>
      <w:r>
        <w:rPr>
          <w:rFonts w:ascii="Josefin Sans" w:hAnsi="Josefin Sans"/>
        </w:rPr>
        <w:t>3.13.</w:t>
      </w:r>
      <w:r w:rsidRPr="00016A7C">
        <w:rPr>
          <w:rFonts w:ascii="Josefin Sans" w:hAnsi="Josefin Sans"/>
        </w:rPr>
        <w:t>5.3. Edit Workflow Step</w:t>
      </w:r>
    </w:p>
    <w:p w:rsidR="00DB60FF" w:rsidRPr="00016A7C" w:rsidRDefault="00DB60FF" w:rsidP="00DB60FF">
      <w:pPr>
        <w:rPr>
          <w:rFonts w:ascii="Josefin Sans" w:hAnsi="Josefin Sans"/>
        </w:rPr>
      </w:pPr>
      <w:r w:rsidRPr="00016A7C">
        <w:rPr>
          <w:rFonts w:ascii="Josefin Sans" w:hAnsi="Josefin Sans"/>
        </w:rPr>
        <w:t>When you click on the incident status name link from either of the previous screens, you are taken to the workflow step details screen:</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1828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lastRenderedPageBreak/>
        <w:t>The top part of the screen is the “workflow browser” which illustrates how the step relates to the workflow as a whole. It displays the current incident status in the middle, with the possible originating and destination transitions listed to either side. Clicking on either workflow transition name will take you to the appropriate workflow transition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 xml:space="preserve">This page allows you to define the behavior of the various incident fields (i.e. those that are a standard part of </w:t>
      </w:r>
      <w:r>
        <w:rPr>
          <w:rFonts w:ascii="Josefin Sans" w:hAnsi="Josefin Sans"/>
        </w:rPr>
        <w:t>SpiraPlan</w:t>
      </w:r>
      <w:r w:rsidRPr="00016A7C">
        <w:rPr>
          <w:rFonts w:ascii="Josefin Sans" w:hAnsi="Josefin Sans"/>
        </w:rPr>
        <w:t>® such as Priority):</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943475" cy="51625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43475" cy="51625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page also allows you to define the behavior of the various incident custom properties for this particular step in the workflow:</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4352925"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52925" cy="26670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can set each of the fields/custom properties as being:</w:t>
      </w:r>
    </w:p>
    <w:p w:rsidR="00DB60FF" w:rsidRPr="00016A7C" w:rsidRDefault="00DB60FF" w:rsidP="00DB60FF">
      <w:pPr>
        <w:numPr>
          <w:ilvl w:val="0"/>
          <w:numId w:val="4"/>
        </w:numPr>
        <w:rPr>
          <w:rFonts w:ascii="Josefin Sans" w:hAnsi="Josefin Sans"/>
        </w:rPr>
      </w:pPr>
      <w:r w:rsidRPr="00016A7C">
        <w:rPr>
          <w:rFonts w:ascii="Josefin Sans" w:hAnsi="Josefin Sans"/>
          <w:b/>
        </w:rPr>
        <w:t>Hidden</w:t>
      </w:r>
      <w:r w:rsidRPr="00016A7C">
        <w:rPr>
          <w:rFonts w:ascii="Josefin Sans" w:hAnsi="Josefin Sans"/>
        </w:rPr>
        <w:t xml:space="preserve"> – The field / custom property will not be displayed when the incident is in this status</w:t>
      </w:r>
    </w:p>
    <w:p w:rsidR="00DB60FF" w:rsidRPr="00016A7C" w:rsidRDefault="00DB60FF" w:rsidP="00DB60FF">
      <w:pPr>
        <w:numPr>
          <w:ilvl w:val="0"/>
          <w:numId w:val="4"/>
        </w:numPr>
        <w:rPr>
          <w:rFonts w:ascii="Josefin Sans" w:hAnsi="Josefin Sans"/>
        </w:rPr>
      </w:pPr>
      <w:r w:rsidRPr="00016A7C">
        <w:rPr>
          <w:rFonts w:ascii="Josefin Sans" w:hAnsi="Josefin Sans"/>
          <w:b/>
        </w:rPr>
        <w:t>Disabled</w:t>
      </w:r>
      <w:r w:rsidRPr="00016A7C">
        <w:rPr>
          <w:rFonts w:ascii="Josefin Sans" w:hAnsi="Josefin Sans"/>
        </w:rPr>
        <w:t xml:space="preserve"> – The field / custom property will be displayed, but will be greyed-out and read-only</w:t>
      </w:r>
    </w:p>
    <w:p w:rsidR="00DB60FF" w:rsidRPr="00016A7C" w:rsidRDefault="00DB60FF" w:rsidP="00DB60FF">
      <w:pPr>
        <w:numPr>
          <w:ilvl w:val="0"/>
          <w:numId w:val="4"/>
        </w:numPr>
        <w:rPr>
          <w:rFonts w:ascii="Josefin Sans" w:hAnsi="Josefin Sans"/>
        </w:rPr>
      </w:pPr>
      <w:r w:rsidRPr="00016A7C">
        <w:rPr>
          <w:rFonts w:ascii="Josefin Sans" w:hAnsi="Josefin Sans"/>
          <w:b/>
        </w:rPr>
        <w:t>Required</w:t>
      </w:r>
      <w:r w:rsidRPr="00016A7C">
        <w:rPr>
          <w:rFonts w:ascii="Josefin Sans" w:hAnsi="Josefin Sans"/>
        </w:rPr>
        <w:t xml:space="preserve"> – The field / custom property will be required when the incident is in this status</w:t>
      </w:r>
    </w:p>
    <w:p w:rsidR="00DB60FF" w:rsidRPr="00016A7C" w:rsidRDefault="00DB60FF" w:rsidP="00DB60FF">
      <w:pPr>
        <w:rPr>
          <w:rFonts w:ascii="Josefin Sans" w:hAnsi="Josefin Sans"/>
        </w:rPr>
      </w:pPr>
      <w:r w:rsidRPr="00016A7C">
        <w:rPr>
          <w:rFonts w:ascii="Josefin Sans" w:hAnsi="Josefin Sans"/>
        </w:rPr>
        <w:t>Note that you cannot set a field/property as being required and either disabled or hidden since this would prevent a user from ever updating the incident. For example, when an incident is in the New status, you might make the owner field hidden (since a detector shouldn’t need to know who will ultimately own it), when it gets to the Open status, you might make the field active, and when it gets to the Assigned status, you might make it active and required. This allows you to tailor the information gathered to the appropriate place in the workflow.</w:t>
      </w:r>
    </w:p>
    <w:p w:rsidR="00DB60FF" w:rsidRDefault="00DB60FF" w:rsidP="00DB60FF">
      <w:pPr>
        <w:rPr>
          <w:rFonts w:ascii="Josefin Sans" w:hAnsi="Josefin Sans"/>
        </w:rPr>
      </w:pPr>
      <w:r w:rsidRPr="00016A7C">
        <w:rPr>
          <w:rFonts w:ascii="Josefin Sans" w:hAnsi="Josefin Sans"/>
        </w:rPr>
        <w:t>To actually make these changes, all you need to do is select the appropriate checkboxes in the list of fields and custom properties and click the corresponding “</w:t>
      </w:r>
      <w:r>
        <w:rPr>
          <w:rFonts w:ascii="Josefin Sans" w:hAnsi="Josefin Sans"/>
        </w:rPr>
        <w:t>Save</w:t>
      </w:r>
      <w:r w:rsidRPr="00016A7C">
        <w:rPr>
          <w:rFonts w:ascii="Josefin Sans" w:hAnsi="Josefin Sans"/>
        </w:rPr>
        <w:t>” button.</w:t>
      </w:r>
    </w:p>
    <w:p w:rsidR="00DB60FF" w:rsidRPr="00016A7C" w:rsidRDefault="00DB60FF" w:rsidP="00DB60FF">
      <w:pPr>
        <w:pStyle w:val="Heading2"/>
      </w:pPr>
      <w:r>
        <w:br w:type="page"/>
      </w:r>
      <w:bookmarkStart w:id="23" w:name="_Toc6571734"/>
      <w:r>
        <w:lastRenderedPageBreak/>
        <w:t>3.14.</w:t>
      </w:r>
      <w:r w:rsidRPr="00016A7C">
        <w:t xml:space="preserve"> </w:t>
      </w:r>
      <w:r>
        <w:t>Template: Tasks</w:t>
      </w:r>
      <w:bookmarkEnd w:id="23"/>
    </w:p>
    <w:p w:rsidR="00DB60FF" w:rsidRPr="0058239A" w:rsidRDefault="00DB60FF" w:rsidP="00DB60FF">
      <w:pPr>
        <w:rPr>
          <w:rFonts w:ascii="Josefin Sans" w:hAnsi="Josefin Sans"/>
        </w:rPr>
      </w:pPr>
      <w:r w:rsidRPr="00016A7C">
        <w:rPr>
          <w:rFonts w:ascii="Josefin Sans" w:hAnsi="Josefin Sans"/>
        </w:rPr>
        <w:t xml:space="preserve">This section contains administrative options that are specific to the </w:t>
      </w:r>
      <w:r>
        <w:rPr>
          <w:rFonts w:ascii="Josefin Sans" w:hAnsi="Josefin Sans"/>
        </w:rPr>
        <w:t>task</w:t>
      </w:r>
      <w:r w:rsidRPr="00016A7C">
        <w:rPr>
          <w:rFonts w:ascii="Josefin Sans" w:hAnsi="Josefin Sans"/>
        </w:rPr>
        <w:t xml:space="preserve"> functionality in the system.</w:t>
      </w:r>
    </w:p>
    <w:p w:rsidR="00DB60FF" w:rsidRPr="00016A7C" w:rsidRDefault="00DB60FF" w:rsidP="00DB60FF">
      <w:pPr>
        <w:pStyle w:val="Heading3"/>
      </w:pPr>
      <w:r>
        <w:t>3.14.1</w:t>
      </w:r>
      <w:r w:rsidRPr="00016A7C">
        <w:t xml:space="preserve">. </w:t>
      </w:r>
      <w:r>
        <w:t>Priority</w:t>
      </w:r>
    </w:p>
    <w:p w:rsidR="00DB60FF" w:rsidRPr="00016A7C" w:rsidRDefault="00DB60FF" w:rsidP="00DB60FF">
      <w:pPr>
        <w:rPr>
          <w:rFonts w:ascii="Josefin Sans" w:hAnsi="Josefin Sans"/>
        </w:rPr>
      </w:pPr>
      <w:r w:rsidRPr="00016A7C">
        <w:rPr>
          <w:rFonts w:ascii="Josefin Sans" w:hAnsi="Josefin Sans"/>
        </w:rPr>
        <w:t>The following screen is displayed when you choose the “</w:t>
      </w:r>
      <w:r>
        <w:rPr>
          <w:rFonts w:ascii="Josefin Sans" w:hAnsi="Josefin Sans"/>
        </w:rPr>
        <w:t>Priority</w:t>
      </w:r>
      <w:r w:rsidRPr="00016A7C">
        <w:rPr>
          <w:rFonts w:ascii="Josefin Sans" w:hAnsi="Josefin Sans"/>
        </w:rPr>
        <w:t xml:space="preserve">” link from the </w:t>
      </w:r>
      <w:r>
        <w:rPr>
          <w:rFonts w:ascii="Josefin Sans" w:hAnsi="Josefin Sans"/>
        </w:rPr>
        <w:t xml:space="preserve">Tasks </w:t>
      </w:r>
      <w:r w:rsidRPr="00016A7C">
        <w:rPr>
          <w:rFonts w:ascii="Josefin Sans" w:hAnsi="Josefin Sans"/>
        </w:rPr>
        <w:t xml:space="preserve">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21431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143125"/>
                    </a:xfrm>
                    <a:prstGeom prst="rect">
                      <a:avLst/>
                    </a:prstGeom>
                    <a:noFill/>
                    <a:ln>
                      <a:noFill/>
                    </a:ln>
                  </pic:spPr>
                </pic:pic>
              </a:graphicData>
            </a:graphic>
          </wp:inline>
        </w:drawing>
      </w:r>
    </w:p>
    <w:p w:rsidR="00DB60FF" w:rsidRDefault="00DB60FF" w:rsidP="00DB60FF">
      <w:pPr>
        <w:rPr>
          <w:rFonts w:ascii="Josefin Sans" w:hAnsi="Josefin Sans"/>
        </w:rPr>
      </w:pPr>
      <w:r w:rsidRPr="00016A7C">
        <w:rPr>
          <w:rFonts w:ascii="Josefin Sans" w:hAnsi="Josefin Sans"/>
        </w:rPr>
        <w:t xml:space="preserve">The screen displays a list of all the defined </w:t>
      </w:r>
      <w:r>
        <w:rPr>
          <w:rFonts w:ascii="Josefin Sans" w:hAnsi="Josefin Sans"/>
        </w:rPr>
        <w:t>task priorities</w:t>
      </w:r>
      <w:r w:rsidRPr="00016A7C">
        <w:rPr>
          <w:rFonts w:ascii="Josefin Sans" w:hAnsi="Josefin Sans"/>
        </w:rPr>
        <w:t xml:space="preserve">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xml:space="preserve">® </w:t>
      </w:r>
      <w:r>
        <w:rPr>
          <w:rFonts w:ascii="Josefin Sans" w:hAnsi="Josefin Sans"/>
        </w:rPr>
        <w:t>task</w:t>
      </w:r>
      <w:r w:rsidRPr="00016A7C">
        <w:rPr>
          <w:rFonts w:ascii="Josefin Sans" w:hAnsi="Josefin Sans"/>
        </w:rPr>
        <w:t xml:space="preserve"> </w:t>
      </w:r>
      <w:r>
        <w:rPr>
          <w:rFonts w:ascii="Josefin Sans" w:hAnsi="Josefin Sans"/>
        </w:rPr>
        <w:t>priorities</w:t>
      </w:r>
      <w:r w:rsidRPr="00016A7C">
        <w:rPr>
          <w:rFonts w:ascii="Josefin Sans" w:hAnsi="Josefin Sans"/>
        </w:rPr>
        <w:t xml:space="preserve">. To edit an existing </w:t>
      </w:r>
      <w:r>
        <w:rPr>
          <w:rFonts w:ascii="Josefin Sans" w:hAnsi="Josefin Sans"/>
        </w:rPr>
        <w:t>task priority</w:t>
      </w:r>
      <w:r w:rsidRPr="00016A7C">
        <w:rPr>
          <w:rFonts w:ascii="Josefin Sans" w:hAnsi="Josefin Sans"/>
        </w:rPr>
        <w:t>, change the name,</w:t>
      </w:r>
      <w:r>
        <w:rPr>
          <w:rFonts w:ascii="Josefin Sans" w:hAnsi="Josefin Sans"/>
        </w:rPr>
        <w:t xml:space="preserve"> </w:t>
      </w:r>
      <w:r w:rsidRPr="00016A7C">
        <w:rPr>
          <w:rFonts w:ascii="Josefin Sans" w:hAnsi="Josefin Sans"/>
        </w:rPr>
        <w:t>color</w:t>
      </w:r>
      <w:r>
        <w:rPr>
          <w:rFonts w:ascii="Josefin Sans" w:hAnsi="Josefin Sans"/>
        </w:rPr>
        <w:t>, score (this is used for ranking the different items – the item with the lowest score will appear at the top of dropdown lists in the application),</w:t>
      </w:r>
      <w:r w:rsidRPr="00016A7C">
        <w:rPr>
          <w:rFonts w:ascii="Josefin Sans" w:hAnsi="Josefin Sans"/>
        </w:rPr>
        <w:t xml:space="preserve"> and/or change the active flag then click “Save”. </w:t>
      </w:r>
    </w:p>
    <w:p w:rsidR="00DB60FF" w:rsidRPr="00016A7C" w:rsidRDefault="00DB60FF" w:rsidP="00DB60FF">
      <w:pPr>
        <w:rPr>
          <w:rFonts w:ascii="Josefin Sans" w:hAnsi="Josefin Sans"/>
        </w:rPr>
      </w:pPr>
      <w:r w:rsidRPr="00016A7C">
        <w:rPr>
          <w:rFonts w:ascii="Josefin Sans" w:hAnsi="Josefin Sans"/>
        </w:rPr>
        <w:t>Note that you can either enter the hexadecimal RRGGBB code for the color or use the pop-up color picker.</w:t>
      </w:r>
    </w:p>
    <w:p w:rsidR="00DB60FF" w:rsidRPr="00016A7C" w:rsidRDefault="00DB60FF" w:rsidP="00DB60FF">
      <w:pPr>
        <w:rPr>
          <w:rFonts w:ascii="Josefin Sans" w:hAnsi="Josefin Sans"/>
        </w:rPr>
      </w:pPr>
      <w:r w:rsidRPr="00016A7C">
        <w:rPr>
          <w:rFonts w:ascii="Josefin Sans" w:hAnsi="Josefin Sans"/>
        </w:rPr>
        <w:t xml:space="preserve">You can’t delete an existing </w:t>
      </w:r>
      <w:r>
        <w:rPr>
          <w:rFonts w:ascii="Josefin Sans" w:hAnsi="Josefin Sans"/>
        </w:rPr>
        <w:t>task priority</w:t>
      </w:r>
      <w:r w:rsidRPr="00016A7C">
        <w:rPr>
          <w:rFonts w:ascii="Josefin Sans" w:hAnsi="Josefin Sans"/>
        </w:rPr>
        <w:t xml:space="preserve">, but to prevent it appearing in any drop-down-lists, change its active flag to “No” and click “Save”. To add a new </w:t>
      </w:r>
      <w:r>
        <w:rPr>
          <w:rFonts w:ascii="Josefin Sans" w:hAnsi="Josefin Sans"/>
        </w:rPr>
        <w:t>task priority</w:t>
      </w:r>
      <w:r w:rsidRPr="00016A7C">
        <w:rPr>
          <w:rFonts w:ascii="Josefin Sans" w:hAnsi="Josefin Sans"/>
        </w:rPr>
        <w:t>, click the “Add” button and a new row will be added to the list which you can now edit.</w:t>
      </w:r>
    </w:p>
    <w:p w:rsidR="00DB60FF" w:rsidRPr="00016A7C" w:rsidRDefault="00DB60FF" w:rsidP="00DB60FF">
      <w:pPr>
        <w:pStyle w:val="Heading3"/>
      </w:pPr>
      <w:r>
        <w:t>3.14.2</w:t>
      </w:r>
      <w:r w:rsidRPr="00016A7C">
        <w:t>. Types</w:t>
      </w:r>
    </w:p>
    <w:p w:rsidR="00DB60FF" w:rsidRPr="00016A7C" w:rsidRDefault="00DB60FF" w:rsidP="00DB60FF">
      <w:pPr>
        <w:rPr>
          <w:rFonts w:ascii="Josefin Sans" w:hAnsi="Josefin Sans"/>
        </w:rPr>
      </w:pPr>
      <w:r w:rsidRPr="00016A7C">
        <w:rPr>
          <w:rFonts w:ascii="Josefin Sans" w:hAnsi="Josefin Sans"/>
        </w:rPr>
        <w:t xml:space="preserve">The following screen is displayed when you choose the “Types” link from the </w:t>
      </w:r>
      <w:r>
        <w:rPr>
          <w:rFonts w:ascii="Josefin Sans" w:hAnsi="Josefin Sans"/>
        </w:rPr>
        <w:t>Tasks</w:t>
      </w:r>
      <w:r w:rsidRPr="00016A7C">
        <w:rPr>
          <w:rFonts w:ascii="Josefin Sans" w:hAnsi="Josefin Sans"/>
        </w:rPr>
        <w:t xml:space="preserve"> 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lastRenderedPageBreak/>
        <w:drawing>
          <wp:inline distT="0" distB="0" distL="0" distR="0">
            <wp:extent cx="5486400" cy="2724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27241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defined </w:t>
      </w:r>
      <w:r>
        <w:rPr>
          <w:rFonts w:ascii="Josefin Sans" w:hAnsi="Josefin Sans"/>
        </w:rPr>
        <w:t>task</w:t>
      </w:r>
      <w:r w:rsidRPr="00016A7C">
        <w:rPr>
          <w:rFonts w:ascii="Josefin Sans" w:hAnsi="Josefin Sans"/>
        </w:rPr>
        <w:t xml:space="preserve"> types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xml:space="preserve">® </w:t>
      </w:r>
      <w:r>
        <w:rPr>
          <w:rFonts w:ascii="Josefin Sans" w:hAnsi="Josefin Sans"/>
        </w:rPr>
        <w:t>task</w:t>
      </w:r>
      <w:r w:rsidRPr="00016A7C">
        <w:rPr>
          <w:rFonts w:ascii="Josefin Sans" w:hAnsi="Josefin Sans"/>
        </w:rPr>
        <w:t xml:space="preserve"> types. To edit an existing </w:t>
      </w:r>
      <w:r>
        <w:rPr>
          <w:rFonts w:ascii="Josefin Sans" w:hAnsi="Josefin Sans"/>
        </w:rPr>
        <w:t>task</w:t>
      </w:r>
      <w:r w:rsidRPr="00016A7C">
        <w:rPr>
          <w:rFonts w:ascii="Josefin Sans" w:hAnsi="Josefin Sans"/>
        </w:rPr>
        <w:t xml:space="preserve"> type, change the name, associated workflow, set a default type</w:t>
      </w:r>
      <w:r>
        <w:rPr>
          <w:rFonts w:ascii="Josefin Sans" w:hAnsi="Josefin Sans"/>
        </w:rPr>
        <w:t>,</w:t>
      </w:r>
      <w:r w:rsidRPr="00016A7C">
        <w:rPr>
          <w:rFonts w:ascii="Josefin Sans" w:hAnsi="Josefin Sans"/>
        </w:rPr>
        <w:t xml:space="preserve"> and/or change the active flag then click “</w:t>
      </w:r>
      <w:r>
        <w:rPr>
          <w:rFonts w:ascii="Josefin Sans" w:hAnsi="Josefin Sans"/>
        </w:rPr>
        <w:t>Save</w:t>
      </w:r>
      <w:r w:rsidRPr="00016A7C">
        <w:rPr>
          <w:rFonts w:ascii="Josefin Sans" w:hAnsi="Josefin Sans"/>
        </w:rPr>
        <w:t>”.</w:t>
      </w:r>
    </w:p>
    <w:p w:rsidR="00DB60FF" w:rsidRPr="00016A7C" w:rsidRDefault="00DB60FF" w:rsidP="00DB60FF">
      <w:pPr>
        <w:rPr>
          <w:rFonts w:ascii="Josefin Sans" w:hAnsi="Josefin Sans"/>
        </w:rPr>
      </w:pPr>
      <w:r w:rsidRPr="00016A7C">
        <w:rPr>
          <w:rFonts w:ascii="Josefin Sans" w:hAnsi="Josefin Sans"/>
        </w:rPr>
        <w:t xml:space="preserve">You can’t delete an existing </w:t>
      </w:r>
      <w:r>
        <w:rPr>
          <w:rFonts w:ascii="Josefin Sans" w:hAnsi="Josefin Sans"/>
        </w:rPr>
        <w:t>task</w:t>
      </w:r>
      <w:r w:rsidRPr="00016A7C">
        <w:rPr>
          <w:rFonts w:ascii="Josefin Sans" w:hAnsi="Josefin Sans"/>
        </w:rPr>
        <w:t xml:space="preserve"> type, but to prevent it appearing in any drop-down-lists, change its active flag to “No” and click “Save”. To add a new type, click the “Add” button and a new row will be added to the list which you can now edit.</w:t>
      </w:r>
    </w:p>
    <w:p w:rsidR="00DB60FF" w:rsidRPr="00016A7C" w:rsidRDefault="00DB60FF" w:rsidP="00DB60FF">
      <w:pPr>
        <w:rPr>
          <w:rFonts w:ascii="Josefin Sans" w:hAnsi="Josefin Sans"/>
        </w:rPr>
      </w:pPr>
      <w:r w:rsidRPr="00016A7C">
        <w:rPr>
          <w:rFonts w:ascii="Josefin Sans" w:hAnsi="Josefin Sans"/>
        </w:rPr>
        <w:t>The associated workflow drop-down list allows you to specify which workflow the type will follow. This is a very powerful feature since it allows you to configure different workflows for different types.</w:t>
      </w:r>
    </w:p>
    <w:p w:rsidR="00DB60FF" w:rsidRPr="00016A7C" w:rsidRDefault="00DB60FF" w:rsidP="00DB60FF">
      <w:pPr>
        <w:rPr>
          <w:rFonts w:ascii="Josefin Sans" w:hAnsi="Josefin Sans"/>
        </w:rPr>
      </w:pPr>
      <w:r w:rsidRPr="00016A7C">
        <w:rPr>
          <w:rFonts w:ascii="Josefin Sans" w:hAnsi="Josefin Sans"/>
        </w:rPr>
        <w:t xml:space="preserve">The default radio button allows you to specify which type should be the default for newly created </w:t>
      </w:r>
      <w:r>
        <w:rPr>
          <w:rFonts w:ascii="Josefin Sans" w:hAnsi="Josefin Sans"/>
        </w:rPr>
        <w:t>tasks</w:t>
      </w:r>
      <w:r w:rsidRPr="00016A7C">
        <w:rPr>
          <w:rFonts w:ascii="Josefin Sans" w:hAnsi="Josefin Sans"/>
        </w:rPr>
        <w:t xml:space="preserve">. This is the type that a new </w:t>
      </w:r>
      <w:r>
        <w:rPr>
          <w:rFonts w:ascii="Josefin Sans" w:hAnsi="Josefin Sans"/>
        </w:rPr>
        <w:t xml:space="preserve">task </w:t>
      </w:r>
      <w:r w:rsidRPr="00016A7C">
        <w:rPr>
          <w:rFonts w:ascii="Josefin Sans" w:hAnsi="Josefin Sans"/>
        </w:rPr>
        <w:t xml:space="preserve">will be set to unless changed by the creator of the </w:t>
      </w:r>
      <w:r>
        <w:rPr>
          <w:rFonts w:ascii="Josefin Sans" w:hAnsi="Josefin Sans"/>
        </w:rPr>
        <w:t>task</w:t>
      </w:r>
      <w:r w:rsidRPr="00016A7C">
        <w:rPr>
          <w:rFonts w:ascii="Josefin Sans" w:hAnsi="Josefin Sans"/>
        </w:rPr>
        <w:t>. Note that you must have at least one active type, and you cannot set an inactive type as the default.</w:t>
      </w:r>
    </w:p>
    <w:p w:rsidR="00DB60FF" w:rsidRPr="00016A7C" w:rsidRDefault="00DB60FF" w:rsidP="00DB60FF">
      <w:pPr>
        <w:pStyle w:val="Heading3"/>
      </w:pPr>
      <w:r>
        <w:t>3.14.</w:t>
      </w:r>
      <w:r w:rsidRPr="00016A7C">
        <w:t>3. Task Workflows</w:t>
      </w:r>
    </w:p>
    <w:p w:rsidR="00DB60FF" w:rsidRPr="00016A7C" w:rsidRDefault="00DB60FF" w:rsidP="00DB60FF">
      <w:pPr>
        <w:rPr>
          <w:rFonts w:ascii="Josefin Sans" w:hAnsi="Josefin Sans"/>
        </w:rPr>
      </w:pPr>
      <w:r w:rsidRPr="00016A7C">
        <w:rPr>
          <w:rFonts w:ascii="Josefin Sans" w:hAnsi="Josefin Sans"/>
        </w:rPr>
        <w:t xml:space="preserve">Clicking on the “Task Workflows” link under the Planning heading, brings up the list of defined task workflows for the current </w:t>
      </w:r>
      <w:r>
        <w:rPr>
          <w:rFonts w:ascii="Josefin Sans" w:hAnsi="Josefin Sans"/>
        </w:rPr>
        <w:t>template</w:t>
      </w:r>
      <w:r w:rsidRPr="00016A7C">
        <w:rPr>
          <w:rFonts w:ascii="Josefin Sans" w:hAnsi="Josefin Sans"/>
        </w:rPr>
        <w:t xml:space="preserve">. A workflow is a predefined sequence of task statuses linked together by “workflow transitions” to enable a newly created task to be reviewed, prioritized, assigned, developed and tested, as well as to handle exception cases such as the case of a blocked or deferred task. The workflow list screen for the sample </w:t>
      </w:r>
      <w:r>
        <w:rPr>
          <w:rFonts w:ascii="Josefin Sans" w:hAnsi="Josefin Sans"/>
        </w:rPr>
        <w:t>template</w:t>
      </w:r>
      <w:r w:rsidRPr="00016A7C">
        <w:rPr>
          <w:rFonts w:ascii="Josefin Sans" w:hAnsi="Josefin Sans"/>
        </w:rPr>
        <w:t xml:space="preserve"> is illustrated below:</w:t>
      </w:r>
    </w:p>
    <w:p w:rsidR="00DB60FF" w:rsidRPr="00016A7C" w:rsidRDefault="00317225" w:rsidP="00DB60FF">
      <w:pPr>
        <w:rPr>
          <w:rFonts w:ascii="Josefin Sans" w:hAnsi="Josefin Sans"/>
        </w:rPr>
      </w:pPr>
      <w:r>
        <w:rPr>
          <w:noProof/>
        </w:rPr>
        <w:drawing>
          <wp:inline distT="0" distB="0" distL="0" distR="0">
            <wp:extent cx="5486400" cy="16287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16287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You can have as many workflows as you like in a </w:t>
      </w:r>
      <w:r>
        <w:rPr>
          <w:rFonts w:ascii="Josefin Sans" w:hAnsi="Josefin Sans"/>
        </w:rPr>
        <w:t>template</w:t>
      </w:r>
      <w:r w:rsidRPr="00016A7C">
        <w:rPr>
          <w:rFonts w:ascii="Josefin Sans" w:hAnsi="Josefin Sans"/>
        </w:rPr>
        <w:t xml:space="preserve">, but only one can be marked as the default. Each task type must be assigned to a workflow. To modify the name, default flag, and/or active flag of an existing workflow, </w:t>
      </w:r>
      <w:r w:rsidRPr="00016A7C">
        <w:rPr>
          <w:rFonts w:ascii="Josefin Sans" w:hAnsi="Josefin Sans"/>
        </w:rPr>
        <w:lastRenderedPageBreak/>
        <w:t xml:space="preserve">change the values in the appropriate text-box, radio-button, or drop-down list and click the “Save” button. To add a new workflow, click the ‘Add Workflow’ link and a new workflow will be created with the standard </w:t>
      </w:r>
      <w:r>
        <w:rPr>
          <w:rFonts w:ascii="Josefin Sans" w:hAnsi="Josefin Sans"/>
        </w:rPr>
        <w:t>SpiraPlan</w:t>
      </w:r>
      <w:r w:rsidRPr="00016A7C">
        <w:rPr>
          <w:rFonts w:ascii="Josefin Sans" w:hAnsi="Josefin Sans"/>
        </w:rPr>
        <w:t>® steps and transitions.</w:t>
      </w:r>
    </w:p>
    <w:p w:rsidR="00DB60FF" w:rsidRPr="00016A7C" w:rsidRDefault="00DB60FF" w:rsidP="00DB60FF">
      <w:pPr>
        <w:rPr>
          <w:rFonts w:ascii="Josefin Sans" w:hAnsi="Josefin Sans"/>
        </w:rPr>
      </w:pPr>
      <w:r w:rsidRPr="00016A7C">
        <w:rPr>
          <w:rFonts w:ascii="Josefin Sans" w:hAnsi="Josefin Sans"/>
        </w:rPr>
        <w:t>Note: You can only assign an active workflow to a task type, and similarly you cannot make a workflow inactive that is currently linked to a task type. This is important as all task types need to be linked to an active workflow at all times.</w:t>
      </w:r>
    </w:p>
    <w:p w:rsidR="00DB60FF" w:rsidRPr="00016A7C" w:rsidRDefault="00DB60FF" w:rsidP="00DB60FF">
      <w:pPr>
        <w:pStyle w:val="Heading4"/>
        <w:rPr>
          <w:rFonts w:ascii="Josefin Sans" w:hAnsi="Josefin Sans"/>
        </w:rPr>
      </w:pPr>
      <w:r>
        <w:rPr>
          <w:rFonts w:ascii="Josefin Sans" w:hAnsi="Josefin Sans"/>
        </w:rPr>
        <w:t>3.14.</w:t>
      </w:r>
      <w:r w:rsidRPr="00016A7C">
        <w:rPr>
          <w:rFonts w:ascii="Josefin Sans" w:hAnsi="Josefin Sans"/>
        </w:rPr>
        <w:t>3.1. Edit Workflow Details</w:t>
      </w:r>
    </w:p>
    <w:p w:rsidR="00DB60FF" w:rsidRPr="00016A7C" w:rsidRDefault="00DB60FF" w:rsidP="00DB60FF">
      <w:pPr>
        <w:keepNext/>
        <w:keepLines/>
        <w:rPr>
          <w:rFonts w:ascii="Josefin Sans" w:hAnsi="Josefin Sans"/>
        </w:rPr>
      </w:pPr>
      <w:r w:rsidRPr="00016A7C">
        <w:rPr>
          <w:rFonts w:ascii="Josefin Sans" w:hAnsi="Josefin Sans"/>
        </w:rPr>
        <w:t>Clicking on the ‘Steps’ hyperlink of a workflow brings up the following screen that lists all the workflow steps and workflow transitions that comprise the workflow:</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40862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40862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page lists in the left-most column all the various task statuses defined in the system. The next column lists all the possible transitions that can occur </w:t>
      </w:r>
      <w:r w:rsidRPr="00016A7C">
        <w:rPr>
          <w:rFonts w:ascii="Josefin Sans" w:hAnsi="Josefin Sans"/>
          <w:i/>
        </w:rPr>
        <w:t>from that status</w:t>
      </w:r>
      <w:r w:rsidRPr="00016A7C">
        <w:rPr>
          <w:rFonts w:ascii="Josefin Sans" w:hAnsi="Josefin Sans"/>
        </w:rPr>
        <w:t xml:space="preserve">. In addition, with each transition is listed the name of the resulting </w:t>
      </w:r>
      <w:r w:rsidRPr="00016A7C">
        <w:rPr>
          <w:rFonts w:ascii="Josefin Sans" w:hAnsi="Josefin Sans"/>
          <w:i/>
        </w:rPr>
        <w:t>destination status</w:t>
      </w:r>
      <w:r w:rsidRPr="00016A7C">
        <w:rPr>
          <w:rFonts w:ascii="Josefin Sans" w:hAnsi="Josefin Sans"/>
        </w:rPr>
        <w:t xml:space="preserve"> that the transition leads to. E.g. from the Not Started status, depending on your role (see later) the user can move the task to either Deferred or In Progress, depending on which transition the user takes.</w:t>
      </w:r>
    </w:p>
    <w:p w:rsidR="00DB60FF" w:rsidRPr="00016A7C" w:rsidRDefault="00DB60FF" w:rsidP="00DB60FF">
      <w:pPr>
        <w:rPr>
          <w:rFonts w:ascii="Josefin Sans" w:hAnsi="Josefin Sans"/>
        </w:rPr>
      </w:pPr>
      <w:r w:rsidRPr="00016A7C">
        <w:rPr>
          <w:rFonts w:ascii="Josefin Sans" w:hAnsi="Josefin Sans"/>
        </w:rPr>
        <w:t>Clicking on the name of a step or transition takes you to the appropriate details page (see below) where you can set the properties of the step or transition respectively. To delete an existing transition, click the ‘x button after the transition name, and to add a new transition, click the ‘Add Transition’ button in the Operations column.</w:t>
      </w:r>
    </w:p>
    <w:p w:rsidR="00DB60FF" w:rsidRPr="00016A7C" w:rsidRDefault="00DB60FF" w:rsidP="00DB60FF">
      <w:pPr>
        <w:pStyle w:val="Heading4"/>
        <w:rPr>
          <w:rFonts w:ascii="Josefin Sans" w:hAnsi="Josefin Sans"/>
        </w:rPr>
      </w:pPr>
      <w:r>
        <w:rPr>
          <w:rFonts w:ascii="Josefin Sans" w:hAnsi="Josefin Sans"/>
        </w:rPr>
        <w:t>3.14.</w:t>
      </w:r>
      <w:r w:rsidRPr="00016A7C">
        <w:rPr>
          <w:rFonts w:ascii="Josefin Sans" w:hAnsi="Josefin Sans"/>
        </w:rPr>
        <w:t>3.2. Edit Workflow Transition</w:t>
      </w:r>
    </w:p>
    <w:p w:rsidR="00DB60FF" w:rsidRPr="00016A7C" w:rsidRDefault="00DB60FF" w:rsidP="00DB60FF">
      <w:pPr>
        <w:rPr>
          <w:rFonts w:ascii="Josefin Sans" w:hAnsi="Josefin Sans"/>
        </w:rPr>
      </w:pPr>
      <w:r w:rsidRPr="00016A7C">
        <w:rPr>
          <w:rFonts w:ascii="Josefin Sans" w:hAnsi="Josefin Sans"/>
        </w:rPr>
        <w:t>When you click on the transition name link from the previous screen, you are taken to the workflow transition details screen:</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4124325" cy="20955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top part of the screen is the “workflow browser” which illustrates how the transition relates to the workflow as a whole. It displays the current transition in the middle, with the originating and destination steps listed to either side. Clicking on either task status name will take you to the appropriate workflow step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This part of the screen lets you change the name of the transition. If a digital signature from the user is required to authorize and record the transition, set the toggle to yes for “Require Electronic Signature”.</w:t>
      </w:r>
    </w:p>
    <w:p w:rsidR="00DB60FF" w:rsidRPr="00016A7C" w:rsidRDefault="00DB60FF" w:rsidP="00DB60FF">
      <w:pPr>
        <w:rPr>
          <w:rFonts w:ascii="Josefin Sans" w:hAnsi="Josefin Sans"/>
        </w:rPr>
      </w:pPr>
      <w:r w:rsidRPr="00016A7C">
        <w:rPr>
          <w:rFonts w:ascii="Josefin Sans" w:hAnsi="Josefin Sans"/>
        </w:rPr>
        <w:t>In addition, each transition has a series of conditions which need to be satisfied for a user to actually execute the transition (i.e. move the task from the originating status to the destination status):</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981575" cy="28098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81575" cy="28098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conditions section allows you to set three types of user role:</w:t>
      </w:r>
    </w:p>
    <w:p w:rsidR="00DB60FF" w:rsidRPr="00016A7C" w:rsidRDefault="00DB60FF" w:rsidP="00DB60FF">
      <w:pPr>
        <w:numPr>
          <w:ilvl w:val="0"/>
          <w:numId w:val="4"/>
        </w:numPr>
        <w:rPr>
          <w:rFonts w:ascii="Josefin Sans" w:hAnsi="Josefin Sans"/>
        </w:rPr>
      </w:pPr>
      <w:r w:rsidRPr="00016A7C">
        <w:rPr>
          <w:rFonts w:ascii="Josefin Sans" w:hAnsi="Josefin Sans"/>
        </w:rPr>
        <w:t>The author of the task can be allowed to execute the transition. For example, when a task is marked as Completed, the author might be allowed to move it to In Progress if there is still work remaining.</w:t>
      </w:r>
    </w:p>
    <w:p w:rsidR="00DB60FF" w:rsidRPr="00016A7C" w:rsidRDefault="00DB60FF" w:rsidP="00DB60FF">
      <w:pPr>
        <w:numPr>
          <w:ilvl w:val="0"/>
          <w:numId w:val="4"/>
        </w:numPr>
        <w:rPr>
          <w:rFonts w:ascii="Josefin Sans" w:hAnsi="Josefin Sans"/>
        </w:rPr>
      </w:pPr>
      <w:r w:rsidRPr="00016A7C">
        <w:rPr>
          <w:rFonts w:ascii="Josefin Sans" w:hAnsi="Josefin Sans"/>
        </w:rPr>
        <w:t xml:space="preserve">The owner of the task can be allowed to execute the transition. For example, when a task is marked as In Progress, the assigned owner should be the only one who’s allowed to move it to Competed. </w:t>
      </w:r>
    </w:p>
    <w:p w:rsidR="00DB60FF" w:rsidRPr="00016A7C" w:rsidRDefault="00DB60FF" w:rsidP="00DB60FF">
      <w:pPr>
        <w:numPr>
          <w:ilvl w:val="0"/>
          <w:numId w:val="4"/>
        </w:numPr>
        <w:rPr>
          <w:rFonts w:ascii="Josefin Sans" w:hAnsi="Josefin Sans"/>
        </w:rPr>
      </w:pPr>
      <w:r w:rsidRPr="00016A7C">
        <w:rPr>
          <w:rFonts w:ascii="Josefin Sans" w:hAnsi="Josefin Sans"/>
        </w:rPr>
        <w:t>A user with a specified role can be allowed to execute the transition regardless of whether they are the author or owner. For example a user with role “Manager” might want the power to defer all tasks regardless of ownership status.</w:t>
      </w:r>
    </w:p>
    <w:p w:rsidR="00DB60FF" w:rsidRPr="00016A7C" w:rsidRDefault="00DB60FF" w:rsidP="00DB60FF">
      <w:pPr>
        <w:ind w:left="360"/>
        <w:rPr>
          <w:rFonts w:ascii="Josefin Sans" w:hAnsi="Josefin Sans"/>
        </w:rPr>
      </w:pPr>
      <w:r w:rsidRPr="00016A7C">
        <w:rPr>
          <w:rFonts w:ascii="Josefin Sans" w:hAnsi="Josefin Sans"/>
        </w:rPr>
        <w:lastRenderedPageBreak/>
        <w:t>You can set any of these conditions by changing the drop-down list and/or check-boxes and clicking the appropriate “Save” button.</w:t>
      </w:r>
    </w:p>
    <w:p w:rsidR="00DB60FF" w:rsidRPr="00016A7C" w:rsidRDefault="00DB60FF" w:rsidP="00DB60FF">
      <w:pPr>
        <w:pStyle w:val="Heading4"/>
        <w:rPr>
          <w:rFonts w:ascii="Josefin Sans" w:hAnsi="Josefin Sans"/>
        </w:rPr>
      </w:pPr>
      <w:r>
        <w:rPr>
          <w:rFonts w:ascii="Josefin Sans" w:hAnsi="Josefin Sans"/>
        </w:rPr>
        <w:t>3.14.</w:t>
      </w:r>
      <w:r w:rsidRPr="00016A7C">
        <w:rPr>
          <w:rFonts w:ascii="Josefin Sans" w:hAnsi="Josefin Sans"/>
        </w:rPr>
        <w:t>3.3. Edit Workflow Step</w:t>
      </w:r>
    </w:p>
    <w:p w:rsidR="00DB60FF" w:rsidRPr="00016A7C" w:rsidRDefault="00DB60FF" w:rsidP="00DB60FF">
      <w:pPr>
        <w:rPr>
          <w:rFonts w:ascii="Josefin Sans" w:hAnsi="Josefin Sans"/>
        </w:rPr>
      </w:pPr>
      <w:r w:rsidRPr="00016A7C">
        <w:rPr>
          <w:rFonts w:ascii="Josefin Sans" w:hAnsi="Josefin Sans"/>
        </w:rPr>
        <w:t>When you click on the task status name link from either of the previous screens, you are taken to the workflow step details screen:</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2114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top part of the screen is the “workflow browser” which illustrates how the step relates to the workflow as a whole. It displays the current task status in the middle, with the possible originating and destination transitions listed to either side. Clicking on either workflow transition name will take you to the appropriate workflow transition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 xml:space="preserve">This page allows you to define the behavior of the various task fields (i.e. those that are a standard part of </w:t>
      </w:r>
      <w:r>
        <w:rPr>
          <w:rFonts w:ascii="Josefin Sans" w:hAnsi="Josefin Sans"/>
        </w:rPr>
        <w:t>SpiraPlan</w:t>
      </w:r>
      <w:r w:rsidRPr="00016A7C">
        <w:rPr>
          <w:rFonts w:ascii="Josefin Sans" w:hAnsi="Josefin Sans"/>
        </w:rPr>
        <w:t>® such as Priority):</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4086225" cy="39147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86225" cy="39147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page also allows you to define the behavior of the various task custom properties for this particular step in the workflow:</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4562475" cy="15525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62475" cy="15525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can set each of the fields/custom properties as being:</w:t>
      </w:r>
    </w:p>
    <w:p w:rsidR="00DB60FF" w:rsidRPr="00016A7C" w:rsidRDefault="00DB60FF" w:rsidP="00DB60FF">
      <w:pPr>
        <w:numPr>
          <w:ilvl w:val="0"/>
          <w:numId w:val="4"/>
        </w:numPr>
        <w:rPr>
          <w:rFonts w:ascii="Josefin Sans" w:hAnsi="Josefin Sans"/>
        </w:rPr>
      </w:pPr>
      <w:r w:rsidRPr="00016A7C">
        <w:rPr>
          <w:rFonts w:ascii="Josefin Sans" w:hAnsi="Josefin Sans"/>
          <w:b/>
        </w:rPr>
        <w:t>Hidden</w:t>
      </w:r>
      <w:r w:rsidRPr="00016A7C">
        <w:rPr>
          <w:rFonts w:ascii="Josefin Sans" w:hAnsi="Josefin Sans"/>
        </w:rPr>
        <w:t xml:space="preserve"> – The field / custom property will not be displayed when the task is in this status</w:t>
      </w:r>
    </w:p>
    <w:p w:rsidR="00DB60FF" w:rsidRPr="00016A7C" w:rsidRDefault="00DB60FF" w:rsidP="00DB60FF">
      <w:pPr>
        <w:numPr>
          <w:ilvl w:val="0"/>
          <w:numId w:val="4"/>
        </w:numPr>
        <w:rPr>
          <w:rFonts w:ascii="Josefin Sans" w:hAnsi="Josefin Sans"/>
        </w:rPr>
      </w:pPr>
      <w:r w:rsidRPr="00016A7C">
        <w:rPr>
          <w:rFonts w:ascii="Josefin Sans" w:hAnsi="Josefin Sans"/>
          <w:b/>
        </w:rPr>
        <w:t>Disabled</w:t>
      </w:r>
      <w:r w:rsidRPr="00016A7C">
        <w:rPr>
          <w:rFonts w:ascii="Josefin Sans" w:hAnsi="Josefin Sans"/>
        </w:rPr>
        <w:t xml:space="preserve"> – The field / custom property will be displayed, but will be greyed-out and read-only</w:t>
      </w:r>
    </w:p>
    <w:p w:rsidR="00DB60FF" w:rsidRPr="00016A7C" w:rsidRDefault="00DB60FF" w:rsidP="00DB60FF">
      <w:pPr>
        <w:numPr>
          <w:ilvl w:val="0"/>
          <w:numId w:val="4"/>
        </w:numPr>
        <w:rPr>
          <w:rFonts w:ascii="Josefin Sans" w:hAnsi="Josefin Sans"/>
        </w:rPr>
      </w:pPr>
      <w:r w:rsidRPr="00016A7C">
        <w:rPr>
          <w:rFonts w:ascii="Josefin Sans" w:hAnsi="Josefin Sans"/>
          <w:b/>
        </w:rPr>
        <w:t>Required</w:t>
      </w:r>
      <w:r w:rsidRPr="00016A7C">
        <w:rPr>
          <w:rFonts w:ascii="Josefin Sans" w:hAnsi="Josefin Sans"/>
        </w:rPr>
        <w:t xml:space="preserve"> – The field / custom property will be required when the task is in this status</w:t>
      </w:r>
    </w:p>
    <w:p w:rsidR="00DB60FF" w:rsidRPr="00016A7C" w:rsidRDefault="00DB60FF" w:rsidP="00DB60FF">
      <w:pPr>
        <w:rPr>
          <w:rFonts w:ascii="Josefin Sans" w:hAnsi="Josefin Sans"/>
        </w:rPr>
      </w:pPr>
      <w:r w:rsidRPr="00016A7C">
        <w:rPr>
          <w:rFonts w:ascii="Josefin Sans" w:hAnsi="Josefin Sans"/>
        </w:rPr>
        <w:t>Note that you cannot set a field/property as being required and either disabled or hidden since this would prevent a user from ever updating the task. For example, when a task is in the Not Started status, you might make the owner field hidden (since the author shouldn’t need to know who will ultimately own it), when it gets to the In Progress status, you might make the field enabled and required, and when it gets to the Completed status, you might make it disabled. This allows you to tailor the information gathered to the appropriate place in the workflow.</w:t>
      </w:r>
    </w:p>
    <w:p w:rsidR="00DB60FF" w:rsidRDefault="00DB60FF" w:rsidP="00DB60FF">
      <w:pPr>
        <w:rPr>
          <w:rFonts w:ascii="Josefin Sans" w:hAnsi="Josefin Sans"/>
        </w:rPr>
      </w:pPr>
      <w:r w:rsidRPr="00016A7C">
        <w:rPr>
          <w:rFonts w:ascii="Josefin Sans" w:hAnsi="Josefin Sans"/>
        </w:rPr>
        <w:lastRenderedPageBreak/>
        <w:t>To actually make these changes, all you need to do is select the appropriate checkboxes in the list of fields and custom properties and click the corresponding “Save” button.</w:t>
      </w:r>
    </w:p>
    <w:p w:rsidR="00DB60FF" w:rsidRDefault="00DB60FF" w:rsidP="00DB60FF">
      <w:pPr>
        <w:pStyle w:val="Heading2"/>
      </w:pPr>
      <w:r w:rsidRPr="00016A7C">
        <w:br w:type="page"/>
      </w:r>
      <w:bookmarkStart w:id="24" w:name="_Toc6571735"/>
      <w:r>
        <w:lastRenderedPageBreak/>
        <w:t>3.15.</w:t>
      </w:r>
      <w:r w:rsidRPr="00016A7C">
        <w:t xml:space="preserve"> </w:t>
      </w:r>
      <w:r>
        <w:t>Template: Risks</w:t>
      </w:r>
      <w:bookmarkEnd w:id="24"/>
    </w:p>
    <w:p w:rsidR="00DB60FF" w:rsidRPr="0058239A" w:rsidRDefault="00DB60FF" w:rsidP="00DB60FF">
      <w:pPr>
        <w:rPr>
          <w:rFonts w:ascii="Josefin Sans" w:hAnsi="Josefin Sans"/>
        </w:rPr>
      </w:pPr>
      <w:r w:rsidRPr="00016A7C">
        <w:rPr>
          <w:rFonts w:ascii="Josefin Sans" w:hAnsi="Josefin Sans"/>
        </w:rPr>
        <w:t xml:space="preserve">This section contains administrative options that are specific to the </w:t>
      </w:r>
      <w:r>
        <w:rPr>
          <w:rFonts w:ascii="Josefin Sans" w:hAnsi="Josefin Sans"/>
        </w:rPr>
        <w:t>risk</w:t>
      </w:r>
      <w:r w:rsidRPr="00016A7C">
        <w:rPr>
          <w:rFonts w:ascii="Josefin Sans" w:hAnsi="Josefin Sans"/>
        </w:rPr>
        <w:t xml:space="preserve"> functionality in the system.</w:t>
      </w:r>
    </w:p>
    <w:p w:rsidR="00DB60FF" w:rsidRPr="00016A7C" w:rsidRDefault="00DB60FF" w:rsidP="00DB60FF">
      <w:pPr>
        <w:pStyle w:val="Heading3"/>
      </w:pPr>
      <w:r>
        <w:t>3.15.</w:t>
      </w:r>
      <w:r w:rsidRPr="00016A7C">
        <w:t>1. Edit Types</w:t>
      </w:r>
    </w:p>
    <w:p w:rsidR="00DB60FF" w:rsidRPr="00016A7C" w:rsidRDefault="00DB60FF" w:rsidP="00DB60FF">
      <w:pPr>
        <w:rPr>
          <w:rFonts w:ascii="Josefin Sans" w:hAnsi="Josefin Sans"/>
        </w:rPr>
      </w:pPr>
      <w:r w:rsidRPr="00016A7C">
        <w:rPr>
          <w:rFonts w:ascii="Josefin Sans" w:hAnsi="Josefin Sans"/>
        </w:rPr>
        <w:t xml:space="preserve">The following screen is displayed when you choose the </w:t>
      </w:r>
      <w:r>
        <w:rPr>
          <w:rFonts w:ascii="Josefin Sans" w:hAnsi="Josefin Sans"/>
        </w:rPr>
        <w:t>“</w:t>
      </w:r>
      <w:r w:rsidRPr="00016A7C">
        <w:rPr>
          <w:rFonts w:ascii="Josefin Sans" w:hAnsi="Josefin Sans"/>
        </w:rPr>
        <w:t xml:space="preserve">Types” link from the Incidents 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21621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21621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defined </w:t>
      </w:r>
      <w:r>
        <w:rPr>
          <w:rFonts w:ascii="Josefin Sans" w:hAnsi="Josefin Sans"/>
        </w:rPr>
        <w:t>risk</w:t>
      </w:r>
      <w:r w:rsidRPr="00016A7C">
        <w:rPr>
          <w:rFonts w:ascii="Josefin Sans" w:hAnsi="Josefin Sans"/>
        </w:rPr>
        <w:t xml:space="preserve"> types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xml:space="preserve">® </w:t>
      </w:r>
      <w:r>
        <w:rPr>
          <w:rFonts w:ascii="Josefin Sans" w:hAnsi="Josefin Sans"/>
        </w:rPr>
        <w:t xml:space="preserve">risk </w:t>
      </w:r>
      <w:r w:rsidRPr="00016A7C">
        <w:rPr>
          <w:rFonts w:ascii="Josefin Sans" w:hAnsi="Josefin Sans"/>
        </w:rPr>
        <w:t>types. To edit an existing type, change the name, associated workflow, set a default type and/or change the active flag then click “</w:t>
      </w:r>
      <w:r>
        <w:rPr>
          <w:rFonts w:ascii="Josefin Sans" w:hAnsi="Josefin Sans"/>
        </w:rPr>
        <w:t>Save</w:t>
      </w:r>
      <w:r w:rsidRPr="00016A7C">
        <w:rPr>
          <w:rFonts w:ascii="Josefin Sans" w:hAnsi="Josefin Sans"/>
        </w:rPr>
        <w:t>”.</w:t>
      </w:r>
    </w:p>
    <w:p w:rsidR="00DB60FF" w:rsidRPr="00016A7C" w:rsidRDefault="00DB60FF" w:rsidP="00DB60FF">
      <w:pPr>
        <w:rPr>
          <w:rFonts w:ascii="Josefin Sans" w:hAnsi="Josefin Sans"/>
        </w:rPr>
      </w:pPr>
      <w:r w:rsidRPr="00016A7C">
        <w:rPr>
          <w:rFonts w:ascii="Josefin Sans" w:hAnsi="Josefin Sans"/>
        </w:rPr>
        <w:t xml:space="preserve">You can’t delete an existing </w:t>
      </w:r>
      <w:r>
        <w:rPr>
          <w:rFonts w:ascii="Josefin Sans" w:hAnsi="Josefin Sans"/>
        </w:rPr>
        <w:t>risk</w:t>
      </w:r>
      <w:r w:rsidRPr="00016A7C">
        <w:rPr>
          <w:rFonts w:ascii="Josefin Sans" w:hAnsi="Josefin Sans"/>
        </w:rPr>
        <w:t xml:space="preserve"> type, but to prevent it appearing in any drop-down-lists, change its active flag to “No” and click “Save”. To add a new type, click the “Add” button and a new row will be added to the list which you can now edit.</w:t>
      </w:r>
    </w:p>
    <w:p w:rsidR="00DB60FF" w:rsidRPr="00016A7C" w:rsidRDefault="00DB60FF" w:rsidP="00DB60FF">
      <w:pPr>
        <w:rPr>
          <w:rFonts w:ascii="Josefin Sans" w:hAnsi="Josefin Sans"/>
        </w:rPr>
      </w:pPr>
      <w:r w:rsidRPr="00016A7C">
        <w:rPr>
          <w:rFonts w:ascii="Josefin Sans" w:hAnsi="Josefin Sans"/>
        </w:rPr>
        <w:t xml:space="preserve">The associated workflow drop-down list allows you to specify which workflow the type will follow. This is a very powerful feature since it allows you to configure different workflows for different </w:t>
      </w:r>
      <w:r>
        <w:rPr>
          <w:rFonts w:ascii="Josefin Sans" w:hAnsi="Josefin Sans"/>
        </w:rPr>
        <w:t xml:space="preserve">risk </w:t>
      </w:r>
      <w:r w:rsidRPr="00016A7C">
        <w:rPr>
          <w:rFonts w:ascii="Josefin Sans" w:hAnsi="Josefin Sans"/>
        </w:rPr>
        <w:t>types.</w:t>
      </w:r>
    </w:p>
    <w:p w:rsidR="00DB60FF" w:rsidRPr="00016A7C" w:rsidRDefault="00DB60FF" w:rsidP="00DB60FF">
      <w:pPr>
        <w:rPr>
          <w:rFonts w:ascii="Josefin Sans" w:hAnsi="Josefin Sans"/>
        </w:rPr>
      </w:pPr>
      <w:r w:rsidRPr="00016A7C">
        <w:rPr>
          <w:rFonts w:ascii="Josefin Sans" w:hAnsi="Josefin Sans"/>
        </w:rPr>
        <w:t xml:space="preserve">The default radio button allows you to specify which type should be the default for newly created </w:t>
      </w:r>
      <w:r>
        <w:rPr>
          <w:rFonts w:ascii="Josefin Sans" w:hAnsi="Josefin Sans"/>
        </w:rPr>
        <w:t>risks</w:t>
      </w:r>
      <w:r w:rsidRPr="00016A7C">
        <w:rPr>
          <w:rFonts w:ascii="Josefin Sans" w:hAnsi="Josefin Sans"/>
        </w:rPr>
        <w:t xml:space="preserve">. This is the type that a new </w:t>
      </w:r>
      <w:r>
        <w:rPr>
          <w:rFonts w:ascii="Josefin Sans" w:hAnsi="Josefin Sans"/>
        </w:rPr>
        <w:t xml:space="preserve">risk </w:t>
      </w:r>
      <w:r w:rsidRPr="00016A7C">
        <w:rPr>
          <w:rFonts w:ascii="Josefin Sans" w:hAnsi="Josefin Sans"/>
        </w:rPr>
        <w:t xml:space="preserve">will be set to unless changed by the creator of the </w:t>
      </w:r>
      <w:r>
        <w:rPr>
          <w:rFonts w:ascii="Josefin Sans" w:hAnsi="Josefin Sans"/>
        </w:rPr>
        <w:t>risk</w:t>
      </w:r>
      <w:r w:rsidRPr="00016A7C">
        <w:rPr>
          <w:rFonts w:ascii="Josefin Sans" w:hAnsi="Josefin Sans"/>
        </w:rPr>
        <w:t xml:space="preserve">. Note that you must have at least one active </w:t>
      </w:r>
      <w:r>
        <w:rPr>
          <w:rFonts w:ascii="Josefin Sans" w:hAnsi="Josefin Sans"/>
        </w:rPr>
        <w:t xml:space="preserve">risk </w:t>
      </w:r>
      <w:r w:rsidRPr="00016A7C">
        <w:rPr>
          <w:rFonts w:ascii="Josefin Sans" w:hAnsi="Josefin Sans"/>
        </w:rPr>
        <w:t>type, and you cannot set an inactive type as the default.</w:t>
      </w:r>
    </w:p>
    <w:p w:rsidR="00DB60FF" w:rsidRPr="00016A7C" w:rsidRDefault="00DB60FF" w:rsidP="00DB60FF">
      <w:pPr>
        <w:pStyle w:val="Heading3"/>
      </w:pPr>
      <w:r>
        <w:t>3.15.</w:t>
      </w:r>
      <w:r w:rsidRPr="00016A7C">
        <w:t>2. Edit Statuses</w:t>
      </w:r>
    </w:p>
    <w:p w:rsidR="00DB60FF" w:rsidRPr="00016A7C" w:rsidRDefault="00DB60FF" w:rsidP="00DB60FF">
      <w:pPr>
        <w:rPr>
          <w:rFonts w:ascii="Josefin Sans" w:hAnsi="Josefin Sans"/>
        </w:rPr>
      </w:pPr>
      <w:r w:rsidRPr="00016A7C">
        <w:rPr>
          <w:rFonts w:ascii="Josefin Sans" w:hAnsi="Josefin Sans"/>
        </w:rPr>
        <w:t xml:space="preserve">The following screen is displayed when you choose the </w:t>
      </w:r>
      <w:r>
        <w:rPr>
          <w:rFonts w:ascii="Josefin Sans" w:hAnsi="Josefin Sans"/>
        </w:rPr>
        <w:t>“</w:t>
      </w:r>
      <w:r w:rsidRPr="00016A7C">
        <w:rPr>
          <w:rFonts w:ascii="Josefin Sans" w:hAnsi="Josefin Sans"/>
        </w:rPr>
        <w:t xml:space="preserve">Statuses” link from the </w:t>
      </w:r>
      <w:r>
        <w:rPr>
          <w:rFonts w:ascii="Josefin Sans" w:hAnsi="Josefin Sans"/>
        </w:rPr>
        <w:t>Risks</w:t>
      </w:r>
      <w:r w:rsidRPr="00016A7C">
        <w:rPr>
          <w:rFonts w:ascii="Josefin Sans" w:hAnsi="Josefin Sans"/>
        </w:rPr>
        <w:t xml:space="preserve"> 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lastRenderedPageBreak/>
        <w:drawing>
          <wp:inline distT="0" distB="0" distL="0" distR="0">
            <wp:extent cx="5486400" cy="2247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defined </w:t>
      </w:r>
      <w:r>
        <w:rPr>
          <w:rFonts w:ascii="Josefin Sans" w:hAnsi="Josefin Sans"/>
        </w:rPr>
        <w:t>risk</w:t>
      </w:r>
      <w:r w:rsidRPr="00016A7C">
        <w:rPr>
          <w:rFonts w:ascii="Josefin Sans" w:hAnsi="Josefin Sans"/>
        </w:rPr>
        <w:t xml:space="preserve"> statuses 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xml:space="preserve">® </w:t>
      </w:r>
      <w:r>
        <w:rPr>
          <w:rFonts w:ascii="Josefin Sans" w:hAnsi="Josefin Sans"/>
        </w:rPr>
        <w:t xml:space="preserve">risks </w:t>
      </w:r>
      <w:r w:rsidRPr="00016A7C">
        <w:rPr>
          <w:rFonts w:ascii="Josefin Sans" w:hAnsi="Josefin Sans"/>
        </w:rPr>
        <w:t>statuses. To edit an existing status, change the name, open check-box, set it as the default status and/or change the active flag then click “Save”.</w:t>
      </w:r>
    </w:p>
    <w:p w:rsidR="00DB60FF" w:rsidRPr="00016A7C" w:rsidRDefault="00DB60FF" w:rsidP="00DB60FF">
      <w:pPr>
        <w:rPr>
          <w:rFonts w:ascii="Josefin Sans" w:hAnsi="Josefin Sans"/>
        </w:rPr>
      </w:pPr>
      <w:r w:rsidRPr="00016A7C">
        <w:rPr>
          <w:rFonts w:ascii="Josefin Sans" w:hAnsi="Josefin Sans"/>
        </w:rPr>
        <w:t xml:space="preserve">You can’t delete an existing </w:t>
      </w:r>
      <w:r>
        <w:rPr>
          <w:rFonts w:ascii="Josefin Sans" w:hAnsi="Josefin Sans"/>
        </w:rPr>
        <w:t xml:space="preserve">risk </w:t>
      </w:r>
      <w:r w:rsidRPr="00016A7C">
        <w:rPr>
          <w:rFonts w:ascii="Josefin Sans" w:hAnsi="Josefin Sans"/>
        </w:rPr>
        <w:t xml:space="preserve">status, but to prevent it appearing in any drop-down-lists, change its active flag to “No” and click “Save”. To add a new </w:t>
      </w:r>
      <w:r>
        <w:rPr>
          <w:rFonts w:ascii="Josefin Sans" w:hAnsi="Josefin Sans"/>
        </w:rPr>
        <w:t xml:space="preserve">risk </w:t>
      </w:r>
      <w:r w:rsidRPr="00016A7C">
        <w:rPr>
          <w:rFonts w:ascii="Josefin Sans" w:hAnsi="Josefin Sans"/>
        </w:rPr>
        <w:t>status, click the “Add” button and a new row will be added to the list which you can now edit.</w:t>
      </w:r>
    </w:p>
    <w:p w:rsidR="00DB60FF" w:rsidRPr="00016A7C" w:rsidRDefault="00DB60FF" w:rsidP="00DB60FF">
      <w:pPr>
        <w:rPr>
          <w:rFonts w:ascii="Josefin Sans" w:hAnsi="Josefin Sans"/>
        </w:rPr>
      </w:pPr>
      <w:r w:rsidRPr="00016A7C">
        <w:rPr>
          <w:rFonts w:ascii="Josefin Sans" w:hAnsi="Josefin Sans"/>
        </w:rPr>
        <w:t xml:space="preserve">The open check-box allow you to specify if the </w:t>
      </w:r>
      <w:r>
        <w:rPr>
          <w:rFonts w:ascii="Josefin Sans" w:hAnsi="Josefin Sans"/>
        </w:rPr>
        <w:t xml:space="preserve">risk </w:t>
      </w:r>
      <w:r w:rsidRPr="00016A7C">
        <w:rPr>
          <w:rFonts w:ascii="Josefin Sans" w:hAnsi="Josefin Sans"/>
        </w:rPr>
        <w:t xml:space="preserve">status should be considered open or not, which means it is would be eligible for display in the various sections of the user’s home page and the product home page that list open </w:t>
      </w:r>
      <w:r>
        <w:rPr>
          <w:rFonts w:ascii="Josefin Sans" w:hAnsi="Josefin Sans"/>
        </w:rPr>
        <w:t>risks</w:t>
      </w:r>
      <w:r w:rsidRPr="00016A7C">
        <w:rPr>
          <w:rFonts w:ascii="Josefin Sans" w:hAnsi="Josefin Sans"/>
        </w:rPr>
        <w:t xml:space="preserve">. The default radio button allows you to specify which </w:t>
      </w:r>
      <w:r>
        <w:rPr>
          <w:rFonts w:ascii="Josefin Sans" w:hAnsi="Josefin Sans"/>
        </w:rPr>
        <w:t xml:space="preserve">risk </w:t>
      </w:r>
      <w:r w:rsidRPr="00016A7C">
        <w:rPr>
          <w:rFonts w:ascii="Josefin Sans" w:hAnsi="Josefin Sans"/>
        </w:rPr>
        <w:t xml:space="preserve">status should be the default for newly created </w:t>
      </w:r>
      <w:r>
        <w:rPr>
          <w:rFonts w:ascii="Josefin Sans" w:hAnsi="Josefin Sans"/>
        </w:rPr>
        <w:t>risks</w:t>
      </w:r>
      <w:r w:rsidRPr="00016A7C">
        <w:rPr>
          <w:rFonts w:ascii="Josefin Sans" w:hAnsi="Josefin Sans"/>
        </w:rPr>
        <w:t xml:space="preserve">. This is the status that a new </w:t>
      </w:r>
      <w:r>
        <w:rPr>
          <w:rFonts w:ascii="Josefin Sans" w:hAnsi="Josefin Sans"/>
        </w:rPr>
        <w:t xml:space="preserve">risk </w:t>
      </w:r>
      <w:r w:rsidRPr="00016A7C">
        <w:rPr>
          <w:rFonts w:ascii="Josefin Sans" w:hAnsi="Josefin Sans"/>
        </w:rPr>
        <w:t xml:space="preserve">will be set to when first created, and acts as the first step in the </w:t>
      </w:r>
      <w:r>
        <w:rPr>
          <w:rFonts w:ascii="Josefin Sans" w:hAnsi="Josefin Sans"/>
        </w:rPr>
        <w:t xml:space="preserve">risk </w:t>
      </w:r>
      <w:r w:rsidRPr="00016A7C">
        <w:rPr>
          <w:rFonts w:ascii="Josefin Sans" w:hAnsi="Josefin Sans"/>
        </w:rPr>
        <w:t>workflow. Note that you must have at least one active status, and you cannot set an inactive status as the default.</w:t>
      </w:r>
    </w:p>
    <w:p w:rsidR="00DB60FF" w:rsidRPr="00016A7C" w:rsidRDefault="00DB60FF" w:rsidP="00DB60FF">
      <w:pPr>
        <w:pStyle w:val="Heading3"/>
      </w:pPr>
      <w:r>
        <w:t>3.15.</w:t>
      </w:r>
      <w:r w:rsidRPr="00016A7C">
        <w:t xml:space="preserve">3. </w:t>
      </w:r>
      <w:r>
        <w:t>Impact</w:t>
      </w:r>
    </w:p>
    <w:p w:rsidR="00DB60FF" w:rsidRPr="00016A7C" w:rsidRDefault="00DB60FF" w:rsidP="00DB60FF">
      <w:pPr>
        <w:rPr>
          <w:rFonts w:ascii="Josefin Sans" w:hAnsi="Josefin Sans"/>
        </w:rPr>
      </w:pPr>
      <w:r w:rsidRPr="00016A7C">
        <w:rPr>
          <w:rFonts w:ascii="Josefin Sans" w:hAnsi="Josefin Sans"/>
        </w:rPr>
        <w:t>The following screen is displayed when you choose the “</w:t>
      </w:r>
      <w:r>
        <w:rPr>
          <w:rFonts w:ascii="Josefin Sans" w:hAnsi="Josefin Sans"/>
        </w:rPr>
        <w:t>Impact</w:t>
      </w:r>
      <w:r w:rsidRPr="00016A7C">
        <w:rPr>
          <w:rFonts w:ascii="Josefin Sans" w:hAnsi="Josefin Sans"/>
        </w:rPr>
        <w:t xml:space="preserve">” link from the </w:t>
      </w:r>
      <w:r>
        <w:rPr>
          <w:rFonts w:ascii="Josefin Sans" w:hAnsi="Josefin Sans"/>
        </w:rPr>
        <w:t>Risks</w:t>
      </w:r>
      <w:r w:rsidRPr="00016A7C">
        <w:rPr>
          <w:rFonts w:ascii="Josefin Sans" w:hAnsi="Josefin Sans"/>
        </w:rPr>
        <w:t xml:space="preserve"> section of the administration </w:t>
      </w:r>
      <w:r>
        <w:rPr>
          <w:rFonts w:ascii="Josefin Sans" w:hAnsi="Josefin Sans"/>
        </w:rPr>
        <w:t xml:space="preserve">menu. The impact of a risk specifies </w:t>
      </w:r>
      <w:r w:rsidRPr="008F2072">
        <w:rPr>
          <w:rFonts w:ascii="Josefin Sans" w:hAnsi="Josefin Sans"/>
        </w:rPr>
        <w:t>how serious it will be if the risk happens.</w:t>
      </w:r>
    </w:p>
    <w:p w:rsidR="00DB60FF" w:rsidRPr="00016A7C" w:rsidRDefault="00317225" w:rsidP="00DB60FF">
      <w:pPr>
        <w:rPr>
          <w:rFonts w:ascii="Josefin Sans" w:hAnsi="Josefin Sans"/>
        </w:rPr>
      </w:pPr>
      <w:r>
        <w:rPr>
          <w:noProof/>
        </w:rPr>
        <w:drawing>
          <wp:inline distT="0" distB="0" distL="0" distR="0">
            <wp:extent cx="5486400" cy="2133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defined </w:t>
      </w:r>
      <w:r>
        <w:rPr>
          <w:rFonts w:ascii="Josefin Sans" w:hAnsi="Josefin Sans"/>
        </w:rPr>
        <w:t>risk</w:t>
      </w:r>
      <w:r w:rsidRPr="00016A7C">
        <w:rPr>
          <w:rFonts w:ascii="Josefin Sans" w:hAnsi="Josefin Sans"/>
        </w:rPr>
        <w:t xml:space="preserve"> </w:t>
      </w:r>
      <w:r>
        <w:rPr>
          <w:rFonts w:ascii="Josefin Sans" w:hAnsi="Josefin Sans"/>
        </w:rPr>
        <w:t xml:space="preserve">impacts </w:t>
      </w:r>
      <w:r w:rsidRPr="00016A7C">
        <w:rPr>
          <w:rFonts w:ascii="Josefin Sans" w:hAnsi="Josefin Sans"/>
        </w:rPr>
        <w:t xml:space="preserve">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xml:space="preserve">® </w:t>
      </w:r>
      <w:r>
        <w:rPr>
          <w:rFonts w:ascii="Josefin Sans" w:hAnsi="Josefin Sans"/>
        </w:rPr>
        <w:t>risk impacts</w:t>
      </w:r>
      <w:r w:rsidRPr="00016A7C">
        <w:rPr>
          <w:rFonts w:ascii="Josefin Sans" w:hAnsi="Josefin Sans"/>
        </w:rPr>
        <w:t xml:space="preserve">. To edit an existing </w:t>
      </w:r>
      <w:r>
        <w:rPr>
          <w:rFonts w:ascii="Josefin Sans" w:hAnsi="Josefin Sans"/>
        </w:rPr>
        <w:t>impact:</w:t>
      </w:r>
      <w:r w:rsidRPr="00016A7C">
        <w:rPr>
          <w:rFonts w:ascii="Josefin Sans" w:hAnsi="Josefin Sans"/>
        </w:rPr>
        <w:t xml:space="preserve"> change the name, color</w:t>
      </w:r>
      <w:r>
        <w:rPr>
          <w:rFonts w:ascii="Josefin Sans" w:hAnsi="Josefin Sans"/>
        </w:rPr>
        <w:t>, score (which is used, together with a risks probability to calculate its exposure), position,</w:t>
      </w:r>
      <w:r w:rsidRPr="00016A7C">
        <w:rPr>
          <w:rFonts w:ascii="Josefin Sans" w:hAnsi="Josefin Sans"/>
        </w:rPr>
        <w:t xml:space="preserve"> or change the active flag then click “Save”. Note that you can either enter the hexadecimal RRGGBB code for the color or use the pop-up color picker.</w:t>
      </w:r>
    </w:p>
    <w:p w:rsidR="00DB60FF" w:rsidRPr="00016A7C" w:rsidRDefault="00DB60FF" w:rsidP="00DB60FF">
      <w:pPr>
        <w:rPr>
          <w:rFonts w:ascii="Josefin Sans" w:hAnsi="Josefin Sans"/>
        </w:rPr>
      </w:pPr>
      <w:r w:rsidRPr="00016A7C">
        <w:rPr>
          <w:rFonts w:ascii="Josefin Sans" w:hAnsi="Josefin Sans"/>
        </w:rPr>
        <w:lastRenderedPageBreak/>
        <w:t xml:space="preserve">You can’t delete an existing </w:t>
      </w:r>
      <w:r>
        <w:rPr>
          <w:rFonts w:ascii="Josefin Sans" w:hAnsi="Josefin Sans"/>
        </w:rPr>
        <w:t>impact</w:t>
      </w:r>
      <w:r w:rsidRPr="00016A7C">
        <w:rPr>
          <w:rFonts w:ascii="Josefin Sans" w:hAnsi="Josefin Sans"/>
        </w:rPr>
        <w:t xml:space="preserve">, but to prevent it appearing in any drop-down-lists, change its active flag to “No” and click “Save”. To add a new </w:t>
      </w:r>
      <w:r>
        <w:rPr>
          <w:rFonts w:ascii="Josefin Sans" w:hAnsi="Josefin Sans"/>
        </w:rPr>
        <w:t>impact</w:t>
      </w:r>
      <w:r w:rsidRPr="00016A7C">
        <w:rPr>
          <w:rFonts w:ascii="Josefin Sans" w:hAnsi="Josefin Sans"/>
        </w:rPr>
        <w:t>, click the “Add” button and a new row will be added to the list which you can now edit.</w:t>
      </w:r>
    </w:p>
    <w:p w:rsidR="00DB60FF" w:rsidRPr="00016A7C" w:rsidRDefault="00DB60FF" w:rsidP="00DB60FF">
      <w:pPr>
        <w:pStyle w:val="Heading3"/>
      </w:pPr>
      <w:r>
        <w:t>3.15.</w:t>
      </w:r>
      <w:r w:rsidRPr="00016A7C">
        <w:t xml:space="preserve">4. </w:t>
      </w:r>
      <w:r>
        <w:t>Probability</w:t>
      </w:r>
    </w:p>
    <w:p w:rsidR="00DB60FF" w:rsidRPr="00016A7C" w:rsidRDefault="00DB60FF" w:rsidP="00DB60FF">
      <w:pPr>
        <w:rPr>
          <w:rFonts w:ascii="Josefin Sans" w:hAnsi="Josefin Sans"/>
        </w:rPr>
      </w:pPr>
      <w:r w:rsidRPr="00016A7C">
        <w:rPr>
          <w:rFonts w:ascii="Josefin Sans" w:hAnsi="Josefin Sans"/>
        </w:rPr>
        <w:t>The following screen is displayed when you choose the “</w:t>
      </w:r>
      <w:r>
        <w:rPr>
          <w:rFonts w:ascii="Josefin Sans" w:hAnsi="Josefin Sans"/>
        </w:rPr>
        <w:t>Probability</w:t>
      </w:r>
      <w:r w:rsidRPr="00016A7C">
        <w:rPr>
          <w:rFonts w:ascii="Josefin Sans" w:hAnsi="Josefin Sans"/>
        </w:rPr>
        <w:t xml:space="preserve">” link from the </w:t>
      </w:r>
      <w:r>
        <w:rPr>
          <w:rFonts w:ascii="Josefin Sans" w:hAnsi="Josefin Sans"/>
        </w:rPr>
        <w:t>Risks</w:t>
      </w:r>
      <w:r w:rsidRPr="00016A7C">
        <w:rPr>
          <w:rFonts w:ascii="Josefin Sans" w:hAnsi="Josefin Sans"/>
        </w:rPr>
        <w:t xml:space="preserve"> section of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24860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24860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defined </w:t>
      </w:r>
      <w:r>
        <w:rPr>
          <w:rFonts w:ascii="Josefin Sans" w:hAnsi="Josefin Sans"/>
        </w:rPr>
        <w:t>risk</w:t>
      </w:r>
      <w:r w:rsidRPr="00016A7C">
        <w:rPr>
          <w:rFonts w:ascii="Josefin Sans" w:hAnsi="Josefin Sans"/>
        </w:rPr>
        <w:t xml:space="preserve"> </w:t>
      </w:r>
      <w:r>
        <w:rPr>
          <w:rFonts w:ascii="Josefin Sans" w:hAnsi="Josefin Sans"/>
        </w:rPr>
        <w:t xml:space="preserve">probabilities </w:t>
      </w:r>
      <w:r w:rsidRPr="00016A7C">
        <w:rPr>
          <w:rFonts w:ascii="Josefin Sans" w:hAnsi="Josefin Sans"/>
        </w:rPr>
        <w:t xml:space="preserve">for the current </w:t>
      </w:r>
      <w:r>
        <w:rPr>
          <w:rFonts w:ascii="Josefin Sans" w:hAnsi="Josefin Sans"/>
        </w:rPr>
        <w:t>template</w:t>
      </w:r>
      <w:r w:rsidRPr="00016A7C">
        <w:rPr>
          <w:rFonts w:ascii="Josefin Sans" w:hAnsi="Josefin Sans"/>
        </w:rPr>
        <w:t xml:space="preserve">. By default, the screen will be populated with the standard </w:t>
      </w:r>
      <w:r>
        <w:rPr>
          <w:rFonts w:ascii="Josefin Sans" w:hAnsi="Josefin Sans"/>
        </w:rPr>
        <w:t>SpiraPlan</w:t>
      </w:r>
      <w:r w:rsidRPr="00016A7C">
        <w:rPr>
          <w:rFonts w:ascii="Josefin Sans" w:hAnsi="Josefin Sans"/>
        </w:rPr>
        <w:t xml:space="preserve">® </w:t>
      </w:r>
      <w:r>
        <w:rPr>
          <w:rFonts w:ascii="Josefin Sans" w:hAnsi="Josefin Sans"/>
        </w:rPr>
        <w:t>risk probabilities</w:t>
      </w:r>
      <w:r w:rsidRPr="00016A7C">
        <w:rPr>
          <w:rFonts w:ascii="Josefin Sans" w:hAnsi="Josefin Sans"/>
        </w:rPr>
        <w:t xml:space="preserve">. To edit an existing </w:t>
      </w:r>
      <w:r>
        <w:rPr>
          <w:rFonts w:ascii="Josefin Sans" w:hAnsi="Josefin Sans"/>
        </w:rPr>
        <w:t>probability:</w:t>
      </w:r>
      <w:r w:rsidRPr="00016A7C">
        <w:rPr>
          <w:rFonts w:ascii="Josefin Sans" w:hAnsi="Josefin Sans"/>
        </w:rPr>
        <w:t xml:space="preserve"> change the name, color</w:t>
      </w:r>
      <w:r>
        <w:rPr>
          <w:rFonts w:ascii="Josefin Sans" w:hAnsi="Josefin Sans"/>
        </w:rPr>
        <w:t>, score (which is used, together with a risks impact to calculate its exposure), position,</w:t>
      </w:r>
      <w:r w:rsidRPr="00016A7C">
        <w:rPr>
          <w:rFonts w:ascii="Josefin Sans" w:hAnsi="Josefin Sans"/>
        </w:rPr>
        <w:t xml:space="preserve"> or change the active flag then click “Save”. Note that you can either enter the hexadecimal RRGGBB code for the color or use the pop-up color picker.</w:t>
      </w:r>
    </w:p>
    <w:p w:rsidR="00DB60FF" w:rsidRPr="00016A7C" w:rsidRDefault="00DB60FF" w:rsidP="00DB60FF">
      <w:pPr>
        <w:rPr>
          <w:rFonts w:ascii="Josefin Sans" w:hAnsi="Josefin Sans"/>
        </w:rPr>
      </w:pPr>
      <w:r w:rsidRPr="00016A7C">
        <w:rPr>
          <w:rFonts w:ascii="Josefin Sans" w:hAnsi="Josefin Sans"/>
        </w:rPr>
        <w:t xml:space="preserve">You can’t delete an existing </w:t>
      </w:r>
      <w:r>
        <w:rPr>
          <w:rFonts w:ascii="Josefin Sans" w:hAnsi="Josefin Sans"/>
        </w:rPr>
        <w:t>risk</w:t>
      </w:r>
      <w:r w:rsidRPr="00016A7C">
        <w:rPr>
          <w:rFonts w:ascii="Josefin Sans" w:hAnsi="Josefin Sans"/>
        </w:rPr>
        <w:t xml:space="preserve"> </w:t>
      </w:r>
      <w:r>
        <w:rPr>
          <w:rFonts w:ascii="Josefin Sans" w:hAnsi="Josefin Sans"/>
        </w:rPr>
        <w:t>probability</w:t>
      </w:r>
      <w:r w:rsidRPr="00016A7C">
        <w:rPr>
          <w:rFonts w:ascii="Josefin Sans" w:hAnsi="Josefin Sans"/>
        </w:rPr>
        <w:t xml:space="preserve">, but to prevent it appearing in any drop-down-lists, change its active flag to “No” and click “Save”. To add a new </w:t>
      </w:r>
      <w:r>
        <w:rPr>
          <w:rFonts w:ascii="Josefin Sans" w:hAnsi="Josefin Sans"/>
        </w:rPr>
        <w:t>risk probability</w:t>
      </w:r>
      <w:r w:rsidRPr="00016A7C">
        <w:rPr>
          <w:rFonts w:ascii="Josefin Sans" w:hAnsi="Josefin Sans"/>
        </w:rPr>
        <w:t>, click the “Add” button and a new row will be added to the list which you can now edit.</w:t>
      </w:r>
    </w:p>
    <w:p w:rsidR="00DB60FF" w:rsidRPr="00016A7C" w:rsidRDefault="00DB60FF" w:rsidP="00DB60FF">
      <w:pPr>
        <w:pStyle w:val="Heading3"/>
      </w:pPr>
      <w:r>
        <w:t>3.15.</w:t>
      </w:r>
      <w:r w:rsidRPr="00016A7C">
        <w:t xml:space="preserve">5. </w:t>
      </w:r>
      <w:r>
        <w:t>Risk</w:t>
      </w:r>
      <w:r w:rsidRPr="00016A7C">
        <w:t xml:space="preserve"> Workflows</w:t>
      </w:r>
    </w:p>
    <w:p w:rsidR="00DB60FF" w:rsidRPr="00016A7C" w:rsidRDefault="00DB60FF" w:rsidP="00DB60FF">
      <w:pPr>
        <w:rPr>
          <w:rFonts w:ascii="Josefin Sans" w:hAnsi="Josefin Sans"/>
        </w:rPr>
      </w:pPr>
      <w:r w:rsidRPr="00016A7C">
        <w:rPr>
          <w:rFonts w:ascii="Josefin Sans" w:hAnsi="Josefin Sans"/>
        </w:rPr>
        <w:t xml:space="preserve">Clicking on the </w:t>
      </w:r>
      <w:r>
        <w:rPr>
          <w:rFonts w:ascii="Josefin Sans" w:hAnsi="Josefin Sans"/>
        </w:rPr>
        <w:t>“</w:t>
      </w:r>
      <w:r w:rsidRPr="00016A7C">
        <w:rPr>
          <w:rFonts w:ascii="Josefin Sans" w:hAnsi="Josefin Sans"/>
        </w:rPr>
        <w:t xml:space="preserve">Workflows” link in the Administration </w:t>
      </w:r>
      <w:r>
        <w:rPr>
          <w:rFonts w:ascii="Josefin Sans" w:hAnsi="Josefin Sans"/>
        </w:rPr>
        <w:t>menu</w:t>
      </w:r>
      <w:r w:rsidRPr="00016A7C">
        <w:rPr>
          <w:rFonts w:ascii="Josefin Sans" w:hAnsi="Josefin Sans"/>
        </w:rPr>
        <w:t xml:space="preserve"> brings up the list of defined </w:t>
      </w:r>
      <w:r>
        <w:rPr>
          <w:rFonts w:ascii="Josefin Sans" w:hAnsi="Josefin Sans"/>
        </w:rPr>
        <w:t>risk</w:t>
      </w:r>
      <w:r w:rsidRPr="00016A7C">
        <w:rPr>
          <w:rFonts w:ascii="Josefin Sans" w:hAnsi="Josefin Sans"/>
        </w:rPr>
        <w:t xml:space="preserve"> workflows for the current </w:t>
      </w:r>
      <w:r>
        <w:rPr>
          <w:rFonts w:ascii="Josefin Sans" w:hAnsi="Josefin Sans"/>
        </w:rPr>
        <w:t>template</w:t>
      </w:r>
      <w:r w:rsidRPr="00016A7C">
        <w:rPr>
          <w:rFonts w:ascii="Josefin Sans" w:hAnsi="Josefin Sans"/>
        </w:rPr>
        <w:t xml:space="preserve">. A workflow is a predefined sequence of </w:t>
      </w:r>
      <w:r>
        <w:rPr>
          <w:rFonts w:ascii="Josefin Sans" w:hAnsi="Josefin Sans"/>
        </w:rPr>
        <w:t>risk</w:t>
      </w:r>
      <w:r w:rsidRPr="00016A7C">
        <w:rPr>
          <w:rFonts w:ascii="Josefin Sans" w:hAnsi="Josefin Sans"/>
        </w:rPr>
        <w:t xml:space="preserve"> statuses linked together by “workflow transitions” to enable a newly created </w:t>
      </w:r>
      <w:r>
        <w:rPr>
          <w:rFonts w:ascii="Josefin Sans" w:hAnsi="Josefin Sans"/>
        </w:rPr>
        <w:t>risk</w:t>
      </w:r>
      <w:r w:rsidRPr="00016A7C">
        <w:rPr>
          <w:rFonts w:ascii="Josefin Sans" w:hAnsi="Josefin Sans"/>
        </w:rPr>
        <w:t xml:space="preserve"> to be reviewed, prioritized, assigned, resolved and closed. The workflow list screen for a sample </w:t>
      </w:r>
      <w:r>
        <w:rPr>
          <w:rFonts w:ascii="Josefin Sans" w:hAnsi="Josefin Sans"/>
        </w:rPr>
        <w:t>template</w:t>
      </w:r>
      <w:r w:rsidRPr="00016A7C">
        <w:rPr>
          <w:rFonts w:ascii="Josefin Sans" w:hAnsi="Josefin Sans"/>
        </w:rPr>
        <w:t xml:space="preserve"> is illustrated below:</w:t>
      </w:r>
    </w:p>
    <w:p w:rsidR="00DB60FF" w:rsidRPr="00016A7C" w:rsidRDefault="00317225" w:rsidP="00DB60FF">
      <w:pPr>
        <w:rPr>
          <w:rFonts w:ascii="Josefin Sans" w:hAnsi="Josefin Sans"/>
        </w:rPr>
      </w:pPr>
      <w:r>
        <w:rPr>
          <w:noProof/>
        </w:rPr>
        <w:drawing>
          <wp:inline distT="0" distB="0" distL="0" distR="0">
            <wp:extent cx="5486400" cy="178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17811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lastRenderedPageBreak/>
        <w:t xml:space="preserve">To modify the name, default status, notify and/or active flags, change the values in the appropriate text-box, radio-button, check-box or drop-down list and click the </w:t>
      </w:r>
      <w:r>
        <w:rPr>
          <w:rFonts w:ascii="Josefin Sans" w:hAnsi="Josefin Sans"/>
        </w:rPr>
        <w:t>“Save”</w:t>
      </w:r>
      <w:r w:rsidRPr="00016A7C">
        <w:rPr>
          <w:rFonts w:ascii="Josefin Sans" w:hAnsi="Josefin Sans"/>
        </w:rPr>
        <w:t xml:space="preserve"> button. To add a new workflow, click the “Add” button and a new workflow will be created with the standard </w:t>
      </w:r>
      <w:r>
        <w:rPr>
          <w:rFonts w:ascii="Josefin Sans" w:hAnsi="Josefin Sans"/>
        </w:rPr>
        <w:t>SpiraPlan</w:t>
      </w:r>
      <w:r w:rsidRPr="00016A7C">
        <w:rPr>
          <w:rFonts w:ascii="Josefin Sans" w:hAnsi="Josefin Sans"/>
        </w:rPr>
        <w:t>® steps and transitions.</w:t>
      </w:r>
    </w:p>
    <w:p w:rsidR="00DB60FF" w:rsidRPr="00016A7C" w:rsidRDefault="00DB60FF" w:rsidP="00DB60FF">
      <w:pPr>
        <w:rPr>
          <w:rFonts w:ascii="Josefin Sans" w:hAnsi="Josefin Sans"/>
        </w:rPr>
      </w:pPr>
      <w:r w:rsidRPr="00016A7C">
        <w:rPr>
          <w:rFonts w:ascii="Josefin Sans" w:hAnsi="Josefin Sans"/>
        </w:rPr>
        <w:t xml:space="preserve">You can have as many workflows as you like in a </w:t>
      </w:r>
      <w:r>
        <w:rPr>
          <w:rFonts w:ascii="Josefin Sans" w:hAnsi="Josefin Sans"/>
        </w:rPr>
        <w:t>template</w:t>
      </w:r>
      <w:r w:rsidRPr="00016A7C">
        <w:rPr>
          <w:rFonts w:ascii="Josefin Sans" w:hAnsi="Josefin Sans"/>
        </w:rPr>
        <w:t xml:space="preserve">, but only one can be marked as the default. Each </w:t>
      </w:r>
      <w:r>
        <w:rPr>
          <w:rFonts w:ascii="Josefin Sans" w:hAnsi="Josefin Sans"/>
        </w:rPr>
        <w:t>risk</w:t>
      </w:r>
      <w:r w:rsidRPr="00016A7C">
        <w:rPr>
          <w:rFonts w:ascii="Josefin Sans" w:hAnsi="Josefin Sans"/>
        </w:rPr>
        <w:t xml:space="preserve"> type is assigned to a workflow; this allows you to have different </w:t>
      </w:r>
      <w:r>
        <w:rPr>
          <w:rFonts w:ascii="Josefin Sans" w:hAnsi="Josefin Sans"/>
        </w:rPr>
        <w:t>risk</w:t>
      </w:r>
      <w:r w:rsidRPr="00016A7C">
        <w:rPr>
          <w:rFonts w:ascii="Josefin Sans" w:hAnsi="Josefin Sans"/>
        </w:rPr>
        <w:t xml:space="preserve"> types follow different paths from creation of closure. However, when a new </w:t>
      </w:r>
      <w:r>
        <w:rPr>
          <w:rFonts w:ascii="Josefin Sans" w:hAnsi="Josefin Sans"/>
        </w:rPr>
        <w:t>risk</w:t>
      </w:r>
      <w:r w:rsidRPr="00016A7C">
        <w:rPr>
          <w:rFonts w:ascii="Josefin Sans" w:hAnsi="Josefin Sans"/>
        </w:rPr>
        <w:t xml:space="preserve"> type is created, it will be initially associated with the </w:t>
      </w:r>
      <w:r>
        <w:rPr>
          <w:rFonts w:ascii="Josefin Sans" w:hAnsi="Josefin Sans"/>
        </w:rPr>
        <w:t>template</w:t>
      </w:r>
      <w:r w:rsidRPr="00016A7C">
        <w:rPr>
          <w:rFonts w:ascii="Josefin Sans" w:hAnsi="Josefin Sans"/>
        </w:rPr>
        <w:t xml:space="preserve">’s default workflow. </w:t>
      </w:r>
    </w:p>
    <w:p w:rsidR="00DB60FF" w:rsidRPr="00016A7C" w:rsidRDefault="00DB60FF" w:rsidP="00DB60FF">
      <w:pPr>
        <w:rPr>
          <w:rFonts w:ascii="Josefin Sans" w:hAnsi="Josefin Sans"/>
        </w:rPr>
      </w:pPr>
      <w:r w:rsidRPr="00016A7C">
        <w:rPr>
          <w:rFonts w:ascii="Josefin Sans" w:hAnsi="Josefin Sans"/>
        </w:rPr>
        <w:t>Note: You can only assign an active workflow to a</w:t>
      </w:r>
      <w:r>
        <w:rPr>
          <w:rFonts w:ascii="Josefin Sans" w:hAnsi="Josefin Sans"/>
        </w:rPr>
        <w:t xml:space="preserve"> risk </w:t>
      </w:r>
      <w:r w:rsidRPr="00016A7C">
        <w:rPr>
          <w:rFonts w:ascii="Josefin Sans" w:hAnsi="Josefin Sans"/>
        </w:rPr>
        <w:t>type, and similarly you cannot make a workflow inactive that is currently linked to a</w:t>
      </w:r>
      <w:r>
        <w:rPr>
          <w:rFonts w:ascii="Josefin Sans" w:hAnsi="Josefin Sans"/>
        </w:rPr>
        <w:t xml:space="preserve"> risk </w:t>
      </w:r>
      <w:r w:rsidRPr="00016A7C">
        <w:rPr>
          <w:rFonts w:ascii="Josefin Sans" w:hAnsi="Josefin Sans"/>
        </w:rPr>
        <w:t xml:space="preserve">type. This is important as all </w:t>
      </w:r>
      <w:r>
        <w:rPr>
          <w:rFonts w:ascii="Josefin Sans" w:hAnsi="Josefin Sans"/>
        </w:rPr>
        <w:t>risk</w:t>
      </w:r>
      <w:r w:rsidRPr="00016A7C">
        <w:rPr>
          <w:rFonts w:ascii="Josefin Sans" w:hAnsi="Josefin Sans"/>
        </w:rPr>
        <w:t xml:space="preserve"> types need to be linked to an active workflow at all times.</w:t>
      </w:r>
    </w:p>
    <w:p w:rsidR="00DB60FF" w:rsidRPr="00016A7C" w:rsidRDefault="00DB60FF" w:rsidP="00DB60FF">
      <w:pPr>
        <w:pStyle w:val="Heading4"/>
        <w:rPr>
          <w:rFonts w:ascii="Josefin Sans" w:hAnsi="Josefin Sans"/>
        </w:rPr>
      </w:pPr>
      <w:r>
        <w:rPr>
          <w:rFonts w:ascii="Josefin Sans" w:hAnsi="Josefin Sans"/>
        </w:rPr>
        <w:t>3.15.</w:t>
      </w:r>
      <w:r w:rsidRPr="00016A7C">
        <w:rPr>
          <w:rFonts w:ascii="Josefin Sans" w:hAnsi="Josefin Sans"/>
        </w:rPr>
        <w:t>5.1. Edit Workflow Details</w:t>
      </w:r>
    </w:p>
    <w:p w:rsidR="00DB60FF" w:rsidRPr="00016A7C" w:rsidRDefault="00DB60FF" w:rsidP="00DB60FF">
      <w:pPr>
        <w:keepNext/>
        <w:keepLines/>
        <w:rPr>
          <w:rFonts w:ascii="Josefin Sans" w:hAnsi="Josefin Sans"/>
        </w:rPr>
      </w:pPr>
      <w:r w:rsidRPr="00016A7C">
        <w:rPr>
          <w:rFonts w:ascii="Josefin Sans" w:hAnsi="Josefin Sans"/>
        </w:rPr>
        <w:t>Clicking on the “Steps” button of a workflow brings up the following screen that lists all the workflow steps and workflow transitions that comprise the workflow:</w:t>
      </w:r>
    </w:p>
    <w:p w:rsidR="00DB60FF" w:rsidRPr="00016A7C" w:rsidRDefault="00317225" w:rsidP="00DB60FF">
      <w:pPr>
        <w:rPr>
          <w:rFonts w:ascii="Josefin Sans" w:hAnsi="Josefin Sans"/>
        </w:rPr>
      </w:pPr>
      <w:r>
        <w:rPr>
          <w:noProof/>
        </w:rPr>
        <w:drawing>
          <wp:inline distT="0" distB="0" distL="0" distR="0">
            <wp:extent cx="5476875" cy="37719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76875" cy="37719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page lists in the left-most column all the various </w:t>
      </w:r>
      <w:r>
        <w:rPr>
          <w:rFonts w:ascii="Josefin Sans" w:hAnsi="Josefin Sans"/>
        </w:rPr>
        <w:t>risk</w:t>
      </w:r>
      <w:r w:rsidRPr="00016A7C">
        <w:rPr>
          <w:rFonts w:ascii="Josefin Sans" w:hAnsi="Josefin Sans"/>
        </w:rPr>
        <w:t xml:space="preserve"> statuses defined for the </w:t>
      </w:r>
      <w:r>
        <w:rPr>
          <w:rFonts w:ascii="Josefin Sans" w:hAnsi="Josefin Sans"/>
        </w:rPr>
        <w:t>template</w:t>
      </w:r>
      <w:r w:rsidRPr="00016A7C">
        <w:rPr>
          <w:rFonts w:ascii="Josefin Sans" w:hAnsi="Josefin Sans"/>
        </w:rPr>
        <w:t xml:space="preserve">. The next column lists all the possible transitions that can occur </w:t>
      </w:r>
      <w:r w:rsidRPr="00016A7C">
        <w:rPr>
          <w:rFonts w:ascii="Josefin Sans" w:hAnsi="Josefin Sans"/>
          <w:i/>
        </w:rPr>
        <w:t>from that status</w:t>
      </w:r>
      <w:r w:rsidRPr="00016A7C">
        <w:rPr>
          <w:rFonts w:ascii="Josefin Sans" w:hAnsi="Josefin Sans"/>
        </w:rPr>
        <w:t xml:space="preserve">. In addition, with each transition is listed the name of the resulting </w:t>
      </w:r>
      <w:r w:rsidRPr="00016A7C">
        <w:rPr>
          <w:rFonts w:ascii="Josefin Sans" w:hAnsi="Josefin Sans"/>
          <w:i/>
        </w:rPr>
        <w:t>destination status</w:t>
      </w:r>
      <w:r w:rsidRPr="00016A7C">
        <w:rPr>
          <w:rFonts w:ascii="Josefin Sans" w:hAnsi="Josefin Sans"/>
        </w:rPr>
        <w:t xml:space="preserve"> that the transition leads to. E.g. from the </w:t>
      </w:r>
      <w:r>
        <w:rPr>
          <w:rFonts w:ascii="Josefin Sans" w:hAnsi="Josefin Sans"/>
        </w:rPr>
        <w:t>evaluated</w:t>
      </w:r>
      <w:r w:rsidRPr="00016A7C">
        <w:rPr>
          <w:rFonts w:ascii="Josefin Sans" w:hAnsi="Josefin Sans"/>
        </w:rPr>
        <w:t xml:space="preserve"> status, depending on your role (see </w:t>
      </w:r>
      <w:r>
        <w:rPr>
          <w:rFonts w:ascii="Josefin Sans" w:hAnsi="Josefin Sans"/>
        </w:rPr>
        <w:t>elsewhere in this manual</w:t>
      </w:r>
      <w:r w:rsidRPr="00016A7C">
        <w:rPr>
          <w:rFonts w:ascii="Josefin Sans" w:hAnsi="Josefin Sans"/>
        </w:rPr>
        <w:t xml:space="preserve">) you can move the </w:t>
      </w:r>
      <w:r>
        <w:rPr>
          <w:rFonts w:ascii="Josefin Sans" w:hAnsi="Josefin Sans"/>
        </w:rPr>
        <w:t xml:space="preserve">risk </w:t>
      </w:r>
      <w:r w:rsidRPr="00016A7C">
        <w:rPr>
          <w:rFonts w:ascii="Josefin Sans" w:hAnsi="Josefin Sans"/>
        </w:rPr>
        <w:t xml:space="preserve">to either </w:t>
      </w:r>
      <w:r>
        <w:rPr>
          <w:rFonts w:ascii="Josefin Sans" w:hAnsi="Josefin Sans"/>
        </w:rPr>
        <w:t>rejected, or open</w:t>
      </w:r>
      <w:r w:rsidRPr="00016A7C">
        <w:rPr>
          <w:rFonts w:ascii="Josefin Sans" w:hAnsi="Josefin Sans"/>
        </w:rPr>
        <w:t xml:space="preserve"> depending on which transition the user takes.</w:t>
      </w:r>
    </w:p>
    <w:p w:rsidR="00DB60FF" w:rsidRPr="00016A7C" w:rsidRDefault="00DB60FF" w:rsidP="00DB60FF">
      <w:pPr>
        <w:rPr>
          <w:rFonts w:ascii="Josefin Sans" w:hAnsi="Josefin Sans"/>
        </w:rPr>
      </w:pPr>
      <w:r w:rsidRPr="00016A7C">
        <w:rPr>
          <w:rFonts w:ascii="Josefin Sans" w:hAnsi="Josefin Sans"/>
        </w:rPr>
        <w:t>Clicking on the name of a step or transition takes you to the appropriate details page (see below) where you can set the properties of the step or transition respectively. To delete an existing transition, click the “x” button after the transition name, and to add a new transition, click the “Add Transition” button in the Operations column.</w:t>
      </w:r>
    </w:p>
    <w:p w:rsidR="00DB60FF" w:rsidRPr="00016A7C" w:rsidRDefault="00DB60FF" w:rsidP="00DB60FF">
      <w:pPr>
        <w:pStyle w:val="Heading4"/>
        <w:rPr>
          <w:rFonts w:ascii="Josefin Sans" w:hAnsi="Josefin Sans"/>
        </w:rPr>
      </w:pPr>
      <w:r>
        <w:rPr>
          <w:rFonts w:ascii="Josefin Sans" w:hAnsi="Josefin Sans"/>
        </w:rPr>
        <w:lastRenderedPageBreak/>
        <w:t>3.15.</w:t>
      </w:r>
      <w:r w:rsidRPr="00016A7C">
        <w:rPr>
          <w:rFonts w:ascii="Josefin Sans" w:hAnsi="Josefin Sans"/>
        </w:rPr>
        <w:t>5.2. Edit Workflow Transition</w:t>
      </w:r>
    </w:p>
    <w:p w:rsidR="00DB60FF" w:rsidRPr="00016A7C" w:rsidRDefault="00DB60FF" w:rsidP="00DB60FF">
      <w:pPr>
        <w:rPr>
          <w:rFonts w:ascii="Josefin Sans" w:hAnsi="Josefin Sans"/>
        </w:rPr>
      </w:pPr>
      <w:r w:rsidRPr="00016A7C">
        <w:rPr>
          <w:rFonts w:ascii="Josefin Sans" w:hAnsi="Josefin Sans"/>
        </w:rPr>
        <w:t>When you click on the transition name link from the previous screen, you are taken to the workflow transition details screen:</w:t>
      </w:r>
    </w:p>
    <w:p w:rsidR="00DB60FF" w:rsidRPr="00016A7C" w:rsidRDefault="00317225" w:rsidP="00DB60FF">
      <w:pPr>
        <w:rPr>
          <w:rFonts w:ascii="Josefin Sans" w:hAnsi="Josefin Sans"/>
        </w:rPr>
      </w:pPr>
      <w:r>
        <w:rPr>
          <w:noProof/>
        </w:rPr>
        <w:drawing>
          <wp:inline distT="0" distB="0" distL="0" distR="0">
            <wp:extent cx="5486400" cy="6248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86400" cy="62484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top part of the screen is the “workflow browser” which illustrates how the transition relates to the workflow as a whole. It displays the current transition in the middle, with the originating and destination steps listed to either side. Clicking on either </w:t>
      </w:r>
      <w:r>
        <w:rPr>
          <w:rFonts w:ascii="Josefin Sans" w:hAnsi="Josefin Sans"/>
        </w:rPr>
        <w:t>risk</w:t>
      </w:r>
      <w:r w:rsidRPr="00016A7C">
        <w:rPr>
          <w:rFonts w:ascii="Josefin Sans" w:hAnsi="Josefin Sans"/>
        </w:rPr>
        <w:t xml:space="preserve"> status name will take you to the appropriate workflow step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If a digital signature from the user is required to authorize and record the transition, set the toggle to yes for “Require Electronic Signature”.</w:t>
      </w:r>
    </w:p>
    <w:p w:rsidR="00DB60FF" w:rsidRPr="00016A7C" w:rsidRDefault="00DB60FF" w:rsidP="00DB60FF">
      <w:pPr>
        <w:rPr>
          <w:rFonts w:ascii="Josefin Sans" w:hAnsi="Josefin Sans"/>
        </w:rPr>
      </w:pPr>
      <w:r w:rsidRPr="00016A7C">
        <w:rPr>
          <w:rFonts w:ascii="Josefin Sans" w:hAnsi="Josefin Sans"/>
        </w:rPr>
        <w:lastRenderedPageBreak/>
        <w:t>Each transition has a series of conditions which need to be satisfied for a user to actually execute the transition (i.e. move the incident from the originating status to the destination status).</w:t>
      </w:r>
    </w:p>
    <w:p w:rsidR="00DB60FF" w:rsidRPr="00016A7C" w:rsidRDefault="00DB60FF" w:rsidP="00DB60FF">
      <w:pPr>
        <w:pStyle w:val="Heading4"/>
        <w:rPr>
          <w:rFonts w:ascii="Josefin Sans" w:hAnsi="Josefin Sans"/>
        </w:rPr>
      </w:pPr>
      <w:r>
        <w:rPr>
          <w:rFonts w:ascii="Josefin Sans" w:hAnsi="Josefin Sans"/>
        </w:rPr>
        <w:t>3.15.</w:t>
      </w:r>
      <w:r w:rsidRPr="00016A7C">
        <w:rPr>
          <w:rFonts w:ascii="Josefin Sans" w:hAnsi="Josefin Sans"/>
        </w:rPr>
        <w:t>5.3. Edit Workflow Step</w:t>
      </w:r>
    </w:p>
    <w:p w:rsidR="00DB60FF" w:rsidRPr="00016A7C" w:rsidRDefault="00DB60FF" w:rsidP="00DB60FF">
      <w:pPr>
        <w:rPr>
          <w:rFonts w:ascii="Josefin Sans" w:hAnsi="Josefin Sans"/>
        </w:rPr>
      </w:pPr>
      <w:r w:rsidRPr="00016A7C">
        <w:rPr>
          <w:rFonts w:ascii="Josefin Sans" w:hAnsi="Josefin Sans"/>
        </w:rPr>
        <w:t>When you click on the incident status name link from either of the previous screens, you are taken to the workflow step details screen:</w:t>
      </w:r>
    </w:p>
    <w:p w:rsidR="00DB60FF" w:rsidRPr="00016A7C" w:rsidRDefault="00317225" w:rsidP="00DB60FF">
      <w:pPr>
        <w:rPr>
          <w:rFonts w:ascii="Josefin Sans" w:hAnsi="Josefin Sans"/>
        </w:rPr>
      </w:pPr>
      <w:r>
        <w:rPr>
          <w:noProof/>
        </w:rPr>
        <w:drawing>
          <wp:inline distT="0" distB="0" distL="0" distR="0">
            <wp:extent cx="5486400" cy="21812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400" cy="21812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top part of the screen is the “workflow browser” which illustrates how the step relates to the workflow as a whole. It displays the current </w:t>
      </w:r>
      <w:r>
        <w:rPr>
          <w:rFonts w:ascii="Josefin Sans" w:hAnsi="Josefin Sans"/>
        </w:rPr>
        <w:t>risk</w:t>
      </w:r>
      <w:r w:rsidRPr="00016A7C">
        <w:rPr>
          <w:rFonts w:ascii="Josefin Sans" w:hAnsi="Josefin Sans"/>
        </w:rPr>
        <w:t xml:space="preserve"> status in the middle, with the possible originating and destination transitions listed to either side. Clicking on either workflow transition name will take you to the appropriate workflow transition details page. This allows you to click through the whole workflow from start to finish without having to return to the workflow details page.</w:t>
      </w:r>
    </w:p>
    <w:p w:rsidR="00DB60FF" w:rsidRPr="00016A7C" w:rsidRDefault="00DB60FF" w:rsidP="00DB60FF">
      <w:pPr>
        <w:rPr>
          <w:rFonts w:ascii="Josefin Sans" w:hAnsi="Josefin Sans"/>
        </w:rPr>
      </w:pPr>
      <w:r w:rsidRPr="00016A7C">
        <w:rPr>
          <w:rFonts w:ascii="Josefin Sans" w:hAnsi="Josefin Sans"/>
        </w:rPr>
        <w:t xml:space="preserve">This page allows you to define the behavior of the various </w:t>
      </w:r>
      <w:r>
        <w:rPr>
          <w:rFonts w:ascii="Josefin Sans" w:hAnsi="Josefin Sans"/>
        </w:rPr>
        <w:t>risk</w:t>
      </w:r>
      <w:r w:rsidRPr="00016A7C">
        <w:rPr>
          <w:rFonts w:ascii="Josefin Sans" w:hAnsi="Josefin Sans"/>
        </w:rPr>
        <w:t xml:space="preserve"> fields (i.e. those that are a standard part of </w:t>
      </w:r>
      <w:r>
        <w:rPr>
          <w:rFonts w:ascii="Josefin Sans" w:hAnsi="Josefin Sans"/>
        </w:rPr>
        <w:t>SpiraPlan</w:t>
      </w:r>
      <w:r w:rsidRPr="00016A7C">
        <w:rPr>
          <w:rFonts w:ascii="Josefin Sans" w:hAnsi="Josefin Sans"/>
        </w:rPr>
        <w:t xml:space="preserve">® such as </w:t>
      </w:r>
      <w:r>
        <w:rPr>
          <w:rFonts w:ascii="Josefin Sans" w:hAnsi="Josefin Sans"/>
        </w:rPr>
        <w:t>probability</w:t>
      </w:r>
      <w:r w:rsidRPr="00016A7C">
        <w:rPr>
          <w:rFonts w:ascii="Josefin Sans" w:hAnsi="Josefin Sans"/>
        </w:rPr>
        <w:t>):</w:t>
      </w:r>
    </w:p>
    <w:p w:rsidR="00DB60FF" w:rsidRPr="00016A7C" w:rsidRDefault="00317225" w:rsidP="00DB60FF">
      <w:pPr>
        <w:rPr>
          <w:rFonts w:ascii="Josefin Sans" w:hAnsi="Josefin Sans"/>
        </w:rPr>
      </w:pPr>
      <w:r>
        <w:rPr>
          <w:noProof/>
        </w:rPr>
        <w:lastRenderedPageBreak/>
        <w:drawing>
          <wp:inline distT="0" distB="0" distL="0" distR="0">
            <wp:extent cx="4391025" cy="39909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91025" cy="39909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This page also allows you to define the behavior of the various </w:t>
      </w:r>
      <w:r>
        <w:rPr>
          <w:rFonts w:ascii="Josefin Sans" w:hAnsi="Josefin Sans"/>
        </w:rPr>
        <w:t>risk</w:t>
      </w:r>
      <w:r w:rsidRPr="00016A7C">
        <w:rPr>
          <w:rFonts w:ascii="Josefin Sans" w:hAnsi="Josefin Sans"/>
        </w:rPr>
        <w:t xml:space="preserve"> custom properties for this particular step in the workflow:</w:t>
      </w:r>
    </w:p>
    <w:p w:rsidR="00DB60FF" w:rsidRPr="00016A7C" w:rsidRDefault="00317225" w:rsidP="00DB60FF">
      <w:pPr>
        <w:rPr>
          <w:rFonts w:ascii="Josefin Sans" w:hAnsi="Josefin Sans"/>
        </w:rPr>
      </w:pPr>
      <w:r>
        <w:rPr>
          <w:noProof/>
        </w:rPr>
        <w:drawing>
          <wp:inline distT="0" distB="0" distL="0" distR="0">
            <wp:extent cx="4114800" cy="11334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14800" cy="11334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You can set each of the fields/custom properties as being:</w:t>
      </w:r>
    </w:p>
    <w:p w:rsidR="00DB60FF" w:rsidRPr="00016A7C" w:rsidRDefault="00DB60FF" w:rsidP="00DB60FF">
      <w:pPr>
        <w:numPr>
          <w:ilvl w:val="0"/>
          <w:numId w:val="4"/>
        </w:numPr>
        <w:rPr>
          <w:rFonts w:ascii="Josefin Sans" w:hAnsi="Josefin Sans"/>
        </w:rPr>
      </w:pPr>
      <w:r w:rsidRPr="00016A7C">
        <w:rPr>
          <w:rFonts w:ascii="Josefin Sans" w:hAnsi="Josefin Sans"/>
          <w:b/>
        </w:rPr>
        <w:t>Hidden</w:t>
      </w:r>
      <w:r w:rsidRPr="00016A7C">
        <w:rPr>
          <w:rFonts w:ascii="Josefin Sans" w:hAnsi="Josefin Sans"/>
        </w:rPr>
        <w:t xml:space="preserve"> – The field / custom property will not be displayed when the </w:t>
      </w:r>
      <w:r>
        <w:rPr>
          <w:rFonts w:ascii="Josefin Sans" w:hAnsi="Josefin Sans"/>
        </w:rPr>
        <w:t>risk</w:t>
      </w:r>
      <w:r w:rsidRPr="00016A7C">
        <w:rPr>
          <w:rFonts w:ascii="Josefin Sans" w:hAnsi="Josefin Sans"/>
        </w:rPr>
        <w:t xml:space="preserve"> is in this status</w:t>
      </w:r>
    </w:p>
    <w:p w:rsidR="00DB60FF" w:rsidRPr="00016A7C" w:rsidRDefault="00DB60FF" w:rsidP="00DB60FF">
      <w:pPr>
        <w:numPr>
          <w:ilvl w:val="0"/>
          <w:numId w:val="4"/>
        </w:numPr>
        <w:rPr>
          <w:rFonts w:ascii="Josefin Sans" w:hAnsi="Josefin Sans"/>
        </w:rPr>
      </w:pPr>
      <w:r w:rsidRPr="00016A7C">
        <w:rPr>
          <w:rFonts w:ascii="Josefin Sans" w:hAnsi="Josefin Sans"/>
          <w:b/>
        </w:rPr>
        <w:t>Disabled</w:t>
      </w:r>
      <w:r w:rsidRPr="00016A7C">
        <w:rPr>
          <w:rFonts w:ascii="Josefin Sans" w:hAnsi="Josefin Sans"/>
        </w:rPr>
        <w:t xml:space="preserve"> – The field / custom property will be displayed, but will be greyed-out and read-only</w:t>
      </w:r>
    </w:p>
    <w:p w:rsidR="00DB60FF" w:rsidRPr="00016A7C" w:rsidRDefault="00DB60FF" w:rsidP="00DB60FF">
      <w:pPr>
        <w:numPr>
          <w:ilvl w:val="0"/>
          <w:numId w:val="4"/>
        </w:numPr>
        <w:rPr>
          <w:rFonts w:ascii="Josefin Sans" w:hAnsi="Josefin Sans"/>
        </w:rPr>
      </w:pPr>
      <w:r w:rsidRPr="00016A7C">
        <w:rPr>
          <w:rFonts w:ascii="Josefin Sans" w:hAnsi="Josefin Sans"/>
          <w:b/>
        </w:rPr>
        <w:t>Required</w:t>
      </w:r>
      <w:r w:rsidRPr="00016A7C">
        <w:rPr>
          <w:rFonts w:ascii="Josefin Sans" w:hAnsi="Josefin Sans"/>
        </w:rPr>
        <w:t xml:space="preserve"> – The field / custom property will be required when the </w:t>
      </w:r>
      <w:r>
        <w:rPr>
          <w:rFonts w:ascii="Josefin Sans" w:hAnsi="Josefin Sans"/>
        </w:rPr>
        <w:t>risk</w:t>
      </w:r>
      <w:r w:rsidRPr="00016A7C">
        <w:rPr>
          <w:rFonts w:ascii="Josefin Sans" w:hAnsi="Josefin Sans"/>
        </w:rPr>
        <w:t xml:space="preserve"> is in this status</w:t>
      </w:r>
    </w:p>
    <w:p w:rsidR="00DB60FF" w:rsidRDefault="00DB60FF" w:rsidP="00DB60FF">
      <w:pPr>
        <w:rPr>
          <w:rFonts w:ascii="Josefin Sans" w:hAnsi="Josefin Sans"/>
        </w:rPr>
      </w:pPr>
      <w:r w:rsidRPr="00016A7C">
        <w:rPr>
          <w:rFonts w:ascii="Josefin Sans" w:hAnsi="Josefin Sans"/>
        </w:rPr>
        <w:t xml:space="preserve">Note that you cannot set a field/property as being required and either disabled or hidden since this would prevent a user from ever updating the </w:t>
      </w:r>
      <w:r>
        <w:rPr>
          <w:rFonts w:ascii="Josefin Sans" w:hAnsi="Josefin Sans"/>
        </w:rPr>
        <w:t>risk</w:t>
      </w:r>
      <w:r w:rsidRPr="00016A7C">
        <w:rPr>
          <w:rFonts w:ascii="Josefin Sans" w:hAnsi="Josefin Sans"/>
        </w:rPr>
        <w:t>.</w:t>
      </w:r>
      <w:r>
        <w:rPr>
          <w:rFonts w:ascii="Josefin Sans" w:hAnsi="Josefin Sans"/>
        </w:rPr>
        <w:t xml:space="preserve"> </w:t>
      </w:r>
      <w:r w:rsidRPr="00016A7C">
        <w:rPr>
          <w:rFonts w:ascii="Josefin Sans" w:hAnsi="Josefin Sans"/>
        </w:rPr>
        <w:t xml:space="preserve">To </w:t>
      </w:r>
      <w:r>
        <w:rPr>
          <w:rFonts w:ascii="Josefin Sans" w:hAnsi="Josefin Sans"/>
        </w:rPr>
        <w:t xml:space="preserve">make any </w:t>
      </w:r>
      <w:r w:rsidRPr="00016A7C">
        <w:rPr>
          <w:rFonts w:ascii="Josefin Sans" w:hAnsi="Josefin Sans"/>
        </w:rPr>
        <w:t xml:space="preserve">changes, select the appropriate checkboxes in the list of fields and custom properties and click the </w:t>
      </w:r>
      <w:r>
        <w:rPr>
          <w:rFonts w:ascii="Josefin Sans" w:hAnsi="Josefin Sans"/>
        </w:rPr>
        <w:t>“Save”</w:t>
      </w:r>
      <w:r w:rsidRPr="00016A7C">
        <w:rPr>
          <w:rFonts w:ascii="Josefin Sans" w:hAnsi="Josefin Sans"/>
        </w:rPr>
        <w:t xml:space="preserve"> button.</w:t>
      </w:r>
    </w:p>
    <w:p w:rsidR="00DB60FF" w:rsidRPr="00A743F9" w:rsidRDefault="00DB60FF" w:rsidP="00DB60FF">
      <w:r>
        <w:br w:type="page"/>
      </w:r>
    </w:p>
    <w:p w:rsidR="00DB60FF" w:rsidRPr="00016A7C" w:rsidRDefault="00DB60FF" w:rsidP="00DB60FF"/>
    <w:p w:rsidR="00DB60FF" w:rsidRPr="00016A7C" w:rsidRDefault="00DB60FF" w:rsidP="00DB60FF">
      <w:pPr>
        <w:pStyle w:val="Heading2"/>
      </w:pPr>
      <w:r w:rsidRPr="00016A7C">
        <w:br w:type="page"/>
      </w:r>
      <w:bookmarkStart w:id="25" w:name="_Toc6571736"/>
      <w:r>
        <w:lastRenderedPageBreak/>
        <w:t>3.16.</w:t>
      </w:r>
      <w:r w:rsidRPr="00016A7C">
        <w:t xml:space="preserve"> </w:t>
      </w:r>
      <w:r>
        <w:t xml:space="preserve">Template: </w:t>
      </w:r>
      <w:r w:rsidRPr="00016A7C">
        <w:t>Custom Properties</w:t>
      </w:r>
      <w:bookmarkEnd w:id="25"/>
    </w:p>
    <w:p w:rsidR="00DB60FF" w:rsidRPr="00016A7C" w:rsidRDefault="00DB60FF" w:rsidP="00DB60FF">
      <w:pPr>
        <w:rPr>
          <w:rFonts w:ascii="Josefin Sans" w:hAnsi="Josefin Sans"/>
        </w:rPr>
      </w:pPr>
      <w:r>
        <w:rPr>
          <w:rFonts w:ascii="Josefin Sans" w:hAnsi="Josefin Sans"/>
        </w:rPr>
        <w:t>SpiraPlan</w:t>
      </w:r>
      <w:r w:rsidRPr="00016A7C">
        <w:rPr>
          <w:rFonts w:ascii="Josefin Sans" w:hAnsi="Josefin Sans"/>
        </w:rPr>
        <w:t xml:space="preserve"> allows you to customize all of the artifacts in the system (requirements, test cases, incidents, etc.) by adding user-defined custom properties in addition to the built-in fields. You can create a variety of different types of custom properties. This section describes how </w:t>
      </w:r>
      <w:r>
        <w:rPr>
          <w:rFonts w:ascii="Josefin Sans" w:hAnsi="Josefin Sans"/>
        </w:rPr>
        <w:t>to</w:t>
      </w:r>
      <w:r w:rsidRPr="00016A7C">
        <w:rPr>
          <w:rFonts w:ascii="Josefin Sans" w:hAnsi="Josefin Sans"/>
        </w:rPr>
        <w:t xml:space="preserve"> setup different custom lists and custom properties in your </w:t>
      </w:r>
      <w:r>
        <w:rPr>
          <w:rFonts w:ascii="Josefin Sans" w:hAnsi="Josefin Sans"/>
        </w:rPr>
        <w:t>template</w:t>
      </w:r>
      <w:r w:rsidRPr="00016A7C">
        <w:rPr>
          <w:rFonts w:ascii="Josefin Sans" w:hAnsi="Josefin Sans"/>
        </w:rPr>
        <w:t>s.</w:t>
      </w:r>
    </w:p>
    <w:p w:rsidR="00DB60FF" w:rsidRPr="00016A7C" w:rsidRDefault="00DB60FF" w:rsidP="00DB60FF">
      <w:pPr>
        <w:rPr>
          <w:rFonts w:ascii="Josefin Sans" w:hAnsi="Josefin Sans"/>
        </w:rPr>
      </w:pPr>
      <w:r w:rsidRPr="00016A7C">
        <w:rPr>
          <w:rFonts w:ascii="Josefin Sans" w:hAnsi="Josefin Sans"/>
        </w:rPr>
        <w:t xml:space="preserve">Artifacts in </w:t>
      </w:r>
      <w:r>
        <w:rPr>
          <w:rFonts w:ascii="Josefin Sans" w:hAnsi="Josefin Sans"/>
        </w:rPr>
        <w:t>SpiraPlan</w:t>
      </w:r>
      <w:r w:rsidRPr="00016A7C">
        <w:rPr>
          <w:rFonts w:ascii="Josefin Sans" w:hAnsi="Josefin Sans"/>
        </w:rPr>
        <w:t xml:space="preserve"> can have up to 30 different custom properties per artifact-type, per </w:t>
      </w:r>
      <w:r>
        <w:rPr>
          <w:rFonts w:ascii="Josefin Sans" w:hAnsi="Josefin Sans"/>
        </w:rPr>
        <w:t>template</w:t>
      </w:r>
      <w:r w:rsidRPr="00016A7C">
        <w:rPr>
          <w:rFonts w:ascii="Josefin Sans" w:hAnsi="Josefin Sans"/>
        </w:rPr>
        <w:t>. There are different types of custom properties allowed:</w:t>
      </w:r>
    </w:p>
    <w:p w:rsidR="00DB60FF" w:rsidRPr="00016A7C" w:rsidRDefault="00DB60FF" w:rsidP="00DB60FF">
      <w:pPr>
        <w:numPr>
          <w:ilvl w:val="0"/>
          <w:numId w:val="17"/>
        </w:numPr>
        <w:rPr>
          <w:rFonts w:ascii="Josefin Sans" w:hAnsi="Josefin Sans"/>
        </w:rPr>
      </w:pPr>
      <w:r w:rsidRPr="00016A7C">
        <w:rPr>
          <w:rFonts w:ascii="Josefin Sans" w:hAnsi="Josefin Sans"/>
          <w:b/>
        </w:rPr>
        <w:t>Text</w:t>
      </w:r>
      <w:r w:rsidRPr="00016A7C">
        <w:rPr>
          <w:rFonts w:ascii="Josefin Sans" w:hAnsi="Josefin Sans"/>
        </w:rPr>
        <w:t>: Normal or Rich-Text field.</w:t>
      </w:r>
    </w:p>
    <w:p w:rsidR="00DB60FF" w:rsidRPr="00016A7C" w:rsidRDefault="00DB60FF" w:rsidP="00DB60FF">
      <w:pPr>
        <w:numPr>
          <w:ilvl w:val="0"/>
          <w:numId w:val="17"/>
        </w:numPr>
        <w:rPr>
          <w:rFonts w:ascii="Josefin Sans" w:hAnsi="Josefin Sans"/>
        </w:rPr>
      </w:pPr>
      <w:r w:rsidRPr="00016A7C">
        <w:rPr>
          <w:rFonts w:ascii="Josefin Sans" w:hAnsi="Josefin Sans"/>
          <w:b/>
        </w:rPr>
        <w:t>Integer</w:t>
      </w:r>
      <w:r w:rsidRPr="00016A7C">
        <w:rPr>
          <w:rFonts w:ascii="Josefin Sans" w:hAnsi="Josefin Sans"/>
        </w:rPr>
        <w:t>: Whole-Number entry.</w:t>
      </w:r>
    </w:p>
    <w:p w:rsidR="00DB60FF" w:rsidRPr="00016A7C" w:rsidRDefault="00DB60FF" w:rsidP="00DB60FF">
      <w:pPr>
        <w:numPr>
          <w:ilvl w:val="0"/>
          <w:numId w:val="17"/>
        </w:numPr>
        <w:rPr>
          <w:rFonts w:ascii="Josefin Sans" w:hAnsi="Josefin Sans"/>
        </w:rPr>
      </w:pPr>
      <w:r w:rsidRPr="00016A7C">
        <w:rPr>
          <w:rFonts w:ascii="Josefin Sans" w:hAnsi="Josefin Sans"/>
          <w:b/>
        </w:rPr>
        <w:t>Decimal</w:t>
      </w:r>
      <w:r w:rsidRPr="00016A7C">
        <w:rPr>
          <w:rFonts w:ascii="Josefin Sans" w:hAnsi="Josefin Sans"/>
        </w:rPr>
        <w:t>: Fractional number entry (currency, etc.)</w:t>
      </w:r>
    </w:p>
    <w:p w:rsidR="00DB60FF" w:rsidRPr="00016A7C" w:rsidRDefault="00DB60FF" w:rsidP="00DB60FF">
      <w:pPr>
        <w:numPr>
          <w:ilvl w:val="0"/>
          <w:numId w:val="17"/>
        </w:numPr>
        <w:rPr>
          <w:rFonts w:ascii="Josefin Sans" w:hAnsi="Josefin Sans"/>
        </w:rPr>
      </w:pPr>
      <w:r w:rsidRPr="00016A7C">
        <w:rPr>
          <w:rFonts w:ascii="Josefin Sans" w:hAnsi="Josefin Sans"/>
          <w:b/>
        </w:rPr>
        <w:t>Boolean</w:t>
      </w:r>
      <w:r w:rsidRPr="00016A7C">
        <w:rPr>
          <w:rFonts w:ascii="Josefin Sans" w:hAnsi="Josefin Sans"/>
        </w:rPr>
        <w:t>: Simple yes/no (on/off) checkbox.</w:t>
      </w:r>
    </w:p>
    <w:p w:rsidR="00DB60FF" w:rsidRPr="00016A7C" w:rsidRDefault="00DB60FF" w:rsidP="00DB60FF">
      <w:pPr>
        <w:numPr>
          <w:ilvl w:val="0"/>
          <w:numId w:val="17"/>
        </w:numPr>
        <w:rPr>
          <w:rFonts w:ascii="Josefin Sans" w:hAnsi="Josefin Sans"/>
        </w:rPr>
      </w:pPr>
      <w:r w:rsidRPr="00016A7C">
        <w:rPr>
          <w:rFonts w:ascii="Josefin Sans" w:hAnsi="Josefin Sans"/>
          <w:b/>
        </w:rPr>
        <w:t>Date</w:t>
      </w:r>
      <w:r w:rsidRPr="00016A7C">
        <w:rPr>
          <w:rFonts w:ascii="Josefin Sans" w:hAnsi="Josefin Sans"/>
        </w:rPr>
        <w:t>: Date selector.</w:t>
      </w:r>
    </w:p>
    <w:p w:rsidR="00DB60FF" w:rsidRPr="00016A7C" w:rsidRDefault="00DB60FF" w:rsidP="00DB60FF">
      <w:pPr>
        <w:numPr>
          <w:ilvl w:val="0"/>
          <w:numId w:val="17"/>
        </w:numPr>
        <w:rPr>
          <w:rFonts w:ascii="Josefin Sans" w:hAnsi="Josefin Sans"/>
        </w:rPr>
      </w:pPr>
      <w:r w:rsidRPr="00016A7C">
        <w:rPr>
          <w:rFonts w:ascii="Josefin Sans" w:hAnsi="Josefin Sans"/>
          <w:b/>
        </w:rPr>
        <w:t>List</w:t>
      </w:r>
      <w:r w:rsidRPr="00016A7C">
        <w:rPr>
          <w:rFonts w:ascii="Josefin Sans" w:hAnsi="Josefin Sans"/>
        </w:rPr>
        <w:t>: Custom List selector.</w:t>
      </w:r>
    </w:p>
    <w:p w:rsidR="00DB60FF" w:rsidRPr="00016A7C" w:rsidRDefault="00DB60FF" w:rsidP="00DB60FF">
      <w:pPr>
        <w:numPr>
          <w:ilvl w:val="0"/>
          <w:numId w:val="17"/>
        </w:numPr>
        <w:rPr>
          <w:rFonts w:ascii="Josefin Sans" w:hAnsi="Josefin Sans"/>
        </w:rPr>
      </w:pPr>
      <w:r w:rsidRPr="00016A7C">
        <w:rPr>
          <w:rFonts w:ascii="Josefin Sans" w:hAnsi="Josefin Sans"/>
          <w:b/>
        </w:rPr>
        <w:t>Multi-List</w:t>
      </w:r>
      <w:r w:rsidRPr="00016A7C">
        <w:rPr>
          <w:rFonts w:ascii="Josefin Sans" w:hAnsi="Josefin Sans"/>
        </w:rPr>
        <w:t>: Custom List selector that allows multiple values.</w:t>
      </w:r>
    </w:p>
    <w:p w:rsidR="00DB60FF" w:rsidRPr="00016A7C" w:rsidRDefault="00DB60FF" w:rsidP="00DB60FF">
      <w:pPr>
        <w:numPr>
          <w:ilvl w:val="0"/>
          <w:numId w:val="17"/>
        </w:numPr>
        <w:rPr>
          <w:rFonts w:ascii="Josefin Sans" w:hAnsi="Josefin Sans"/>
        </w:rPr>
      </w:pPr>
      <w:r w:rsidRPr="00016A7C">
        <w:rPr>
          <w:rFonts w:ascii="Josefin Sans" w:hAnsi="Josefin Sans"/>
          <w:b/>
        </w:rPr>
        <w:t>User</w:t>
      </w:r>
      <w:r w:rsidRPr="00016A7C">
        <w:rPr>
          <w:rFonts w:ascii="Josefin Sans" w:hAnsi="Josefin Sans"/>
        </w:rPr>
        <w:t>: List of assignable users.</w:t>
      </w:r>
    </w:p>
    <w:p w:rsidR="00DB60FF" w:rsidRPr="00016A7C" w:rsidRDefault="00DB60FF" w:rsidP="00DB60FF">
      <w:pPr>
        <w:rPr>
          <w:rFonts w:ascii="Josefin Sans" w:hAnsi="Josefin Sans"/>
        </w:rPr>
      </w:pPr>
      <w:r w:rsidRPr="00016A7C">
        <w:rPr>
          <w:rFonts w:ascii="Josefin Sans" w:hAnsi="Josefin Sans"/>
        </w:rPr>
        <w:t>Each custom property can have optional settings applied to it. Optional settings are as follows. (Note that not all settings are allowed for all property types.)</w:t>
      </w:r>
    </w:p>
    <w:p w:rsidR="00DB60FF" w:rsidRPr="00016A7C" w:rsidRDefault="00DB60FF" w:rsidP="00DB60FF">
      <w:pPr>
        <w:numPr>
          <w:ilvl w:val="0"/>
          <w:numId w:val="18"/>
        </w:numPr>
        <w:rPr>
          <w:rFonts w:ascii="Josefin Sans" w:hAnsi="Josefin Sans"/>
        </w:rPr>
      </w:pPr>
      <w:r w:rsidRPr="00016A7C">
        <w:rPr>
          <w:rFonts w:ascii="Josefin Sans" w:hAnsi="Josefin Sans"/>
          <w:b/>
        </w:rPr>
        <w:t>Default</w:t>
      </w:r>
      <w:r w:rsidRPr="00016A7C">
        <w:rPr>
          <w:rFonts w:ascii="Josefin Sans" w:hAnsi="Josefin Sans"/>
        </w:rPr>
        <w:t>: The default value when a new artifact is created.</w:t>
      </w:r>
    </w:p>
    <w:p w:rsidR="00DB60FF" w:rsidRPr="00016A7C" w:rsidRDefault="00DB60FF" w:rsidP="00DB60FF">
      <w:pPr>
        <w:numPr>
          <w:ilvl w:val="0"/>
          <w:numId w:val="18"/>
        </w:numPr>
        <w:rPr>
          <w:rFonts w:ascii="Josefin Sans" w:hAnsi="Josefin Sans"/>
        </w:rPr>
      </w:pPr>
      <w:r w:rsidRPr="00016A7C">
        <w:rPr>
          <w:rFonts w:ascii="Josefin Sans" w:hAnsi="Josefin Sans"/>
          <w:b/>
        </w:rPr>
        <w:t>Allow Empty</w:t>
      </w:r>
      <w:r w:rsidRPr="00016A7C">
        <w:rPr>
          <w:rFonts w:ascii="Josefin Sans" w:hAnsi="Josefin Sans"/>
        </w:rPr>
        <w:t>: Whether or not an empty value is allowed.</w:t>
      </w:r>
    </w:p>
    <w:p w:rsidR="00DB60FF" w:rsidRPr="00016A7C" w:rsidRDefault="00DB60FF" w:rsidP="00DB60FF">
      <w:pPr>
        <w:numPr>
          <w:ilvl w:val="0"/>
          <w:numId w:val="18"/>
        </w:numPr>
        <w:rPr>
          <w:rFonts w:ascii="Josefin Sans" w:hAnsi="Josefin Sans"/>
        </w:rPr>
      </w:pPr>
      <w:r w:rsidRPr="00016A7C">
        <w:rPr>
          <w:rFonts w:ascii="Josefin Sans" w:hAnsi="Josefin Sans"/>
          <w:b/>
        </w:rPr>
        <w:t>Precision</w:t>
      </w:r>
      <w:r w:rsidRPr="00016A7C">
        <w:rPr>
          <w:rFonts w:ascii="Josefin Sans" w:hAnsi="Josefin Sans"/>
        </w:rPr>
        <w:t>: (Decimal Only) How many decimal places is allowed (or the value is rounded to).</w:t>
      </w:r>
    </w:p>
    <w:p w:rsidR="00DB60FF" w:rsidRPr="00016A7C" w:rsidRDefault="00DB60FF" w:rsidP="00DB60FF">
      <w:pPr>
        <w:numPr>
          <w:ilvl w:val="0"/>
          <w:numId w:val="18"/>
        </w:numPr>
        <w:rPr>
          <w:rFonts w:ascii="Josefin Sans" w:hAnsi="Josefin Sans"/>
        </w:rPr>
      </w:pPr>
      <w:r w:rsidRPr="00016A7C">
        <w:rPr>
          <w:rFonts w:ascii="Josefin Sans" w:hAnsi="Josefin Sans"/>
          <w:b/>
        </w:rPr>
        <w:t>Minimum Value</w:t>
      </w:r>
      <w:r w:rsidRPr="00016A7C">
        <w:rPr>
          <w:rFonts w:ascii="Josefin Sans" w:hAnsi="Josefin Sans"/>
        </w:rPr>
        <w:t>: The minimum value allowed.</w:t>
      </w:r>
    </w:p>
    <w:p w:rsidR="00DB60FF" w:rsidRPr="00016A7C" w:rsidRDefault="00DB60FF" w:rsidP="00DB60FF">
      <w:pPr>
        <w:numPr>
          <w:ilvl w:val="0"/>
          <w:numId w:val="18"/>
        </w:numPr>
        <w:rPr>
          <w:rFonts w:ascii="Josefin Sans" w:hAnsi="Josefin Sans"/>
        </w:rPr>
      </w:pPr>
      <w:r w:rsidRPr="00016A7C">
        <w:rPr>
          <w:rFonts w:ascii="Josefin Sans" w:hAnsi="Josefin Sans"/>
          <w:b/>
        </w:rPr>
        <w:t>Maximum Value</w:t>
      </w:r>
      <w:r w:rsidRPr="00016A7C">
        <w:rPr>
          <w:rFonts w:ascii="Josefin Sans" w:hAnsi="Josefin Sans"/>
        </w:rPr>
        <w:t>: The maximum value allowed.</w:t>
      </w:r>
    </w:p>
    <w:p w:rsidR="00DB60FF" w:rsidRPr="00016A7C" w:rsidRDefault="00DB60FF" w:rsidP="00DB60FF">
      <w:pPr>
        <w:numPr>
          <w:ilvl w:val="0"/>
          <w:numId w:val="18"/>
        </w:numPr>
        <w:rPr>
          <w:rFonts w:ascii="Josefin Sans" w:hAnsi="Josefin Sans"/>
        </w:rPr>
      </w:pPr>
      <w:r w:rsidRPr="00016A7C">
        <w:rPr>
          <w:rFonts w:ascii="Josefin Sans" w:hAnsi="Josefin Sans"/>
          <w:b/>
        </w:rPr>
        <w:t>Minimum Length</w:t>
      </w:r>
      <w:r w:rsidRPr="00016A7C">
        <w:rPr>
          <w:rFonts w:ascii="Josefin Sans" w:hAnsi="Josefin Sans"/>
        </w:rPr>
        <w:t>: The minimum length of the data required in the field.</w:t>
      </w:r>
    </w:p>
    <w:p w:rsidR="00DB60FF" w:rsidRPr="00016A7C" w:rsidRDefault="00DB60FF" w:rsidP="00DB60FF">
      <w:pPr>
        <w:numPr>
          <w:ilvl w:val="0"/>
          <w:numId w:val="18"/>
        </w:numPr>
        <w:rPr>
          <w:rFonts w:ascii="Josefin Sans" w:hAnsi="Josefin Sans"/>
        </w:rPr>
      </w:pPr>
      <w:r w:rsidRPr="00016A7C">
        <w:rPr>
          <w:rFonts w:ascii="Josefin Sans" w:hAnsi="Josefin Sans"/>
          <w:b/>
        </w:rPr>
        <w:t>Maximum Length</w:t>
      </w:r>
      <w:r w:rsidRPr="00016A7C">
        <w:rPr>
          <w:rFonts w:ascii="Josefin Sans" w:hAnsi="Josefin Sans"/>
        </w:rPr>
        <w:t>: The maximum length of the data allowed in the field.</w:t>
      </w:r>
    </w:p>
    <w:p w:rsidR="00DB60FF" w:rsidRPr="00016A7C" w:rsidRDefault="00DB60FF" w:rsidP="00DB60FF">
      <w:pPr>
        <w:numPr>
          <w:ilvl w:val="0"/>
          <w:numId w:val="18"/>
        </w:numPr>
        <w:rPr>
          <w:rFonts w:ascii="Josefin Sans" w:hAnsi="Josefin Sans"/>
        </w:rPr>
      </w:pPr>
      <w:r w:rsidRPr="00016A7C">
        <w:rPr>
          <w:rFonts w:ascii="Josefin Sans" w:hAnsi="Josefin Sans"/>
          <w:b/>
        </w:rPr>
        <w:t>Rich Text</w:t>
      </w:r>
      <w:r w:rsidRPr="00016A7C">
        <w:rPr>
          <w:rFonts w:ascii="Josefin Sans" w:hAnsi="Josefin Sans"/>
        </w:rPr>
        <w:t>: Whether or not the text field allows HTML or not.</w:t>
      </w:r>
    </w:p>
    <w:p w:rsidR="00DB60FF" w:rsidRPr="00016A7C" w:rsidRDefault="00DB60FF" w:rsidP="00DB60FF">
      <w:pPr>
        <w:numPr>
          <w:ilvl w:val="0"/>
          <w:numId w:val="18"/>
        </w:numPr>
        <w:rPr>
          <w:rFonts w:ascii="Josefin Sans" w:hAnsi="Josefin Sans"/>
        </w:rPr>
      </w:pPr>
      <w:r w:rsidRPr="00016A7C">
        <w:rPr>
          <w:rFonts w:ascii="Josefin Sans" w:hAnsi="Josefin Sans"/>
          <w:b/>
        </w:rPr>
        <w:t>Custom List</w:t>
      </w:r>
      <w:r w:rsidRPr="00016A7C">
        <w:rPr>
          <w:rFonts w:ascii="Josefin Sans" w:hAnsi="Josefin Sans"/>
        </w:rPr>
        <w:t>: The defined Custom List for the field that users can select from.</w:t>
      </w:r>
    </w:p>
    <w:p w:rsidR="00DB60FF" w:rsidRPr="00016A7C" w:rsidRDefault="00DB60FF" w:rsidP="00DB60FF">
      <w:pPr>
        <w:rPr>
          <w:rFonts w:ascii="Josefin Sans" w:hAnsi="Josefin Sans"/>
        </w:rPr>
      </w:pPr>
      <w:r w:rsidRPr="00016A7C">
        <w:rPr>
          <w:rFonts w:ascii="Josefin Sans" w:hAnsi="Josefin Sans"/>
          <w:b/>
          <w:i/>
        </w:rPr>
        <w:t>Important</w:t>
      </w:r>
      <w:r w:rsidRPr="00016A7C">
        <w:rPr>
          <w:rFonts w:ascii="Josefin Sans" w:hAnsi="Josefin Sans"/>
        </w:rPr>
        <w:t xml:space="preserve">: Note that setting ‘Allow Empty’ to No will override any </w:t>
      </w:r>
      <w:r w:rsidRPr="00016A7C">
        <w:rPr>
          <w:rFonts w:ascii="Josefin Sans" w:hAnsi="Josefin Sans"/>
          <w:i/>
        </w:rPr>
        <w:t>workflow step</w:t>
      </w:r>
      <w:r w:rsidRPr="00016A7C">
        <w:rPr>
          <w:rFonts w:ascii="Josefin Sans" w:hAnsi="Josefin Sans"/>
        </w:rPr>
        <w:t xml:space="preserve"> definitions, and will always require a value to be entered in, even if the workflow is configured to have the field disabled!</w:t>
      </w:r>
    </w:p>
    <w:p w:rsidR="00DB60FF" w:rsidRPr="00016A7C" w:rsidRDefault="00DB60FF" w:rsidP="00DB60FF">
      <w:pPr>
        <w:pStyle w:val="Heading3"/>
      </w:pPr>
      <w:r>
        <w:lastRenderedPageBreak/>
        <w:t>3.16.</w:t>
      </w:r>
      <w:r w:rsidRPr="00016A7C">
        <w:t>1. Edit Custom Lists</w:t>
      </w:r>
    </w:p>
    <w:p w:rsidR="00DB60FF" w:rsidRPr="00016A7C" w:rsidRDefault="00DB60FF" w:rsidP="00DB60FF">
      <w:pPr>
        <w:keepNext/>
        <w:keepLines/>
        <w:jc w:val="both"/>
        <w:rPr>
          <w:rFonts w:ascii="Josefin Sans" w:hAnsi="Josefin Sans"/>
        </w:rPr>
      </w:pPr>
      <w:r w:rsidRPr="00016A7C">
        <w:rPr>
          <w:rFonts w:ascii="Josefin Sans" w:hAnsi="Josefin Sans"/>
        </w:rPr>
        <w:t xml:space="preserve">If you are planning on having any list based custom properties in your </w:t>
      </w:r>
      <w:r>
        <w:rPr>
          <w:rFonts w:ascii="Josefin Sans" w:hAnsi="Josefin Sans"/>
        </w:rPr>
        <w:t>template</w:t>
      </w:r>
      <w:r w:rsidRPr="00016A7C">
        <w:rPr>
          <w:rFonts w:ascii="Josefin Sans" w:hAnsi="Josefin Sans"/>
        </w:rPr>
        <w:t xml:space="preserve">, then you first need to create and populate the custom </w:t>
      </w:r>
      <w:r>
        <w:rPr>
          <w:rFonts w:ascii="Josefin Sans" w:hAnsi="Josefin Sans"/>
        </w:rPr>
        <w:t>template</w:t>
      </w:r>
      <w:r w:rsidRPr="00016A7C">
        <w:rPr>
          <w:rFonts w:ascii="Josefin Sans" w:hAnsi="Josefin Sans"/>
        </w:rPr>
        <w:t xml:space="preserve"> lists that the user will be able to select from. These lists are stored separately from the individual artifact types so that you can have one set of values (e.g. list of operating systems under test) be reused by multiple artifact types.</w:t>
      </w:r>
    </w:p>
    <w:p w:rsidR="00DB60FF" w:rsidRPr="00016A7C" w:rsidRDefault="00DB60FF" w:rsidP="00DB60FF">
      <w:pPr>
        <w:keepNext/>
        <w:keepLines/>
        <w:jc w:val="both"/>
        <w:rPr>
          <w:rFonts w:ascii="Josefin Sans" w:hAnsi="Josefin Sans"/>
        </w:rPr>
      </w:pPr>
      <w:r w:rsidRPr="00016A7C">
        <w:rPr>
          <w:rFonts w:ascii="Josefin Sans" w:hAnsi="Josefin Sans"/>
        </w:rPr>
        <w:t xml:space="preserve">The following screen is displayed when you choose the </w:t>
      </w:r>
      <w:r>
        <w:rPr>
          <w:rFonts w:ascii="Josefin Sans" w:hAnsi="Josefin Sans"/>
        </w:rPr>
        <w:t>“</w:t>
      </w:r>
      <w:r w:rsidRPr="00016A7C">
        <w:rPr>
          <w:rFonts w:ascii="Josefin Sans" w:hAnsi="Josefin Sans"/>
        </w:rPr>
        <w:t xml:space="preserve">Custom Lists” link from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2867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28670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all the custom lists currently defined within the </w:t>
      </w:r>
      <w:r>
        <w:rPr>
          <w:rFonts w:ascii="Josefin Sans" w:hAnsi="Josefin Sans"/>
        </w:rPr>
        <w:t>template</w:t>
      </w:r>
      <w:r w:rsidRPr="00016A7C">
        <w:rPr>
          <w:rFonts w:ascii="Josefin Sans" w:hAnsi="Josefin Sans"/>
        </w:rPr>
        <w:t>, together the number of values associated with each list. By default the screen will initially be empty so the first thing you need to do is click “Add List” to create a new custom list:</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95925" cy="28003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95925" cy="280035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After changing the name of the list, and specifying whether the values will be ordered by their name or the order in which they were entered (called by ID), you can either click “Save” to commit the change, or click the “Add Value” option to add some list values:</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5486400" cy="30194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This is the set of values that the user will select from the drop-down list when the custom property is displayed. You can change the display to include:</w:t>
      </w:r>
    </w:p>
    <w:p w:rsidR="00DB60FF" w:rsidRPr="00016A7C" w:rsidRDefault="00DB60FF" w:rsidP="00DB60FF">
      <w:pPr>
        <w:numPr>
          <w:ilvl w:val="0"/>
          <w:numId w:val="23"/>
        </w:numPr>
        <w:rPr>
          <w:rFonts w:ascii="Josefin Sans" w:hAnsi="Josefin Sans"/>
        </w:rPr>
      </w:pPr>
      <w:r w:rsidRPr="00016A7C">
        <w:rPr>
          <w:rFonts w:ascii="Josefin Sans" w:hAnsi="Josefin Sans"/>
          <w:b/>
        </w:rPr>
        <w:t xml:space="preserve">All Active </w:t>
      </w:r>
      <w:r w:rsidRPr="00016A7C">
        <w:rPr>
          <w:rFonts w:ascii="Josefin Sans" w:hAnsi="Josefin Sans"/>
        </w:rPr>
        <w:t>– displays only custom list values that are active</w:t>
      </w:r>
    </w:p>
    <w:p w:rsidR="00DB60FF" w:rsidRPr="00016A7C" w:rsidRDefault="00DB60FF" w:rsidP="00DB60FF">
      <w:pPr>
        <w:numPr>
          <w:ilvl w:val="0"/>
          <w:numId w:val="23"/>
        </w:numPr>
        <w:rPr>
          <w:rFonts w:ascii="Josefin Sans" w:hAnsi="Josefin Sans"/>
        </w:rPr>
      </w:pPr>
      <w:r w:rsidRPr="00016A7C">
        <w:rPr>
          <w:rFonts w:ascii="Josefin Sans" w:hAnsi="Josefin Sans"/>
          <w:b/>
        </w:rPr>
        <w:t>All But Deleted</w:t>
      </w:r>
      <w:r w:rsidRPr="00016A7C">
        <w:rPr>
          <w:rFonts w:ascii="Josefin Sans" w:hAnsi="Josefin Sans"/>
        </w:rPr>
        <w:t xml:space="preserve"> – displays all custom list values that are active or inactive but have not been deleted</w:t>
      </w:r>
    </w:p>
    <w:p w:rsidR="00DB60FF" w:rsidRPr="00016A7C" w:rsidRDefault="00DB60FF" w:rsidP="00DB60FF">
      <w:pPr>
        <w:numPr>
          <w:ilvl w:val="0"/>
          <w:numId w:val="23"/>
        </w:numPr>
        <w:rPr>
          <w:rFonts w:ascii="Josefin Sans" w:hAnsi="Josefin Sans"/>
        </w:rPr>
      </w:pPr>
      <w:r w:rsidRPr="00016A7C">
        <w:rPr>
          <w:rFonts w:ascii="Josefin Sans" w:hAnsi="Josefin Sans"/>
          <w:b/>
        </w:rPr>
        <w:t>All</w:t>
      </w:r>
      <w:r w:rsidRPr="00016A7C">
        <w:rPr>
          <w:rFonts w:ascii="Josefin Sans" w:hAnsi="Josefin Sans"/>
        </w:rPr>
        <w:t xml:space="preserve"> – displays all custom list values, including those that have been deleted</w:t>
      </w:r>
    </w:p>
    <w:p w:rsidR="00DB60FF" w:rsidRPr="00016A7C" w:rsidRDefault="00DB60FF" w:rsidP="00DB60FF">
      <w:pPr>
        <w:rPr>
          <w:rFonts w:ascii="Josefin Sans" w:hAnsi="Josefin Sans"/>
        </w:rPr>
      </w:pPr>
      <w:r w:rsidRPr="00016A7C">
        <w:rPr>
          <w:rFonts w:ascii="Josefin Sans" w:hAnsi="Josefin Sans"/>
        </w:rPr>
        <w:t>To add a new custom list value, click the “Add Value” button and a new row will be added to the list which you can now edit. To edit an existing custom list value, change the name in the textbox and click “Save”. To delete a custom list value, click on the “Delete” hyperlink. If you want to remove an item from the list temporarily, you can set its Active dropdown list to ‘No’, if you want to remove an item permanently, just click the ‘Delete’ button.</w:t>
      </w:r>
    </w:p>
    <w:p w:rsidR="00DB60FF" w:rsidRPr="00016A7C" w:rsidRDefault="00DB60FF" w:rsidP="00DB60FF">
      <w:pPr>
        <w:rPr>
          <w:rFonts w:ascii="Josefin Sans" w:hAnsi="Josefin Sans"/>
          <w:i/>
        </w:rPr>
      </w:pPr>
      <w:r w:rsidRPr="00016A7C">
        <w:rPr>
          <w:rFonts w:ascii="Josefin Sans" w:hAnsi="Josefin Sans"/>
          <w:i/>
        </w:rPr>
        <w:t>Note: Even if you delete a custom list value, there is an option to undelete by simply changing the display selection to “All” and clicking the ‘Undelete’ hyperlink next to a deleted value.</w:t>
      </w:r>
    </w:p>
    <w:p w:rsidR="00DB60FF" w:rsidRPr="00016A7C" w:rsidRDefault="00DB60FF" w:rsidP="00DB60FF">
      <w:pPr>
        <w:rPr>
          <w:rFonts w:ascii="Josefin Sans" w:hAnsi="Josefin Sans"/>
        </w:rPr>
      </w:pPr>
      <w:r w:rsidRPr="00016A7C">
        <w:rPr>
          <w:rFonts w:ascii="Josefin Sans" w:hAnsi="Josefin Sans"/>
        </w:rPr>
        <w:t xml:space="preserve">To edit an existing custom list, you just need to click on the “Edit Values” button to display the custom list name and list of associated values (which is the same screen as the one displayed for a new list). To remove a custom list from the </w:t>
      </w:r>
      <w:r>
        <w:rPr>
          <w:rFonts w:ascii="Josefin Sans" w:hAnsi="Josefin Sans"/>
        </w:rPr>
        <w:t>template</w:t>
      </w:r>
      <w:r w:rsidRPr="00016A7C">
        <w:rPr>
          <w:rFonts w:ascii="Josefin Sans" w:hAnsi="Josefin Sans"/>
        </w:rPr>
        <w:t xml:space="preserve">, just click on the “Remove” button next to the custom list and the list and all its associated values will be deleted from the </w:t>
      </w:r>
      <w:r>
        <w:rPr>
          <w:rFonts w:ascii="Josefin Sans" w:hAnsi="Josefin Sans"/>
        </w:rPr>
        <w:t>template</w:t>
      </w:r>
      <w:r w:rsidRPr="00016A7C">
        <w:rPr>
          <w:rFonts w:ascii="Josefin Sans" w:hAnsi="Josefin Sans"/>
        </w:rPr>
        <w:t>.</w:t>
      </w:r>
    </w:p>
    <w:p w:rsidR="00DB60FF" w:rsidRPr="00016A7C" w:rsidRDefault="00DB60FF" w:rsidP="00DB60FF">
      <w:pPr>
        <w:pStyle w:val="Heading3"/>
      </w:pPr>
      <w:r>
        <w:lastRenderedPageBreak/>
        <w:t>3.16.</w:t>
      </w:r>
      <w:r w:rsidRPr="00016A7C">
        <w:t>2. Edit Custom Properties</w:t>
      </w:r>
    </w:p>
    <w:p w:rsidR="00DB60FF" w:rsidRPr="00016A7C" w:rsidRDefault="00DB60FF" w:rsidP="00DB60FF">
      <w:pPr>
        <w:keepNext/>
        <w:keepLines/>
        <w:jc w:val="both"/>
        <w:rPr>
          <w:rFonts w:ascii="Josefin Sans" w:hAnsi="Josefin Sans"/>
        </w:rPr>
      </w:pPr>
      <w:r w:rsidRPr="00016A7C">
        <w:rPr>
          <w:rFonts w:ascii="Josefin Sans" w:hAnsi="Josefin Sans"/>
        </w:rPr>
        <w:t xml:space="preserve">This option is used to actually define the custom properties associated with each artifact type in the </w:t>
      </w:r>
      <w:r>
        <w:rPr>
          <w:rFonts w:ascii="Josefin Sans" w:hAnsi="Josefin Sans"/>
        </w:rPr>
        <w:t>template</w:t>
      </w:r>
      <w:r w:rsidRPr="00016A7C">
        <w:rPr>
          <w:rFonts w:ascii="Josefin Sans" w:hAnsi="Josefin Sans"/>
        </w:rPr>
        <w:t xml:space="preserve">. The following screen is displayed when you choose the </w:t>
      </w:r>
      <w:r>
        <w:rPr>
          <w:rFonts w:ascii="Josefin Sans" w:hAnsi="Josefin Sans"/>
        </w:rPr>
        <w:t>“</w:t>
      </w:r>
      <w:r w:rsidRPr="00016A7C">
        <w:rPr>
          <w:rFonts w:ascii="Josefin Sans" w:hAnsi="Josefin Sans"/>
        </w:rPr>
        <w:t xml:space="preserve">Custom Properties” link from the Administration </w:t>
      </w:r>
      <w:r>
        <w:rPr>
          <w:rFonts w:ascii="Josefin Sans" w:hAnsi="Josefin Sans"/>
        </w:rPr>
        <w:t>menu</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46101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46101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The screen displays a list of all the possible custom properties for a particular artifact type for the current </w:t>
      </w:r>
      <w:r>
        <w:rPr>
          <w:rFonts w:ascii="Josefin Sans" w:hAnsi="Josefin Sans"/>
        </w:rPr>
        <w:t>template</w:t>
      </w:r>
      <w:r w:rsidRPr="00016A7C">
        <w:rPr>
          <w:rFonts w:ascii="Josefin Sans" w:hAnsi="Josefin Sans"/>
        </w:rPr>
        <w:t>. Each artifact type (requirement, test case, etc.) can have up to thirty (30) custom properties of various types.</w:t>
      </w:r>
    </w:p>
    <w:p w:rsidR="00DB60FF" w:rsidRPr="00016A7C" w:rsidRDefault="00DB60FF" w:rsidP="00DB60FF">
      <w:pPr>
        <w:rPr>
          <w:rFonts w:ascii="Josefin Sans" w:hAnsi="Josefin Sans"/>
        </w:rPr>
      </w:pPr>
      <w:r w:rsidRPr="00016A7C">
        <w:rPr>
          <w:rFonts w:ascii="Josefin Sans" w:hAnsi="Josefin Sans"/>
        </w:rPr>
        <w:t xml:space="preserve">Initially the screen will default to showing the existing custom properties for a </w:t>
      </w:r>
      <w:r>
        <w:rPr>
          <w:rFonts w:ascii="Josefin Sans" w:hAnsi="Josefin Sans"/>
        </w:rPr>
        <w:t>template</w:t>
      </w:r>
      <w:r w:rsidRPr="00016A7C">
        <w:rPr>
          <w:rFonts w:ascii="Josefin Sans" w:hAnsi="Josefin Sans"/>
        </w:rPr>
        <w:t>’s Requirements; to change the list to a different artifact type (e.g. Incidents), all you need to do is change the artifact type in the drop-down-list. This will refresh the list to show the custom properties for that artifact type.</w:t>
      </w:r>
    </w:p>
    <w:p w:rsidR="00DB60FF" w:rsidRPr="00016A7C" w:rsidRDefault="00DB60FF" w:rsidP="00DB60FF">
      <w:pPr>
        <w:rPr>
          <w:rFonts w:ascii="Josefin Sans" w:hAnsi="Josefin Sans"/>
        </w:rPr>
      </w:pPr>
      <w:r w:rsidRPr="00016A7C">
        <w:rPr>
          <w:rFonts w:ascii="Josefin Sans" w:hAnsi="Josefin Sans"/>
        </w:rPr>
        <w:t>To edit an existing custom property definition or add a new definition, click the “Edit Definition” button for a specific property, and the following dialog will be displayed:</w:t>
      </w:r>
    </w:p>
    <w:p w:rsidR="00DB60FF" w:rsidRPr="00016A7C" w:rsidRDefault="00317225" w:rsidP="00DB60FF">
      <w:pPr>
        <w:rPr>
          <w:rFonts w:ascii="Josefin Sans" w:hAnsi="Josefin Sans"/>
        </w:rPr>
      </w:pPr>
      <w:r w:rsidRPr="00A772CB">
        <w:rPr>
          <w:rFonts w:ascii="Josefin Sans" w:hAnsi="Josefin Sans"/>
          <w:noProof/>
        </w:rPr>
        <w:lastRenderedPageBreak/>
        <w:drawing>
          <wp:inline distT="0" distB="0" distL="0" distR="0">
            <wp:extent cx="3886200" cy="27146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86200" cy="27146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fields visible will vary depending on the type of custom property you have selected, but every custom property will need to have a Name and a Type. The Name is the caption that will be shown to the user when viewing or editing the artifact. The type is the type of data the field allows. If the custom property is either a List or Multi-List type, you will need to choose the associated Custom List that you previously defined.</w:t>
      </w:r>
    </w:p>
    <w:p w:rsidR="00DB60FF" w:rsidRPr="00016A7C" w:rsidRDefault="00DB60FF" w:rsidP="00DB60FF">
      <w:pPr>
        <w:rPr>
          <w:rFonts w:ascii="Josefin Sans" w:hAnsi="Josefin Sans"/>
        </w:rPr>
      </w:pPr>
      <w:r w:rsidRPr="00016A7C">
        <w:rPr>
          <w:rFonts w:ascii="Josefin Sans" w:hAnsi="Josefin Sans"/>
        </w:rPr>
        <w:t>Under the Options tab will be available options that can be set for the custom property:</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3333750" cy="1981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33750" cy="19812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When finished, click the ‘Save’ button and you will be returned to the Custom Property list.</w:t>
      </w:r>
    </w:p>
    <w:p w:rsidR="00DB60FF" w:rsidRPr="00016A7C" w:rsidRDefault="00DB60FF" w:rsidP="00DB60FF">
      <w:pPr>
        <w:rPr>
          <w:rFonts w:ascii="Josefin Sans" w:hAnsi="Josefin Sans"/>
        </w:rPr>
      </w:pPr>
      <w:r w:rsidRPr="00016A7C">
        <w:rPr>
          <w:rFonts w:ascii="Josefin Sans" w:hAnsi="Josefin Sans"/>
          <w:b/>
          <w:i/>
        </w:rPr>
        <w:t>Important</w:t>
      </w:r>
      <w:r w:rsidRPr="00016A7C">
        <w:rPr>
          <w:rFonts w:ascii="Josefin Sans" w:hAnsi="Josefin Sans"/>
        </w:rPr>
        <w:t>: When changing a custom property’s type or removing a custom property, the data is not actually removed from the artifact. Therefore, if you change a custom property from a date type to a text custom property, the field will display the old date value until it is changed by the user.</w:t>
      </w:r>
    </w:p>
    <w:p w:rsidR="00DB60FF" w:rsidRPr="00016A7C" w:rsidRDefault="00DB60FF" w:rsidP="00DB60FF">
      <w:pPr>
        <w:pStyle w:val="Heading2"/>
      </w:pPr>
      <w:r>
        <w:br w:type="page"/>
      </w:r>
      <w:bookmarkStart w:id="26" w:name="_Toc6571737"/>
      <w:r>
        <w:lastRenderedPageBreak/>
        <w:t>3.17.</w:t>
      </w:r>
      <w:r w:rsidRPr="00016A7C">
        <w:t xml:space="preserve"> </w:t>
      </w:r>
      <w:r>
        <w:t xml:space="preserve">Template: </w:t>
      </w:r>
      <w:r w:rsidRPr="00016A7C">
        <w:t>Notifications</w:t>
      </w:r>
      <w:bookmarkEnd w:id="16"/>
      <w:bookmarkEnd w:id="26"/>
    </w:p>
    <w:p w:rsidR="00DB60FF" w:rsidRPr="00016A7C" w:rsidRDefault="00DB60FF" w:rsidP="00DB60FF">
      <w:pPr>
        <w:rPr>
          <w:rFonts w:ascii="Josefin Sans" w:hAnsi="Josefin Sans"/>
        </w:rPr>
      </w:pPr>
      <w:r>
        <w:rPr>
          <w:rFonts w:ascii="Josefin Sans" w:hAnsi="Josefin Sans"/>
        </w:rPr>
        <w:t xml:space="preserve">Section 3.3.9. above discussion how to configure emails across the entire system. </w:t>
      </w:r>
      <w:r w:rsidRPr="00016A7C">
        <w:rPr>
          <w:rFonts w:ascii="Josefin Sans" w:hAnsi="Josefin Sans"/>
        </w:rPr>
        <w:t xml:space="preserve">However, notification events can be configured </w:t>
      </w:r>
      <w:r>
        <w:rPr>
          <w:rFonts w:ascii="Josefin Sans" w:hAnsi="Josefin Sans"/>
        </w:rPr>
        <w:t>in the Notifications section of the template administration</w:t>
      </w:r>
      <w:r w:rsidRPr="00016A7C">
        <w:rPr>
          <w:rFonts w:ascii="Josefin Sans" w:hAnsi="Josefin Sans"/>
        </w:rPr>
        <w:t>.</w:t>
      </w:r>
    </w:p>
    <w:p w:rsidR="00DB60FF" w:rsidRPr="00016A7C" w:rsidRDefault="00DB60FF" w:rsidP="00DB60FF">
      <w:pPr>
        <w:pStyle w:val="Heading3"/>
      </w:pPr>
      <w:r>
        <w:t>3.17.</w:t>
      </w:r>
      <w:r w:rsidRPr="00016A7C">
        <w:t>2 Notification Templates</w:t>
      </w:r>
    </w:p>
    <w:p w:rsidR="00DB60FF" w:rsidRPr="00016A7C" w:rsidRDefault="00DB60FF" w:rsidP="00DB60FF">
      <w:pPr>
        <w:rPr>
          <w:rFonts w:ascii="Josefin Sans" w:hAnsi="Josefin Sans"/>
        </w:rPr>
      </w:pPr>
      <w:r w:rsidRPr="00016A7C">
        <w:rPr>
          <w:rFonts w:ascii="Josefin Sans" w:hAnsi="Josefin Sans"/>
        </w:rPr>
        <w:t>Notification templates are used by notification events, and are defined for each artifact type</w:t>
      </w:r>
      <w:r>
        <w:rPr>
          <w:rFonts w:ascii="Josefin Sans" w:hAnsi="Josefin Sans"/>
        </w:rPr>
        <w:t xml:space="preserve"> in the template</w:t>
      </w:r>
      <w:r w:rsidRPr="00016A7C">
        <w:rPr>
          <w:rFonts w:ascii="Josefin Sans" w:hAnsi="Josefin Sans"/>
        </w:rPr>
        <w:t>.</w:t>
      </w:r>
    </w:p>
    <w:p w:rsidR="00DB60FF" w:rsidRPr="00016A7C" w:rsidRDefault="00317225" w:rsidP="00DB60FF">
      <w:pPr>
        <w:rPr>
          <w:rFonts w:ascii="Josefin Sans" w:hAnsi="Josefin Sans"/>
        </w:rPr>
      </w:pPr>
      <w:r>
        <w:rPr>
          <w:noProof/>
        </w:rPr>
        <w:drawing>
          <wp:inline distT="0" distB="0" distL="0" distR="0">
            <wp:extent cx="5486400" cy="24765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24765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To edit a template, click the Edit button. To send a test email notification to yourself using the </w:t>
      </w:r>
      <w:r>
        <w:rPr>
          <w:rFonts w:ascii="Josefin Sans" w:hAnsi="Josefin Sans"/>
        </w:rPr>
        <w:t>current</w:t>
      </w:r>
      <w:r w:rsidRPr="00016A7C">
        <w:rPr>
          <w:rFonts w:ascii="Josefin Sans" w:hAnsi="Josefin Sans"/>
        </w:rPr>
        <w:t xml:space="preserve"> template, click the Test button. </w:t>
      </w:r>
    </w:p>
    <w:p w:rsidR="00DB60FF" w:rsidRPr="00016A7C" w:rsidRDefault="00DB60FF" w:rsidP="00DB60FF">
      <w:pPr>
        <w:rPr>
          <w:rFonts w:ascii="Josefin Sans" w:hAnsi="Josefin Sans"/>
        </w:rPr>
      </w:pPr>
      <w:r w:rsidRPr="00016A7C">
        <w:rPr>
          <w:rFonts w:ascii="Josefin Sans" w:hAnsi="Josefin Sans"/>
        </w:rPr>
        <w:t>Clicking the Edit button will take you to a page similar to the following. Depending on the artifact type you selected, the list of available fields will vary.</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34194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86400" cy="34194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lastRenderedPageBreak/>
        <w:t>On this screen you are presented with the same rich text editor available elsewhere in the application. Displayed in it is the current template (with template tags showing) for the artifact. Template tags start with a $ (dollar sign) and then a string name enclosed in {} parentheses. When email notifications are sent, tokens will be replaced with specific information from the artifact that the notification is being sent for. Invalid tokens will be stripped from the template text. Clicking the link “(Display Email Template Field Tokens” to see a list of available tokens to insert into the textbox for easy selecting and editing.</w:t>
      </w:r>
    </w:p>
    <w:p w:rsidR="00DB60FF" w:rsidRPr="00016A7C" w:rsidRDefault="00317225" w:rsidP="00DB60FF">
      <w:pPr>
        <w:rPr>
          <w:rFonts w:ascii="Josefin Sans" w:hAnsi="Josefin Sans"/>
        </w:rPr>
      </w:pPr>
      <w:r w:rsidRPr="00A772CB">
        <w:rPr>
          <w:rFonts w:ascii="Josefin Sans" w:hAnsi="Josefin Sans"/>
          <w:noProof/>
        </w:rPr>
        <w:drawing>
          <wp:inline distT="0" distB="0" distL="0" distR="0">
            <wp:extent cx="5486400" cy="24384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If HTML notifications are disabled, the template will be converted to plain text before sending.</w:t>
      </w:r>
    </w:p>
    <w:p w:rsidR="00DB60FF" w:rsidRPr="00016A7C" w:rsidRDefault="00DB60FF" w:rsidP="00DB60FF">
      <w:pPr>
        <w:rPr>
          <w:rFonts w:ascii="Josefin Sans" w:hAnsi="Josefin Sans"/>
        </w:rPr>
      </w:pPr>
      <w:r w:rsidRPr="00016A7C">
        <w:rPr>
          <w:rFonts w:ascii="Josefin Sans" w:hAnsi="Josefin Sans"/>
        </w:rPr>
        <w:t>When finished, click the update button to save your new template. The new template will take effect immediately.</w:t>
      </w:r>
    </w:p>
    <w:p w:rsidR="00DB60FF" w:rsidRPr="00016A7C" w:rsidRDefault="00DB60FF" w:rsidP="00DB60FF">
      <w:pPr>
        <w:pStyle w:val="Heading3"/>
      </w:pPr>
      <w:r>
        <w:t>3.17.</w:t>
      </w:r>
      <w:r w:rsidRPr="00016A7C">
        <w:t>3 Notification Events</w:t>
      </w:r>
    </w:p>
    <w:p w:rsidR="00DB60FF" w:rsidRPr="00016A7C" w:rsidRDefault="00DB60FF" w:rsidP="00DB60FF">
      <w:pPr>
        <w:rPr>
          <w:rFonts w:ascii="Josefin Sans" w:hAnsi="Josefin Sans"/>
        </w:rPr>
      </w:pPr>
      <w:r w:rsidRPr="00016A7C">
        <w:rPr>
          <w:rFonts w:ascii="Josefin Sans" w:hAnsi="Josefin Sans"/>
        </w:rPr>
        <w:t xml:space="preserve">The Notification Events section is where </w:t>
      </w:r>
      <w:r>
        <w:rPr>
          <w:rFonts w:ascii="Josefin Sans" w:hAnsi="Josefin Sans"/>
        </w:rPr>
        <w:t>template</w:t>
      </w:r>
      <w:r w:rsidRPr="00016A7C">
        <w:rPr>
          <w:rFonts w:ascii="Josefin Sans" w:hAnsi="Josefin Sans"/>
        </w:rPr>
        <w:t xml:space="preserve"> </w:t>
      </w:r>
      <w:r>
        <w:rPr>
          <w:rFonts w:ascii="Josefin Sans" w:hAnsi="Josefin Sans"/>
        </w:rPr>
        <w:t>administrators</w:t>
      </w:r>
      <w:r w:rsidRPr="00016A7C">
        <w:rPr>
          <w:rFonts w:ascii="Josefin Sans" w:hAnsi="Josefin Sans"/>
        </w:rPr>
        <w:t xml:space="preserve"> can set up when and to whom notifications are sent out to users of the system. Clicking on the Notification Event</w:t>
      </w:r>
      <w:r>
        <w:rPr>
          <w:rFonts w:ascii="Josefin Sans" w:hAnsi="Josefin Sans"/>
        </w:rPr>
        <w:t>s</w:t>
      </w:r>
      <w:r w:rsidRPr="00016A7C">
        <w:rPr>
          <w:rFonts w:ascii="Josefin Sans" w:hAnsi="Josefin Sans"/>
        </w:rPr>
        <w:t xml:space="preserve"> link will present you with a list of all events defined for the current </w:t>
      </w:r>
      <w:r>
        <w:rPr>
          <w:rFonts w:ascii="Josefin Sans" w:hAnsi="Josefin Sans"/>
        </w:rPr>
        <w:t>template</w:t>
      </w:r>
      <w:r w:rsidRPr="00016A7C">
        <w:rPr>
          <w:rFonts w:ascii="Josefin Sans" w:hAnsi="Josefin Sans"/>
        </w:rPr>
        <w:t>:</w:t>
      </w:r>
    </w:p>
    <w:p w:rsidR="00DB60FF" w:rsidRPr="00016A7C" w:rsidRDefault="00317225" w:rsidP="00DB60FF">
      <w:pPr>
        <w:rPr>
          <w:rFonts w:ascii="Josefin Sans" w:hAnsi="Josefin Sans"/>
        </w:rPr>
      </w:pPr>
      <w:r>
        <w:rPr>
          <w:noProof/>
        </w:rPr>
        <w:lastRenderedPageBreak/>
        <w:drawing>
          <wp:inline distT="0" distB="0" distL="0" distR="0">
            <wp:extent cx="5486400" cy="34194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34194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b/>
        </w:rPr>
        <w:t>Note:</w:t>
      </w:r>
      <w:r w:rsidRPr="00016A7C">
        <w:rPr>
          <w:rFonts w:ascii="Josefin Sans" w:hAnsi="Josefin Sans"/>
        </w:rPr>
        <w:t xml:space="preserve"> These events can handle all changes to any of the artifacts except changes handled by Status changes to Incidents. Incident status changes are handled through the Workflow configuration.</w:t>
      </w:r>
    </w:p>
    <w:p w:rsidR="00DB60FF" w:rsidRPr="00016A7C" w:rsidRDefault="00DB60FF" w:rsidP="00DB60FF">
      <w:pPr>
        <w:rPr>
          <w:rFonts w:ascii="Josefin Sans" w:hAnsi="Josefin Sans"/>
        </w:rPr>
      </w:pPr>
      <w:r w:rsidRPr="00016A7C">
        <w:rPr>
          <w:rFonts w:ascii="Josefin Sans" w:hAnsi="Josefin Sans"/>
        </w:rPr>
        <w:t>When clicking on the Edit or Add buttons, you will be presented with the event details screen:</w:t>
      </w:r>
    </w:p>
    <w:p w:rsidR="00DB60FF" w:rsidRPr="00016A7C" w:rsidRDefault="00317225" w:rsidP="00DB60FF">
      <w:pPr>
        <w:rPr>
          <w:rFonts w:ascii="Josefin Sans" w:hAnsi="Josefin Sans"/>
        </w:rPr>
      </w:pPr>
      <w:r>
        <w:rPr>
          <w:noProof/>
        </w:rPr>
        <w:drawing>
          <wp:inline distT="0" distB="0" distL="0" distR="0">
            <wp:extent cx="5486400" cy="30956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The top section defines general configuration items for the event:</w:t>
      </w:r>
    </w:p>
    <w:p w:rsidR="00DB60FF" w:rsidRPr="00016A7C" w:rsidRDefault="00DB60FF" w:rsidP="00DB60FF">
      <w:pPr>
        <w:numPr>
          <w:ilvl w:val="0"/>
          <w:numId w:val="14"/>
        </w:numPr>
        <w:rPr>
          <w:rFonts w:ascii="Josefin Sans" w:hAnsi="Josefin Sans"/>
        </w:rPr>
      </w:pPr>
      <w:r w:rsidRPr="00016A7C">
        <w:rPr>
          <w:rFonts w:ascii="Josefin Sans" w:hAnsi="Josefin Sans"/>
          <w:b/>
        </w:rPr>
        <w:t>Event Name:</w:t>
      </w:r>
      <w:r w:rsidRPr="00016A7C">
        <w:rPr>
          <w:rFonts w:ascii="Josefin Sans" w:hAnsi="Josefin Sans"/>
        </w:rPr>
        <w:t xml:space="preserve"> used to name the event, only used for administrative purposes.</w:t>
      </w:r>
    </w:p>
    <w:p w:rsidR="00DB60FF" w:rsidRPr="00016A7C" w:rsidRDefault="00DB60FF" w:rsidP="00DB60FF">
      <w:pPr>
        <w:numPr>
          <w:ilvl w:val="0"/>
          <w:numId w:val="14"/>
        </w:numPr>
        <w:rPr>
          <w:rFonts w:ascii="Josefin Sans" w:hAnsi="Josefin Sans"/>
        </w:rPr>
      </w:pPr>
      <w:r w:rsidRPr="00016A7C">
        <w:rPr>
          <w:rFonts w:ascii="Josefin Sans" w:hAnsi="Josefin Sans"/>
          <w:b/>
        </w:rPr>
        <w:t>Artifact Type:</w:t>
      </w:r>
      <w:r w:rsidRPr="00016A7C">
        <w:rPr>
          <w:rFonts w:ascii="Josefin Sans" w:hAnsi="Josefin Sans"/>
        </w:rPr>
        <w:t xml:space="preserve"> The artifact type this event is attached to. Once an event is created, the artifact type cannot be changed. </w:t>
      </w:r>
    </w:p>
    <w:p w:rsidR="00DB60FF" w:rsidRPr="00016A7C" w:rsidRDefault="00DB60FF" w:rsidP="00DB60FF">
      <w:pPr>
        <w:numPr>
          <w:ilvl w:val="0"/>
          <w:numId w:val="14"/>
        </w:numPr>
        <w:rPr>
          <w:rFonts w:ascii="Josefin Sans" w:hAnsi="Josefin Sans"/>
        </w:rPr>
      </w:pPr>
      <w:r w:rsidRPr="00016A7C">
        <w:rPr>
          <w:rFonts w:ascii="Josefin Sans" w:hAnsi="Josefin Sans"/>
          <w:b/>
        </w:rPr>
        <w:lastRenderedPageBreak/>
        <w:t>On Creation?</w:t>
      </w:r>
      <w:r w:rsidRPr="00016A7C">
        <w:rPr>
          <w:rFonts w:ascii="Josefin Sans" w:hAnsi="Josefin Sans"/>
        </w:rPr>
        <w:t xml:space="preserve"> If set to yes, this event will fire when an artifact is created, as well as when any configured fields are changed.</w:t>
      </w:r>
    </w:p>
    <w:p w:rsidR="00DB60FF" w:rsidRPr="00016A7C" w:rsidRDefault="00DB60FF" w:rsidP="00DB60FF">
      <w:pPr>
        <w:numPr>
          <w:ilvl w:val="0"/>
          <w:numId w:val="14"/>
        </w:numPr>
        <w:rPr>
          <w:rFonts w:ascii="Josefin Sans" w:hAnsi="Josefin Sans"/>
        </w:rPr>
      </w:pPr>
      <w:r w:rsidRPr="00016A7C">
        <w:rPr>
          <w:rFonts w:ascii="Josefin Sans" w:hAnsi="Josefin Sans"/>
          <w:b/>
        </w:rPr>
        <w:t>Active?</w:t>
      </w:r>
      <w:r w:rsidRPr="00016A7C">
        <w:rPr>
          <w:rFonts w:ascii="Josefin Sans" w:hAnsi="Josefin Sans"/>
        </w:rPr>
        <w:t xml:space="preserve"> If set to yes, this event is active and will send notifications when configured fields are modified.</w:t>
      </w:r>
    </w:p>
    <w:p w:rsidR="00DB60FF" w:rsidRPr="00016A7C" w:rsidRDefault="00DB60FF" w:rsidP="00DB60FF">
      <w:pPr>
        <w:numPr>
          <w:ilvl w:val="0"/>
          <w:numId w:val="14"/>
        </w:numPr>
        <w:rPr>
          <w:rFonts w:ascii="Josefin Sans" w:hAnsi="Josefin Sans"/>
        </w:rPr>
      </w:pPr>
      <w:r w:rsidRPr="00016A7C">
        <w:rPr>
          <w:rFonts w:ascii="Josefin Sans" w:hAnsi="Josefin Sans"/>
          <w:b/>
        </w:rPr>
        <w:t>Subject Line:</w:t>
      </w:r>
      <w:r w:rsidRPr="00016A7C">
        <w:rPr>
          <w:rFonts w:ascii="Josefin Sans" w:hAnsi="Josefin Sans"/>
        </w:rPr>
        <w:t xml:space="preserve"> The subject line of the notification email.</w:t>
      </w:r>
    </w:p>
    <w:p w:rsidR="00DB60FF" w:rsidRPr="00016A7C" w:rsidRDefault="00DB60FF" w:rsidP="00DB60FF">
      <w:pPr>
        <w:rPr>
          <w:rFonts w:ascii="Josefin Sans" w:hAnsi="Josefin Sans"/>
        </w:rPr>
      </w:pPr>
      <w:r w:rsidRPr="00016A7C">
        <w:rPr>
          <w:rFonts w:ascii="Josefin Sans" w:hAnsi="Josefin Sans"/>
        </w:rPr>
        <w:t>The Artifact Fields will let you configure which fields will cause this notification to send an email notification:</w:t>
      </w:r>
    </w:p>
    <w:p w:rsidR="00DB60FF" w:rsidRPr="00016A7C" w:rsidRDefault="00317225" w:rsidP="00DB60FF">
      <w:pPr>
        <w:rPr>
          <w:rFonts w:ascii="Josefin Sans" w:hAnsi="Josefin Sans"/>
        </w:rPr>
      </w:pPr>
      <w:r>
        <w:rPr>
          <w:noProof/>
        </w:rPr>
        <w:drawing>
          <wp:inline distT="0" distB="0" distL="0" distR="0">
            <wp:extent cx="4438650" cy="528637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38650" cy="5286375"/>
                    </a:xfrm>
                    <a:prstGeom prst="rect">
                      <a:avLst/>
                    </a:prstGeom>
                    <a:noFill/>
                    <a:ln>
                      <a:noFill/>
                    </a:ln>
                  </pic:spPr>
                </pic:pic>
              </a:graphicData>
            </a:graphic>
          </wp:inline>
        </w:drawing>
      </w:r>
    </w:p>
    <w:p w:rsidR="00DB60FF" w:rsidRPr="00016A7C" w:rsidRDefault="00DB60FF" w:rsidP="00DB60FF">
      <w:pPr>
        <w:rPr>
          <w:rFonts w:ascii="Josefin Sans" w:hAnsi="Josefin Sans"/>
        </w:rPr>
      </w:pPr>
      <w:r w:rsidRPr="00016A7C">
        <w:rPr>
          <w:rFonts w:ascii="Josefin Sans" w:hAnsi="Josefin Sans"/>
        </w:rPr>
        <w:t xml:space="preserve">Selected fields are treated in an OR-based query, so that if you have two or more fields checked for an event, the event will send a notification if </w:t>
      </w:r>
      <w:r w:rsidRPr="00016A7C">
        <w:rPr>
          <w:rFonts w:ascii="Josefin Sans" w:hAnsi="Josefin Sans"/>
          <w:b/>
        </w:rPr>
        <w:t>either</w:t>
      </w:r>
      <w:r w:rsidRPr="00016A7C">
        <w:rPr>
          <w:rFonts w:ascii="Josefin Sans" w:hAnsi="Josefin Sans"/>
        </w:rPr>
        <w:t xml:space="preserve"> of the two fields are changed. Depending on the artifact type configured above, the available fields will vary.</w:t>
      </w:r>
    </w:p>
    <w:p w:rsidR="00DB60FF" w:rsidRPr="00016A7C" w:rsidRDefault="00DB60FF" w:rsidP="00DB60FF">
      <w:pPr>
        <w:rPr>
          <w:rFonts w:ascii="Josefin Sans" w:hAnsi="Josefin Sans"/>
        </w:rPr>
      </w:pPr>
      <w:r w:rsidRPr="00016A7C">
        <w:rPr>
          <w:rFonts w:ascii="Josefin Sans" w:hAnsi="Josefin Sans"/>
        </w:rPr>
        <w:t>The last section is the configuration of whom to send the notifications to:</w:t>
      </w:r>
    </w:p>
    <w:p w:rsidR="00DB60FF" w:rsidRPr="00016A7C" w:rsidRDefault="00317225" w:rsidP="00DB60FF">
      <w:pPr>
        <w:rPr>
          <w:rFonts w:ascii="Josefin Sans" w:hAnsi="Josefin Sans"/>
          <w:noProof/>
        </w:rPr>
      </w:pPr>
      <w:r>
        <w:rPr>
          <w:noProof/>
        </w:rPr>
        <w:lastRenderedPageBreak/>
        <w:drawing>
          <wp:inline distT="0" distB="0" distL="0" distR="0">
            <wp:extent cx="5095875" cy="40100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95875" cy="4010025"/>
                    </a:xfrm>
                    <a:prstGeom prst="rect">
                      <a:avLst/>
                    </a:prstGeom>
                    <a:noFill/>
                    <a:ln>
                      <a:noFill/>
                    </a:ln>
                  </pic:spPr>
                </pic:pic>
              </a:graphicData>
            </a:graphic>
          </wp:inline>
        </w:drawing>
      </w:r>
    </w:p>
    <w:p w:rsidR="00DB60FF" w:rsidRPr="00016A7C" w:rsidRDefault="00DB60FF" w:rsidP="00DB60FF">
      <w:pPr>
        <w:rPr>
          <w:rFonts w:ascii="Josefin Sans" w:hAnsi="Josefin Sans"/>
          <w:noProof/>
        </w:rPr>
      </w:pPr>
      <w:r w:rsidRPr="00016A7C">
        <w:rPr>
          <w:rFonts w:ascii="Josefin Sans" w:hAnsi="Josefin Sans"/>
          <w:noProof/>
        </w:rPr>
        <w:t xml:space="preserve">If a user belongs to more than one group or they have manually signed up to receive notifications to any changes in the artifact, they will only receive one notification for the artifact change. </w:t>
      </w:r>
    </w:p>
    <w:p w:rsidR="00DB60FF" w:rsidRPr="00016A7C" w:rsidRDefault="00DB60FF" w:rsidP="00DB60FF">
      <w:pPr>
        <w:rPr>
          <w:rFonts w:ascii="Josefin Sans" w:hAnsi="Josefin Sans"/>
        </w:rPr>
      </w:pPr>
    </w:p>
    <w:p w:rsidR="00DB60FF" w:rsidRPr="00016A7C" w:rsidRDefault="00DB60FF" w:rsidP="00DB60FF">
      <w:pPr>
        <w:pStyle w:val="Heading1"/>
      </w:pPr>
      <w:r w:rsidRPr="00016A7C">
        <w:br w:type="page"/>
      </w:r>
      <w:bookmarkStart w:id="27" w:name="_Toc6571738"/>
      <w:r w:rsidRPr="00016A7C">
        <w:lastRenderedPageBreak/>
        <w:t>4. Appendices</w:t>
      </w:r>
      <w:bookmarkEnd w:id="27"/>
    </w:p>
    <w:p w:rsidR="00DB60FF" w:rsidRPr="00016A7C" w:rsidRDefault="005760D9" w:rsidP="005760D9">
      <w:pPr>
        <w:rPr>
          <w:rFonts w:ascii="Josefin Sans" w:hAnsi="Josefin Sans"/>
        </w:rPr>
      </w:pPr>
      <w:r>
        <w:rPr>
          <w:rFonts w:ascii="Josefin Sans" w:hAnsi="Josefin Sans"/>
        </w:rPr>
        <w:t>There are no appendices at this time.</w:t>
      </w:r>
      <w:r w:rsidRPr="00016A7C">
        <w:rPr>
          <w:rFonts w:ascii="Josefin Sans" w:hAnsi="Josefin Sans"/>
        </w:rPr>
        <w:t xml:space="preserve"> </w:t>
      </w:r>
    </w:p>
    <w:p w:rsidR="00DB60FF" w:rsidRPr="00016A7C" w:rsidRDefault="00DB60FF" w:rsidP="00DB60FF">
      <w:pPr>
        <w:pStyle w:val="Heading4"/>
        <w:rPr>
          <w:rFonts w:ascii="Josefin Sans" w:hAnsi="Josefin Sans"/>
        </w:rPr>
      </w:pPr>
      <w:r w:rsidRPr="00016A7C">
        <w:rPr>
          <w:rFonts w:ascii="Josefin Sans" w:hAnsi="Josefin Sans"/>
        </w:rPr>
        <w:br w:type="page"/>
      </w:r>
      <w:r w:rsidRPr="00016A7C">
        <w:rPr>
          <w:rFonts w:ascii="Josefin Sans" w:hAnsi="Josefin Sans"/>
        </w:rPr>
        <w:lastRenderedPageBreak/>
        <w:t>Legal Notices</w:t>
      </w:r>
    </w:p>
    <w:p w:rsidR="00DB60FF" w:rsidRPr="00016A7C" w:rsidRDefault="00DB60FF" w:rsidP="00DB60FF">
      <w:pPr>
        <w:rPr>
          <w:rFonts w:ascii="Josefin Sans" w:hAnsi="Josefin Sans"/>
        </w:rPr>
      </w:pPr>
      <w:r w:rsidRPr="00016A7C">
        <w:rPr>
          <w:rFonts w:ascii="Josefin Sans" w:hAnsi="Josefin Sans"/>
        </w:rPr>
        <w:t>This publication is provided as is without warranty of any kind, either express or implied, including, but not limited to, the implied warranties of merchantability, fitness for a particular purpose, or non-infringement.</w:t>
      </w:r>
    </w:p>
    <w:p w:rsidR="00DB60FF" w:rsidRPr="00016A7C" w:rsidRDefault="00DB60FF" w:rsidP="00DB60FF">
      <w:pPr>
        <w:rPr>
          <w:rFonts w:ascii="Josefin Sans" w:hAnsi="Josefin Sans"/>
        </w:rPr>
      </w:pPr>
      <w:r w:rsidRPr="00016A7C">
        <w:rPr>
          <w:rFonts w:ascii="Josefin Sans" w:hAnsi="Josefin Sans"/>
        </w:rPr>
        <w:t>This publication could include technical inaccuracies or typographical errors. Changes are periodically added to the information contained herein; these changes will be incorporated in new editions of the publication. Inflectra</w:t>
      </w:r>
      <w:r w:rsidRPr="00016A7C">
        <w:rPr>
          <w:rFonts w:ascii="Josefin Sans" w:hAnsi="Josefin Sans"/>
          <w:vertAlign w:val="superscript"/>
        </w:rPr>
        <w:t>®</w:t>
      </w:r>
      <w:r w:rsidRPr="00016A7C">
        <w:rPr>
          <w:rFonts w:ascii="Josefin Sans" w:hAnsi="Josefin Sans"/>
        </w:rPr>
        <w:t xml:space="preserve"> Corporation may make improvements and/or changes in the product(s) and/or program(s) and/or service(s) described in this publication at any time.</w:t>
      </w:r>
    </w:p>
    <w:p w:rsidR="00DB60FF" w:rsidRPr="00016A7C" w:rsidRDefault="00DB60FF" w:rsidP="00DB60FF">
      <w:pPr>
        <w:rPr>
          <w:rFonts w:ascii="Josefin Sans" w:hAnsi="Josefin Sans"/>
        </w:rPr>
      </w:pPr>
      <w:r w:rsidRPr="00016A7C">
        <w:rPr>
          <w:rFonts w:ascii="Josefin Sans" w:hAnsi="Josefin Sans"/>
        </w:rPr>
        <w:t>The sections in this guide that discuss internet web security are provided as suggestions and guidelines. Internet security is constantly evolving field, and our suggestions are no substitute for an up-to-date understanding of the vulnerabilities inherent in deploying internet or web applications, and Inflectra</w:t>
      </w:r>
      <w:r w:rsidRPr="00016A7C">
        <w:rPr>
          <w:rFonts w:ascii="Josefin Sans" w:hAnsi="Josefin Sans"/>
          <w:vertAlign w:val="superscript"/>
        </w:rPr>
        <w:t>®</w:t>
      </w:r>
      <w:r w:rsidRPr="00016A7C">
        <w:rPr>
          <w:rFonts w:ascii="Josefin Sans" w:hAnsi="Josefin Sans"/>
        </w:rPr>
        <w:t xml:space="preserve"> cannot be held liable for any losses due to breaches of security, compromise of data or other cyber-attacks that may result from following our recommendations.</w:t>
      </w:r>
    </w:p>
    <w:p w:rsidR="00DB60FF" w:rsidRPr="00016A7C" w:rsidRDefault="00DB60FF" w:rsidP="00DB60FF">
      <w:pPr>
        <w:rPr>
          <w:rFonts w:ascii="Josefin Sans" w:hAnsi="Josefin Sans"/>
        </w:rPr>
      </w:pPr>
      <w:r w:rsidRPr="00016A7C">
        <w:rPr>
          <w:rFonts w:ascii="Josefin Sans" w:hAnsi="Josefin Sans"/>
        </w:rPr>
        <w:t>The section of the manual that describes modifying the Windows System Registry (“Registry”) should only be attempted by experienced Windows administrators who are familiar with its organization and contents. Inflectra</w:t>
      </w:r>
      <w:r w:rsidRPr="00016A7C">
        <w:rPr>
          <w:rFonts w:ascii="Josefin Sans" w:hAnsi="Josefin Sans"/>
          <w:vertAlign w:val="superscript"/>
        </w:rPr>
        <w:t>®</w:t>
      </w:r>
      <w:r w:rsidRPr="00016A7C">
        <w:rPr>
          <w:rFonts w:ascii="Josefin Sans" w:hAnsi="Josefin Sans"/>
        </w:rPr>
        <w:t xml:space="preserve"> cannot be held liable for any losses due to damage to the system registry made by inexperienced personnel.</w:t>
      </w:r>
    </w:p>
    <w:p w:rsidR="00DB60FF" w:rsidRPr="00016A7C" w:rsidRDefault="00DB60FF" w:rsidP="00DB60FF">
      <w:pPr>
        <w:rPr>
          <w:rFonts w:ascii="Josefin Sans" w:hAnsi="Josefin Sans"/>
        </w:rPr>
      </w:pPr>
      <w:r w:rsidRPr="00016A7C">
        <w:rPr>
          <w:rFonts w:ascii="Josefin Sans" w:hAnsi="Josefin Sans"/>
        </w:rPr>
        <w:t>SpiraTest®, SpiraPlan®, SpiraTeam® and Inflectra</w:t>
      </w:r>
      <w:r w:rsidRPr="00016A7C">
        <w:rPr>
          <w:rFonts w:ascii="Josefin Sans" w:hAnsi="Josefin Sans"/>
          <w:vertAlign w:val="superscript"/>
        </w:rPr>
        <w:t>®</w:t>
      </w:r>
      <w:r w:rsidRPr="00016A7C">
        <w:rPr>
          <w:rFonts w:ascii="Josefin Sans" w:hAnsi="Josefin Sans"/>
        </w:rPr>
        <w:t xml:space="preserve"> are registered trademarks of Inflectra Corporation in the </w:t>
      </w:r>
      <w:smartTag w:uri="urn:schemas-microsoft-com:office:smarttags" w:element="place">
        <w:smartTag w:uri="urn:schemas-microsoft-com:office:smarttags" w:element="country-region">
          <w:r w:rsidRPr="00016A7C">
            <w:rPr>
              <w:rFonts w:ascii="Josefin Sans" w:hAnsi="Josefin Sans"/>
            </w:rPr>
            <w:t>United States of America</w:t>
          </w:r>
        </w:smartTag>
      </w:smartTag>
      <w:r w:rsidRPr="00016A7C">
        <w:rPr>
          <w:rFonts w:ascii="Josefin Sans" w:hAnsi="Josefin Sans"/>
        </w:rPr>
        <w:t xml:space="preserve"> and other countries. Microsoft®, Windows®, Explorer® and Microsoft Pro</w:t>
      </w:r>
      <w:r>
        <w:rPr>
          <w:rFonts w:ascii="Josefin Sans" w:hAnsi="Josefin Sans"/>
        </w:rPr>
        <w:t>je</w:t>
      </w:r>
      <w:r w:rsidRPr="00016A7C">
        <w:rPr>
          <w:rFonts w:ascii="Josefin Sans" w:hAnsi="Josefin Sans"/>
        </w:rPr>
        <w:t>ct® are registered trademarks of Microsoft Corporation. All other trademarks and product names are property of their respective holders.</w:t>
      </w:r>
    </w:p>
    <w:p w:rsidR="00DB60FF" w:rsidRPr="00016A7C" w:rsidRDefault="00DB60FF" w:rsidP="00DB60FF">
      <w:pPr>
        <w:rPr>
          <w:rFonts w:ascii="Josefin Sans" w:hAnsi="Josefin Sans"/>
        </w:rPr>
      </w:pPr>
      <w:r w:rsidRPr="00016A7C">
        <w:rPr>
          <w:rFonts w:ascii="Josefin Sans" w:hAnsi="Josefin Sans"/>
        </w:rPr>
        <w:t>Please send comments and questions to:</w:t>
      </w:r>
    </w:p>
    <w:p w:rsidR="00DB60FF" w:rsidRPr="00016A7C" w:rsidRDefault="00DB60FF" w:rsidP="00DB60FF">
      <w:pPr>
        <w:ind w:left="720"/>
        <w:rPr>
          <w:rFonts w:ascii="Josefin Sans" w:hAnsi="Josefin Sans"/>
        </w:rPr>
      </w:pPr>
      <w:r w:rsidRPr="00016A7C">
        <w:rPr>
          <w:rFonts w:ascii="Josefin Sans" w:hAnsi="Josefin Sans"/>
        </w:rPr>
        <w:t>Technical Publications</w:t>
      </w:r>
    </w:p>
    <w:p w:rsidR="00DB60FF" w:rsidRPr="00016A7C" w:rsidRDefault="00DB60FF" w:rsidP="00DB60FF">
      <w:pPr>
        <w:ind w:left="720"/>
        <w:rPr>
          <w:rFonts w:ascii="Josefin Sans" w:hAnsi="Josefin Sans"/>
        </w:rPr>
      </w:pPr>
      <w:r w:rsidRPr="00016A7C">
        <w:rPr>
          <w:rFonts w:ascii="Josefin Sans" w:hAnsi="Josefin Sans"/>
        </w:rPr>
        <w:t>Inflectra Corporation</w:t>
      </w:r>
    </w:p>
    <w:p w:rsidR="00DB60FF" w:rsidRPr="00016A7C" w:rsidRDefault="00DB60FF" w:rsidP="00DB60FF">
      <w:pPr>
        <w:ind w:left="720"/>
        <w:rPr>
          <w:rFonts w:ascii="Josefin Sans" w:hAnsi="Josefin Sans"/>
        </w:rPr>
      </w:pPr>
      <w:smartTag w:uri="urn:schemas-microsoft-com:office:smarttags" w:element="Street">
        <w:smartTag w:uri="urn:schemas-microsoft-com:office:smarttags" w:element="address">
          <w:r w:rsidRPr="00016A7C">
            <w:rPr>
              <w:rFonts w:ascii="Josefin Sans" w:hAnsi="Josefin Sans"/>
            </w:rPr>
            <w:t>8121 Georgia Ave</w:t>
          </w:r>
        </w:smartTag>
      </w:smartTag>
    </w:p>
    <w:p w:rsidR="00DB60FF" w:rsidRPr="00016A7C" w:rsidRDefault="00DB60FF" w:rsidP="00DB60FF">
      <w:pPr>
        <w:ind w:left="720"/>
        <w:rPr>
          <w:rFonts w:ascii="Josefin Sans" w:hAnsi="Josefin Sans"/>
        </w:rPr>
      </w:pPr>
      <w:smartTag w:uri="urn:schemas-microsoft-com:office:smarttags" w:element="address">
        <w:smartTag w:uri="urn:schemas-microsoft-com:office:smarttags" w:element="Street">
          <w:r w:rsidRPr="00016A7C">
            <w:rPr>
              <w:rFonts w:ascii="Josefin Sans" w:hAnsi="Josefin Sans"/>
            </w:rPr>
            <w:t>Suite</w:t>
          </w:r>
        </w:smartTag>
        <w:r w:rsidRPr="00016A7C">
          <w:rPr>
            <w:rFonts w:ascii="Josefin Sans" w:hAnsi="Josefin Sans"/>
          </w:rPr>
          <w:t xml:space="preserve"> 504</w:t>
        </w:r>
      </w:smartTag>
    </w:p>
    <w:p w:rsidR="00DB60FF" w:rsidRPr="00016A7C" w:rsidRDefault="00DB60FF" w:rsidP="00DB60FF">
      <w:pPr>
        <w:ind w:left="720"/>
        <w:rPr>
          <w:rFonts w:ascii="Josefin Sans" w:hAnsi="Josefin Sans"/>
          <w:lang w:val="da-DK"/>
        </w:rPr>
      </w:pPr>
      <w:r w:rsidRPr="00016A7C">
        <w:rPr>
          <w:rFonts w:ascii="Josefin Sans" w:hAnsi="Josefin Sans"/>
          <w:lang w:val="da-DK"/>
        </w:rPr>
        <w:t>Silver Spring, MD 20910</w:t>
      </w:r>
    </w:p>
    <w:p w:rsidR="00DB60FF" w:rsidRPr="00016A7C" w:rsidRDefault="00DB60FF" w:rsidP="00DB60FF">
      <w:pPr>
        <w:ind w:left="720"/>
        <w:rPr>
          <w:rFonts w:ascii="Josefin Sans" w:hAnsi="Josefin Sans"/>
          <w:lang w:val="da-DK"/>
        </w:rPr>
      </w:pPr>
      <w:r w:rsidRPr="00016A7C">
        <w:rPr>
          <w:rFonts w:ascii="Josefin Sans" w:hAnsi="Josefin Sans"/>
          <w:lang w:val="da-DK"/>
        </w:rPr>
        <w:t>U.S.A.</w:t>
      </w:r>
    </w:p>
    <w:p w:rsidR="00DB60FF" w:rsidRPr="00016A7C" w:rsidRDefault="00A772CB" w:rsidP="00DB60FF">
      <w:pPr>
        <w:ind w:left="720"/>
        <w:rPr>
          <w:rFonts w:ascii="Josefin Sans" w:hAnsi="Josefin Sans" w:cs="PalatinoLinotype-Italic"/>
          <w:i/>
          <w:iCs/>
          <w:lang w:val="da-DK"/>
        </w:rPr>
      </w:pPr>
      <w:hyperlink r:id="rId215" w:history="1">
        <w:r w:rsidR="00DB60FF" w:rsidRPr="00016A7C">
          <w:rPr>
            <w:rStyle w:val="Hyperlink"/>
            <w:rFonts w:ascii="Josefin Sans" w:hAnsi="Josefin Sans" w:cs="PalatinoLinotype-Italic"/>
            <w:i/>
            <w:iCs/>
            <w:lang w:val="da-DK"/>
          </w:rPr>
          <w:t>support@inflectra.com</w:t>
        </w:r>
      </w:hyperlink>
    </w:p>
    <w:p w:rsidR="00DB60FF" w:rsidRPr="00016A7C" w:rsidRDefault="00DB60FF" w:rsidP="00DB60FF">
      <w:pPr>
        <w:ind w:left="720"/>
        <w:rPr>
          <w:rFonts w:ascii="Josefin Sans" w:hAnsi="Josefin Sans" w:cs="PalatinoLinotype-Italic"/>
          <w:i/>
          <w:iCs/>
          <w:lang w:val="da-DK"/>
        </w:rPr>
      </w:pPr>
    </w:p>
    <w:p w:rsidR="00DB60FF" w:rsidRPr="00016A7C" w:rsidRDefault="00DB60FF" w:rsidP="00DB60FF">
      <w:pPr>
        <w:ind w:left="720"/>
        <w:rPr>
          <w:rFonts w:ascii="Josefin Sans" w:hAnsi="Josefin Sans" w:cs="PalatinoLinotype-Italic"/>
          <w:i/>
          <w:iCs/>
          <w:lang w:val="da-DK"/>
        </w:rPr>
      </w:pPr>
    </w:p>
    <w:p w:rsidR="00647765" w:rsidRPr="00DB60FF" w:rsidRDefault="00647765" w:rsidP="00DB60FF"/>
    <w:sectPr w:rsidR="00647765" w:rsidRPr="00DB60FF" w:rsidSect="00647765">
      <w:headerReference w:type="first" r:id="rId216"/>
      <w:footerReference w:type="first" r:id="rId217"/>
      <w:type w:val="continuous"/>
      <w:pgSz w:w="12240" w:h="15840"/>
      <w:pgMar w:top="1296"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ep="1" w:space="720" w:equalWidth="0">
        <w:col w:w="936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4469" w:rsidRDefault="00C44469">
      <w:r>
        <w:separator/>
      </w:r>
    </w:p>
  </w:endnote>
  <w:endnote w:type="continuationSeparator" w:id="0">
    <w:p w:rsidR="00C44469" w:rsidRDefault="00C444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Josefin Sans">
    <w:panose1 w:val="00000000000000000000"/>
    <w:charset w:val="00"/>
    <w:family w:val="auto"/>
    <w:pitch w:val="variable"/>
    <w:sig w:usb0="A00000AF" w:usb1="4000204A" w:usb2="00000000" w:usb3="00000000" w:csb0="00000193"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Linotype-Italic">
    <w:altName w:val="Palatino Linotype"/>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C76" w:rsidRDefault="00A772CB">
    <w:pPr>
      <w:pStyle w:val="Footer"/>
      <w:framePr w:wrap="around" w:vAnchor="text" w:hAnchor="margin" w:xAlign="right" w:y="1"/>
      <w:rPr>
        <w:rStyle w:val="PageNumber"/>
      </w:rPr>
    </w:pPr>
    <w:r>
      <w:rPr>
        <w:rStyle w:val="PageNumber"/>
      </w:rPr>
      <w:fldChar w:fldCharType="begin"/>
    </w:r>
    <w:r w:rsidR="00F07C76">
      <w:rPr>
        <w:rStyle w:val="PageNumber"/>
      </w:rPr>
      <w:instrText xml:space="preserve">PAGE  </w:instrText>
    </w:r>
    <w:r>
      <w:rPr>
        <w:rStyle w:val="PageNumber"/>
      </w:rPr>
      <w:fldChar w:fldCharType="end"/>
    </w:r>
  </w:p>
  <w:p w:rsidR="00F07C76" w:rsidRDefault="00F07C7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C76" w:rsidRDefault="00317225">
    <w:pPr>
      <w:pStyle w:val="Footer"/>
      <w:ind w:right="360"/>
    </w:pPr>
    <w:r>
      <w:rPr>
        <w:noProof/>
      </w:rPr>
      <mc:AlternateContent>
        <mc:Choice Requires="wps">
          <w:drawing>
            <wp:anchor distT="0" distB="0" distL="114300" distR="114300" simplePos="0" relativeHeight="251659264" behindDoc="0" locked="0" layoutInCell="1" allowOverlap="1">
              <wp:simplePos x="0" y="0"/>
              <wp:positionH relativeFrom="column">
                <wp:posOffset>-826135</wp:posOffset>
              </wp:positionH>
              <wp:positionV relativeFrom="paragraph">
                <wp:posOffset>-347345</wp:posOffset>
              </wp:positionV>
              <wp:extent cx="7148195" cy="457200"/>
              <wp:effectExtent l="2540" t="4445" r="2540" b="0"/>
              <wp:wrapNone/>
              <wp:docPr id="9"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DCB2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07C76" w:rsidRPr="00464E85" w:rsidRDefault="00F07C76">
                          <w:pPr>
                            <w:jc w:val="center"/>
                            <w:rPr>
                              <w:rFonts w:ascii="Josefin Sans" w:hAnsi="Josefin Sans"/>
                              <w:color w:val="FFFFFF"/>
                              <w:sz w:val="16"/>
                              <w:szCs w:val="16"/>
                            </w:rPr>
                          </w:pPr>
                          <w:r w:rsidRPr="00464E85">
                            <w:rPr>
                              <w:rStyle w:val="PageNumber"/>
                              <w:rFonts w:ascii="Josefin Sans" w:hAnsi="Josefin Sans"/>
                              <w:sz w:val="16"/>
                              <w:szCs w:val="16"/>
                            </w:rPr>
                            <w:t xml:space="preserve">Page </w:t>
                          </w:r>
                          <w:r w:rsidR="00A772CB" w:rsidRPr="00464E85">
                            <w:rPr>
                              <w:rStyle w:val="PageNumber"/>
                              <w:rFonts w:ascii="Josefin Sans" w:hAnsi="Josefin Sans"/>
                              <w:sz w:val="16"/>
                              <w:szCs w:val="16"/>
                            </w:rPr>
                            <w:fldChar w:fldCharType="begin"/>
                          </w:r>
                          <w:r w:rsidRPr="00464E85">
                            <w:rPr>
                              <w:rStyle w:val="PageNumber"/>
                              <w:rFonts w:ascii="Josefin Sans" w:hAnsi="Josefin Sans"/>
                              <w:sz w:val="16"/>
                              <w:szCs w:val="16"/>
                            </w:rPr>
                            <w:instrText xml:space="preserve"> PAGE </w:instrText>
                          </w:r>
                          <w:r w:rsidR="00A772CB" w:rsidRPr="00464E85">
                            <w:rPr>
                              <w:rStyle w:val="PageNumber"/>
                              <w:rFonts w:ascii="Josefin Sans" w:hAnsi="Josefin Sans"/>
                              <w:sz w:val="16"/>
                              <w:szCs w:val="16"/>
                            </w:rPr>
                            <w:fldChar w:fldCharType="separate"/>
                          </w:r>
                          <w:r w:rsidR="005760D9">
                            <w:rPr>
                              <w:rStyle w:val="PageNumber"/>
                              <w:rFonts w:ascii="Josefin Sans" w:hAnsi="Josefin Sans"/>
                              <w:noProof/>
                              <w:sz w:val="16"/>
                              <w:szCs w:val="16"/>
                            </w:rPr>
                            <w:t>2</w:t>
                          </w:r>
                          <w:r w:rsidR="00A772CB" w:rsidRPr="00464E85">
                            <w:rPr>
                              <w:rStyle w:val="PageNumber"/>
                              <w:rFonts w:ascii="Josefin Sans" w:hAnsi="Josefin Sans"/>
                              <w:sz w:val="16"/>
                              <w:szCs w:val="16"/>
                            </w:rPr>
                            <w:fldChar w:fldCharType="end"/>
                          </w:r>
                          <w:r w:rsidRPr="00464E85">
                            <w:rPr>
                              <w:rStyle w:val="PageNumber"/>
                              <w:rFonts w:ascii="Josefin Sans" w:hAnsi="Josefin Sans"/>
                              <w:sz w:val="16"/>
                              <w:szCs w:val="16"/>
                            </w:rPr>
                            <w:t xml:space="preserve"> of </w:t>
                          </w:r>
                          <w:r w:rsidR="00A772CB" w:rsidRPr="00464E85">
                            <w:rPr>
                              <w:rStyle w:val="PageNumber"/>
                              <w:rFonts w:ascii="Josefin Sans" w:hAnsi="Josefin Sans"/>
                              <w:sz w:val="16"/>
                              <w:szCs w:val="16"/>
                            </w:rPr>
                            <w:fldChar w:fldCharType="begin"/>
                          </w:r>
                          <w:r w:rsidRPr="00464E85">
                            <w:rPr>
                              <w:rStyle w:val="PageNumber"/>
                              <w:rFonts w:ascii="Josefin Sans" w:hAnsi="Josefin Sans"/>
                              <w:sz w:val="16"/>
                              <w:szCs w:val="16"/>
                            </w:rPr>
                            <w:instrText xml:space="preserve"> NUMPAGES </w:instrText>
                          </w:r>
                          <w:r w:rsidR="00A772CB" w:rsidRPr="00464E85">
                            <w:rPr>
                              <w:rStyle w:val="PageNumber"/>
                              <w:rFonts w:ascii="Josefin Sans" w:hAnsi="Josefin Sans"/>
                              <w:sz w:val="16"/>
                              <w:szCs w:val="16"/>
                            </w:rPr>
                            <w:fldChar w:fldCharType="separate"/>
                          </w:r>
                          <w:r w:rsidR="005760D9">
                            <w:rPr>
                              <w:rStyle w:val="PageNumber"/>
                              <w:rFonts w:ascii="Josefin Sans" w:hAnsi="Josefin Sans"/>
                              <w:noProof/>
                              <w:sz w:val="16"/>
                              <w:szCs w:val="16"/>
                            </w:rPr>
                            <w:t>146</w:t>
                          </w:r>
                          <w:r w:rsidR="00A772CB" w:rsidRPr="00464E85">
                            <w:rPr>
                              <w:rStyle w:val="PageNumber"/>
                              <w:rFonts w:ascii="Josefin Sans" w:hAnsi="Josefin Sans"/>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8" style="position:absolute;margin-left:-65.05pt;margin-top:-27.35pt;width:562.8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" fillcolor="#fdcb26" stroked="f">
              <v:textbox inset="0,12.96pt,0,0">
                <w:txbxContent>
                  <w:p w:rsidR="00F07C76" w:rsidRPr="00464E85" w:rsidRDefault="00F07C76">
                    <w:pPr>
                      <w:jc w:val="center"/>
                      <w:rPr>
                        <w:rFonts w:ascii="Josefin Sans" w:hAnsi="Josefin Sans"/>
                        <w:color w:val="FFFFFF"/>
                        <w:sz w:val="16"/>
                        <w:szCs w:val="16"/>
                      </w:rPr>
                    </w:pPr>
                    <w:r w:rsidRPr="00464E85">
                      <w:rPr>
                        <w:rStyle w:val="PageNumber"/>
                        <w:rFonts w:ascii="Josefin Sans" w:hAnsi="Josefin Sans"/>
                        <w:sz w:val="16"/>
                        <w:szCs w:val="16"/>
                      </w:rPr>
                      <w:t xml:space="preserve">Page </w:t>
                    </w:r>
                    <w:r w:rsidR="00A772CB" w:rsidRPr="00464E85">
                      <w:rPr>
                        <w:rStyle w:val="PageNumber"/>
                        <w:rFonts w:ascii="Josefin Sans" w:hAnsi="Josefin Sans"/>
                        <w:sz w:val="16"/>
                        <w:szCs w:val="16"/>
                      </w:rPr>
                      <w:fldChar w:fldCharType="begin"/>
                    </w:r>
                    <w:r w:rsidRPr="00464E85">
                      <w:rPr>
                        <w:rStyle w:val="PageNumber"/>
                        <w:rFonts w:ascii="Josefin Sans" w:hAnsi="Josefin Sans"/>
                        <w:sz w:val="16"/>
                        <w:szCs w:val="16"/>
                      </w:rPr>
                      <w:instrText xml:space="preserve"> PAGE </w:instrText>
                    </w:r>
                    <w:r w:rsidR="00A772CB" w:rsidRPr="00464E85">
                      <w:rPr>
                        <w:rStyle w:val="PageNumber"/>
                        <w:rFonts w:ascii="Josefin Sans" w:hAnsi="Josefin Sans"/>
                        <w:sz w:val="16"/>
                        <w:szCs w:val="16"/>
                      </w:rPr>
                      <w:fldChar w:fldCharType="separate"/>
                    </w:r>
                    <w:r w:rsidR="005760D9">
                      <w:rPr>
                        <w:rStyle w:val="PageNumber"/>
                        <w:rFonts w:ascii="Josefin Sans" w:hAnsi="Josefin Sans"/>
                        <w:noProof/>
                        <w:sz w:val="16"/>
                        <w:szCs w:val="16"/>
                      </w:rPr>
                      <w:t>2</w:t>
                    </w:r>
                    <w:r w:rsidR="00A772CB" w:rsidRPr="00464E85">
                      <w:rPr>
                        <w:rStyle w:val="PageNumber"/>
                        <w:rFonts w:ascii="Josefin Sans" w:hAnsi="Josefin Sans"/>
                        <w:sz w:val="16"/>
                        <w:szCs w:val="16"/>
                      </w:rPr>
                      <w:fldChar w:fldCharType="end"/>
                    </w:r>
                    <w:r w:rsidRPr="00464E85">
                      <w:rPr>
                        <w:rStyle w:val="PageNumber"/>
                        <w:rFonts w:ascii="Josefin Sans" w:hAnsi="Josefin Sans"/>
                        <w:sz w:val="16"/>
                        <w:szCs w:val="16"/>
                      </w:rPr>
                      <w:t xml:space="preserve"> of </w:t>
                    </w:r>
                    <w:r w:rsidR="00A772CB" w:rsidRPr="00464E85">
                      <w:rPr>
                        <w:rStyle w:val="PageNumber"/>
                        <w:rFonts w:ascii="Josefin Sans" w:hAnsi="Josefin Sans"/>
                        <w:sz w:val="16"/>
                        <w:szCs w:val="16"/>
                      </w:rPr>
                      <w:fldChar w:fldCharType="begin"/>
                    </w:r>
                    <w:r w:rsidRPr="00464E85">
                      <w:rPr>
                        <w:rStyle w:val="PageNumber"/>
                        <w:rFonts w:ascii="Josefin Sans" w:hAnsi="Josefin Sans"/>
                        <w:sz w:val="16"/>
                        <w:szCs w:val="16"/>
                      </w:rPr>
                      <w:instrText xml:space="preserve"> NUMPAGES </w:instrText>
                    </w:r>
                    <w:r w:rsidR="00A772CB" w:rsidRPr="00464E85">
                      <w:rPr>
                        <w:rStyle w:val="PageNumber"/>
                        <w:rFonts w:ascii="Josefin Sans" w:hAnsi="Josefin Sans"/>
                        <w:sz w:val="16"/>
                        <w:szCs w:val="16"/>
                      </w:rPr>
                      <w:fldChar w:fldCharType="separate"/>
                    </w:r>
                    <w:r w:rsidR="005760D9">
                      <w:rPr>
                        <w:rStyle w:val="PageNumber"/>
                        <w:rFonts w:ascii="Josefin Sans" w:hAnsi="Josefin Sans"/>
                        <w:noProof/>
                        <w:sz w:val="16"/>
                        <w:szCs w:val="16"/>
                      </w:rPr>
                      <w:t>146</w:t>
                    </w:r>
                    <w:r w:rsidR="00A772CB" w:rsidRPr="00464E85">
                      <w:rPr>
                        <w:rStyle w:val="PageNumber"/>
                        <w:rFonts w:ascii="Josefin Sans" w:hAnsi="Josefin Sans"/>
                        <w:sz w:val="16"/>
                        <w:szCs w:val="16"/>
                      </w:rPr>
                      <w:fldChar w:fldCharType="end"/>
                    </w:r>
                  </w:p>
                </w:txbxContent>
              </v:textbox>
            </v:rec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2976245</wp:posOffset>
              </wp:positionH>
              <wp:positionV relativeFrom="paragraph">
                <wp:posOffset>-156845</wp:posOffset>
              </wp:positionV>
              <wp:extent cx="3324225" cy="161925"/>
              <wp:effectExtent l="4445" t="4445" r="0" b="0"/>
              <wp:wrapNone/>
              <wp:docPr id="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7C76" w:rsidRPr="00464E85" w:rsidRDefault="00F07C76">
                          <w:pPr>
                            <w:jc w:val="right"/>
                            <w:rPr>
                              <w:rFonts w:ascii="Josefin Sans" w:hAnsi="Josefin Sans"/>
                              <w:sz w:val="16"/>
                              <w:szCs w:val="16"/>
                            </w:rPr>
                          </w:pPr>
                          <w:r w:rsidRPr="00464E85">
                            <w:rPr>
                              <w:rFonts w:ascii="Josefin Sans" w:hAnsi="Josefin Sans"/>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9" type="#_x0000_t202" style="position:absolute;margin-left:234.35pt;margin-top:-12.35pt;width:261.7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" filled="f" stroked="f">
              <v:textbox inset=",0,,0">
                <w:txbxContent>
                  <w:p w:rsidR="00F07C76" w:rsidRPr="00464E85" w:rsidRDefault="00F07C76">
                    <w:pPr>
                      <w:jc w:val="right"/>
                      <w:rPr>
                        <w:rFonts w:ascii="Josefin Sans" w:hAnsi="Josefin Sans"/>
                        <w:sz w:val="16"/>
                        <w:szCs w:val="16"/>
                      </w:rPr>
                    </w:pPr>
                    <w:r w:rsidRPr="00464E85">
                      <w:rPr>
                        <w:rFonts w:ascii="Josefin Sans" w:hAnsi="Josefin Sans"/>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-800100</wp:posOffset>
              </wp:positionH>
              <wp:positionV relativeFrom="paragraph">
                <wp:posOffset>-161290</wp:posOffset>
              </wp:positionV>
              <wp:extent cx="3324225" cy="161925"/>
              <wp:effectExtent l="0" t="0" r="0" b="0"/>
              <wp:wrapNone/>
              <wp:docPr id="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7C76" w:rsidRPr="00464E85" w:rsidRDefault="00F07C76">
                          <w:pPr>
                            <w:rPr>
                              <w:rFonts w:ascii="Josefin Sans" w:hAnsi="Josefin Sans"/>
                              <w:sz w:val="16"/>
                              <w:szCs w:val="16"/>
                            </w:rPr>
                          </w:pPr>
                          <w:r w:rsidRPr="00464E85">
                            <w:rPr>
                              <w:rFonts w:ascii="Josefin Sans" w:hAnsi="Josefin Sans"/>
                              <w:sz w:val="16"/>
                              <w:szCs w:val="16"/>
                            </w:rPr>
                            <w:t>© Copyright 2006-201</w:t>
                          </w:r>
                          <w:r>
                            <w:rPr>
                              <w:rFonts w:ascii="Josefin Sans" w:hAnsi="Josefin Sans"/>
                              <w:sz w:val="16"/>
                              <w:szCs w:val="16"/>
                            </w:rPr>
                            <w:t>9</w:t>
                          </w:r>
                          <w:r w:rsidRPr="00464E85">
                            <w:rPr>
                              <w:rFonts w:ascii="Josefin Sans" w:hAnsi="Josefin Sans"/>
                              <w:sz w:val="16"/>
                              <w:szCs w:val="16"/>
                            </w:rPr>
                            <w:t>,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0" type="#_x0000_t202" style="position:absolute;margin-left:-63pt;margin-top:-12.7pt;width:261.75pt;height:1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" filled="f" stroked="f">
              <v:textbox inset=",0,,0">
                <w:txbxContent>
                  <w:p w:rsidR="00F07C76" w:rsidRPr="00464E85" w:rsidRDefault="00F07C76">
                    <w:pPr>
                      <w:rPr>
                        <w:rFonts w:ascii="Josefin Sans" w:hAnsi="Josefin Sans"/>
                        <w:sz w:val="16"/>
                        <w:szCs w:val="16"/>
                      </w:rPr>
                    </w:pPr>
                    <w:r w:rsidRPr="00464E85">
                      <w:rPr>
                        <w:rFonts w:ascii="Josefin Sans" w:hAnsi="Josefin Sans"/>
                        <w:sz w:val="16"/>
                        <w:szCs w:val="16"/>
                      </w:rPr>
                      <w:t>© Copyright 2006-201</w:t>
                    </w:r>
                    <w:r>
                      <w:rPr>
                        <w:rFonts w:ascii="Josefin Sans" w:hAnsi="Josefin Sans"/>
                        <w:sz w:val="16"/>
                        <w:szCs w:val="16"/>
                      </w:rPr>
                      <w:t>9</w:t>
                    </w:r>
                    <w:r w:rsidRPr="00464E85">
                      <w:rPr>
                        <w:rFonts w:ascii="Josefin Sans" w:hAnsi="Josefin Sans"/>
                        <w:sz w:val="16"/>
                        <w:szCs w:val="16"/>
                      </w:rPr>
                      <w:t>, Inflectra Corporation</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C76" w:rsidRPr="00464E85" w:rsidRDefault="00317225" w:rsidP="00230FC7">
    <w:pPr>
      <w:pStyle w:val="Footer"/>
      <w:ind w:left="-540"/>
      <w:rPr>
        <w:rFonts w:ascii="Josefin Sans" w:hAnsi="Josefin Sans" w:cs="Arial"/>
        <w:b/>
      </w:rPr>
    </w:pPr>
    <w:r w:rsidRPr="00A772CB">
      <w:rPr>
        <w:rFonts w:ascii="Josefin Sans" w:hAnsi="Josefin Sans"/>
        <w:noProof/>
      </w:rPr>
      <w:drawing>
        <wp:anchor distT="0" distB="0" distL="114300" distR="114300" simplePos="0" relativeHeight="251662336" behindDoc="0" locked="0" layoutInCell="1" allowOverlap="1">
          <wp:simplePos x="0" y="0"/>
          <wp:positionH relativeFrom="margin">
            <wp:posOffset>3482975</wp:posOffset>
          </wp:positionH>
          <wp:positionV relativeFrom="margin">
            <wp:posOffset>7841615</wp:posOffset>
          </wp:positionV>
          <wp:extent cx="2756535" cy="935355"/>
          <wp:effectExtent l="0" t="0" r="0" b="0"/>
          <wp:wrapSquare wrapText="bothSides"/>
          <wp:docPr id="33" name="Picture 89" descr="2017 inflectra logo large_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7 inflectra logo large_white backgrou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56535" cy="935355"/>
                  </a:xfrm>
                  <a:prstGeom prst="rect">
                    <a:avLst/>
                  </a:prstGeom>
                  <a:noFill/>
                </pic:spPr>
              </pic:pic>
            </a:graphicData>
          </a:graphic>
          <wp14:sizeRelH relativeFrom="page">
            <wp14:pctWidth>0</wp14:pctWidth>
          </wp14:sizeRelH>
          <wp14:sizeRelV relativeFrom="page">
            <wp14:pctHeight>0</wp14:pctHeight>
          </wp14:sizeRelV>
        </wp:anchor>
      </w:drawing>
    </w:r>
    <w:r w:rsidR="00F07C76" w:rsidRPr="00464E85">
      <w:rPr>
        <w:rFonts w:ascii="Josefin Sans" w:hAnsi="Josefin Sans" w:cs="Arial"/>
        <w:b/>
      </w:rPr>
      <w:t>April 2019</w:t>
    </w:r>
  </w:p>
  <w:p w:rsidR="00F07C76" w:rsidRPr="00464E85" w:rsidRDefault="00F07C76">
    <w:pPr>
      <w:pStyle w:val="Footer"/>
      <w:ind w:left="-540"/>
      <w:rPr>
        <w:rFonts w:ascii="Josefin Sans" w:hAnsi="Josefin Sans"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C76" w:rsidRDefault="00F07C76">
    <w:pPr>
      <w:pStyle w:val="Footer"/>
      <w:rPr>
        <w:rFonts w:cs="Arial"/>
        <w:b/>
      </w:rPr>
    </w:pPr>
  </w:p>
  <w:p w:rsidR="00F07C76" w:rsidRDefault="00317225">
    <w:pPr>
      <w:pStyle w:val="Footer"/>
      <w:rPr>
        <w:rFonts w:cs="Arial"/>
        <w:b/>
      </w:rPr>
    </w:pPr>
    <w:r>
      <w:rPr>
        <w:rFonts w:cs="Arial"/>
        <w:b/>
        <w:noProof/>
      </w:rPr>
      <mc:AlternateContent>
        <mc:Choice Requires="wps">
          <w:drawing>
            <wp:anchor distT="0" distB="0" distL="114300" distR="114300" simplePos="0" relativeHeight="251656192" behindDoc="0" locked="0" layoutInCell="1" allowOverlap="1">
              <wp:simplePos x="0" y="0"/>
              <wp:positionH relativeFrom="column">
                <wp:posOffset>-835660</wp:posOffset>
              </wp:positionH>
              <wp:positionV relativeFrom="paragraph">
                <wp:posOffset>126365</wp:posOffset>
              </wp:positionV>
              <wp:extent cx="7148195" cy="457200"/>
              <wp:effectExtent l="2540" t="4445" r="2540" b="0"/>
              <wp:wrapNone/>
              <wp:docPr id="6"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DCB2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07C76" w:rsidRPr="00464E85" w:rsidRDefault="00F07C76">
                          <w:pPr>
                            <w:jc w:val="center"/>
                            <w:rPr>
                              <w:rFonts w:ascii="Josefin Sans" w:hAnsi="Josefin Sans"/>
                              <w:color w:val="FFFFFF"/>
                              <w:sz w:val="16"/>
                              <w:szCs w:val="16"/>
                            </w:rPr>
                          </w:pPr>
                          <w:r w:rsidRPr="00464E85">
                            <w:rPr>
                              <w:rStyle w:val="PageNumber"/>
                              <w:rFonts w:ascii="Josefin Sans" w:hAnsi="Josefin Sans"/>
                              <w:sz w:val="16"/>
                              <w:szCs w:val="16"/>
                            </w:rPr>
                            <w:t xml:space="preserve">Page </w:t>
                          </w:r>
                          <w:r w:rsidR="00A772CB" w:rsidRPr="00464E85">
                            <w:rPr>
                              <w:rStyle w:val="PageNumber"/>
                              <w:rFonts w:ascii="Josefin Sans" w:hAnsi="Josefin Sans"/>
                              <w:sz w:val="16"/>
                              <w:szCs w:val="16"/>
                            </w:rPr>
                            <w:fldChar w:fldCharType="begin"/>
                          </w:r>
                          <w:r w:rsidRPr="00464E85">
                            <w:rPr>
                              <w:rStyle w:val="PageNumber"/>
                              <w:rFonts w:ascii="Josefin Sans" w:hAnsi="Josefin Sans"/>
                              <w:sz w:val="16"/>
                              <w:szCs w:val="16"/>
                            </w:rPr>
                            <w:instrText xml:space="preserve"> PAGE </w:instrText>
                          </w:r>
                          <w:r w:rsidR="00A772CB" w:rsidRPr="00464E85">
                            <w:rPr>
                              <w:rStyle w:val="PageNumber"/>
                              <w:rFonts w:ascii="Josefin Sans" w:hAnsi="Josefin Sans"/>
                              <w:sz w:val="16"/>
                              <w:szCs w:val="16"/>
                            </w:rPr>
                            <w:fldChar w:fldCharType="separate"/>
                          </w:r>
                          <w:r w:rsidR="005760D9">
                            <w:rPr>
                              <w:rStyle w:val="PageNumber"/>
                              <w:rFonts w:ascii="Josefin Sans" w:hAnsi="Josefin Sans"/>
                              <w:noProof/>
                              <w:sz w:val="16"/>
                              <w:szCs w:val="16"/>
                            </w:rPr>
                            <w:t>1</w:t>
                          </w:r>
                          <w:r w:rsidR="00A772CB" w:rsidRPr="00464E85">
                            <w:rPr>
                              <w:rStyle w:val="PageNumber"/>
                              <w:rFonts w:ascii="Josefin Sans" w:hAnsi="Josefin Sans"/>
                              <w:sz w:val="16"/>
                              <w:szCs w:val="16"/>
                            </w:rPr>
                            <w:fldChar w:fldCharType="end"/>
                          </w:r>
                          <w:r w:rsidRPr="00464E85">
                            <w:rPr>
                              <w:rStyle w:val="PageNumber"/>
                              <w:rFonts w:ascii="Josefin Sans" w:hAnsi="Josefin Sans"/>
                              <w:sz w:val="16"/>
                              <w:szCs w:val="16"/>
                            </w:rPr>
                            <w:t xml:space="preserve"> of </w:t>
                          </w:r>
                          <w:r w:rsidR="00A772CB" w:rsidRPr="00464E85">
                            <w:rPr>
                              <w:rStyle w:val="PageNumber"/>
                              <w:rFonts w:ascii="Josefin Sans" w:hAnsi="Josefin Sans"/>
                              <w:sz w:val="16"/>
                              <w:szCs w:val="16"/>
                            </w:rPr>
                            <w:fldChar w:fldCharType="begin"/>
                          </w:r>
                          <w:r w:rsidRPr="00464E85">
                            <w:rPr>
                              <w:rStyle w:val="PageNumber"/>
                              <w:rFonts w:ascii="Josefin Sans" w:hAnsi="Josefin Sans"/>
                              <w:sz w:val="16"/>
                              <w:szCs w:val="16"/>
                            </w:rPr>
                            <w:instrText xml:space="preserve"> NUMPAGES </w:instrText>
                          </w:r>
                          <w:r w:rsidR="00A772CB" w:rsidRPr="00464E85">
                            <w:rPr>
                              <w:rStyle w:val="PageNumber"/>
                              <w:rFonts w:ascii="Josefin Sans" w:hAnsi="Josefin Sans"/>
                              <w:sz w:val="16"/>
                              <w:szCs w:val="16"/>
                            </w:rPr>
                            <w:fldChar w:fldCharType="separate"/>
                          </w:r>
                          <w:r w:rsidR="005760D9">
                            <w:rPr>
                              <w:rStyle w:val="PageNumber"/>
                              <w:rFonts w:ascii="Josefin Sans" w:hAnsi="Josefin Sans"/>
                              <w:noProof/>
                              <w:sz w:val="16"/>
                              <w:szCs w:val="16"/>
                            </w:rPr>
                            <w:t>146</w:t>
                          </w:r>
                          <w:r w:rsidR="00A772CB" w:rsidRPr="00464E85">
                            <w:rPr>
                              <w:rStyle w:val="PageNumber"/>
                              <w:rFonts w:ascii="Josefin Sans" w:hAnsi="Josefin Sans"/>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31" style="position:absolute;margin-left:-65.8pt;margin-top:9.95pt;width:562.85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" fillcolor="#fdcb26" stroked="f">
              <v:textbox inset="0,12.96pt,0,0">
                <w:txbxContent>
                  <w:p w:rsidR="00F07C76" w:rsidRPr="00464E85" w:rsidRDefault="00F07C76">
                    <w:pPr>
                      <w:jc w:val="center"/>
                      <w:rPr>
                        <w:rFonts w:ascii="Josefin Sans" w:hAnsi="Josefin Sans"/>
                        <w:color w:val="FFFFFF"/>
                        <w:sz w:val="16"/>
                        <w:szCs w:val="16"/>
                      </w:rPr>
                    </w:pPr>
                    <w:r w:rsidRPr="00464E85">
                      <w:rPr>
                        <w:rStyle w:val="PageNumber"/>
                        <w:rFonts w:ascii="Josefin Sans" w:hAnsi="Josefin Sans"/>
                        <w:sz w:val="16"/>
                        <w:szCs w:val="16"/>
                      </w:rPr>
                      <w:t xml:space="preserve">Page </w:t>
                    </w:r>
                    <w:r w:rsidR="00A772CB" w:rsidRPr="00464E85">
                      <w:rPr>
                        <w:rStyle w:val="PageNumber"/>
                        <w:rFonts w:ascii="Josefin Sans" w:hAnsi="Josefin Sans"/>
                        <w:sz w:val="16"/>
                        <w:szCs w:val="16"/>
                      </w:rPr>
                      <w:fldChar w:fldCharType="begin"/>
                    </w:r>
                    <w:r w:rsidRPr="00464E85">
                      <w:rPr>
                        <w:rStyle w:val="PageNumber"/>
                        <w:rFonts w:ascii="Josefin Sans" w:hAnsi="Josefin Sans"/>
                        <w:sz w:val="16"/>
                        <w:szCs w:val="16"/>
                      </w:rPr>
                      <w:instrText xml:space="preserve"> PAGE </w:instrText>
                    </w:r>
                    <w:r w:rsidR="00A772CB" w:rsidRPr="00464E85">
                      <w:rPr>
                        <w:rStyle w:val="PageNumber"/>
                        <w:rFonts w:ascii="Josefin Sans" w:hAnsi="Josefin Sans"/>
                        <w:sz w:val="16"/>
                        <w:szCs w:val="16"/>
                      </w:rPr>
                      <w:fldChar w:fldCharType="separate"/>
                    </w:r>
                    <w:r w:rsidR="005760D9">
                      <w:rPr>
                        <w:rStyle w:val="PageNumber"/>
                        <w:rFonts w:ascii="Josefin Sans" w:hAnsi="Josefin Sans"/>
                        <w:noProof/>
                        <w:sz w:val="16"/>
                        <w:szCs w:val="16"/>
                      </w:rPr>
                      <w:t>1</w:t>
                    </w:r>
                    <w:r w:rsidR="00A772CB" w:rsidRPr="00464E85">
                      <w:rPr>
                        <w:rStyle w:val="PageNumber"/>
                        <w:rFonts w:ascii="Josefin Sans" w:hAnsi="Josefin Sans"/>
                        <w:sz w:val="16"/>
                        <w:szCs w:val="16"/>
                      </w:rPr>
                      <w:fldChar w:fldCharType="end"/>
                    </w:r>
                    <w:r w:rsidRPr="00464E85">
                      <w:rPr>
                        <w:rStyle w:val="PageNumber"/>
                        <w:rFonts w:ascii="Josefin Sans" w:hAnsi="Josefin Sans"/>
                        <w:sz w:val="16"/>
                        <w:szCs w:val="16"/>
                      </w:rPr>
                      <w:t xml:space="preserve"> of </w:t>
                    </w:r>
                    <w:r w:rsidR="00A772CB" w:rsidRPr="00464E85">
                      <w:rPr>
                        <w:rStyle w:val="PageNumber"/>
                        <w:rFonts w:ascii="Josefin Sans" w:hAnsi="Josefin Sans"/>
                        <w:sz w:val="16"/>
                        <w:szCs w:val="16"/>
                      </w:rPr>
                      <w:fldChar w:fldCharType="begin"/>
                    </w:r>
                    <w:r w:rsidRPr="00464E85">
                      <w:rPr>
                        <w:rStyle w:val="PageNumber"/>
                        <w:rFonts w:ascii="Josefin Sans" w:hAnsi="Josefin Sans"/>
                        <w:sz w:val="16"/>
                        <w:szCs w:val="16"/>
                      </w:rPr>
                      <w:instrText xml:space="preserve"> NUMPAGES </w:instrText>
                    </w:r>
                    <w:r w:rsidR="00A772CB" w:rsidRPr="00464E85">
                      <w:rPr>
                        <w:rStyle w:val="PageNumber"/>
                        <w:rFonts w:ascii="Josefin Sans" w:hAnsi="Josefin Sans"/>
                        <w:sz w:val="16"/>
                        <w:szCs w:val="16"/>
                      </w:rPr>
                      <w:fldChar w:fldCharType="separate"/>
                    </w:r>
                    <w:r w:rsidR="005760D9">
                      <w:rPr>
                        <w:rStyle w:val="PageNumber"/>
                        <w:rFonts w:ascii="Josefin Sans" w:hAnsi="Josefin Sans"/>
                        <w:noProof/>
                        <w:sz w:val="16"/>
                        <w:szCs w:val="16"/>
                      </w:rPr>
                      <w:t>146</w:t>
                    </w:r>
                    <w:r w:rsidR="00A772CB" w:rsidRPr="00464E85">
                      <w:rPr>
                        <w:rStyle w:val="PageNumber"/>
                        <w:rFonts w:ascii="Josefin Sans" w:hAnsi="Josefin Sans"/>
                        <w:sz w:val="16"/>
                        <w:szCs w:val="16"/>
                      </w:rPr>
                      <w:fldChar w:fldCharType="end"/>
                    </w:r>
                  </w:p>
                </w:txbxContent>
              </v:textbox>
            </v:rect>
          </w:pict>
        </mc:Fallback>
      </mc:AlternateContent>
    </w:r>
  </w:p>
  <w:p w:rsidR="00F07C76" w:rsidRDefault="00317225">
    <w:pPr>
      <w:pStyle w:val="Footer"/>
      <w:rPr>
        <w:rFonts w:cs="Arial"/>
        <w:b/>
      </w:rPr>
    </w:pPr>
    <w:r>
      <w:rPr>
        <w:rFonts w:cs="Arial"/>
        <w:b/>
        <w:noProof/>
      </w:rPr>
      <mc:AlternateContent>
        <mc:Choice Requires="wps">
          <w:drawing>
            <wp:anchor distT="0" distB="0" distL="114300" distR="114300" simplePos="0" relativeHeight="251658240" behindDoc="0" locked="0" layoutInCell="1" allowOverlap="1">
              <wp:simplePos x="0" y="0"/>
              <wp:positionH relativeFrom="column">
                <wp:posOffset>2966720</wp:posOffset>
              </wp:positionH>
              <wp:positionV relativeFrom="paragraph">
                <wp:posOffset>80010</wp:posOffset>
              </wp:positionV>
              <wp:extent cx="3324225" cy="161925"/>
              <wp:effectExtent l="4445" t="4445" r="0" b="0"/>
              <wp:wrapNone/>
              <wp:docPr id="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7C76" w:rsidRPr="00464E85" w:rsidRDefault="00F07C76">
                          <w:pPr>
                            <w:jc w:val="right"/>
                            <w:rPr>
                              <w:rFonts w:ascii="Josefin Sans" w:hAnsi="Josefin Sans"/>
                              <w:sz w:val="16"/>
                              <w:szCs w:val="16"/>
                            </w:rPr>
                          </w:pPr>
                          <w:r w:rsidRPr="00464E85">
                            <w:rPr>
                              <w:rFonts w:ascii="Josefin Sans" w:hAnsi="Josefin Sans"/>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32" type="#_x0000_t202" style="position:absolute;margin-left:233.6pt;margin-top:6.3pt;width:261.75pt;height:1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I+HtAIAALk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" filled="f" stroked="f">
              <v:textbox inset=",0,,0">
                <w:txbxContent>
                  <w:p w:rsidR="00F07C76" w:rsidRPr="00464E85" w:rsidRDefault="00F07C76">
                    <w:pPr>
                      <w:jc w:val="right"/>
                      <w:rPr>
                        <w:rFonts w:ascii="Josefin Sans" w:hAnsi="Josefin Sans"/>
                        <w:sz w:val="16"/>
                        <w:szCs w:val="16"/>
                      </w:rPr>
                    </w:pPr>
                    <w:r w:rsidRPr="00464E85">
                      <w:rPr>
                        <w:rFonts w:ascii="Josefin Sans" w:hAnsi="Josefin Sans"/>
                        <w:sz w:val="16"/>
                        <w:szCs w:val="16"/>
                      </w:rPr>
                      <w:t>This document contains Inflectra proprietary information</w:t>
                    </w:r>
                  </w:p>
                </w:txbxContent>
              </v:textbox>
            </v:shape>
          </w:pict>
        </mc:Fallback>
      </mc:AlternateContent>
    </w:r>
    <w:r>
      <w:rPr>
        <w:rFonts w:cs="Arial"/>
        <w:b/>
        <w:noProof/>
      </w:rPr>
      <mc:AlternateContent>
        <mc:Choice Requires="wps">
          <w:drawing>
            <wp:anchor distT="0" distB="0" distL="114300" distR="114300" simplePos="0" relativeHeight="251657216" behindDoc="0" locked="0" layoutInCell="1" allowOverlap="1">
              <wp:simplePos x="0" y="0"/>
              <wp:positionH relativeFrom="column">
                <wp:posOffset>-809625</wp:posOffset>
              </wp:positionH>
              <wp:positionV relativeFrom="paragraph">
                <wp:posOffset>75565</wp:posOffset>
              </wp:positionV>
              <wp:extent cx="3324225" cy="161925"/>
              <wp:effectExtent l="0" t="0" r="0" b="0"/>
              <wp:wrapNone/>
              <wp:docPr id="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7C76" w:rsidRPr="00464E85" w:rsidRDefault="00F07C76">
                          <w:pPr>
                            <w:rPr>
                              <w:rFonts w:ascii="Josefin Sans" w:hAnsi="Josefin Sans"/>
                              <w:sz w:val="16"/>
                              <w:szCs w:val="16"/>
                            </w:rPr>
                          </w:pPr>
                          <w:r w:rsidRPr="00464E85">
                            <w:rPr>
                              <w:rFonts w:ascii="Josefin Sans" w:hAnsi="Josefin Sans"/>
                              <w:sz w:val="16"/>
                              <w:szCs w:val="16"/>
                            </w:rPr>
                            <w:t>© Copyright 2006-201</w:t>
                          </w:r>
                          <w:r>
                            <w:rPr>
                              <w:rFonts w:ascii="Josefin Sans" w:hAnsi="Josefin Sans"/>
                              <w:sz w:val="16"/>
                              <w:szCs w:val="16"/>
                            </w:rPr>
                            <w:t>9</w:t>
                          </w:r>
                          <w:r w:rsidRPr="00464E85">
                            <w:rPr>
                              <w:rFonts w:ascii="Josefin Sans" w:hAnsi="Josefin Sans"/>
                              <w:sz w:val="16"/>
                              <w:szCs w:val="16"/>
                            </w:rPr>
                            <w:t>,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33" type="#_x0000_t202" style="position:absolute;margin-left:-63.75pt;margin-top:5.95pt;width:261.75pt;height:1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jDtAIAALk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" filled="f" stroked="f">
              <v:textbox inset=",0,,0">
                <w:txbxContent>
                  <w:p w:rsidR="00F07C76" w:rsidRPr="00464E85" w:rsidRDefault="00F07C76">
                    <w:pPr>
                      <w:rPr>
                        <w:rFonts w:ascii="Josefin Sans" w:hAnsi="Josefin Sans"/>
                        <w:sz w:val="16"/>
                        <w:szCs w:val="16"/>
                      </w:rPr>
                    </w:pPr>
                    <w:r w:rsidRPr="00464E85">
                      <w:rPr>
                        <w:rFonts w:ascii="Josefin Sans" w:hAnsi="Josefin Sans"/>
                        <w:sz w:val="16"/>
                        <w:szCs w:val="16"/>
                      </w:rPr>
                      <w:t>© Copyright 2006-201</w:t>
                    </w:r>
                    <w:r>
                      <w:rPr>
                        <w:rFonts w:ascii="Josefin Sans" w:hAnsi="Josefin Sans"/>
                        <w:sz w:val="16"/>
                        <w:szCs w:val="16"/>
                      </w:rPr>
                      <w:t>9</w:t>
                    </w:r>
                    <w:r w:rsidRPr="00464E85">
                      <w:rPr>
                        <w:rFonts w:ascii="Josefin Sans" w:hAnsi="Josefin Sans"/>
                        <w:sz w:val="16"/>
                        <w:szCs w:val="16"/>
                      </w:rPr>
                      <w:t>, Inflectra Corporation</w:t>
                    </w:r>
                  </w:p>
                </w:txbxContent>
              </v:textbox>
            </v:shape>
          </w:pict>
        </mc:Fallback>
      </mc:AlternateContent>
    </w:r>
  </w:p>
  <w:p w:rsidR="00F07C76" w:rsidRDefault="00F07C76">
    <w:pPr>
      <w:pStyle w:val="Footer"/>
      <w:rPr>
        <w:rFonts w:cs="Arial"/>
        <w: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C76" w:rsidRDefault="00F07C76">
    <w:pPr>
      <w:pStyle w:val="Footer"/>
      <w:rPr>
        <w:rFonts w:cs="Arial"/>
        <w:b/>
      </w:rPr>
    </w:pPr>
  </w:p>
  <w:p w:rsidR="00F07C76" w:rsidRDefault="00317225">
    <w:pPr>
      <w:pStyle w:val="Footer"/>
      <w:rPr>
        <w:rFonts w:cs="Arial"/>
        <w:b/>
      </w:rPr>
    </w:pPr>
    <w:r>
      <w:rPr>
        <w:rFonts w:cs="Arial"/>
        <w:b/>
        <w:noProof/>
      </w:rPr>
      <mc:AlternateContent>
        <mc:Choice Requires="wps">
          <w:drawing>
            <wp:anchor distT="0" distB="0" distL="114300" distR="114300" simplePos="0" relativeHeight="251653120" behindDoc="0" locked="0" layoutInCell="1" allowOverlap="1">
              <wp:simplePos x="0" y="0"/>
              <wp:positionH relativeFrom="column">
                <wp:posOffset>-835660</wp:posOffset>
              </wp:positionH>
              <wp:positionV relativeFrom="paragraph">
                <wp:posOffset>126365</wp:posOffset>
              </wp:positionV>
              <wp:extent cx="7148195" cy="457200"/>
              <wp:effectExtent l="2540" t="2540" r="2540" b="0"/>
              <wp:wrapNone/>
              <wp:docPr id="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DCB2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07C76" w:rsidRDefault="00F07C76">
                          <w:pPr>
                            <w:jc w:val="center"/>
                            <w:rPr>
                              <w:color w:val="FFFFFF"/>
                              <w:sz w:val="16"/>
                              <w:szCs w:val="16"/>
                            </w:rPr>
                          </w:pPr>
                          <w:r>
                            <w:rPr>
                              <w:rStyle w:val="PageNumber"/>
                              <w:sz w:val="16"/>
                              <w:szCs w:val="16"/>
                            </w:rPr>
                            <w:t xml:space="preserve">Page </w:t>
                          </w:r>
                          <w:r w:rsidR="00A772CB">
                            <w:rPr>
                              <w:rStyle w:val="PageNumber"/>
                              <w:sz w:val="16"/>
                              <w:szCs w:val="16"/>
                            </w:rPr>
                            <w:fldChar w:fldCharType="begin"/>
                          </w:r>
                          <w:r>
                            <w:rPr>
                              <w:rStyle w:val="PageNumber"/>
                              <w:sz w:val="16"/>
                              <w:szCs w:val="16"/>
                            </w:rPr>
                            <w:instrText xml:space="preserve"> PAGE </w:instrText>
                          </w:r>
                          <w:r w:rsidR="00A772CB">
                            <w:rPr>
                              <w:rStyle w:val="PageNumber"/>
                              <w:sz w:val="16"/>
                              <w:szCs w:val="16"/>
                            </w:rPr>
                            <w:fldChar w:fldCharType="separate"/>
                          </w:r>
                          <w:r>
                            <w:rPr>
                              <w:rStyle w:val="PageNumber"/>
                              <w:noProof/>
                              <w:sz w:val="16"/>
                              <w:szCs w:val="16"/>
                            </w:rPr>
                            <w:t>1</w:t>
                          </w:r>
                          <w:r w:rsidR="00A772CB">
                            <w:rPr>
                              <w:rStyle w:val="PageNumber"/>
                              <w:sz w:val="16"/>
                              <w:szCs w:val="16"/>
                            </w:rPr>
                            <w:fldChar w:fldCharType="end"/>
                          </w:r>
                          <w:r>
                            <w:rPr>
                              <w:rStyle w:val="PageNumber"/>
                              <w:sz w:val="16"/>
                              <w:szCs w:val="16"/>
                            </w:rPr>
                            <w:t xml:space="preserve"> of </w:t>
                          </w:r>
                          <w:r w:rsidR="00A772CB">
                            <w:rPr>
                              <w:rStyle w:val="PageNumber"/>
                              <w:sz w:val="16"/>
                              <w:szCs w:val="16"/>
                            </w:rPr>
                            <w:fldChar w:fldCharType="begin"/>
                          </w:r>
                          <w:r>
                            <w:rPr>
                              <w:rStyle w:val="PageNumber"/>
                              <w:sz w:val="16"/>
                              <w:szCs w:val="16"/>
                            </w:rPr>
                            <w:instrText xml:space="preserve"> NUMPAGES </w:instrText>
                          </w:r>
                          <w:r w:rsidR="00A772CB">
                            <w:rPr>
                              <w:rStyle w:val="PageNumber"/>
                              <w:sz w:val="16"/>
                              <w:szCs w:val="16"/>
                            </w:rPr>
                            <w:fldChar w:fldCharType="separate"/>
                          </w:r>
                          <w:r>
                            <w:rPr>
                              <w:rStyle w:val="PageNumber"/>
                              <w:noProof/>
                              <w:sz w:val="16"/>
                              <w:szCs w:val="16"/>
                            </w:rPr>
                            <w:t>130</w:t>
                          </w:r>
                          <w:r w:rsidR="00A772CB">
                            <w:rPr>
                              <w:rStyle w:val="PageNumber"/>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4" style="position:absolute;margin-left:-65.8pt;margin-top:9.95pt;width:562.85pt;height:3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" fillcolor="#fdcb26" stroked="f">
              <v:textbox inset="0,12.96pt,0,0">
                <w:txbxContent>
                  <w:p w:rsidR="00F07C76" w:rsidRDefault="00F07C76">
                    <w:pPr>
                      <w:jc w:val="center"/>
                      <w:rPr>
                        <w:color w:val="FFFFFF"/>
                        <w:sz w:val="16"/>
                        <w:szCs w:val="16"/>
                      </w:rPr>
                    </w:pPr>
                    <w:r>
                      <w:rPr>
                        <w:rStyle w:val="PageNumber"/>
                        <w:sz w:val="16"/>
                        <w:szCs w:val="16"/>
                      </w:rPr>
                      <w:t xml:space="preserve">Page </w:t>
                    </w:r>
                    <w:r w:rsidR="00A772CB">
                      <w:rPr>
                        <w:rStyle w:val="PageNumber"/>
                        <w:sz w:val="16"/>
                        <w:szCs w:val="16"/>
                      </w:rPr>
                      <w:fldChar w:fldCharType="begin"/>
                    </w:r>
                    <w:r>
                      <w:rPr>
                        <w:rStyle w:val="PageNumber"/>
                        <w:sz w:val="16"/>
                        <w:szCs w:val="16"/>
                      </w:rPr>
                      <w:instrText xml:space="preserve"> PAGE </w:instrText>
                    </w:r>
                    <w:r w:rsidR="00A772CB">
                      <w:rPr>
                        <w:rStyle w:val="PageNumber"/>
                        <w:sz w:val="16"/>
                        <w:szCs w:val="16"/>
                      </w:rPr>
                      <w:fldChar w:fldCharType="separate"/>
                    </w:r>
                    <w:r>
                      <w:rPr>
                        <w:rStyle w:val="PageNumber"/>
                        <w:noProof/>
                        <w:sz w:val="16"/>
                        <w:szCs w:val="16"/>
                      </w:rPr>
                      <w:t>1</w:t>
                    </w:r>
                    <w:r w:rsidR="00A772CB">
                      <w:rPr>
                        <w:rStyle w:val="PageNumber"/>
                        <w:sz w:val="16"/>
                        <w:szCs w:val="16"/>
                      </w:rPr>
                      <w:fldChar w:fldCharType="end"/>
                    </w:r>
                    <w:r>
                      <w:rPr>
                        <w:rStyle w:val="PageNumber"/>
                        <w:sz w:val="16"/>
                        <w:szCs w:val="16"/>
                      </w:rPr>
                      <w:t xml:space="preserve"> of </w:t>
                    </w:r>
                    <w:r w:rsidR="00A772CB">
                      <w:rPr>
                        <w:rStyle w:val="PageNumber"/>
                        <w:sz w:val="16"/>
                        <w:szCs w:val="16"/>
                      </w:rPr>
                      <w:fldChar w:fldCharType="begin"/>
                    </w:r>
                    <w:r>
                      <w:rPr>
                        <w:rStyle w:val="PageNumber"/>
                        <w:sz w:val="16"/>
                        <w:szCs w:val="16"/>
                      </w:rPr>
                      <w:instrText xml:space="preserve"> NUMPAGES </w:instrText>
                    </w:r>
                    <w:r w:rsidR="00A772CB">
                      <w:rPr>
                        <w:rStyle w:val="PageNumber"/>
                        <w:sz w:val="16"/>
                        <w:szCs w:val="16"/>
                      </w:rPr>
                      <w:fldChar w:fldCharType="separate"/>
                    </w:r>
                    <w:r>
                      <w:rPr>
                        <w:rStyle w:val="PageNumber"/>
                        <w:noProof/>
                        <w:sz w:val="16"/>
                        <w:szCs w:val="16"/>
                      </w:rPr>
                      <w:t>130</w:t>
                    </w:r>
                    <w:r w:rsidR="00A772CB">
                      <w:rPr>
                        <w:rStyle w:val="PageNumber"/>
                        <w:sz w:val="16"/>
                        <w:szCs w:val="16"/>
                      </w:rPr>
                      <w:fldChar w:fldCharType="end"/>
                    </w:r>
                  </w:p>
                </w:txbxContent>
              </v:textbox>
            </v:rect>
          </w:pict>
        </mc:Fallback>
      </mc:AlternateContent>
    </w:r>
  </w:p>
  <w:p w:rsidR="00F07C76" w:rsidRDefault="00317225">
    <w:pPr>
      <w:pStyle w:val="Footer"/>
      <w:rPr>
        <w:rFonts w:cs="Arial"/>
        <w:b/>
      </w:rPr>
    </w:pPr>
    <w:r>
      <w:rPr>
        <w:rFonts w:cs="Arial"/>
        <w:b/>
        <w:noProof/>
      </w:rPr>
      <mc:AlternateContent>
        <mc:Choice Requires="wps">
          <w:drawing>
            <wp:anchor distT="0" distB="0" distL="114300" distR="114300" simplePos="0" relativeHeight="251655168" behindDoc="0" locked="0" layoutInCell="1" allowOverlap="1">
              <wp:simplePos x="0" y="0"/>
              <wp:positionH relativeFrom="column">
                <wp:posOffset>2966720</wp:posOffset>
              </wp:positionH>
              <wp:positionV relativeFrom="paragraph">
                <wp:posOffset>80010</wp:posOffset>
              </wp:positionV>
              <wp:extent cx="3324225" cy="161925"/>
              <wp:effectExtent l="4445" t="3810" r="0" b="0"/>
              <wp:wrapNone/>
              <wp:docPr id="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7C76" w:rsidRDefault="00F07C76">
                          <w:pPr>
                            <w:jc w:val="right"/>
                            <w:rPr>
                              <w:sz w:val="16"/>
                              <w:szCs w:val="16"/>
                            </w:rPr>
                          </w:pPr>
                          <w:r>
                            <w:rPr>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35" type="#_x0000_t202" style="position:absolute;margin-left:233.6pt;margin-top:6.3pt;width:261.75pt;height:1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ByMu8LtQIAALkF&#10;AAAOAAAAAAAAAAAAAAAAAC4CAABkcnMvZTJvRG9jLnhtbFBLAQItABQABgAIAAAAIQCVdw/b3gAA&#10;AAkBAAAPAAAAAAAAAAAAAAAAAA8FAABkcnMvZG93bnJldi54bWxQSwUGAAAAAAQABADzAAAAGgYA&#10;AAAA&#10;" filled="f" stroked="f">
              <v:textbox inset=",0,,0">
                <w:txbxContent>
                  <w:p w:rsidR="00F07C76" w:rsidRDefault="00F07C76">
                    <w:pPr>
                      <w:jc w:val="right"/>
                      <w:rPr>
                        <w:sz w:val="16"/>
                        <w:szCs w:val="16"/>
                      </w:rPr>
                    </w:pPr>
                    <w:r>
                      <w:rPr>
                        <w:sz w:val="16"/>
                        <w:szCs w:val="16"/>
                      </w:rPr>
                      <w:t>This document contains Inflectra proprietary information</w:t>
                    </w:r>
                  </w:p>
                </w:txbxContent>
              </v:textbox>
            </v:shape>
          </w:pict>
        </mc:Fallback>
      </mc:AlternateContent>
    </w:r>
    <w:r>
      <w:rPr>
        <w:rFonts w:cs="Arial"/>
        <w:b/>
        <w:noProof/>
      </w:rPr>
      <mc:AlternateContent>
        <mc:Choice Requires="wps">
          <w:drawing>
            <wp:anchor distT="0" distB="0" distL="114300" distR="114300" simplePos="0" relativeHeight="251654144" behindDoc="0" locked="0" layoutInCell="1" allowOverlap="1">
              <wp:simplePos x="0" y="0"/>
              <wp:positionH relativeFrom="column">
                <wp:posOffset>-809625</wp:posOffset>
              </wp:positionH>
              <wp:positionV relativeFrom="paragraph">
                <wp:posOffset>75565</wp:posOffset>
              </wp:positionV>
              <wp:extent cx="3324225" cy="161925"/>
              <wp:effectExtent l="0" t="0" r="0" b="635"/>
              <wp:wrapNone/>
              <wp:docPr id="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7C76" w:rsidRDefault="00F07C76">
                          <w:pPr>
                            <w:rPr>
                              <w:sz w:val="16"/>
                              <w:szCs w:val="16"/>
                            </w:rPr>
                          </w:pPr>
                          <w:r>
                            <w:rPr>
                              <w:sz w:val="16"/>
                              <w:szCs w:val="16"/>
                            </w:rPr>
                            <w:t>© Copyright 2006-2018,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6" type="#_x0000_t202" style="position:absolute;margin-left:-63.75pt;margin-top:5.95pt;width:261.75pt;height:12.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" filled="f" stroked="f">
              <v:textbox inset=",0,,0">
                <w:txbxContent>
                  <w:p w:rsidR="00F07C76" w:rsidRDefault="00F07C76">
                    <w:pPr>
                      <w:rPr>
                        <w:sz w:val="16"/>
                        <w:szCs w:val="16"/>
                      </w:rPr>
                    </w:pPr>
                    <w:r>
                      <w:rPr>
                        <w:sz w:val="16"/>
                        <w:szCs w:val="16"/>
                      </w:rPr>
                      <w:t>© Copyright 2006-2018, Inflectra Corporation</w:t>
                    </w:r>
                  </w:p>
                </w:txbxContent>
              </v:textbox>
            </v:shape>
          </w:pict>
        </mc:Fallback>
      </mc:AlternateContent>
    </w:r>
  </w:p>
  <w:p w:rsidR="00F07C76" w:rsidRDefault="00F07C76">
    <w:pPr>
      <w:pStyle w:val="Footer"/>
      <w:rPr>
        <w:rFonts w:cs="Arial"/>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4469" w:rsidRDefault="00C44469">
      <w:r>
        <w:separator/>
      </w:r>
    </w:p>
  </w:footnote>
  <w:footnote w:type="continuationSeparator" w:id="0">
    <w:p w:rsidR="00C44469" w:rsidRDefault="00C444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C76" w:rsidRDefault="00F07C7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C76" w:rsidRDefault="00F07C76">
    <w:pPr>
      <w:pStyle w:val="Header"/>
      <w:tabs>
        <w:tab w:val="clear" w:pos="8640"/>
        <w:tab w:val="right" w:pos="9180"/>
      </w:tabs>
      <w:ind w:right="-540"/>
      <w:jc w:val="right"/>
    </w:pPr>
  </w:p>
  <w:p w:rsidR="00F07C76" w:rsidRDefault="00F07C76">
    <w:pPr>
      <w:pStyle w:val="Header"/>
      <w:tabs>
        <w:tab w:val="clear" w:pos="8640"/>
        <w:tab w:val="right" w:pos="9180"/>
      </w:tabs>
      <w:ind w:right="-540"/>
      <w:jc w:val="right"/>
    </w:pPr>
  </w:p>
  <w:p w:rsidR="00F07C76" w:rsidRDefault="00F07C76">
    <w:pPr>
      <w:pStyle w:val="Header"/>
      <w:tabs>
        <w:tab w:val="clear" w:pos="8640"/>
        <w:tab w:val="right" w:pos="9180"/>
      </w:tabs>
      <w:ind w:right="-54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C76" w:rsidRDefault="00F07C76">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C76" w:rsidRDefault="00F07C7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90CD3"/>
    <w:multiLevelType w:val="hybridMultilevel"/>
    <w:tmpl w:val="494EC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5042D"/>
    <w:multiLevelType w:val="multilevel"/>
    <w:tmpl w:val="039E482C"/>
    <w:numStyleLink w:val="Bullets"/>
  </w:abstractNum>
  <w:abstractNum w:abstractNumId="2" w15:restartNumberingAfterBreak="0">
    <w:nsid w:val="04EE5D17"/>
    <w:multiLevelType w:val="hybridMultilevel"/>
    <w:tmpl w:val="2514E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B41CE"/>
    <w:multiLevelType w:val="hybridMultilevel"/>
    <w:tmpl w:val="81DA0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536E7"/>
    <w:multiLevelType w:val="hybridMultilevel"/>
    <w:tmpl w:val="02E68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54981"/>
    <w:multiLevelType w:val="hybridMultilevel"/>
    <w:tmpl w:val="58368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CF1989"/>
    <w:multiLevelType w:val="hybridMultilevel"/>
    <w:tmpl w:val="93828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8B63D2"/>
    <w:multiLevelType w:val="hybridMultilevel"/>
    <w:tmpl w:val="95FC8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C22F4"/>
    <w:multiLevelType w:val="hybridMultilevel"/>
    <w:tmpl w:val="44BEB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B6060"/>
    <w:multiLevelType w:val="hybridMultilevel"/>
    <w:tmpl w:val="2AAA3B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3B7B68"/>
    <w:multiLevelType w:val="multilevel"/>
    <w:tmpl w:val="4E54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E4C27"/>
    <w:multiLevelType w:val="multilevel"/>
    <w:tmpl w:val="039E482C"/>
    <w:numStyleLink w:val="Bullets"/>
  </w:abstractNum>
  <w:abstractNum w:abstractNumId="12" w15:restartNumberingAfterBreak="0">
    <w:nsid w:val="2CBE293C"/>
    <w:multiLevelType w:val="multilevel"/>
    <w:tmpl w:val="039E482C"/>
    <w:numStyleLink w:val="Bullets"/>
  </w:abstractNum>
  <w:abstractNum w:abstractNumId="13" w15:restartNumberingAfterBreak="0">
    <w:nsid w:val="2D596A92"/>
    <w:multiLevelType w:val="hybridMultilevel"/>
    <w:tmpl w:val="4BF67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752217"/>
    <w:multiLevelType w:val="hybridMultilevel"/>
    <w:tmpl w:val="7C5EB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BE7408"/>
    <w:multiLevelType w:val="hybridMultilevel"/>
    <w:tmpl w:val="6A40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38491E"/>
    <w:multiLevelType w:val="hybridMultilevel"/>
    <w:tmpl w:val="7EE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81537F"/>
    <w:multiLevelType w:val="hybridMultilevel"/>
    <w:tmpl w:val="E2045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1147FC"/>
    <w:multiLevelType w:val="hybridMultilevel"/>
    <w:tmpl w:val="8268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C4754"/>
    <w:multiLevelType w:val="hybridMultilevel"/>
    <w:tmpl w:val="25208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3A75CB"/>
    <w:multiLevelType w:val="hybridMultilevel"/>
    <w:tmpl w:val="1518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625CFF"/>
    <w:multiLevelType w:val="hybridMultilevel"/>
    <w:tmpl w:val="F26CA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557548"/>
    <w:multiLevelType w:val="hybridMultilevel"/>
    <w:tmpl w:val="15AEF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F614F0"/>
    <w:multiLevelType w:val="multilevel"/>
    <w:tmpl w:val="039E482C"/>
    <w:numStyleLink w:val="Bullets"/>
  </w:abstractNum>
  <w:abstractNum w:abstractNumId="24" w15:restartNumberingAfterBreak="0">
    <w:nsid w:val="52944EFE"/>
    <w:multiLevelType w:val="multilevel"/>
    <w:tmpl w:val="039E482C"/>
    <w:numStyleLink w:val="Bullets"/>
  </w:abstractNum>
  <w:abstractNum w:abstractNumId="25" w15:restartNumberingAfterBreak="0">
    <w:nsid w:val="5D52678C"/>
    <w:multiLevelType w:val="hybridMultilevel"/>
    <w:tmpl w:val="96BEA4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6F3C52"/>
    <w:multiLevelType w:val="hybridMultilevel"/>
    <w:tmpl w:val="A3CC3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190A29"/>
    <w:multiLevelType w:val="multilevel"/>
    <w:tmpl w:val="039E482C"/>
    <w:numStyleLink w:val="Bullets"/>
  </w:abstractNum>
  <w:abstractNum w:abstractNumId="28" w15:restartNumberingAfterBreak="0">
    <w:nsid w:val="68E321B9"/>
    <w:multiLevelType w:val="multilevel"/>
    <w:tmpl w:val="039E482C"/>
    <w:numStyleLink w:val="Bullets"/>
  </w:abstractNum>
  <w:abstractNum w:abstractNumId="29" w15:restartNumberingAfterBreak="0">
    <w:nsid w:val="6A481928"/>
    <w:multiLevelType w:val="hybridMultilevel"/>
    <w:tmpl w:val="8E6E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335573"/>
    <w:multiLevelType w:val="multilevel"/>
    <w:tmpl w:val="039E482C"/>
    <w:styleLink w:val="Bullets"/>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DA32884"/>
    <w:multiLevelType w:val="multilevel"/>
    <w:tmpl w:val="039E482C"/>
    <w:numStyleLink w:val="Bullets"/>
  </w:abstractNum>
  <w:abstractNum w:abstractNumId="32" w15:restartNumberingAfterBreak="0">
    <w:nsid w:val="7E263FC3"/>
    <w:multiLevelType w:val="hybridMultilevel"/>
    <w:tmpl w:val="B31E3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317C2E"/>
    <w:multiLevelType w:val="hybridMultilevel"/>
    <w:tmpl w:val="6F7C4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8"/>
  </w:num>
  <w:num w:numId="3">
    <w:abstractNumId w:val="23"/>
  </w:num>
  <w:num w:numId="4">
    <w:abstractNumId w:val="11"/>
  </w:num>
  <w:num w:numId="5">
    <w:abstractNumId w:val="31"/>
  </w:num>
  <w:num w:numId="6">
    <w:abstractNumId w:val="12"/>
  </w:num>
  <w:num w:numId="7">
    <w:abstractNumId w:val="27"/>
  </w:num>
  <w:num w:numId="8">
    <w:abstractNumId w:val="24"/>
  </w:num>
  <w:num w:numId="9">
    <w:abstractNumId w:val="1"/>
  </w:num>
  <w:num w:numId="10">
    <w:abstractNumId w:val="25"/>
  </w:num>
  <w:num w:numId="11">
    <w:abstractNumId w:val="21"/>
  </w:num>
  <w:num w:numId="12">
    <w:abstractNumId w:val="16"/>
  </w:num>
  <w:num w:numId="13">
    <w:abstractNumId w:val="9"/>
  </w:num>
  <w:num w:numId="14">
    <w:abstractNumId w:val="20"/>
  </w:num>
  <w:num w:numId="15">
    <w:abstractNumId w:val="0"/>
  </w:num>
  <w:num w:numId="16">
    <w:abstractNumId w:val="17"/>
  </w:num>
  <w:num w:numId="17">
    <w:abstractNumId w:val="32"/>
  </w:num>
  <w:num w:numId="18">
    <w:abstractNumId w:val="5"/>
  </w:num>
  <w:num w:numId="19">
    <w:abstractNumId w:val="14"/>
  </w:num>
  <w:num w:numId="20">
    <w:abstractNumId w:val="2"/>
  </w:num>
  <w:num w:numId="21">
    <w:abstractNumId w:val="8"/>
  </w:num>
  <w:num w:numId="22">
    <w:abstractNumId w:val="13"/>
  </w:num>
  <w:num w:numId="23">
    <w:abstractNumId w:val="29"/>
  </w:num>
  <w:num w:numId="24">
    <w:abstractNumId w:val="19"/>
  </w:num>
  <w:num w:numId="25">
    <w:abstractNumId w:val="7"/>
  </w:num>
  <w:num w:numId="26">
    <w:abstractNumId w:val="26"/>
  </w:num>
  <w:num w:numId="27">
    <w:abstractNumId w:val="18"/>
  </w:num>
  <w:num w:numId="28">
    <w:abstractNumId w:val="15"/>
  </w:num>
  <w:num w:numId="29">
    <w:abstractNumId w:val="10"/>
  </w:num>
  <w:num w:numId="30">
    <w:abstractNumId w:val="33"/>
  </w:num>
  <w:num w:numId="31">
    <w:abstractNumId w:val="22"/>
  </w:num>
  <w:num w:numId="32">
    <w:abstractNumId w:val="6"/>
  </w:num>
  <w:num w:numId="33">
    <w:abstractNumId w:val="3"/>
  </w:num>
  <w:num w:numId="34">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rawingGridVerticalSpacing w:val="187"/>
  <w:noPunctuationKerning/>
  <w:characterSpacingControl w:val="doNotCompress"/>
  <w:hdrShapeDefaults>
    <o:shapedefaults v:ext="edit" spidmax="2049">
      <o:colormru v:ext="edit" colors="#f96611,#f79910,#fdcb2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765"/>
    <w:rsid w:val="00002774"/>
    <w:rsid w:val="00002D92"/>
    <w:rsid w:val="000068E7"/>
    <w:rsid w:val="00013E7D"/>
    <w:rsid w:val="00015AD2"/>
    <w:rsid w:val="000171D1"/>
    <w:rsid w:val="000203B1"/>
    <w:rsid w:val="00022F72"/>
    <w:rsid w:val="00023A9A"/>
    <w:rsid w:val="00025574"/>
    <w:rsid w:val="00031536"/>
    <w:rsid w:val="0003330E"/>
    <w:rsid w:val="00036D57"/>
    <w:rsid w:val="00056BBA"/>
    <w:rsid w:val="00056E12"/>
    <w:rsid w:val="0006311F"/>
    <w:rsid w:val="00065384"/>
    <w:rsid w:val="0006737C"/>
    <w:rsid w:val="0008188C"/>
    <w:rsid w:val="00086352"/>
    <w:rsid w:val="000878EB"/>
    <w:rsid w:val="00087B4F"/>
    <w:rsid w:val="00090AD0"/>
    <w:rsid w:val="00092261"/>
    <w:rsid w:val="000A09B5"/>
    <w:rsid w:val="000A3393"/>
    <w:rsid w:val="000A6F4E"/>
    <w:rsid w:val="000B3D60"/>
    <w:rsid w:val="000B41E1"/>
    <w:rsid w:val="000B626A"/>
    <w:rsid w:val="000B76D6"/>
    <w:rsid w:val="000E0647"/>
    <w:rsid w:val="000E1206"/>
    <w:rsid w:val="000E191E"/>
    <w:rsid w:val="000E3443"/>
    <w:rsid w:val="000E4A99"/>
    <w:rsid w:val="000E5011"/>
    <w:rsid w:val="000F355D"/>
    <w:rsid w:val="00100E51"/>
    <w:rsid w:val="00112712"/>
    <w:rsid w:val="001148C9"/>
    <w:rsid w:val="001157BB"/>
    <w:rsid w:val="00120BC1"/>
    <w:rsid w:val="0012518D"/>
    <w:rsid w:val="00132F2A"/>
    <w:rsid w:val="001400D7"/>
    <w:rsid w:val="00144D7F"/>
    <w:rsid w:val="00150DE0"/>
    <w:rsid w:val="00156D19"/>
    <w:rsid w:val="00156D9B"/>
    <w:rsid w:val="0016053B"/>
    <w:rsid w:val="001636EC"/>
    <w:rsid w:val="00164C09"/>
    <w:rsid w:val="00165FB8"/>
    <w:rsid w:val="00172C38"/>
    <w:rsid w:val="0018013B"/>
    <w:rsid w:val="00181DED"/>
    <w:rsid w:val="00187E2A"/>
    <w:rsid w:val="00190306"/>
    <w:rsid w:val="00191886"/>
    <w:rsid w:val="0019640C"/>
    <w:rsid w:val="001A0C2D"/>
    <w:rsid w:val="001B607C"/>
    <w:rsid w:val="001B743A"/>
    <w:rsid w:val="001C0F99"/>
    <w:rsid w:val="001C2621"/>
    <w:rsid w:val="001E2AE4"/>
    <w:rsid w:val="001F1228"/>
    <w:rsid w:val="001F7A52"/>
    <w:rsid w:val="00202A4D"/>
    <w:rsid w:val="00202F2B"/>
    <w:rsid w:val="00212C74"/>
    <w:rsid w:val="00213DAB"/>
    <w:rsid w:val="00220F9B"/>
    <w:rsid w:val="002224F7"/>
    <w:rsid w:val="002309FF"/>
    <w:rsid w:val="00230FC7"/>
    <w:rsid w:val="00241C53"/>
    <w:rsid w:val="002438C7"/>
    <w:rsid w:val="0024587D"/>
    <w:rsid w:val="00246EE7"/>
    <w:rsid w:val="002550B0"/>
    <w:rsid w:val="00257F60"/>
    <w:rsid w:val="00265373"/>
    <w:rsid w:val="002656F6"/>
    <w:rsid w:val="00266E81"/>
    <w:rsid w:val="002769A4"/>
    <w:rsid w:val="0027705B"/>
    <w:rsid w:val="0027758B"/>
    <w:rsid w:val="00282B37"/>
    <w:rsid w:val="00286FFD"/>
    <w:rsid w:val="0029276F"/>
    <w:rsid w:val="002A56B4"/>
    <w:rsid w:val="002B1102"/>
    <w:rsid w:val="002B4CF0"/>
    <w:rsid w:val="002B62EE"/>
    <w:rsid w:val="002C1C11"/>
    <w:rsid w:val="002C4493"/>
    <w:rsid w:val="002C4A9D"/>
    <w:rsid w:val="002C4CC8"/>
    <w:rsid w:val="002C6E4F"/>
    <w:rsid w:val="002D13A4"/>
    <w:rsid w:val="002D1B86"/>
    <w:rsid w:val="002D252D"/>
    <w:rsid w:val="002E4BC8"/>
    <w:rsid w:val="002E4DB1"/>
    <w:rsid w:val="002F10FA"/>
    <w:rsid w:val="002F4609"/>
    <w:rsid w:val="002F68B9"/>
    <w:rsid w:val="003002A1"/>
    <w:rsid w:val="00302419"/>
    <w:rsid w:val="00307E0F"/>
    <w:rsid w:val="00310D20"/>
    <w:rsid w:val="003120E9"/>
    <w:rsid w:val="0031411D"/>
    <w:rsid w:val="00317225"/>
    <w:rsid w:val="003440B1"/>
    <w:rsid w:val="00344686"/>
    <w:rsid w:val="00353850"/>
    <w:rsid w:val="00360F97"/>
    <w:rsid w:val="0036368D"/>
    <w:rsid w:val="0036682E"/>
    <w:rsid w:val="00367E10"/>
    <w:rsid w:val="003737F5"/>
    <w:rsid w:val="003763A0"/>
    <w:rsid w:val="00376C6A"/>
    <w:rsid w:val="00395637"/>
    <w:rsid w:val="00396433"/>
    <w:rsid w:val="003A4D4D"/>
    <w:rsid w:val="003C11B1"/>
    <w:rsid w:val="003C1B28"/>
    <w:rsid w:val="003C39F8"/>
    <w:rsid w:val="003D04AA"/>
    <w:rsid w:val="003E0411"/>
    <w:rsid w:val="003E5207"/>
    <w:rsid w:val="003F7DA4"/>
    <w:rsid w:val="0040162B"/>
    <w:rsid w:val="004052DA"/>
    <w:rsid w:val="00416EA6"/>
    <w:rsid w:val="00420915"/>
    <w:rsid w:val="00422BA9"/>
    <w:rsid w:val="004238A0"/>
    <w:rsid w:val="00427353"/>
    <w:rsid w:val="00431391"/>
    <w:rsid w:val="004326D8"/>
    <w:rsid w:val="004358E4"/>
    <w:rsid w:val="00436661"/>
    <w:rsid w:val="004401E8"/>
    <w:rsid w:val="00455DDA"/>
    <w:rsid w:val="00455EBE"/>
    <w:rsid w:val="00456200"/>
    <w:rsid w:val="00463B3D"/>
    <w:rsid w:val="00482DDF"/>
    <w:rsid w:val="00484808"/>
    <w:rsid w:val="00486615"/>
    <w:rsid w:val="00491F46"/>
    <w:rsid w:val="0049260D"/>
    <w:rsid w:val="004934DB"/>
    <w:rsid w:val="0049689F"/>
    <w:rsid w:val="00496FA3"/>
    <w:rsid w:val="004A628C"/>
    <w:rsid w:val="004B37A2"/>
    <w:rsid w:val="004C4E2E"/>
    <w:rsid w:val="004C5326"/>
    <w:rsid w:val="004C6808"/>
    <w:rsid w:val="004D2BA8"/>
    <w:rsid w:val="004D3016"/>
    <w:rsid w:val="004D3FC4"/>
    <w:rsid w:val="004D7DA4"/>
    <w:rsid w:val="004E48CC"/>
    <w:rsid w:val="004F1558"/>
    <w:rsid w:val="004F2881"/>
    <w:rsid w:val="004F28E1"/>
    <w:rsid w:val="004F35A7"/>
    <w:rsid w:val="004F48BB"/>
    <w:rsid w:val="004F4FB7"/>
    <w:rsid w:val="004F5903"/>
    <w:rsid w:val="004F77AC"/>
    <w:rsid w:val="00501386"/>
    <w:rsid w:val="00504DF8"/>
    <w:rsid w:val="00511F04"/>
    <w:rsid w:val="00512254"/>
    <w:rsid w:val="0051466C"/>
    <w:rsid w:val="00517669"/>
    <w:rsid w:val="00527ADE"/>
    <w:rsid w:val="00531DDA"/>
    <w:rsid w:val="00540068"/>
    <w:rsid w:val="0054144B"/>
    <w:rsid w:val="00553923"/>
    <w:rsid w:val="00554057"/>
    <w:rsid w:val="00566F75"/>
    <w:rsid w:val="005672F9"/>
    <w:rsid w:val="005760D9"/>
    <w:rsid w:val="00576138"/>
    <w:rsid w:val="00581C0C"/>
    <w:rsid w:val="00587D00"/>
    <w:rsid w:val="005900C0"/>
    <w:rsid w:val="00591375"/>
    <w:rsid w:val="0059441C"/>
    <w:rsid w:val="00595F11"/>
    <w:rsid w:val="005A152E"/>
    <w:rsid w:val="005A43DF"/>
    <w:rsid w:val="005A4930"/>
    <w:rsid w:val="005B08AE"/>
    <w:rsid w:val="005B12A4"/>
    <w:rsid w:val="005B4D4C"/>
    <w:rsid w:val="005B68B0"/>
    <w:rsid w:val="005C0160"/>
    <w:rsid w:val="005C5624"/>
    <w:rsid w:val="005C793F"/>
    <w:rsid w:val="005D35E1"/>
    <w:rsid w:val="005D3E2B"/>
    <w:rsid w:val="005D75E0"/>
    <w:rsid w:val="005D7A03"/>
    <w:rsid w:val="005E0F58"/>
    <w:rsid w:val="005E2DB9"/>
    <w:rsid w:val="005E488F"/>
    <w:rsid w:val="005E6FF2"/>
    <w:rsid w:val="005F1F5D"/>
    <w:rsid w:val="005F2B6A"/>
    <w:rsid w:val="005F2E14"/>
    <w:rsid w:val="005F4112"/>
    <w:rsid w:val="005F6DF0"/>
    <w:rsid w:val="00600C5C"/>
    <w:rsid w:val="00601365"/>
    <w:rsid w:val="006071C9"/>
    <w:rsid w:val="00612668"/>
    <w:rsid w:val="00617645"/>
    <w:rsid w:val="0062136B"/>
    <w:rsid w:val="0062253C"/>
    <w:rsid w:val="0062385F"/>
    <w:rsid w:val="00625A9B"/>
    <w:rsid w:val="00635AD1"/>
    <w:rsid w:val="00643962"/>
    <w:rsid w:val="006441AB"/>
    <w:rsid w:val="0064548C"/>
    <w:rsid w:val="00647714"/>
    <w:rsid w:val="00647765"/>
    <w:rsid w:val="00652FC4"/>
    <w:rsid w:val="006537AA"/>
    <w:rsid w:val="00660620"/>
    <w:rsid w:val="00660A94"/>
    <w:rsid w:val="00660E4B"/>
    <w:rsid w:val="006623B6"/>
    <w:rsid w:val="006704D7"/>
    <w:rsid w:val="0067176F"/>
    <w:rsid w:val="00672ADD"/>
    <w:rsid w:val="00672E00"/>
    <w:rsid w:val="00674B82"/>
    <w:rsid w:val="006758BE"/>
    <w:rsid w:val="00680863"/>
    <w:rsid w:val="00682A93"/>
    <w:rsid w:val="00690C56"/>
    <w:rsid w:val="00691B17"/>
    <w:rsid w:val="00691C35"/>
    <w:rsid w:val="006965B5"/>
    <w:rsid w:val="00697FE3"/>
    <w:rsid w:val="006A5A37"/>
    <w:rsid w:val="006A6D7F"/>
    <w:rsid w:val="006A72A2"/>
    <w:rsid w:val="006A77E6"/>
    <w:rsid w:val="006B285E"/>
    <w:rsid w:val="006B6A6F"/>
    <w:rsid w:val="006B73C0"/>
    <w:rsid w:val="006E1413"/>
    <w:rsid w:val="006E4582"/>
    <w:rsid w:val="006E563E"/>
    <w:rsid w:val="006F43A1"/>
    <w:rsid w:val="006F46CE"/>
    <w:rsid w:val="006F563F"/>
    <w:rsid w:val="0070762A"/>
    <w:rsid w:val="00712307"/>
    <w:rsid w:val="00733687"/>
    <w:rsid w:val="007340F0"/>
    <w:rsid w:val="007366F6"/>
    <w:rsid w:val="00737B9B"/>
    <w:rsid w:val="007410EB"/>
    <w:rsid w:val="00745392"/>
    <w:rsid w:val="00750309"/>
    <w:rsid w:val="007513D7"/>
    <w:rsid w:val="0075213C"/>
    <w:rsid w:val="0075379D"/>
    <w:rsid w:val="007620AC"/>
    <w:rsid w:val="00762B37"/>
    <w:rsid w:val="00764D89"/>
    <w:rsid w:val="00771579"/>
    <w:rsid w:val="007731C5"/>
    <w:rsid w:val="00774EDE"/>
    <w:rsid w:val="007779A0"/>
    <w:rsid w:val="00797ABA"/>
    <w:rsid w:val="007A052F"/>
    <w:rsid w:val="007A5643"/>
    <w:rsid w:val="007B1060"/>
    <w:rsid w:val="007B339E"/>
    <w:rsid w:val="007B5809"/>
    <w:rsid w:val="007C13EE"/>
    <w:rsid w:val="007C1AEE"/>
    <w:rsid w:val="007C4139"/>
    <w:rsid w:val="007C4BE6"/>
    <w:rsid w:val="007D2E4C"/>
    <w:rsid w:val="007E1C35"/>
    <w:rsid w:val="007E5B18"/>
    <w:rsid w:val="007F2315"/>
    <w:rsid w:val="007F7096"/>
    <w:rsid w:val="007F788E"/>
    <w:rsid w:val="008004FD"/>
    <w:rsid w:val="00800626"/>
    <w:rsid w:val="00804834"/>
    <w:rsid w:val="00805468"/>
    <w:rsid w:val="0081028E"/>
    <w:rsid w:val="00813B63"/>
    <w:rsid w:val="00822686"/>
    <w:rsid w:val="0082331B"/>
    <w:rsid w:val="00825151"/>
    <w:rsid w:val="00830555"/>
    <w:rsid w:val="00830D07"/>
    <w:rsid w:val="00842C73"/>
    <w:rsid w:val="008447B6"/>
    <w:rsid w:val="0085414B"/>
    <w:rsid w:val="008549E4"/>
    <w:rsid w:val="00856279"/>
    <w:rsid w:val="00870F3A"/>
    <w:rsid w:val="00872158"/>
    <w:rsid w:val="00874270"/>
    <w:rsid w:val="00876FA1"/>
    <w:rsid w:val="00881EE4"/>
    <w:rsid w:val="0088285F"/>
    <w:rsid w:val="00885D25"/>
    <w:rsid w:val="008949D3"/>
    <w:rsid w:val="0089669B"/>
    <w:rsid w:val="008A2974"/>
    <w:rsid w:val="008A440C"/>
    <w:rsid w:val="008B3429"/>
    <w:rsid w:val="008C38E6"/>
    <w:rsid w:val="008C41D6"/>
    <w:rsid w:val="008C56BD"/>
    <w:rsid w:val="008D5AB4"/>
    <w:rsid w:val="008D6D29"/>
    <w:rsid w:val="008E1F11"/>
    <w:rsid w:val="008E24CB"/>
    <w:rsid w:val="008E6E0E"/>
    <w:rsid w:val="008F0154"/>
    <w:rsid w:val="00902ECF"/>
    <w:rsid w:val="00910521"/>
    <w:rsid w:val="00910D58"/>
    <w:rsid w:val="009173B0"/>
    <w:rsid w:val="00923ECA"/>
    <w:rsid w:val="0092594C"/>
    <w:rsid w:val="0093093C"/>
    <w:rsid w:val="00941DB0"/>
    <w:rsid w:val="0094255C"/>
    <w:rsid w:val="00946514"/>
    <w:rsid w:val="009565FB"/>
    <w:rsid w:val="00962738"/>
    <w:rsid w:val="00963947"/>
    <w:rsid w:val="00966830"/>
    <w:rsid w:val="00970433"/>
    <w:rsid w:val="00974585"/>
    <w:rsid w:val="009A1826"/>
    <w:rsid w:val="009A21EE"/>
    <w:rsid w:val="009A3C43"/>
    <w:rsid w:val="009A4721"/>
    <w:rsid w:val="009B0CCD"/>
    <w:rsid w:val="009C1B4C"/>
    <w:rsid w:val="009C415B"/>
    <w:rsid w:val="009C4D7D"/>
    <w:rsid w:val="009D0AD4"/>
    <w:rsid w:val="009D30E0"/>
    <w:rsid w:val="009D762E"/>
    <w:rsid w:val="009E145B"/>
    <w:rsid w:val="009E4581"/>
    <w:rsid w:val="009E652B"/>
    <w:rsid w:val="009F3299"/>
    <w:rsid w:val="009F641B"/>
    <w:rsid w:val="009F6849"/>
    <w:rsid w:val="009F75FB"/>
    <w:rsid w:val="00A00B1C"/>
    <w:rsid w:val="00A02B0B"/>
    <w:rsid w:val="00A113D6"/>
    <w:rsid w:val="00A146A7"/>
    <w:rsid w:val="00A17AFA"/>
    <w:rsid w:val="00A25146"/>
    <w:rsid w:val="00A2558E"/>
    <w:rsid w:val="00A35C08"/>
    <w:rsid w:val="00A37F8C"/>
    <w:rsid w:val="00A42DC5"/>
    <w:rsid w:val="00A473C3"/>
    <w:rsid w:val="00A51DAC"/>
    <w:rsid w:val="00A553BF"/>
    <w:rsid w:val="00A55A4D"/>
    <w:rsid w:val="00A72CD7"/>
    <w:rsid w:val="00A772CB"/>
    <w:rsid w:val="00A82606"/>
    <w:rsid w:val="00A827F3"/>
    <w:rsid w:val="00A838AC"/>
    <w:rsid w:val="00A93F98"/>
    <w:rsid w:val="00A95CBE"/>
    <w:rsid w:val="00A96B84"/>
    <w:rsid w:val="00AA0889"/>
    <w:rsid w:val="00AA21D4"/>
    <w:rsid w:val="00AB1AFB"/>
    <w:rsid w:val="00AB32F5"/>
    <w:rsid w:val="00AB4C1E"/>
    <w:rsid w:val="00AC1461"/>
    <w:rsid w:val="00AC6569"/>
    <w:rsid w:val="00AC7301"/>
    <w:rsid w:val="00AD2E93"/>
    <w:rsid w:val="00AE4B73"/>
    <w:rsid w:val="00AF25BF"/>
    <w:rsid w:val="00AF632D"/>
    <w:rsid w:val="00B04F81"/>
    <w:rsid w:val="00B053DD"/>
    <w:rsid w:val="00B1300F"/>
    <w:rsid w:val="00B13CAB"/>
    <w:rsid w:val="00B15C48"/>
    <w:rsid w:val="00B15C9A"/>
    <w:rsid w:val="00B16EB1"/>
    <w:rsid w:val="00B27F18"/>
    <w:rsid w:val="00B3207D"/>
    <w:rsid w:val="00B34928"/>
    <w:rsid w:val="00B3642F"/>
    <w:rsid w:val="00B477C0"/>
    <w:rsid w:val="00B50C50"/>
    <w:rsid w:val="00B52B86"/>
    <w:rsid w:val="00B546A3"/>
    <w:rsid w:val="00B6145C"/>
    <w:rsid w:val="00B65901"/>
    <w:rsid w:val="00B670C3"/>
    <w:rsid w:val="00B67DEB"/>
    <w:rsid w:val="00B72008"/>
    <w:rsid w:val="00B73025"/>
    <w:rsid w:val="00B73194"/>
    <w:rsid w:val="00B745FF"/>
    <w:rsid w:val="00B83984"/>
    <w:rsid w:val="00B84EB5"/>
    <w:rsid w:val="00B8542F"/>
    <w:rsid w:val="00B85FE4"/>
    <w:rsid w:val="00B87690"/>
    <w:rsid w:val="00B8795C"/>
    <w:rsid w:val="00B87ED2"/>
    <w:rsid w:val="00B87F75"/>
    <w:rsid w:val="00B938A3"/>
    <w:rsid w:val="00B95D72"/>
    <w:rsid w:val="00BA0863"/>
    <w:rsid w:val="00BA4783"/>
    <w:rsid w:val="00BA504C"/>
    <w:rsid w:val="00BB0B5D"/>
    <w:rsid w:val="00BB2AD7"/>
    <w:rsid w:val="00BB30A8"/>
    <w:rsid w:val="00BC388C"/>
    <w:rsid w:val="00BC6C3F"/>
    <w:rsid w:val="00BD0FDB"/>
    <w:rsid w:val="00BD1258"/>
    <w:rsid w:val="00BD7506"/>
    <w:rsid w:val="00BE1EB5"/>
    <w:rsid w:val="00BF11CB"/>
    <w:rsid w:val="00C04BFC"/>
    <w:rsid w:val="00C13282"/>
    <w:rsid w:val="00C21C68"/>
    <w:rsid w:val="00C273E4"/>
    <w:rsid w:val="00C44469"/>
    <w:rsid w:val="00C45716"/>
    <w:rsid w:val="00C563CF"/>
    <w:rsid w:val="00C60146"/>
    <w:rsid w:val="00C6267B"/>
    <w:rsid w:val="00C70E8C"/>
    <w:rsid w:val="00C73924"/>
    <w:rsid w:val="00C76DF3"/>
    <w:rsid w:val="00C772FA"/>
    <w:rsid w:val="00C816F2"/>
    <w:rsid w:val="00C84E8B"/>
    <w:rsid w:val="00C94009"/>
    <w:rsid w:val="00CA4765"/>
    <w:rsid w:val="00CA5E28"/>
    <w:rsid w:val="00CA7060"/>
    <w:rsid w:val="00CB0C9E"/>
    <w:rsid w:val="00CB25EB"/>
    <w:rsid w:val="00CC0790"/>
    <w:rsid w:val="00CC3D8D"/>
    <w:rsid w:val="00CD010F"/>
    <w:rsid w:val="00CD1104"/>
    <w:rsid w:val="00CD6D3B"/>
    <w:rsid w:val="00CE0DE9"/>
    <w:rsid w:val="00CE2411"/>
    <w:rsid w:val="00CE32D0"/>
    <w:rsid w:val="00CF357E"/>
    <w:rsid w:val="00CF5B18"/>
    <w:rsid w:val="00CF68B7"/>
    <w:rsid w:val="00D02976"/>
    <w:rsid w:val="00D14086"/>
    <w:rsid w:val="00D1742D"/>
    <w:rsid w:val="00D23B90"/>
    <w:rsid w:val="00D32D73"/>
    <w:rsid w:val="00D34D2D"/>
    <w:rsid w:val="00D41AA1"/>
    <w:rsid w:val="00D43F08"/>
    <w:rsid w:val="00D53212"/>
    <w:rsid w:val="00D6305E"/>
    <w:rsid w:val="00D656B6"/>
    <w:rsid w:val="00D67B32"/>
    <w:rsid w:val="00D847E9"/>
    <w:rsid w:val="00D871DA"/>
    <w:rsid w:val="00D9174C"/>
    <w:rsid w:val="00D941EB"/>
    <w:rsid w:val="00D94CFB"/>
    <w:rsid w:val="00D96C63"/>
    <w:rsid w:val="00D97376"/>
    <w:rsid w:val="00DA27B1"/>
    <w:rsid w:val="00DA2FD2"/>
    <w:rsid w:val="00DA4E9E"/>
    <w:rsid w:val="00DA51F5"/>
    <w:rsid w:val="00DB0F64"/>
    <w:rsid w:val="00DB4250"/>
    <w:rsid w:val="00DB60FF"/>
    <w:rsid w:val="00DD0548"/>
    <w:rsid w:val="00DD0D3E"/>
    <w:rsid w:val="00DD16F8"/>
    <w:rsid w:val="00DF7089"/>
    <w:rsid w:val="00E106EB"/>
    <w:rsid w:val="00E1094B"/>
    <w:rsid w:val="00E10C53"/>
    <w:rsid w:val="00E11252"/>
    <w:rsid w:val="00E11459"/>
    <w:rsid w:val="00E25F52"/>
    <w:rsid w:val="00E27348"/>
    <w:rsid w:val="00E30577"/>
    <w:rsid w:val="00E30852"/>
    <w:rsid w:val="00E34ADD"/>
    <w:rsid w:val="00E3680D"/>
    <w:rsid w:val="00E36C08"/>
    <w:rsid w:val="00E40345"/>
    <w:rsid w:val="00E421FC"/>
    <w:rsid w:val="00E46C9B"/>
    <w:rsid w:val="00E54E0D"/>
    <w:rsid w:val="00E63126"/>
    <w:rsid w:val="00E63954"/>
    <w:rsid w:val="00E6422C"/>
    <w:rsid w:val="00E65B17"/>
    <w:rsid w:val="00E719BC"/>
    <w:rsid w:val="00E80928"/>
    <w:rsid w:val="00E80E1F"/>
    <w:rsid w:val="00E83852"/>
    <w:rsid w:val="00E93CAF"/>
    <w:rsid w:val="00E94AFE"/>
    <w:rsid w:val="00E95C6F"/>
    <w:rsid w:val="00E96380"/>
    <w:rsid w:val="00E96F85"/>
    <w:rsid w:val="00EA1521"/>
    <w:rsid w:val="00EA2446"/>
    <w:rsid w:val="00EA338A"/>
    <w:rsid w:val="00EA4DAE"/>
    <w:rsid w:val="00EB350E"/>
    <w:rsid w:val="00EB5462"/>
    <w:rsid w:val="00EB57B7"/>
    <w:rsid w:val="00EC0853"/>
    <w:rsid w:val="00EC306E"/>
    <w:rsid w:val="00EC34B5"/>
    <w:rsid w:val="00ED56A3"/>
    <w:rsid w:val="00ED56D8"/>
    <w:rsid w:val="00EE3AE8"/>
    <w:rsid w:val="00EE5BBE"/>
    <w:rsid w:val="00EE64B7"/>
    <w:rsid w:val="00F02873"/>
    <w:rsid w:val="00F02E57"/>
    <w:rsid w:val="00F07C76"/>
    <w:rsid w:val="00F12019"/>
    <w:rsid w:val="00F12A61"/>
    <w:rsid w:val="00F15005"/>
    <w:rsid w:val="00F15844"/>
    <w:rsid w:val="00F225EB"/>
    <w:rsid w:val="00F23044"/>
    <w:rsid w:val="00F2669E"/>
    <w:rsid w:val="00F2785B"/>
    <w:rsid w:val="00F304C6"/>
    <w:rsid w:val="00F30D2A"/>
    <w:rsid w:val="00F3159D"/>
    <w:rsid w:val="00F45DF4"/>
    <w:rsid w:val="00F50950"/>
    <w:rsid w:val="00F60B40"/>
    <w:rsid w:val="00F621C0"/>
    <w:rsid w:val="00F6275F"/>
    <w:rsid w:val="00F656A1"/>
    <w:rsid w:val="00F72036"/>
    <w:rsid w:val="00F722D4"/>
    <w:rsid w:val="00F77B31"/>
    <w:rsid w:val="00F8128A"/>
    <w:rsid w:val="00F81D68"/>
    <w:rsid w:val="00F85A36"/>
    <w:rsid w:val="00F87C2D"/>
    <w:rsid w:val="00F94E34"/>
    <w:rsid w:val="00FA396A"/>
    <w:rsid w:val="00FB4651"/>
    <w:rsid w:val="00FB5F8B"/>
    <w:rsid w:val="00FC1307"/>
    <w:rsid w:val="00FC6298"/>
    <w:rsid w:val="00FD16C5"/>
    <w:rsid w:val="00FD5A85"/>
    <w:rsid w:val="00FD6A68"/>
    <w:rsid w:val="00FE02E6"/>
    <w:rsid w:val="00FE41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ountry-region"/>
  <w:shapeDefaults>
    <o:shapedefaults v:ext="edit" spidmax="2049">
      <o:colormru v:ext="edit" colors="#f96611,#f79910,#fdcb26"/>
    </o:shapedefaults>
    <o:shapelayout v:ext="edit">
      <o:idmap v:ext="edit" data="1"/>
    </o:shapelayout>
  </w:shapeDefaults>
  <w:decimalSymbol w:val="."/>
  <w:listSeparator w:val=","/>
  <w15:docId w15:val="{FCA13E3C-AB8D-44C9-A639-068D2DD2A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07A91"/>
    <w:pPr>
      <w:spacing w:after="120" w:line="264" w:lineRule="auto"/>
    </w:pPr>
    <w:rPr>
      <w:rFonts w:ascii="Arial" w:hAnsi="Arial"/>
    </w:rPr>
  </w:style>
  <w:style w:type="paragraph" w:styleId="Heading1">
    <w:name w:val="heading 1"/>
    <w:basedOn w:val="Normal"/>
    <w:next w:val="Normal"/>
    <w:link w:val="Heading1Char"/>
    <w:qFormat/>
    <w:rsid w:val="00B07A91"/>
    <w:pPr>
      <w:keepNext/>
      <w:spacing w:before="240" w:after="60"/>
      <w:outlineLvl w:val="0"/>
    </w:pPr>
    <w:rPr>
      <w:rFonts w:cs="Arial"/>
      <w:b/>
      <w:bCs/>
      <w:kern w:val="32"/>
      <w:sz w:val="28"/>
    </w:rPr>
  </w:style>
  <w:style w:type="paragraph" w:styleId="Heading2">
    <w:name w:val="heading 2"/>
    <w:basedOn w:val="Normal"/>
    <w:next w:val="Normal"/>
    <w:link w:val="Heading2Char"/>
    <w:qFormat/>
    <w:rsid w:val="00B07A91"/>
    <w:pPr>
      <w:keepNext/>
      <w:spacing w:before="240" w:after="60"/>
      <w:outlineLvl w:val="1"/>
    </w:pPr>
    <w:rPr>
      <w:rFonts w:cs="Arial"/>
      <w:bCs/>
      <w:i/>
      <w:iCs/>
      <w:sz w:val="24"/>
    </w:rPr>
  </w:style>
  <w:style w:type="paragraph" w:styleId="Heading3">
    <w:name w:val="heading 3"/>
    <w:basedOn w:val="Normal"/>
    <w:next w:val="Normal"/>
    <w:link w:val="Heading3Char"/>
    <w:qFormat/>
    <w:rsid w:val="00B07A91"/>
    <w:pPr>
      <w:keepNext/>
      <w:spacing w:before="240" w:after="60"/>
      <w:outlineLvl w:val="2"/>
    </w:pPr>
    <w:rPr>
      <w:rFonts w:cs="Arial"/>
      <w:b/>
      <w:bCs/>
    </w:rPr>
  </w:style>
  <w:style w:type="paragraph" w:styleId="Heading4">
    <w:name w:val="heading 4"/>
    <w:basedOn w:val="Normal"/>
    <w:next w:val="Normal"/>
    <w:link w:val="Heading4Char"/>
    <w:qFormat/>
    <w:rsid w:val="00B73025"/>
    <w:pPr>
      <w:keepNext/>
      <w:spacing w:before="240" w:after="6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07A91"/>
    <w:pPr>
      <w:tabs>
        <w:tab w:val="center" w:pos="4320"/>
        <w:tab w:val="right" w:pos="8640"/>
      </w:tabs>
    </w:pPr>
  </w:style>
  <w:style w:type="paragraph" w:styleId="Footer">
    <w:name w:val="footer"/>
    <w:basedOn w:val="Normal"/>
    <w:rsid w:val="00B07A91"/>
    <w:pPr>
      <w:tabs>
        <w:tab w:val="center" w:pos="4320"/>
        <w:tab w:val="right" w:pos="8640"/>
      </w:tabs>
    </w:pPr>
  </w:style>
  <w:style w:type="paragraph" w:styleId="Title">
    <w:name w:val="Title"/>
    <w:basedOn w:val="Normal"/>
    <w:next w:val="Normal"/>
    <w:qFormat/>
    <w:rsid w:val="00B07A91"/>
    <w:pPr>
      <w:pBdr>
        <w:bottom w:val="single" w:sz="8" w:space="1" w:color="auto"/>
      </w:pBdr>
      <w:spacing w:before="240" w:after="60"/>
      <w:outlineLvl w:val="0"/>
    </w:pPr>
    <w:rPr>
      <w:rFonts w:cs="Arial"/>
      <w:b/>
      <w:bCs/>
      <w:kern w:val="28"/>
      <w:szCs w:val="32"/>
    </w:rPr>
  </w:style>
  <w:style w:type="character" w:customStyle="1" w:styleId="Heading2Char">
    <w:name w:val="Heading 2 Char"/>
    <w:link w:val="Heading2"/>
    <w:rsid w:val="00B07A91"/>
    <w:rPr>
      <w:rFonts w:ascii="Arial" w:hAnsi="Arial" w:cs="Arial"/>
      <w:bCs/>
      <w:i/>
      <w:iCs/>
      <w:sz w:val="24"/>
      <w:lang w:val="en-US" w:eastAsia="en-US" w:bidi="ar-SA"/>
    </w:rPr>
  </w:style>
  <w:style w:type="character" w:styleId="Hyperlink">
    <w:name w:val="Hyperlink"/>
    <w:rsid w:val="00B07A91"/>
    <w:rPr>
      <w:color w:val="0000FF"/>
      <w:u w:val="single"/>
    </w:rPr>
  </w:style>
  <w:style w:type="paragraph" w:styleId="TOC1">
    <w:name w:val="toc 1"/>
    <w:basedOn w:val="Normal"/>
    <w:next w:val="Normal"/>
    <w:autoRedefine/>
    <w:rsid w:val="00B07A91"/>
    <w:pPr>
      <w:spacing w:line="360" w:lineRule="auto"/>
    </w:pPr>
    <w:rPr>
      <w:b/>
    </w:rPr>
  </w:style>
  <w:style w:type="paragraph" w:styleId="TOC2">
    <w:name w:val="toc 2"/>
    <w:basedOn w:val="Normal"/>
    <w:next w:val="Normal"/>
    <w:autoRedefine/>
    <w:rsid w:val="00B07A91"/>
    <w:pPr>
      <w:ind w:left="200"/>
    </w:pPr>
  </w:style>
  <w:style w:type="numbering" w:customStyle="1" w:styleId="Bullets">
    <w:name w:val="Bullets"/>
    <w:basedOn w:val="NoList"/>
    <w:rsid w:val="00B07A91"/>
    <w:pPr>
      <w:numPr>
        <w:numId w:val="1"/>
      </w:numPr>
    </w:pPr>
  </w:style>
  <w:style w:type="character" w:styleId="PageNumber">
    <w:name w:val="page number"/>
    <w:basedOn w:val="DefaultParagraphFont"/>
    <w:rsid w:val="00B07A91"/>
  </w:style>
  <w:style w:type="paragraph" w:styleId="DocumentMap">
    <w:name w:val="Document Map"/>
    <w:basedOn w:val="Normal"/>
    <w:rsid w:val="00B07A91"/>
    <w:pPr>
      <w:shd w:val="clear" w:color="auto" w:fill="000080"/>
    </w:pPr>
    <w:rPr>
      <w:rFonts w:ascii="Tahoma" w:hAnsi="Tahoma" w:cs="Tahoma"/>
    </w:rPr>
  </w:style>
  <w:style w:type="table" w:styleId="TableGrid">
    <w:name w:val="Table Grid"/>
    <w:basedOn w:val="TableNormal"/>
    <w:rsid w:val="00B07A91"/>
    <w:pPr>
      <w:spacing w:after="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B07A91"/>
    <w:rPr>
      <w:rFonts w:ascii="Courier New" w:hAnsi="Courier New" w:cs="Courier New"/>
    </w:rPr>
  </w:style>
  <w:style w:type="character" w:customStyle="1" w:styleId="PlainTextChar">
    <w:name w:val="Plain Text Char"/>
    <w:link w:val="PlainText"/>
    <w:rsid w:val="00B07A91"/>
    <w:rPr>
      <w:rFonts w:ascii="Courier New" w:hAnsi="Courier New" w:cs="Courier New"/>
      <w:lang w:val="en-US" w:eastAsia="en-US" w:bidi="ar-SA"/>
    </w:rPr>
  </w:style>
  <w:style w:type="character" w:styleId="FollowedHyperlink">
    <w:name w:val="FollowedHyperlink"/>
    <w:rsid w:val="00B07A91"/>
    <w:rPr>
      <w:color w:val="800080"/>
      <w:u w:val="single"/>
    </w:rPr>
  </w:style>
  <w:style w:type="character" w:styleId="CommentReference">
    <w:name w:val="annotation reference"/>
    <w:rsid w:val="0081028E"/>
    <w:rPr>
      <w:sz w:val="16"/>
      <w:szCs w:val="16"/>
    </w:rPr>
  </w:style>
  <w:style w:type="paragraph" w:styleId="CommentText">
    <w:name w:val="annotation text"/>
    <w:basedOn w:val="Normal"/>
    <w:rsid w:val="0081028E"/>
  </w:style>
  <w:style w:type="paragraph" w:styleId="CommentSubject">
    <w:name w:val="annotation subject"/>
    <w:basedOn w:val="CommentText"/>
    <w:next w:val="CommentText"/>
    <w:rsid w:val="0081028E"/>
    <w:rPr>
      <w:b/>
      <w:bCs/>
    </w:rPr>
  </w:style>
  <w:style w:type="paragraph" w:styleId="BalloonText">
    <w:name w:val="Balloon Text"/>
    <w:basedOn w:val="Normal"/>
    <w:rsid w:val="0081028E"/>
    <w:rPr>
      <w:rFonts w:ascii="Tahoma" w:hAnsi="Tahoma" w:cs="Tahoma"/>
      <w:sz w:val="16"/>
      <w:szCs w:val="16"/>
    </w:rPr>
  </w:style>
  <w:style w:type="paragraph" w:customStyle="1" w:styleId="XML">
    <w:name w:val="XML"/>
    <w:basedOn w:val="Normal"/>
    <w:link w:val="XMLChar"/>
    <w:rsid w:val="000171D1"/>
    <w:pPr>
      <w:spacing w:after="0" w:line="240" w:lineRule="auto"/>
      <w:ind w:left="432"/>
    </w:pPr>
    <w:rPr>
      <w:rFonts w:ascii="Courier New" w:hAnsi="Courier New"/>
      <w:sz w:val="16"/>
    </w:rPr>
  </w:style>
  <w:style w:type="character" w:customStyle="1" w:styleId="XMLChar">
    <w:name w:val="XML Char"/>
    <w:link w:val="XML"/>
    <w:rsid w:val="000171D1"/>
    <w:rPr>
      <w:rFonts w:ascii="Courier New" w:hAnsi="Courier New"/>
      <w:sz w:val="16"/>
    </w:rPr>
  </w:style>
  <w:style w:type="character" w:customStyle="1" w:styleId="Heading1Char">
    <w:name w:val="Heading 1 Char"/>
    <w:link w:val="Heading1"/>
    <w:rsid w:val="00DB60FF"/>
    <w:rPr>
      <w:rFonts w:ascii="Arial" w:hAnsi="Arial" w:cs="Arial"/>
      <w:b/>
      <w:bCs/>
      <w:kern w:val="32"/>
      <w:sz w:val="28"/>
    </w:rPr>
  </w:style>
  <w:style w:type="character" w:customStyle="1" w:styleId="Heading3Char">
    <w:name w:val="Heading 3 Char"/>
    <w:link w:val="Heading3"/>
    <w:rsid w:val="00DB60FF"/>
    <w:rPr>
      <w:rFonts w:ascii="Arial" w:hAnsi="Arial" w:cs="Arial"/>
      <w:b/>
      <w:bCs/>
    </w:rPr>
  </w:style>
  <w:style w:type="character" w:customStyle="1" w:styleId="Heading4Char">
    <w:name w:val="Heading 4 Char"/>
    <w:link w:val="Heading4"/>
    <w:rsid w:val="00DB60FF"/>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086566">
      <w:bodyDiv w:val="1"/>
      <w:marLeft w:val="0"/>
      <w:marRight w:val="0"/>
      <w:marTop w:val="0"/>
      <w:marBottom w:val="0"/>
      <w:divBdr>
        <w:top w:val="none" w:sz="0" w:space="0" w:color="auto"/>
        <w:left w:val="none" w:sz="0" w:space="0" w:color="auto"/>
        <w:bottom w:val="none" w:sz="0" w:space="0" w:color="auto"/>
        <w:right w:val="none" w:sz="0" w:space="0" w:color="auto"/>
      </w:divBdr>
    </w:div>
    <w:div w:id="565267203">
      <w:bodyDiv w:val="1"/>
      <w:marLeft w:val="0"/>
      <w:marRight w:val="0"/>
      <w:marTop w:val="0"/>
      <w:marBottom w:val="0"/>
      <w:divBdr>
        <w:top w:val="none" w:sz="0" w:space="0" w:color="auto"/>
        <w:left w:val="none" w:sz="0" w:space="0" w:color="auto"/>
        <w:bottom w:val="none" w:sz="0" w:space="0" w:color="auto"/>
        <w:right w:val="none" w:sz="0" w:space="0" w:color="auto"/>
      </w:divBdr>
    </w:div>
    <w:div w:id="1476025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www.inflectra.com/CustomerArea" TargetMode="External"/><Relationship Id="rId42" Type="http://schemas.openxmlformats.org/officeDocument/2006/relationships/image" Target="media/image26.png"/><Relationship Id="rId63" Type="http://schemas.openxmlformats.org/officeDocument/2006/relationships/image" Target="media/image43.png"/><Relationship Id="rId84" Type="http://schemas.openxmlformats.org/officeDocument/2006/relationships/image" Target="media/image62.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image" Target="media/image156.png"/><Relationship Id="rId186" Type="http://schemas.openxmlformats.org/officeDocument/2006/relationships/image" Target="media/image161.png"/><Relationship Id="rId216" Type="http://schemas.openxmlformats.org/officeDocument/2006/relationships/header" Target="header4.xml"/><Relationship Id="rId211" Type="http://schemas.openxmlformats.org/officeDocument/2006/relationships/image" Target="media/image186.png"/><Relationship Id="rId22" Type="http://schemas.openxmlformats.org/officeDocument/2006/relationships/hyperlink" Target="http://www.microsoft.com/express/sql" TargetMode="External"/><Relationship Id="rId27" Type="http://schemas.openxmlformats.org/officeDocument/2006/relationships/image" Target="media/image13.png"/><Relationship Id="rId43" Type="http://schemas.openxmlformats.org/officeDocument/2006/relationships/hyperlink" Target="http://localhost/SpiraTeam"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www.inflectra.com/Support" TargetMode="External"/><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60.png"/><Relationship Id="rId85" Type="http://schemas.openxmlformats.org/officeDocument/2006/relationships/image" Target="media/image63.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6.png"/><Relationship Id="rId176" Type="http://schemas.openxmlformats.org/officeDocument/2006/relationships/image" Target="media/image151.png"/><Relationship Id="rId192" Type="http://schemas.openxmlformats.org/officeDocument/2006/relationships/image" Target="media/image167.png"/><Relationship Id="rId197" Type="http://schemas.openxmlformats.org/officeDocument/2006/relationships/image" Target="media/image172.png"/><Relationship Id="rId206" Type="http://schemas.openxmlformats.org/officeDocument/2006/relationships/image" Target="media/image181.png"/><Relationship Id="rId201" Type="http://schemas.openxmlformats.org/officeDocument/2006/relationships/image" Target="media/image176.png"/><Relationship Id="rId12" Type="http://schemas.openxmlformats.org/officeDocument/2006/relationships/image" Target="media/image6.png"/><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hyperlink" Target="http://www.w3schools.com/xsl" TargetMode="External"/><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87.png"/><Relationship Id="rId23" Type="http://schemas.openxmlformats.org/officeDocument/2006/relationships/image" Target="media/image9.png"/><Relationship Id="rId28" Type="http://schemas.openxmlformats.org/officeDocument/2006/relationships/hyperlink" Target="http://localhost/" TargetMode="External"/><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hyperlink" Target="http://www.inflectra.com/Support" TargetMode="External"/><Relationship Id="rId44" Type="http://schemas.openxmlformats.org/officeDocument/2006/relationships/hyperlink" Target="http://www.inflectra.com/Support" TargetMode="Externa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0.png"/><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image" Target="media/image188.png"/><Relationship Id="rId218"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7.emf"/><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1.png"/><Relationship Id="rId82" Type="http://schemas.openxmlformats.org/officeDocument/2006/relationships/hyperlink" Target="http://www.inflectra.com/CustomerArea" TargetMode="External"/><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png"/><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89.png"/><Relationship Id="rId25" Type="http://schemas.openxmlformats.org/officeDocument/2006/relationships/image" Target="media/image11.png"/><Relationship Id="rId46" Type="http://schemas.openxmlformats.org/officeDocument/2006/relationships/oleObject" Target="embeddings/oleObject1.bin"/><Relationship Id="rId67" Type="http://schemas.openxmlformats.org/officeDocument/2006/relationships/image" Target="media/image47.png"/><Relationship Id="rId116" Type="http://schemas.openxmlformats.org/officeDocument/2006/relationships/image" Target="media/image92.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hyperlink" Target="mailto:support@inflectra.com" TargetMode="External"/><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4.png"/><Relationship Id="rId31" Type="http://schemas.openxmlformats.org/officeDocument/2006/relationships/hyperlink" Target="http://localhost/"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hyperlink" Target="mailto:support@inflectra.com" TargetMode="External"/><Relationship Id="rId26" Type="http://schemas.openxmlformats.org/officeDocument/2006/relationships/image" Target="media/image12.png"/><Relationship Id="rId47" Type="http://schemas.openxmlformats.org/officeDocument/2006/relationships/hyperlink" Target="http://www.iis.net/learn/manage/configuring-security" TargetMode="External"/><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header" Target="header2.xml"/><Relationship Id="rId37" Type="http://schemas.openxmlformats.org/officeDocument/2006/relationships/image" Target="media/image21.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image" Target="media/image119.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Subversion\Projects\Inflectra\Trunk\Templates%20and%20Forms\Inflectra%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Inflectra Document Template.dot</Template>
  <TotalTime>0</TotalTime>
  <Pages>149</Pages>
  <Words>28330</Words>
  <Characters>161482</Characters>
  <Application>Microsoft Office Word</Application>
  <DocSecurity>0</DocSecurity>
  <Lines>1345</Lines>
  <Paragraphs>378</Paragraphs>
  <ScaleCrop>false</ScaleCrop>
  <HeadingPairs>
    <vt:vector size="2" baseType="variant">
      <vt:variant>
        <vt:lpstr>Title</vt:lpstr>
      </vt:variant>
      <vt:variant>
        <vt:i4>1</vt:i4>
      </vt:variant>
    </vt:vector>
  </HeadingPairs>
  <TitlesOfParts>
    <vt:vector size="1" baseType="lpstr">
      <vt:lpstr>SpiraTest Administration Guide</vt:lpstr>
    </vt:vector>
  </TitlesOfParts>
  <Company>Inflectra Corporation</Company>
  <LinksUpToDate>false</LinksUpToDate>
  <CharactersWithSpaces>189434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SpiraTest Administration Guide</dc:title>
  <dc:subject>Quality Assurance</dc:subject>
  <dc:creator>Adam Sandman</dc:creator>
  <cp:keywords/>
  <dc:description/>
  <cp:lastModifiedBy>Peter Geertsema</cp:lastModifiedBy>
  <cp:revision>2</cp:revision>
  <cp:lastPrinted>2008-02-26T22:43:00Z</cp:lastPrinted>
  <dcterms:created xsi:type="dcterms:W3CDTF">2019-07-19T15:54:00Z</dcterms:created>
  <dcterms:modified xsi:type="dcterms:W3CDTF">2019-07-19T15:54:00Z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TC100435441033</vt:lpwstr>
  </property>
</Properties>
</file>